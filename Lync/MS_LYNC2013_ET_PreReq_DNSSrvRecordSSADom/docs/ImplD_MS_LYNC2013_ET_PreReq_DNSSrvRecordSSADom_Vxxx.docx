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57D1A427"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3900A9B8" w:rsidR="00902D12" w:rsidRDefault="007456BE" w:rsidP="00442D10">
            <w:pPr>
              <w:pStyle w:val="Kopfzeile"/>
              <w:spacing w:before="80" w:after="0"/>
              <w:jc w:val="both"/>
            </w:pPr>
            <w:r>
              <w:t>Implementierungsdokumentation</w:t>
            </w:r>
            <w:r w:rsidR="006F786F">
              <w:t xml:space="preserve"> </w:t>
            </w:r>
            <w:r w:rsidR="00E10B89" w:rsidRPr="00E10B89">
              <w:t>MS_LYNC2013_ET_PreReq_DNSSrvRecordSSADom</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4295864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26772B">
              <w:rPr>
                <w:b/>
                <w:noProof/>
                <w:lang w:val="en-US"/>
              </w:rPr>
              <w:t>ImplD_</w:t>
            </w:r>
            <w:r w:rsidR="00E10B89" w:rsidRPr="00E10B89">
              <w:rPr>
                <w:b/>
                <w:noProof/>
                <w:lang w:val="en-US"/>
              </w:rPr>
              <w:t>MS_LYNC2013_ET_PreReq_DNSSrvRecordSSADom</w:t>
            </w:r>
            <w:r w:rsidR="0026772B">
              <w:rPr>
                <w:b/>
                <w:noProof/>
                <w:lang w:val="en-US"/>
              </w:rPr>
              <w:t>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1449948C" w:rsidR="00902D12" w:rsidRDefault="00402CDA" w:rsidP="0065507E">
            <w:pPr>
              <w:spacing w:before="80"/>
              <w:rPr>
                <w:b/>
              </w:rPr>
            </w:pPr>
            <w:r>
              <w:rPr>
                <w:b/>
              </w:rPr>
              <w:t>0.0.</w:t>
            </w:r>
            <w:r w:rsidR="00E10B89">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 xml:space="preserve">Das vorliegende Dokument ist ein Teil der Implementierungsdokumentation Installation Packages. Es wird aus dem Dokument ImplD_InstallationPackages_Vxxx.doc heraus </w:t>
      </w:r>
      <w:bookmarkStart w:id="42" w:name="_GoBack"/>
      <w:bookmarkEnd w:id="42"/>
      <w:r>
        <w:t>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4ECFA5E6"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41"/>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1F9E1671" w:rsidR="00955530" w:rsidRDefault="00E10B89" w:rsidP="00902D12">
            <w:pPr>
              <w:rPr>
                <w:lang w:eastAsia="de-DE"/>
              </w:rPr>
            </w:pPr>
            <w:r>
              <w:rPr>
                <w:lang w:eastAsia="de-DE"/>
              </w:rPr>
              <w:t>0.0.2</w:t>
            </w:r>
          </w:p>
        </w:tc>
        <w:tc>
          <w:tcPr>
            <w:tcW w:w="1134" w:type="dxa"/>
            <w:tcMar>
              <w:top w:w="0" w:type="dxa"/>
              <w:left w:w="70" w:type="dxa"/>
              <w:bottom w:w="0" w:type="dxa"/>
              <w:right w:w="70" w:type="dxa"/>
            </w:tcMar>
          </w:tcPr>
          <w:p w14:paraId="6D0A37DB" w14:textId="46E11801" w:rsidR="00955530" w:rsidRDefault="00E10B89" w:rsidP="00902D12">
            <w:pPr>
              <w:rPr>
                <w:lang w:eastAsia="de-DE"/>
              </w:rPr>
            </w:pPr>
            <w:r>
              <w:rPr>
                <w:lang w:eastAsia="de-DE"/>
              </w:rPr>
              <w:t>04.11.2016</w:t>
            </w:r>
          </w:p>
        </w:tc>
        <w:tc>
          <w:tcPr>
            <w:tcW w:w="5103" w:type="dxa"/>
            <w:tcMar>
              <w:top w:w="0" w:type="dxa"/>
              <w:left w:w="70" w:type="dxa"/>
              <w:bottom w:w="0" w:type="dxa"/>
              <w:right w:w="70" w:type="dxa"/>
            </w:tcMar>
          </w:tcPr>
          <w:p w14:paraId="3C0DC365" w14:textId="6175E957" w:rsidR="00955530" w:rsidRDefault="00E10B89" w:rsidP="00902D12">
            <w:pPr>
              <w:rPr>
                <w:lang w:eastAsia="de-DE"/>
              </w:rPr>
            </w:pPr>
            <w:r>
              <w:rPr>
                <w:lang w:eastAsia="de-DE"/>
              </w:rPr>
              <w:t>Dokument erstellt und ausgefüllt</w:t>
            </w:r>
          </w:p>
        </w:tc>
        <w:tc>
          <w:tcPr>
            <w:tcW w:w="2126" w:type="dxa"/>
            <w:tcMar>
              <w:top w:w="0" w:type="dxa"/>
              <w:left w:w="70" w:type="dxa"/>
              <w:bottom w:w="0" w:type="dxa"/>
              <w:right w:w="70" w:type="dxa"/>
            </w:tcMar>
          </w:tcPr>
          <w:p w14:paraId="770DD6D3" w14:textId="314013B6" w:rsidR="00955530" w:rsidRDefault="00E10B89"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2A9420AC" w:rsidR="00902D12" w:rsidRPr="00442D10" w:rsidRDefault="00E10B89" w:rsidP="00442D10">
            <w:pPr>
              <w:rPr>
                <w:rFonts w:cs="Arial"/>
                <w:b/>
                <w:bCs/>
                <w:i/>
              </w:rPr>
            </w:pPr>
            <w:r w:rsidRPr="00E10B89">
              <w:rPr>
                <w:rFonts w:cs="Arial"/>
                <w:b/>
                <w:bCs/>
                <w:i/>
              </w:rPr>
              <w:t>MS_LYNC2013_ET_PreReq_DNSSrvRecordSSADom</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08482855" w:rsidR="00902D12" w:rsidRPr="00E17FFE" w:rsidRDefault="00E10B89"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2AB5F704" w:rsidR="00902D12" w:rsidRDefault="00E10B89" w:rsidP="00B629AB">
            <w:pPr>
              <w:rPr>
                <w:rFonts w:cs="Arial"/>
              </w:rPr>
            </w:pPr>
            <w:r>
              <w:rPr>
                <w:rFonts w:cs="Arial"/>
              </w:rPr>
              <w:t xml:space="preserve">Erstellt </w:t>
            </w:r>
            <w:r w:rsidR="004E2543">
              <w:rPr>
                <w:rFonts w:cs="Arial"/>
              </w:rPr>
              <w:t xml:space="preserve">die nötigen DNS SRV </w:t>
            </w:r>
            <w:r w:rsidR="00DC2C7A">
              <w:rPr>
                <w:rFonts w:cs="Arial"/>
              </w:rPr>
              <w:t>Records</w:t>
            </w:r>
            <w:r w:rsidR="004E2543">
              <w:rPr>
                <w:rFonts w:cs="Arial"/>
              </w:rPr>
              <w: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76F7CEC3" w:rsidR="00902D12" w:rsidRDefault="00E10B89" w:rsidP="0026772B">
            <w:pPr>
              <w:rPr>
                <w:rFonts w:cs="Arial"/>
              </w:rPr>
            </w:pPr>
            <w:r>
              <w:rPr>
                <w:rFonts w:cs="Arial"/>
              </w:rPr>
              <w:t>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10FEADCF" w:rsidR="00FF1F0B" w:rsidRDefault="00FF1F0B" w:rsidP="00FF1F0B">
            <w:pPr>
              <w:keepNext/>
              <w:ind w:left="926" w:hanging="926"/>
              <w:rPr>
                <w:rFonts w:cs="Arial"/>
              </w:rPr>
            </w:pPr>
            <w:r>
              <w:rPr>
                <w:rFonts w:cs="Arial"/>
                <w:b/>
              </w:rPr>
              <w:t>Ordner:</w:t>
            </w:r>
            <w:r w:rsidR="00E10B89">
              <w:rPr>
                <w:rFonts w:cs="Arial"/>
                <w:b/>
              </w:rPr>
              <w:t xml:space="preserve"> </w:t>
            </w:r>
            <w:r>
              <w:rPr>
                <w:rFonts w:cs="Arial"/>
                <w:b/>
              </w:rPr>
              <w:t>SWSource\Packages\</w:t>
            </w:r>
            <w:r w:rsidR="00E10B89" w:rsidRPr="00E10B89">
              <w:rPr>
                <w:rFonts w:cs="Arial"/>
                <w:b/>
              </w:rPr>
              <w:t>MS_LYNC2013_ET_PreReq_DNSSrvRecordSSADom</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9402C2"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0DF4F9D1"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E10B89" w:rsidRPr="00E10B89">
              <w:rPr>
                <w:rFonts w:cs="Arial"/>
                <w:lang w:val="en-GB"/>
              </w:rPr>
              <w:t>MS_LYNC2013_ET_PreReq_DNSSrvRecordSSADom</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0D4E15C2"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E10B89" w:rsidRPr="00E10B89">
              <w:rPr>
                <w:rFonts w:cs="Arial"/>
              </w:rPr>
              <w:t>MS_LYNC2013_ET_PreReq_DNSSrvRecordSSADom</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9402C2"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9402C2"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9402C2"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2CE3C6B1" w:rsidR="003265E2" w:rsidRDefault="00E10B89"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22950B4" w:rsidR="00C77B2E" w:rsidRDefault="00E10B89"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21FCDF0F" w:rsidR="003265E2" w:rsidRDefault="00E10B89" w:rsidP="002A10E5">
            <w:pPr>
              <w:rPr>
                <w:rFonts w:cs="Arial"/>
              </w:rPr>
            </w:pPr>
            <w:r>
              <w:rPr>
                <w:rFonts w:cs="Arial"/>
              </w:rPr>
              <w:t>Kein Restart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4489E688" w:rsidR="004860B0" w:rsidRPr="00033262" w:rsidRDefault="00E10B89" w:rsidP="000C57C2">
                <w:pPr>
                  <w:pStyle w:val="TabelleConfigDBVariablen-Name"/>
                </w:pPr>
                <w:r w:rsidRPr="00E10B89">
                  <w:rPr>
                    <w:rFonts w:cs="Arial"/>
                    <w:szCs w:val="24"/>
                  </w:rPr>
                  <w:t>LYNC2013_EDGETRANSPORT_POOLNAME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180F2D42" w:rsidR="004860B0" w:rsidRPr="0048635B" w:rsidRDefault="00E10B89" w:rsidP="00AF0DEE">
            <w:pPr>
              <w:pStyle w:val="TabelleConfigDB"/>
              <w:rPr>
                <w:rFonts w:cs="Arial"/>
                <w:szCs w:val="24"/>
              </w:rPr>
            </w:pPr>
            <w:r w:rsidRPr="00E10B89">
              <w:rPr>
                <w:rFonts w:cs="Arial"/>
                <w:szCs w:val="24"/>
              </w:rPr>
              <w:t>Beinhaltet den Namen des ET Pools</w:t>
            </w:r>
            <w:r>
              <w:rPr>
                <w:rFonts w:cs="Arial"/>
                <w:szCs w:val="24"/>
              </w:rPr>
              <w:t>. Notwendig für das Erstellen des DNS Records.</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9402C2"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217F3CF8" w:rsidR="004860B0" w:rsidRPr="009F1B81" w:rsidRDefault="00E10B89"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4213CAC3"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E10B89" w:rsidRPr="0048635B" w14:paraId="7035DFC1" w14:textId="77777777" w:rsidTr="0069740D">
        <w:trPr>
          <w:cantSplit/>
          <w:trHeight w:val="337"/>
        </w:trPr>
        <w:tc>
          <w:tcPr>
            <w:tcW w:w="1418" w:type="dxa"/>
            <w:shd w:val="clear" w:color="auto" w:fill="D9D9D9" w:themeFill="background1" w:themeFillShade="D9"/>
            <w:vAlign w:val="center"/>
          </w:tcPr>
          <w:p w14:paraId="7BD02B5D" w14:textId="77777777" w:rsidR="00E10B89" w:rsidRPr="00033262" w:rsidRDefault="00E10B89" w:rsidP="0069740D">
            <w:pPr>
              <w:pStyle w:val="TabelleConfigDBTitel"/>
            </w:pPr>
            <w:r>
              <w:t>Variable</w:t>
            </w:r>
          </w:p>
        </w:tc>
        <w:sdt>
          <w:sdtPr>
            <w:rPr>
              <w:rFonts w:cs="Arial"/>
              <w:szCs w:val="24"/>
            </w:rPr>
            <w:alias w:val="Name der ConfigDB-Variable"/>
            <w:tag w:val="Name der ConfigDB-Variable"/>
            <w:id w:val="-1906827784"/>
            <w:placeholder>
              <w:docPart w:val="15132CCF20AC43118849624024C02961"/>
            </w:placeholder>
            <w:text/>
          </w:sdtPr>
          <w:sdtEndPr/>
          <w:sdtContent>
            <w:tc>
              <w:tcPr>
                <w:tcW w:w="8108" w:type="dxa"/>
                <w:shd w:val="clear" w:color="auto" w:fill="D9D9D9" w:themeFill="background1" w:themeFillShade="D9"/>
                <w:vAlign w:val="center"/>
              </w:tcPr>
              <w:p w14:paraId="7C1C9966" w14:textId="2A105ACF" w:rsidR="00E10B89" w:rsidRPr="00033262" w:rsidRDefault="00E10B89" w:rsidP="0069740D">
                <w:pPr>
                  <w:pStyle w:val="TabelleConfigDBVariablen-Name"/>
                </w:pPr>
                <w:r w:rsidRPr="00E10B89">
                  <w:rPr>
                    <w:rFonts w:cs="Arial"/>
                    <w:szCs w:val="24"/>
                  </w:rPr>
                  <w:t>LYNC2013_EDGETRANSPORT_SIPNAME</w:t>
                </w:r>
              </w:p>
            </w:tc>
          </w:sdtContent>
        </w:sdt>
      </w:tr>
      <w:tr w:rsidR="00E10B89" w:rsidRPr="0048635B" w14:paraId="1583B0B5" w14:textId="77777777" w:rsidTr="0069740D">
        <w:trPr>
          <w:cantSplit/>
          <w:trHeight w:val="284"/>
        </w:trPr>
        <w:tc>
          <w:tcPr>
            <w:tcW w:w="1418" w:type="dxa"/>
            <w:shd w:val="clear" w:color="auto" w:fill="D9D9D9" w:themeFill="background1" w:themeFillShade="D9"/>
            <w:vAlign w:val="center"/>
          </w:tcPr>
          <w:p w14:paraId="5DD5D923" w14:textId="77777777" w:rsidR="00E10B89" w:rsidRPr="0048635B" w:rsidRDefault="00E10B89" w:rsidP="0069740D">
            <w:pPr>
              <w:pStyle w:val="TabelleConfigDBTitel"/>
              <w:rPr>
                <w:rFonts w:cs="Arial"/>
                <w:szCs w:val="24"/>
              </w:rPr>
            </w:pPr>
            <w:r>
              <w:rPr>
                <w:rFonts w:cs="Arial"/>
                <w:szCs w:val="24"/>
              </w:rPr>
              <w:t>Funktion</w:t>
            </w:r>
          </w:p>
        </w:tc>
        <w:tc>
          <w:tcPr>
            <w:tcW w:w="8108" w:type="dxa"/>
          </w:tcPr>
          <w:p w14:paraId="6FF7EE73" w14:textId="646AFAE1" w:rsidR="00E10B89" w:rsidRPr="0048635B" w:rsidRDefault="00E10B89" w:rsidP="0069740D">
            <w:pPr>
              <w:pStyle w:val="TabelleConfigDB"/>
              <w:rPr>
                <w:rFonts w:cs="Arial"/>
                <w:szCs w:val="24"/>
              </w:rPr>
            </w:pPr>
            <w:r>
              <w:rPr>
                <w:rFonts w:cs="Arial"/>
                <w:szCs w:val="24"/>
              </w:rPr>
              <w:t>Beinhaltet den SIP Namen des</w:t>
            </w:r>
            <w:r w:rsidRPr="00E10B89">
              <w:rPr>
                <w:rFonts w:cs="Arial"/>
                <w:szCs w:val="24"/>
              </w:rPr>
              <w:t xml:space="preserve"> EdgeServer</w:t>
            </w:r>
            <w:r>
              <w:rPr>
                <w:rFonts w:cs="Arial"/>
                <w:szCs w:val="24"/>
              </w:rPr>
              <w:t>s. Notwendig für das Erstellen des DNS Records.</w:t>
            </w:r>
          </w:p>
        </w:tc>
      </w:tr>
      <w:tr w:rsidR="00E10B89" w:rsidRPr="0048635B" w14:paraId="3F284DFD" w14:textId="77777777" w:rsidTr="0069740D">
        <w:trPr>
          <w:cantSplit/>
          <w:trHeight w:val="284"/>
        </w:trPr>
        <w:tc>
          <w:tcPr>
            <w:tcW w:w="1418" w:type="dxa"/>
            <w:shd w:val="clear" w:color="auto" w:fill="D9D9D9" w:themeFill="background1" w:themeFillShade="D9"/>
            <w:vAlign w:val="center"/>
          </w:tcPr>
          <w:p w14:paraId="781EDE33" w14:textId="77777777" w:rsidR="00E10B89" w:rsidRPr="0048635B" w:rsidRDefault="00E10B89" w:rsidP="0069740D">
            <w:pPr>
              <w:pStyle w:val="TabelleConfigDBTitel"/>
              <w:rPr>
                <w:rFonts w:cs="Arial"/>
                <w:szCs w:val="24"/>
              </w:rPr>
            </w:pPr>
            <w:r>
              <w:rPr>
                <w:rFonts w:cs="Arial"/>
                <w:szCs w:val="24"/>
              </w:rPr>
              <w:t>Erforderlich</w:t>
            </w:r>
          </w:p>
        </w:tc>
        <w:tc>
          <w:tcPr>
            <w:tcW w:w="8108" w:type="dxa"/>
          </w:tcPr>
          <w:p w14:paraId="533F518C" w14:textId="77777777" w:rsidR="00E10B89" w:rsidRPr="00EF4E16" w:rsidRDefault="009402C2" w:rsidP="0069740D">
            <w:pPr>
              <w:pStyle w:val="TabelleConfigDBErfordernis"/>
            </w:pPr>
            <w:sdt>
              <w:sdtPr>
                <w:alias w:val="Erfordernis"/>
                <w:tag w:val="Erfordernis"/>
                <w:id w:val="-296457427"/>
                <w:placeholder>
                  <w:docPart w:val="7C83FD0A9BF941B4B026896EC77760E6"/>
                </w:placeholder>
                <w:dropDownList>
                  <w:listItem w:value="Wählen Sie ein Element aus."/>
                  <w:listItem w:displayText="Ja" w:value="1"/>
                  <w:listItem w:displayText="Nein" w:value="0"/>
                  <w:listItem w:displayText="Bedingt" w:value="-1"/>
                </w:dropDownList>
              </w:sdtPr>
              <w:sdtEndPr/>
              <w:sdtContent>
                <w:r w:rsidR="00E10B89">
                  <w:t>Ja</w:t>
                </w:r>
              </w:sdtContent>
            </w:sdt>
            <w:r w:rsidR="00E10B89">
              <w:tab/>
            </w:r>
          </w:p>
        </w:tc>
      </w:tr>
      <w:tr w:rsidR="00E10B89" w:rsidRPr="0048635B" w14:paraId="2CB6BD5A"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0844AC7E" w14:textId="77777777" w:rsidR="00E10B89" w:rsidRPr="0048635B" w:rsidRDefault="00E10B89"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4D9A1F7C" w14:textId="1978CF0A" w:rsidR="00E10B89" w:rsidRPr="009F1B81" w:rsidRDefault="00E10B89" w:rsidP="0069740D">
            <w:pPr>
              <w:pStyle w:val="TabelleConfigDB"/>
            </w:pPr>
            <w:r>
              <w:t>Neue Variable</w:t>
            </w:r>
            <w:r w:rsidR="008009FF">
              <w:t xml:space="preserve"> – Wert ist nicht bekannt. Bitte in der Variable nachtragen.</w:t>
            </w:r>
          </w:p>
        </w:tc>
      </w:tr>
      <w:tr w:rsidR="00E10B89" w:rsidRPr="0048635B" w14:paraId="2B6CFC35"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798AEF59" w14:textId="77777777" w:rsidR="00E10B89" w:rsidRDefault="00E10B89"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20D1860" w14:textId="77777777" w:rsidR="00E10B89" w:rsidRPr="009F1B81" w:rsidRDefault="00E10B89" w:rsidP="0069740D">
            <w:pPr>
              <w:pStyle w:val="TabelleConfigDB"/>
              <w:keepNext w:val="0"/>
            </w:pPr>
          </w:p>
        </w:tc>
      </w:tr>
    </w:tbl>
    <w:p w14:paraId="0C567163" w14:textId="62A0FE84" w:rsidR="00E10B89" w:rsidRDefault="00E10B89"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E10B89" w:rsidRPr="0048635B" w14:paraId="0E31AD99" w14:textId="77777777" w:rsidTr="0069740D">
        <w:trPr>
          <w:cantSplit/>
          <w:trHeight w:val="337"/>
        </w:trPr>
        <w:tc>
          <w:tcPr>
            <w:tcW w:w="1418" w:type="dxa"/>
            <w:shd w:val="clear" w:color="auto" w:fill="D9D9D9" w:themeFill="background1" w:themeFillShade="D9"/>
            <w:vAlign w:val="center"/>
          </w:tcPr>
          <w:p w14:paraId="02EC8A69" w14:textId="77777777" w:rsidR="00E10B89" w:rsidRPr="00033262" w:rsidRDefault="00E10B89" w:rsidP="0069740D">
            <w:pPr>
              <w:pStyle w:val="TabelleConfigDBTitel"/>
            </w:pPr>
            <w:r>
              <w:t>Variable</w:t>
            </w:r>
          </w:p>
        </w:tc>
        <w:sdt>
          <w:sdtPr>
            <w:rPr>
              <w:rFonts w:cs="Arial"/>
              <w:szCs w:val="24"/>
            </w:rPr>
            <w:alias w:val="Name der ConfigDB-Variable"/>
            <w:tag w:val="Name der ConfigDB-Variable"/>
            <w:id w:val="-1288500547"/>
            <w:placeholder>
              <w:docPart w:val="F238E086218C4C20AD73A7D85EF460ED"/>
            </w:placeholder>
            <w:text/>
          </w:sdtPr>
          <w:sdtEndPr/>
          <w:sdtContent>
            <w:tc>
              <w:tcPr>
                <w:tcW w:w="8108" w:type="dxa"/>
                <w:shd w:val="clear" w:color="auto" w:fill="D9D9D9" w:themeFill="background1" w:themeFillShade="D9"/>
                <w:vAlign w:val="center"/>
              </w:tcPr>
              <w:p w14:paraId="478681E3" w14:textId="5290F07D" w:rsidR="00E10B89" w:rsidRPr="00033262" w:rsidRDefault="00E10B89" w:rsidP="0069740D">
                <w:pPr>
                  <w:pStyle w:val="TabelleConfigDBVariablen-Name"/>
                </w:pPr>
                <w:r w:rsidRPr="00E10B89">
                  <w:rPr>
                    <w:rFonts w:cs="Arial"/>
                    <w:szCs w:val="24"/>
                  </w:rPr>
                  <w:t>LYNC2013_EDGETRANSPORT_SRVRECORD</w:t>
                </w:r>
              </w:p>
            </w:tc>
          </w:sdtContent>
        </w:sdt>
      </w:tr>
      <w:tr w:rsidR="00E10B89" w:rsidRPr="0048635B" w14:paraId="63A87B73" w14:textId="77777777" w:rsidTr="0069740D">
        <w:trPr>
          <w:cantSplit/>
          <w:trHeight w:val="284"/>
        </w:trPr>
        <w:tc>
          <w:tcPr>
            <w:tcW w:w="1418" w:type="dxa"/>
            <w:shd w:val="clear" w:color="auto" w:fill="D9D9D9" w:themeFill="background1" w:themeFillShade="D9"/>
            <w:vAlign w:val="center"/>
          </w:tcPr>
          <w:p w14:paraId="22DD7FAE" w14:textId="77777777" w:rsidR="00E10B89" w:rsidRPr="0048635B" w:rsidRDefault="00E10B89" w:rsidP="0069740D">
            <w:pPr>
              <w:pStyle w:val="TabelleConfigDBTitel"/>
              <w:rPr>
                <w:rFonts w:cs="Arial"/>
                <w:szCs w:val="24"/>
              </w:rPr>
            </w:pPr>
            <w:r>
              <w:rPr>
                <w:rFonts w:cs="Arial"/>
                <w:szCs w:val="24"/>
              </w:rPr>
              <w:t>Funktion</w:t>
            </w:r>
          </w:p>
        </w:tc>
        <w:tc>
          <w:tcPr>
            <w:tcW w:w="8108" w:type="dxa"/>
          </w:tcPr>
          <w:p w14:paraId="4D94F746" w14:textId="77777777" w:rsidR="00E10B89" w:rsidRDefault="00E10B89" w:rsidP="0069740D">
            <w:pPr>
              <w:pStyle w:val="TabelleConfigDB"/>
              <w:rPr>
                <w:rFonts w:cs="Arial"/>
                <w:szCs w:val="24"/>
              </w:rPr>
            </w:pPr>
            <w:r>
              <w:rPr>
                <w:rFonts w:cs="Arial"/>
                <w:szCs w:val="24"/>
              </w:rPr>
              <w:t>Daten für den</w:t>
            </w:r>
            <w:r w:rsidRPr="00E10B89">
              <w:rPr>
                <w:rFonts w:cs="Arial"/>
                <w:szCs w:val="24"/>
              </w:rPr>
              <w:t xml:space="preserve"> sip-SRVRecord </w:t>
            </w:r>
          </w:p>
          <w:p w14:paraId="219E01D6" w14:textId="1609D0F4" w:rsidR="00E10B89" w:rsidRDefault="00E10B89" w:rsidP="0069740D">
            <w:pPr>
              <w:pStyle w:val="TabelleConfigDB"/>
              <w:rPr>
                <w:rFonts w:cs="Arial"/>
                <w:szCs w:val="24"/>
              </w:rPr>
            </w:pPr>
            <w:r>
              <w:rPr>
                <w:rFonts w:cs="Arial"/>
                <w:szCs w:val="24"/>
              </w:rPr>
              <w:t xml:space="preserve">Benötigt die Form: </w:t>
            </w:r>
            <w:r w:rsidRPr="00E10B89">
              <w:rPr>
                <w:rFonts w:cs="Arial"/>
                <w:szCs w:val="24"/>
              </w:rPr>
              <w:t>ServiceName;Protocol;Priority;Weight;Portnummer</w:t>
            </w:r>
          </w:p>
          <w:p w14:paraId="2677F96C" w14:textId="3CBFB560" w:rsidR="00E10B89" w:rsidRPr="0048635B" w:rsidRDefault="00E10B89" w:rsidP="0069740D">
            <w:pPr>
              <w:pStyle w:val="TabelleConfigDB"/>
              <w:rPr>
                <w:rFonts w:cs="Arial"/>
                <w:szCs w:val="24"/>
              </w:rPr>
            </w:pPr>
            <w:r>
              <w:rPr>
                <w:rFonts w:cs="Arial"/>
                <w:szCs w:val="24"/>
              </w:rPr>
              <w:t>Notwendig für das Erstellen des DNS Records.</w:t>
            </w:r>
          </w:p>
        </w:tc>
      </w:tr>
      <w:tr w:rsidR="00E10B89" w:rsidRPr="0048635B" w14:paraId="453092E0" w14:textId="77777777" w:rsidTr="0069740D">
        <w:trPr>
          <w:cantSplit/>
          <w:trHeight w:val="284"/>
        </w:trPr>
        <w:tc>
          <w:tcPr>
            <w:tcW w:w="1418" w:type="dxa"/>
            <w:shd w:val="clear" w:color="auto" w:fill="D9D9D9" w:themeFill="background1" w:themeFillShade="D9"/>
            <w:vAlign w:val="center"/>
          </w:tcPr>
          <w:p w14:paraId="5194D51A" w14:textId="77777777" w:rsidR="00E10B89" w:rsidRPr="0048635B" w:rsidRDefault="00E10B89" w:rsidP="0069740D">
            <w:pPr>
              <w:pStyle w:val="TabelleConfigDBTitel"/>
              <w:rPr>
                <w:rFonts w:cs="Arial"/>
                <w:szCs w:val="24"/>
              </w:rPr>
            </w:pPr>
            <w:r>
              <w:rPr>
                <w:rFonts w:cs="Arial"/>
                <w:szCs w:val="24"/>
              </w:rPr>
              <w:t>Erforderlich</w:t>
            </w:r>
          </w:p>
        </w:tc>
        <w:tc>
          <w:tcPr>
            <w:tcW w:w="8108" w:type="dxa"/>
          </w:tcPr>
          <w:p w14:paraId="55C0169E" w14:textId="77777777" w:rsidR="00E10B89" w:rsidRPr="00EF4E16" w:rsidRDefault="009402C2" w:rsidP="0069740D">
            <w:pPr>
              <w:pStyle w:val="TabelleConfigDBErfordernis"/>
            </w:pPr>
            <w:sdt>
              <w:sdtPr>
                <w:alias w:val="Erfordernis"/>
                <w:tag w:val="Erfordernis"/>
                <w:id w:val="1358540491"/>
                <w:placeholder>
                  <w:docPart w:val="5A25F3959CAD4070AA55CAA81FEA4036"/>
                </w:placeholder>
                <w:dropDownList>
                  <w:listItem w:value="Wählen Sie ein Element aus."/>
                  <w:listItem w:displayText="Ja" w:value="1"/>
                  <w:listItem w:displayText="Nein" w:value="0"/>
                  <w:listItem w:displayText="Bedingt" w:value="-1"/>
                </w:dropDownList>
              </w:sdtPr>
              <w:sdtEndPr/>
              <w:sdtContent>
                <w:r w:rsidR="00E10B89">
                  <w:t>Ja</w:t>
                </w:r>
              </w:sdtContent>
            </w:sdt>
            <w:r w:rsidR="00E10B89">
              <w:tab/>
            </w:r>
          </w:p>
        </w:tc>
      </w:tr>
      <w:tr w:rsidR="00E10B89" w:rsidRPr="0048635B" w14:paraId="1DBF82C6"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737F6F4B" w14:textId="77777777" w:rsidR="00E10B89" w:rsidRPr="0048635B" w:rsidRDefault="00E10B89"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7ADD7ADE" w14:textId="68A703E9" w:rsidR="00E10B89" w:rsidRPr="009F1B81" w:rsidRDefault="00E10B89" w:rsidP="0069740D">
            <w:pPr>
              <w:pStyle w:val="TabelleConfigDB"/>
            </w:pPr>
            <w:r>
              <w:t>Neue Variable</w:t>
            </w:r>
          </w:p>
        </w:tc>
      </w:tr>
      <w:tr w:rsidR="00E10B89" w:rsidRPr="0048635B" w14:paraId="20D5F169"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57089D9A" w14:textId="77777777" w:rsidR="00E10B89" w:rsidRDefault="00E10B89"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092F537" w14:textId="77777777" w:rsidR="00E10B89" w:rsidRPr="009F1B81" w:rsidRDefault="00E10B89" w:rsidP="0069740D">
            <w:pPr>
              <w:pStyle w:val="TabelleConfigDB"/>
              <w:keepNext w:val="0"/>
            </w:pPr>
          </w:p>
        </w:tc>
      </w:tr>
    </w:tbl>
    <w:p w14:paraId="555108C2" w14:textId="3B29CF9C" w:rsidR="00E10B89" w:rsidRDefault="00E10B89"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E10B89" w:rsidRPr="0048635B" w14:paraId="59CA1575" w14:textId="77777777" w:rsidTr="0069740D">
        <w:trPr>
          <w:cantSplit/>
          <w:trHeight w:val="337"/>
        </w:trPr>
        <w:tc>
          <w:tcPr>
            <w:tcW w:w="1418" w:type="dxa"/>
            <w:shd w:val="clear" w:color="auto" w:fill="D9D9D9" w:themeFill="background1" w:themeFillShade="D9"/>
            <w:vAlign w:val="center"/>
          </w:tcPr>
          <w:p w14:paraId="0E090575" w14:textId="77777777" w:rsidR="00E10B89" w:rsidRPr="00033262" w:rsidRDefault="00E10B89" w:rsidP="0069740D">
            <w:pPr>
              <w:pStyle w:val="TabelleConfigDBTitel"/>
            </w:pPr>
            <w:r>
              <w:t>Variable</w:t>
            </w:r>
          </w:p>
        </w:tc>
        <w:sdt>
          <w:sdtPr>
            <w:rPr>
              <w:rFonts w:cs="Arial"/>
              <w:szCs w:val="24"/>
            </w:rPr>
            <w:alias w:val="Name der ConfigDB-Variable"/>
            <w:tag w:val="Name der ConfigDB-Variable"/>
            <w:id w:val="322236501"/>
            <w:placeholder>
              <w:docPart w:val="686DCF7ABC354A7F901CDDE73530ECA7"/>
            </w:placeholder>
            <w:text/>
          </w:sdtPr>
          <w:sdtEndPr/>
          <w:sdtContent>
            <w:tc>
              <w:tcPr>
                <w:tcW w:w="8108" w:type="dxa"/>
                <w:shd w:val="clear" w:color="auto" w:fill="D9D9D9" w:themeFill="background1" w:themeFillShade="D9"/>
                <w:vAlign w:val="center"/>
              </w:tcPr>
              <w:p w14:paraId="0B2306D7" w14:textId="0606B74A" w:rsidR="00E10B89" w:rsidRPr="00033262" w:rsidRDefault="00E10B89" w:rsidP="0069740D">
                <w:pPr>
                  <w:pStyle w:val="TabelleConfigDBVariablen-Name"/>
                </w:pPr>
                <w:r w:rsidRPr="00E10B89">
                  <w:rPr>
                    <w:rFonts w:cs="Arial"/>
                    <w:szCs w:val="24"/>
                  </w:rPr>
                  <w:t>DOMAIN_FQDN</w:t>
                </w:r>
              </w:p>
            </w:tc>
          </w:sdtContent>
        </w:sdt>
      </w:tr>
      <w:tr w:rsidR="00E10B89" w:rsidRPr="0048635B" w14:paraId="5785E85B" w14:textId="77777777" w:rsidTr="0069740D">
        <w:trPr>
          <w:cantSplit/>
          <w:trHeight w:val="284"/>
        </w:trPr>
        <w:tc>
          <w:tcPr>
            <w:tcW w:w="1418" w:type="dxa"/>
            <w:shd w:val="clear" w:color="auto" w:fill="D9D9D9" w:themeFill="background1" w:themeFillShade="D9"/>
            <w:vAlign w:val="center"/>
          </w:tcPr>
          <w:p w14:paraId="38A621EA" w14:textId="77777777" w:rsidR="00E10B89" w:rsidRPr="0048635B" w:rsidRDefault="00E10B89" w:rsidP="0069740D">
            <w:pPr>
              <w:pStyle w:val="TabelleConfigDBTitel"/>
              <w:rPr>
                <w:rFonts w:cs="Arial"/>
                <w:szCs w:val="24"/>
              </w:rPr>
            </w:pPr>
            <w:r>
              <w:rPr>
                <w:rFonts w:cs="Arial"/>
                <w:szCs w:val="24"/>
              </w:rPr>
              <w:t>Funktion</w:t>
            </w:r>
          </w:p>
        </w:tc>
        <w:tc>
          <w:tcPr>
            <w:tcW w:w="8108" w:type="dxa"/>
          </w:tcPr>
          <w:p w14:paraId="586FE3E0" w14:textId="4CC152D1" w:rsidR="00E10B89" w:rsidRPr="0048635B" w:rsidRDefault="00E10B89" w:rsidP="0069740D">
            <w:pPr>
              <w:pStyle w:val="TabelleConfigDB"/>
              <w:rPr>
                <w:rFonts w:cs="Arial"/>
                <w:szCs w:val="24"/>
              </w:rPr>
            </w:pPr>
            <w:r w:rsidRPr="00E10B89">
              <w:rPr>
                <w:rFonts w:cs="Arial"/>
                <w:szCs w:val="24"/>
              </w:rPr>
              <w:t>Stellt den ZonenNamen bereit</w:t>
            </w:r>
          </w:p>
        </w:tc>
      </w:tr>
      <w:tr w:rsidR="00E10B89" w:rsidRPr="0048635B" w14:paraId="3A4C4F4D" w14:textId="77777777" w:rsidTr="0069740D">
        <w:trPr>
          <w:cantSplit/>
          <w:trHeight w:val="284"/>
        </w:trPr>
        <w:tc>
          <w:tcPr>
            <w:tcW w:w="1418" w:type="dxa"/>
            <w:shd w:val="clear" w:color="auto" w:fill="D9D9D9" w:themeFill="background1" w:themeFillShade="D9"/>
            <w:vAlign w:val="center"/>
          </w:tcPr>
          <w:p w14:paraId="472FDF0C" w14:textId="77777777" w:rsidR="00E10B89" w:rsidRPr="0048635B" w:rsidRDefault="00E10B89" w:rsidP="0069740D">
            <w:pPr>
              <w:pStyle w:val="TabelleConfigDBTitel"/>
              <w:rPr>
                <w:rFonts w:cs="Arial"/>
                <w:szCs w:val="24"/>
              </w:rPr>
            </w:pPr>
            <w:r>
              <w:rPr>
                <w:rFonts w:cs="Arial"/>
                <w:szCs w:val="24"/>
              </w:rPr>
              <w:t>Erforderlich</w:t>
            </w:r>
          </w:p>
        </w:tc>
        <w:tc>
          <w:tcPr>
            <w:tcW w:w="8108" w:type="dxa"/>
          </w:tcPr>
          <w:p w14:paraId="128CB018" w14:textId="77777777" w:rsidR="00E10B89" w:rsidRPr="00EF4E16" w:rsidRDefault="009402C2" w:rsidP="0069740D">
            <w:pPr>
              <w:pStyle w:val="TabelleConfigDBErfordernis"/>
            </w:pPr>
            <w:sdt>
              <w:sdtPr>
                <w:alias w:val="Erfordernis"/>
                <w:tag w:val="Erfordernis"/>
                <w:id w:val="1589730507"/>
                <w:placeholder>
                  <w:docPart w:val="B97A51E8BD254B98BDF026DF4A516BDD"/>
                </w:placeholder>
                <w:dropDownList>
                  <w:listItem w:value="Wählen Sie ein Element aus."/>
                  <w:listItem w:displayText="Ja" w:value="1"/>
                  <w:listItem w:displayText="Nein" w:value="0"/>
                  <w:listItem w:displayText="Bedingt" w:value="-1"/>
                </w:dropDownList>
              </w:sdtPr>
              <w:sdtEndPr/>
              <w:sdtContent>
                <w:r w:rsidR="00E10B89">
                  <w:t>Ja</w:t>
                </w:r>
              </w:sdtContent>
            </w:sdt>
            <w:r w:rsidR="00E10B89">
              <w:tab/>
            </w:r>
          </w:p>
        </w:tc>
      </w:tr>
      <w:tr w:rsidR="00E10B89" w:rsidRPr="0048635B" w14:paraId="46EB5C48"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1C8B1ADC" w14:textId="77777777" w:rsidR="00E10B89" w:rsidRPr="0048635B" w:rsidRDefault="00E10B89"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1F923441" w14:textId="0AFFFAFA" w:rsidR="00E10B89" w:rsidRPr="009F1B81" w:rsidRDefault="00E10B89" w:rsidP="0069740D">
            <w:pPr>
              <w:pStyle w:val="TabelleConfigDB"/>
            </w:pPr>
          </w:p>
        </w:tc>
      </w:tr>
      <w:tr w:rsidR="00E10B89" w:rsidRPr="0048635B" w14:paraId="05D2F085"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4E40189D" w14:textId="77777777" w:rsidR="00E10B89" w:rsidRDefault="00E10B89"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BFD0C71" w14:textId="77777777" w:rsidR="00E10B89" w:rsidRPr="009F1B81" w:rsidRDefault="00E10B89" w:rsidP="0069740D">
            <w:pPr>
              <w:pStyle w:val="TabelleConfigDB"/>
              <w:keepNext w:val="0"/>
            </w:pPr>
          </w:p>
        </w:tc>
      </w:tr>
    </w:tbl>
    <w:p w14:paraId="4E0E632C" w14:textId="766211A8" w:rsidR="00E10B89" w:rsidRDefault="00E10B89"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E10B89" w:rsidRPr="0048635B" w14:paraId="4B0A9CC6" w14:textId="77777777" w:rsidTr="0069740D">
        <w:trPr>
          <w:cantSplit/>
          <w:trHeight w:val="337"/>
        </w:trPr>
        <w:tc>
          <w:tcPr>
            <w:tcW w:w="1418" w:type="dxa"/>
            <w:shd w:val="clear" w:color="auto" w:fill="D9D9D9" w:themeFill="background1" w:themeFillShade="D9"/>
            <w:vAlign w:val="center"/>
          </w:tcPr>
          <w:p w14:paraId="243C5650" w14:textId="77777777" w:rsidR="00E10B89" w:rsidRPr="00033262" w:rsidRDefault="00E10B89" w:rsidP="0069740D">
            <w:pPr>
              <w:pStyle w:val="TabelleConfigDBTitel"/>
            </w:pPr>
            <w:r>
              <w:t>Variable</w:t>
            </w:r>
          </w:p>
        </w:tc>
        <w:sdt>
          <w:sdtPr>
            <w:rPr>
              <w:rFonts w:cs="Arial"/>
              <w:szCs w:val="24"/>
            </w:rPr>
            <w:alias w:val="Name der ConfigDB-Variable"/>
            <w:tag w:val="Name der ConfigDB-Variable"/>
            <w:id w:val="1573232940"/>
            <w:placeholder>
              <w:docPart w:val="34DF3EACE6B64F94A9683E1431AB27C9"/>
            </w:placeholder>
            <w:text/>
          </w:sdtPr>
          <w:sdtEndPr/>
          <w:sdtContent>
            <w:tc>
              <w:tcPr>
                <w:tcW w:w="8108" w:type="dxa"/>
                <w:shd w:val="clear" w:color="auto" w:fill="D9D9D9" w:themeFill="background1" w:themeFillShade="D9"/>
                <w:vAlign w:val="center"/>
              </w:tcPr>
              <w:p w14:paraId="39C80F95" w14:textId="6EC787E3" w:rsidR="00E10B89" w:rsidRPr="00033262" w:rsidRDefault="00E10B89" w:rsidP="0069740D">
                <w:pPr>
                  <w:pStyle w:val="TabelleConfigDBVariablen-Name"/>
                </w:pPr>
                <w:r w:rsidRPr="00E10B89">
                  <w:rPr>
                    <w:rFonts w:cs="Arial"/>
                    <w:szCs w:val="24"/>
                  </w:rPr>
                  <w:t>AD_CFG_DOMAINACCOUNT</w:t>
                </w:r>
              </w:p>
            </w:tc>
          </w:sdtContent>
        </w:sdt>
      </w:tr>
      <w:tr w:rsidR="00E10B89" w:rsidRPr="0048635B" w14:paraId="2EDA952A" w14:textId="77777777" w:rsidTr="0069740D">
        <w:trPr>
          <w:cantSplit/>
          <w:trHeight w:val="284"/>
        </w:trPr>
        <w:tc>
          <w:tcPr>
            <w:tcW w:w="1418" w:type="dxa"/>
            <w:shd w:val="clear" w:color="auto" w:fill="D9D9D9" w:themeFill="background1" w:themeFillShade="D9"/>
            <w:vAlign w:val="center"/>
          </w:tcPr>
          <w:p w14:paraId="712D2301" w14:textId="77777777" w:rsidR="00E10B89" w:rsidRPr="0048635B" w:rsidRDefault="00E10B89" w:rsidP="0069740D">
            <w:pPr>
              <w:pStyle w:val="TabelleConfigDBTitel"/>
              <w:rPr>
                <w:rFonts w:cs="Arial"/>
                <w:szCs w:val="24"/>
              </w:rPr>
            </w:pPr>
            <w:r>
              <w:rPr>
                <w:rFonts w:cs="Arial"/>
                <w:szCs w:val="24"/>
              </w:rPr>
              <w:t>Funktion</w:t>
            </w:r>
          </w:p>
        </w:tc>
        <w:tc>
          <w:tcPr>
            <w:tcW w:w="8108" w:type="dxa"/>
          </w:tcPr>
          <w:p w14:paraId="6BA4DDB7" w14:textId="51EAD0F5" w:rsidR="00E10B89" w:rsidRPr="0048635B" w:rsidRDefault="00E10B89" w:rsidP="0069740D">
            <w:pPr>
              <w:pStyle w:val="TabelleConfigDB"/>
              <w:rPr>
                <w:rFonts w:cs="Arial"/>
                <w:szCs w:val="24"/>
              </w:rPr>
            </w:pPr>
            <w:r w:rsidRPr="00E10B89">
              <w:rPr>
                <w:rFonts w:cs="Arial"/>
                <w:szCs w:val="24"/>
              </w:rPr>
              <w:t>User unter dem das Script als Task läuft</w:t>
            </w:r>
          </w:p>
        </w:tc>
      </w:tr>
      <w:tr w:rsidR="00E10B89" w:rsidRPr="0048635B" w14:paraId="6886F1E8" w14:textId="77777777" w:rsidTr="0069740D">
        <w:trPr>
          <w:cantSplit/>
          <w:trHeight w:val="284"/>
        </w:trPr>
        <w:tc>
          <w:tcPr>
            <w:tcW w:w="1418" w:type="dxa"/>
            <w:shd w:val="clear" w:color="auto" w:fill="D9D9D9" w:themeFill="background1" w:themeFillShade="D9"/>
            <w:vAlign w:val="center"/>
          </w:tcPr>
          <w:p w14:paraId="12994474" w14:textId="77777777" w:rsidR="00E10B89" w:rsidRPr="0048635B" w:rsidRDefault="00E10B89" w:rsidP="0069740D">
            <w:pPr>
              <w:pStyle w:val="TabelleConfigDBTitel"/>
              <w:rPr>
                <w:rFonts w:cs="Arial"/>
                <w:szCs w:val="24"/>
              </w:rPr>
            </w:pPr>
            <w:r>
              <w:rPr>
                <w:rFonts w:cs="Arial"/>
                <w:szCs w:val="24"/>
              </w:rPr>
              <w:t>Erforderlich</w:t>
            </w:r>
          </w:p>
        </w:tc>
        <w:tc>
          <w:tcPr>
            <w:tcW w:w="8108" w:type="dxa"/>
          </w:tcPr>
          <w:p w14:paraId="1CE3C19A" w14:textId="77777777" w:rsidR="00E10B89" w:rsidRPr="00EF4E16" w:rsidRDefault="009402C2" w:rsidP="0069740D">
            <w:pPr>
              <w:pStyle w:val="TabelleConfigDBErfordernis"/>
            </w:pPr>
            <w:sdt>
              <w:sdtPr>
                <w:alias w:val="Erfordernis"/>
                <w:tag w:val="Erfordernis"/>
                <w:id w:val="-2053683982"/>
                <w:placeholder>
                  <w:docPart w:val="213BB64CFB2641A684135E50CC260B13"/>
                </w:placeholder>
                <w:dropDownList>
                  <w:listItem w:value="Wählen Sie ein Element aus."/>
                  <w:listItem w:displayText="Ja" w:value="1"/>
                  <w:listItem w:displayText="Nein" w:value="0"/>
                  <w:listItem w:displayText="Bedingt" w:value="-1"/>
                </w:dropDownList>
              </w:sdtPr>
              <w:sdtEndPr/>
              <w:sdtContent>
                <w:r w:rsidR="00E10B89">
                  <w:t>Ja</w:t>
                </w:r>
              </w:sdtContent>
            </w:sdt>
            <w:r w:rsidR="00E10B89">
              <w:tab/>
            </w:r>
          </w:p>
        </w:tc>
      </w:tr>
      <w:tr w:rsidR="00E10B89" w:rsidRPr="0048635B" w14:paraId="69F07635" w14:textId="77777777" w:rsidTr="0069740D">
        <w:trPr>
          <w:cantSplit/>
          <w:trHeight w:val="284"/>
        </w:trPr>
        <w:tc>
          <w:tcPr>
            <w:tcW w:w="1418" w:type="dxa"/>
            <w:tcBorders>
              <w:bottom w:val="single" w:sz="4" w:space="0" w:color="auto"/>
            </w:tcBorders>
            <w:shd w:val="clear" w:color="auto" w:fill="D9D9D9" w:themeFill="background1" w:themeFillShade="D9"/>
            <w:vAlign w:val="center"/>
          </w:tcPr>
          <w:p w14:paraId="1BFB3DA1" w14:textId="77777777" w:rsidR="00E10B89" w:rsidRPr="0048635B" w:rsidRDefault="00E10B89" w:rsidP="0069740D">
            <w:pPr>
              <w:pStyle w:val="TabelleConfigDBTitel"/>
              <w:rPr>
                <w:rFonts w:cs="Arial"/>
                <w:szCs w:val="24"/>
              </w:rPr>
            </w:pPr>
            <w:r>
              <w:rPr>
                <w:rFonts w:cs="Arial"/>
                <w:szCs w:val="24"/>
              </w:rPr>
              <w:t>Bemerkung</w:t>
            </w:r>
          </w:p>
        </w:tc>
        <w:tc>
          <w:tcPr>
            <w:tcW w:w="8108" w:type="dxa"/>
            <w:tcBorders>
              <w:bottom w:val="single" w:sz="4" w:space="0" w:color="auto"/>
            </w:tcBorders>
          </w:tcPr>
          <w:p w14:paraId="107815FE" w14:textId="77777777" w:rsidR="00E10B89" w:rsidRPr="009F1B81" w:rsidRDefault="00E10B89" w:rsidP="0069740D">
            <w:pPr>
              <w:pStyle w:val="TabelleConfigDB"/>
            </w:pPr>
          </w:p>
        </w:tc>
      </w:tr>
      <w:tr w:rsidR="00E10B89" w:rsidRPr="0048635B" w14:paraId="414A3298" w14:textId="77777777" w:rsidTr="0069740D">
        <w:trPr>
          <w:cantSplit/>
          <w:trHeight w:hRule="exact" w:val="170"/>
        </w:trPr>
        <w:tc>
          <w:tcPr>
            <w:tcW w:w="1418" w:type="dxa"/>
            <w:tcBorders>
              <w:top w:val="single" w:sz="4" w:space="0" w:color="auto"/>
              <w:left w:val="nil"/>
              <w:bottom w:val="nil"/>
              <w:right w:val="nil"/>
            </w:tcBorders>
            <w:shd w:val="clear" w:color="auto" w:fill="auto"/>
            <w:vAlign w:val="center"/>
          </w:tcPr>
          <w:p w14:paraId="48F3AD4A" w14:textId="77777777" w:rsidR="00E10B89" w:rsidRDefault="00E10B89" w:rsidP="0069740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74BC826" w14:textId="77777777" w:rsidR="00E10B89" w:rsidRPr="009F1B81" w:rsidRDefault="00E10B89" w:rsidP="0069740D">
            <w:pPr>
              <w:pStyle w:val="TabelleConfigDB"/>
              <w:keepNext w:val="0"/>
            </w:pPr>
          </w:p>
        </w:tc>
      </w:tr>
    </w:tbl>
    <w:p w14:paraId="2B4C4CAC" w14:textId="77777777" w:rsidR="00E10B89" w:rsidRDefault="00E10B89" w:rsidP="003265E2">
      <w:pPr>
        <w:pStyle w:val="Flietext"/>
      </w:pPr>
    </w:p>
    <w:p w14:paraId="5470209A" w14:textId="4B3AD518" w:rsidR="00E10B89" w:rsidRDefault="00E10B89" w:rsidP="003265E2">
      <w:pPr>
        <w:pStyle w:val="Flietext"/>
      </w:pPr>
    </w:p>
    <w:p w14:paraId="2B0DD74E" w14:textId="1D82EFAE" w:rsidR="00E10B89" w:rsidRDefault="00E10B89" w:rsidP="003265E2">
      <w:pPr>
        <w:pStyle w:val="Flietext"/>
      </w:pPr>
    </w:p>
    <w:p w14:paraId="4331AD9E" w14:textId="0B8CD253" w:rsidR="00E10B89" w:rsidRDefault="00E10B89" w:rsidP="003265E2">
      <w:pPr>
        <w:pStyle w:val="Flietext"/>
      </w:pPr>
    </w:p>
    <w:p w14:paraId="346D72A6" w14:textId="77777777" w:rsidR="00E10B89" w:rsidRDefault="00E10B89" w:rsidP="003265E2">
      <w:pPr>
        <w:pStyle w:val="Flietext"/>
      </w:pPr>
    </w:p>
    <w:p w14:paraId="3671D70A" w14:textId="6DC57C9C" w:rsidR="003265E2" w:rsidRPr="00425577" w:rsidRDefault="0026772B" w:rsidP="003265E2">
      <w:pPr>
        <w:pStyle w:val="Flietext"/>
      </w:pPr>
      <w:r>
        <w:lastRenderedPageBreak/>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53042A2B" w14:textId="77777777" w:rsidR="00E10B89" w:rsidRDefault="00E10B89" w:rsidP="00B35B5F">
      <w:pPr>
        <w:pStyle w:val="Quelltext"/>
        <w:pBdr>
          <w:bottom w:val="single" w:sz="4" w:space="6" w:color="auto"/>
        </w:pBdr>
      </w:pPr>
      <w:r w:rsidRPr="00B35B5F">
        <w:rPr>
          <w:b/>
        </w:rPr>
        <w:t>LYNC2013_EDGETRANSPORT_POOLNAME</w:t>
      </w:r>
      <w:r>
        <w:t>[FS]RZ1VPFLYC604[FS][FS][FS]Edge Transport Server Pool Name</w:t>
      </w:r>
    </w:p>
    <w:p w14:paraId="61D2A450" w14:textId="77777777" w:rsidR="00E10B89" w:rsidRDefault="00E10B89" w:rsidP="00B35B5F">
      <w:pPr>
        <w:pStyle w:val="Quelltext"/>
        <w:pBdr>
          <w:bottom w:val="single" w:sz="4" w:space="6" w:color="auto"/>
        </w:pBdr>
      </w:pPr>
      <w:r w:rsidRPr="00B35B5F">
        <w:rPr>
          <w:b/>
        </w:rPr>
        <w:t>LYNC2013_EDGETRANSPORT_SRVRECORD</w:t>
      </w:r>
      <w:r>
        <w:t>[FS]_sip;_tls;0;0;443[FS][FS][FS]ServiceName;Protocol;Priority;Weight;Portnummer</w:t>
      </w:r>
    </w:p>
    <w:p w14:paraId="534B3EC8" w14:textId="2F481CD8" w:rsidR="00F10CBF" w:rsidRPr="00F10CBF" w:rsidRDefault="00E10B89" w:rsidP="00B35B5F">
      <w:pPr>
        <w:pStyle w:val="Quelltext"/>
        <w:pBdr>
          <w:bottom w:val="single" w:sz="4" w:space="6" w:color="auto"/>
        </w:pBdr>
      </w:pPr>
      <w:r w:rsidRPr="00B35B5F">
        <w:rPr>
          <w:b/>
        </w:rPr>
        <w:t>LYNC2013_EDGETRANSPORT_SIPNAME</w:t>
      </w:r>
      <w:r>
        <w:t>[FS]</w:t>
      </w:r>
      <w:r w:rsidR="001B0BA3" w:rsidRPr="001B0BA3">
        <w:rPr>
          <w:b/>
          <w:color w:val="FF0000"/>
          <w:highlight w:val="yellow"/>
        </w:rPr>
        <w:t>XXXXXX</w:t>
      </w:r>
      <w:r w:rsidR="00937692">
        <w:t>[FS]</w:t>
      </w:r>
      <w:r w:rsidR="001B0BA3">
        <w:t xml:space="preserve">[FS][FS]SIP Name des </w:t>
      </w:r>
      <w:r>
        <w:t>Edge Server</w:t>
      </w:r>
      <w:r w:rsidR="001B0BA3">
        <w:t>s, kein Wert bekannt, bitte nachtragen.</w:t>
      </w: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699B56E6" w:rsidR="00884FC6" w:rsidRPr="00D3632D" w:rsidRDefault="003077F8"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3B2F4C1D" w:rsidR="00D3632D" w:rsidRDefault="003077F8"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67727AE8" w:rsidR="007B75FD" w:rsidRDefault="003077F8"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99589" w14:textId="77777777" w:rsidR="009402C2" w:rsidRDefault="009402C2">
      <w:r>
        <w:separator/>
      </w:r>
    </w:p>
  </w:endnote>
  <w:endnote w:type="continuationSeparator" w:id="0">
    <w:p w14:paraId="5A9E163E" w14:textId="77777777" w:rsidR="009402C2" w:rsidRDefault="0094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0BE2FE7E" w:rsidR="00AD2656" w:rsidRDefault="00AD2656" w:rsidP="00C906C1">
          <w:pPr>
            <w:pStyle w:val="Fuzeile"/>
            <w:ind w:left="68"/>
          </w:pPr>
          <w:r>
            <w:t xml:space="preserve">Version </w:t>
          </w:r>
          <w:r w:rsidR="00C906C1">
            <w:t>0.</w:t>
          </w:r>
          <w:r w:rsidR="00CB2907">
            <w:t>0.2</w:t>
          </w:r>
        </w:p>
      </w:tc>
      <w:tc>
        <w:tcPr>
          <w:tcW w:w="4961" w:type="dxa"/>
          <w:vAlign w:val="center"/>
        </w:tcPr>
        <w:p w14:paraId="75E1B304" w14:textId="078CCB7A" w:rsidR="00AD2656" w:rsidRPr="006B344E" w:rsidRDefault="00402259">
          <w:pPr>
            <w:pStyle w:val="Fuzeile"/>
            <w:tabs>
              <w:tab w:val="clear" w:pos="4536"/>
            </w:tabs>
          </w:pPr>
          <w:fldSimple w:instr=" FILENAME  \* MERGEFORMAT ">
            <w:r w:rsidR="0026772B">
              <w:rPr>
                <w:noProof/>
              </w:rPr>
              <w:t>ImplD_PAKETNAME_Vxxx.docx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CB2907">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CB2907">
            <w:rPr>
              <w:noProof/>
            </w:rPr>
            <w:t>6</w:t>
          </w:r>
          <w:r w:rsidR="005F3441">
            <w:fldChar w:fldCharType="end"/>
          </w:r>
        </w:p>
      </w:tc>
      <w:tc>
        <w:tcPr>
          <w:tcW w:w="2194" w:type="dxa"/>
          <w:vAlign w:val="center"/>
        </w:tcPr>
        <w:p w14:paraId="6E9D9C88" w14:textId="447CED66"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CB2907">
            <w:rPr>
              <w:noProof/>
            </w:rPr>
            <w:t>04.11.16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B6E2B" w14:textId="77777777" w:rsidR="009402C2" w:rsidRDefault="009402C2">
      <w:r>
        <w:separator/>
      </w:r>
    </w:p>
  </w:footnote>
  <w:footnote w:type="continuationSeparator" w:id="0">
    <w:p w14:paraId="462AF35D" w14:textId="77777777" w:rsidR="009402C2" w:rsidRDefault="0094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5D51BCD6" w:rsidR="00AD2656" w:rsidRDefault="00AD2656" w:rsidP="00894979">
          <w:pPr>
            <w:pStyle w:val="Kopfzeile"/>
          </w:pP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0BA3"/>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7F8"/>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259"/>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2543"/>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09FF"/>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37692"/>
    <w:rsid w:val="009402C2"/>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5B5F"/>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B2907"/>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2C7A"/>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B89"/>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15132CCF20AC43118849624024C02961"/>
        <w:category>
          <w:name w:val="Allgemein"/>
          <w:gallery w:val="placeholder"/>
        </w:category>
        <w:types>
          <w:type w:val="bbPlcHdr"/>
        </w:types>
        <w:behaviors>
          <w:behavior w:val="content"/>
        </w:behaviors>
        <w:guid w:val="{AA4377EC-7A78-40B7-B28D-CEDC811E154B}"/>
      </w:docPartPr>
      <w:docPartBody>
        <w:p w:rsidR="00250209" w:rsidRDefault="00780604" w:rsidP="00780604">
          <w:pPr>
            <w:pStyle w:val="15132CCF20AC43118849624024C0296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C83FD0A9BF941B4B026896EC77760E6"/>
        <w:category>
          <w:name w:val="Allgemein"/>
          <w:gallery w:val="placeholder"/>
        </w:category>
        <w:types>
          <w:type w:val="bbPlcHdr"/>
        </w:types>
        <w:behaviors>
          <w:behavior w:val="content"/>
        </w:behaviors>
        <w:guid w:val="{2D310214-7F5B-4D29-A533-F8A8BA745D53}"/>
      </w:docPartPr>
      <w:docPartBody>
        <w:p w:rsidR="00250209" w:rsidRDefault="00780604" w:rsidP="00780604">
          <w:pPr>
            <w:pStyle w:val="7C83FD0A9BF941B4B026896EC77760E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F238E086218C4C20AD73A7D85EF460ED"/>
        <w:category>
          <w:name w:val="Allgemein"/>
          <w:gallery w:val="placeholder"/>
        </w:category>
        <w:types>
          <w:type w:val="bbPlcHdr"/>
        </w:types>
        <w:behaviors>
          <w:behavior w:val="content"/>
        </w:behaviors>
        <w:guid w:val="{EF1A2827-07F4-4547-81D5-55F0D12B39F4}"/>
      </w:docPartPr>
      <w:docPartBody>
        <w:p w:rsidR="00250209" w:rsidRDefault="00780604" w:rsidP="00780604">
          <w:pPr>
            <w:pStyle w:val="F238E086218C4C20AD73A7D85EF460ED"/>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A25F3959CAD4070AA55CAA81FEA4036"/>
        <w:category>
          <w:name w:val="Allgemein"/>
          <w:gallery w:val="placeholder"/>
        </w:category>
        <w:types>
          <w:type w:val="bbPlcHdr"/>
        </w:types>
        <w:behaviors>
          <w:behavior w:val="content"/>
        </w:behaviors>
        <w:guid w:val="{F6206D58-BA45-4B3E-A4F4-A5CFF3E25D18}"/>
      </w:docPartPr>
      <w:docPartBody>
        <w:p w:rsidR="00250209" w:rsidRDefault="00780604" w:rsidP="00780604">
          <w:pPr>
            <w:pStyle w:val="5A25F3959CAD4070AA55CAA81FEA403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86DCF7ABC354A7F901CDDE73530ECA7"/>
        <w:category>
          <w:name w:val="Allgemein"/>
          <w:gallery w:val="placeholder"/>
        </w:category>
        <w:types>
          <w:type w:val="bbPlcHdr"/>
        </w:types>
        <w:behaviors>
          <w:behavior w:val="content"/>
        </w:behaviors>
        <w:guid w:val="{10E1393A-3CD8-49FE-A08B-AB8607A1F0D4}"/>
      </w:docPartPr>
      <w:docPartBody>
        <w:p w:rsidR="00250209" w:rsidRDefault="00780604" w:rsidP="00780604">
          <w:pPr>
            <w:pStyle w:val="686DCF7ABC354A7F901CDDE73530ECA7"/>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B97A51E8BD254B98BDF026DF4A516BDD"/>
        <w:category>
          <w:name w:val="Allgemein"/>
          <w:gallery w:val="placeholder"/>
        </w:category>
        <w:types>
          <w:type w:val="bbPlcHdr"/>
        </w:types>
        <w:behaviors>
          <w:behavior w:val="content"/>
        </w:behaviors>
        <w:guid w:val="{9DEFB843-0987-4EEA-8731-A702C750715A}"/>
      </w:docPartPr>
      <w:docPartBody>
        <w:p w:rsidR="00250209" w:rsidRDefault="00780604" w:rsidP="00780604">
          <w:pPr>
            <w:pStyle w:val="B97A51E8BD254B98BDF026DF4A516BDD"/>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34DF3EACE6B64F94A9683E1431AB27C9"/>
        <w:category>
          <w:name w:val="Allgemein"/>
          <w:gallery w:val="placeholder"/>
        </w:category>
        <w:types>
          <w:type w:val="bbPlcHdr"/>
        </w:types>
        <w:behaviors>
          <w:behavior w:val="content"/>
        </w:behaviors>
        <w:guid w:val="{A74939F4-BA41-4787-962A-6B4181AEF6EE}"/>
      </w:docPartPr>
      <w:docPartBody>
        <w:p w:rsidR="00250209" w:rsidRDefault="00780604" w:rsidP="00780604">
          <w:pPr>
            <w:pStyle w:val="34DF3EACE6B64F94A9683E1431AB27C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213BB64CFB2641A684135E50CC260B13"/>
        <w:category>
          <w:name w:val="Allgemein"/>
          <w:gallery w:val="placeholder"/>
        </w:category>
        <w:types>
          <w:type w:val="bbPlcHdr"/>
        </w:types>
        <w:behaviors>
          <w:behavior w:val="content"/>
        </w:behaviors>
        <w:guid w:val="{B519FE21-5A55-4112-A570-270F4B9DE715}"/>
      </w:docPartPr>
      <w:docPartBody>
        <w:p w:rsidR="00250209" w:rsidRDefault="00780604" w:rsidP="00780604">
          <w:pPr>
            <w:pStyle w:val="213BB64CFB2641A684135E50CC260B13"/>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075AA4"/>
    <w:rsid w:val="001A1445"/>
    <w:rsid w:val="00250209"/>
    <w:rsid w:val="00311392"/>
    <w:rsid w:val="00343601"/>
    <w:rsid w:val="003E5B48"/>
    <w:rsid w:val="00445B58"/>
    <w:rsid w:val="00451CC2"/>
    <w:rsid w:val="004D397E"/>
    <w:rsid w:val="006B5295"/>
    <w:rsid w:val="00741D00"/>
    <w:rsid w:val="00780604"/>
    <w:rsid w:val="00862833"/>
    <w:rsid w:val="00870EB7"/>
    <w:rsid w:val="0096194A"/>
    <w:rsid w:val="00963F0E"/>
    <w:rsid w:val="009A207E"/>
    <w:rsid w:val="009B3F83"/>
    <w:rsid w:val="00A333C1"/>
    <w:rsid w:val="00BC39DF"/>
    <w:rsid w:val="00C7066F"/>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780604"/>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15132CCF20AC43118849624024C02961">
    <w:name w:val="15132CCF20AC43118849624024C02961"/>
    <w:rsid w:val="00780604"/>
    <w:pPr>
      <w:spacing w:after="160" w:line="259" w:lineRule="auto"/>
    </w:pPr>
  </w:style>
  <w:style w:type="paragraph" w:customStyle="1" w:styleId="7C83FD0A9BF941B4B026896EC77760E6">
    <w:name w:val="7C83FD0A9BF941B4B026896EC77760E6"/>
    <w:rsid w:val="00780604"/>
    <w:pPr>
      <w:spacing w:after="160" w:line="259" w:lineRule="auto"/>
    </w:pPr>
  </w:style>
  <w:style w:type="paragraph" w:customStyle="1" w:styleId="F238E086218C4C20AD73A7D85EF460ED">
    <w:name w:val="F238E086218C4C20AD73A7D85EF460ED"/>
    <w:rsid w:val="00780604"/>
    <w:pPr>
      <w:spacing w:after="160" w:line="259" w:lineRule="auto"/>
    </w:pPr>
  </w:style>
  <w:style w:type="paragraph" w:customStyle="1" w:styleId="5A25F3959CAD4070AA55CAA81FEA4036">
    <w:name w:val="5A25F3959CAD4070AA55CAA81FEA4036"/>
    <w:rsid w:val="00780604"/>
    <w:pPr>
      <w:spacing w:after="160" w:line="259" w:lineRule="auto"/>
    </w:pPr>
  </w:style>
  <w:style w:type="paragraph" w:customStyle="1" w:styleId="686DCF7ABC354A7F901CDDE73530ECA7">
    <w:name w:val="686DCF7ABC354A7F901CDDE73530ECA7"/>
    <w:rsid w:val="00780604"/>
    <w:pPr>
      <w:spacing w:after="160" w:line="259" w:lineRule="auto"/>
    </w:pPr>
  </w:style>
  <w:style w:type="paragraph" w:customStyle="1" w:styleId="B97A51E8BD254B98BDF026DF4A516BDD">
    <w:name w:val="B97A51E8BD254B98BDF026DF4A516BDD"/>
    <w:rsid w:val="00780604"/>
    <w:pPr>
      <w:spacing w:after="160" w:line="259" w:lineRule="auto"/>
    </w:pPr>
  </w:style>
  <w:style w:type="paragraph" w:customStyle="1" w:styleId="34DF3EACE6B64F94A9683E1431AB27C9">
    <w:name w:val="34DF3EACE6B64F94A9683E1431AB27C9"/>
    <w:rsid w:val="00780604"/>
    <w:pPr>
      <w:spacing w:after="160" w:line="259" w:lineRule="auto"/>
    </w:pPr>
  </w:style>
  <w:style w:type="paragraph" w:customStyle="1" w:styleId="213BB64CFB2641A684135E50CC260B13">
    <w:name w:val="213BB64CFB2641A684135E50CC260B13"/>
    <w:rsid w:val="007806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FBE537E0-DF97-4E2D-BDB4-A7C5C1C8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745</Words>
  <Characters>4695</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35</cp:revision>
  <dcterms:created xsi:type="dcterms:W3CDTF">2016-05-31T15:15:00Z</dcterms:created>
  <dcterms:modified xsi:type="dcterms:W3CDTF">2016-11-04T13:44:00Z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