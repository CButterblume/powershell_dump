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63B6F44D" w:rsidR="00902D12" w:rsidRDefault="00902D12" w:rsidP="00902D12">
            <w:pPr>
              <w:spacing w:before="80"/>
            </w:pPr>
            <w:bookmarkStart w:id="0" w:name="_Toc119824325"/>
            <w:bookmarkStart w:id="1" w:name="_Toc145308359"/>
            <w:bookmarkStart w:id="2" w:name="_Toc145308356"/>
            <w:bookmarkStart w:id="3" w:name="_Toc145308353"/>
            <w:bookmarkStart w:id="4" w:name="_Toc145308350"/>
            <w:bookmarkStart w:id="5" w:name="_Toc145308347"/>
            <w:bookmarkStart w:id="6" w:name="_Toc145308344"/>
            <w:bookmarkStart w:id="7" w:name="_Toc145308341"/>
            <w:bookmarkStart w:id="8" w:name="_Toc145308338"/>
            <w:bookmarkStart w:id="9" w:name="_Toc145991866"/>
            <w:bookmarkStart w:id="10" w:name="_Toc145308336"/>
            <w:bookmarkStart w:id="11" w:name="_Toc145308335"/>
            <w:bookmarkStart w:id="12" w:name="_Toc145308334"/>
            <w:bookmarkStart w:id="13" w:name="_Toc145308332"/>
            <w:bookmarkStart w:id="14" w:name="_Toc145308331"/>
            <w:bookmarkStart w:id="15" w:name="_Toc145991865"/>
            <w:bookmarkStart w:id="16" w:name="_Toc145308329"/>
            <w:bookmarkStart w:id="17" w:name="_Toc145308328"/>
            <w:bookmarkStart w:id="18" w:name="_Toc145308318"/>
            <w:bookmarkStart w:id="19" w:name="_Toc145308315"/>
            <w:bookmarkStart w:id="20" w:name="_Toc145308307"/>
            <w:bookmarkStart w:id="21" w:name="_Toc145308305"/>
            <w:bookmarkStart w:id="22" w:name="_Toc145308302"/>
            <w:bookmarkStart w:id="23" w:name="_Toc145308301"/>
            <w:bookmarkStart w:id="24" w:name="_Toc145308299"/>
            <w:bookmarkStart w:id="25" w:name="_Toc145308296"/>
            <w:bookmarkStart w:id="26" w:name="_Toc145308293"/>
            <w:bookmarkStart w:id="27" w:name="_Toc145308290"/>
            <w:bookmarkStart w:id="28" w:name="_Toc145308287"/>
            <w:bookmarkStart w:id="29" w:name="_Toc145308284"/>
            <w:bookmarkStart w:id="30" w:name="_Toc145308281"/>
            <w:bookmarkStart w:id="31" w:name="_Toc145308278"/>
            <w:bookmarkStart w:id="32" w:name="_Toc145308277"/>
            <w:bookmarkStart w:id="33" w:name="_Toc145308275"/>
            <w:bookmarkStart w:id="34" w:name="_Toc145308272"/>
            <w:bookmarkStart w:id="35" w:name="_Toc145308269"/>
            <w:bookmarkStart w:id="36" w:name="_Toc145308268"/>
            <w:bookmarkStart w:id="37" w:name="_Toc156295334"/>
            <w:bookmarkStart w:id="38" w:name="_Toc63596611"/>
            <w:bookmarkStart w:id="39" w:name="_Ref114284315"/>
            <w:bookmarkStart w:id="40" w:name="_Ref114284316"/>
            <w:bookmarkStart w:id="41" w:name="_Toc150070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Dokumentenbezeichnung:</w:t>
            </w:r>
          </w:p>
        </w:tc>
        <w:tc>
          <w:tcPr>
            <w:tcW w:w="5670" w:type="dxa"/>
          </w:tcPr>
          <w:p w14:paraId="79A4CF74" w14:textId="4510E05E" w:rsidR="00902D12" w:rsidRDefault="007456BE" w:rsidP="00442D10">
            <w:pPr>
              <w:pStyle w:val="Kopfzeile"/>
              <w:spacing w:before="80" w:after="0"/>
              <w:jc w:val="both"/>
            </w:pPr>
            <w:r>
              <w:t>Implementierungsdokumentation</w:t>
            </w:r>
            <w:r w:rsidR="006F786F">
              <w:t xml:space="preserve"> </w:t>
            </w:r>
            <w:r w:rsidR="00EF38F5">
              <w:rPr>
                <w:rFonts w:cs="Arial"/>
                <w:noProof/>
                <w:sz w:val="22"/>
                <w:lang w:val="en-US"/>
              </w:rPr>
              <w:t>MS_LYNC2013_PC_PreReq_Hotfixes</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52FA5A19"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EF38F5">
              <w:rPr>
                <w:b/>
                <w:noProof/>
                <w:lang w:val="en-US"/>
              </w:rPr>
              <w:t>ImplD_MS_LYNC2013_PC_PreReq_Hotfixes_Vxxx.docx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0B0827DA" w:rsidR="00902D12" w:rsidRDefault="00402CDA" w:rsidP="0065507E">
            <w:pPr>
              <w:spacing w:before="80"/>
              <w:rPr>
                <w:b/>
              </w:rPr>
            </w:pPr>
            <w:r>
              <w:rPr>
                <w:b/>
              </w:rPr>
              <w:t>0.0.</w:t>
            </w:r>
            <w:r w:rsidR="005401D2">
              <w:rPr>
                <w:b/>
              </w:rPr>
              <w:t>2</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6DDA7B54" w:rsidR="003134E8" w:rsidRDefault="0026772B" w:rsidP="00C530B1">
            <w:pPr>
              <w:spacing w:before="80"/>
              <w:rPr>
                <w:b/>
              </w:rPr>
            </w:pPr>
            <w:r>
              <w:rPr>
                <w:b/>
              </w:rPr>
              <w:t>0</w:t>
            </w:r>
            <w:r w:rsidR="00EF38F5">
              <w:rPr>
                <w:b/>
              </w:rPr>
              <w:t>7</w:t>
            </w:r>
            <w:r w:rsidR="0065507E">
              <w:rPr>
                <w:b/>
              </w:rPr>
              <w:t>.</w:t>
            </w:r>
            <w:r>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20A23EFE"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37"/>
      <w:bookmarkEnd w:id="42"/>
      <w:bookmarkEnd w:id="43"/>
    </w:p>
    <w:p w14:paraId="6A5B0B07" w14:textId="77777777"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38"/>
          <w:bookmarkEnd w:id="39"/>
          <w:bookmarkEnd w:id="40"/>
          <w:bookmarkEnd w:id="41"/>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1E855905" w:rsidR="00955530" w:rsidRDefault="00EF38F5" w:rsidP="00902D12">
            <w:pPr>
              <w:rPr>
                <w:lang w:eastAsia="de-DE"/>
              </w:rPr>
            </w:pPr>
            <w:r>
              <w:rPr>
                <w:lang w:eastAsia="de-DE"/>
              </w:rPr>
              <w:t>0.0.2</w:t>
            </w:r>
          </w:p>
        </w:tc>
        <w:tc>
          <w:tcPr>
            <w:tcW w:w="1134" w:type="dxa"/>
            <w:tcMar>
              <w:top w:w="0" w:type="dxa"/>
              <w:left w:w="70" w:type="dxa"/>
              <w:bottom w:w="0" w:type="dxa"/>
              <w:right w:w="70" w:type="dxa"/>
            </w:tcMar>
          </w:tcPr>
          <w:p w14:paraId="6D0A37DB" w14:textId="4640FAB9" w:rsidR="00955530" w:rsidRDefault="00EF38F5" w:rsidP="00902D12">
            <w:pPr>
              <w:rPr>
                <w:lang w:eastAsia="de-DE"/>
              </w:rPr>
            </w:pPr>
            <w:r>
              <w:rPr>
                <w:lang w:eastAsia="de-DE"/>
              </w:rPr>
              <w:t>07.11.2016</w:t>
            </w:r>
          </w:p>
        </w:tc>
        <w:tc>
          <w:tcPr>
            <w:tcW w:w="5103" w:type="dxa"/>
            <w:tcMar>
              <w:top w:w="0" w:type="dxa"/>
              <w:left w:w="70" w:type="dxa"/>
              <w:bottom w:w="0" w:type="dxa"/>
              <w:right w:w="70" w:type="dxa"/>
            </w:tcMar>
          </w:tcPr>
          <w:p w14:paraId="3C0DC365" w14:textId="037FB878" w:rsidR="00955530" w:rsidRDefault="00EF38F5" w:rsidP="00902D12">
            <w:pPr>
              <w:rPr>
                <w:lang w:eastAsia="de-DE"/>
              </w:rPr>
            </w:pPr>
            <w:r>
              <w:rPr>
                <w:lang w:eastAsia="de-DE"/>
              </w:rPr>
              <w:t>Dokument ausgefüllt.</w:t>
            </w:r>
          </w:p>
        </w:tc>
        <w:tc>
          <w:tcPr>
            <w:tcW w:w="2126" w:type="dxa"/>
            <w:tcMar>
              <w:top w:w="0" w:type="dxa"/>
              <w:left w:w="70" w:type="dxa"/>
              <w:bottom w:w="0" w:type="dxa"/>
              <w:right w:w="70" w:type="dxa"/>
            </w:tcMar>
          </w:tcPr>
          <w:p w14:paraId="770DD6D3" w14:textId="249FE8D6" w:rsidR="00955530" w:rsidRDefault="00EF38F5"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6" w:name="_Ref114284327"/>
      <w:bookmarkStart w:id="47" w:name="_Ref114284328"/>
      <w:bookmarkStart w:id="48" w:name="_Toc120515720"/>
    </w:p>
    <w:p w14:paraId="53E32A72" w14:textId="77777777"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5CCD68D3" w:rsidR="00902D12" w:rsidRPr="00442D10" w:rsidRDefault="00EF38F5" w:rsidP="00442D10">
            <w:pPr>
              <w:rPr>
                <w:rFonts w:cs="Arial"/>
                <w:b/>
                <w:bCs/>
                <w:i/>
              </w:rPr>
            </w:pPr>
            <w:r>
              <w:rPr>
                <w:rFonts w:cs="Arial"/>
                <w:noProof/>
                <w:sz w:val="22"/>
                <w:lang w:val="en-US"/>
              </w:rPr>
              <w:t>MS_LYNC2013_PC_PreReq_Hotfixes</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5CBE6328" w:rsidR="00902D12" w:rsidRPr="00E17FFE" w:rsidRDefault="00402CDA" w:rsidP="0085668A">
            <w:pPr>
              <w:rPr>
                <w:rFonts w:cs="Arial"/>
                <w:bCs/>
              </w:rPr>
            </w:pPr>
            <w:r>
              <w:rPr>
                <w:rFonts w:cs="Arial"/>
                <w:bCs/>
              </w:rPr>
              <w:t>V_</w:t>
            </w:r>
            <w:r w:rsidR="005401D2">
              <w:rPr>
                <w:rFonts w:cs="Arial"/>
                <w:bCs/>
              </w:rPr>
              <w:t>1</w:t>
            </w:r>
            <w:r>
              <w:rPr>
                <w:rFonts w:cs="Arial"/>
                <w:bCs/>
              </w:rPr>
              <w:t>_</w:t>
            </w:r>
            <w:r w:rsidR="005401D2">
              <w:rPr>
                <w:rFonts w:cs="Arial"/>
                <w:bCs/>
              </w:rPr>
              <w:t>0</w:t>
            </w:r>
            <w:r>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77777777" w:rsidR="003134E8" w:rsidRDefault="00365059" w:rsidP="006B344E">
            <w:pPr>
              <w:pStyle w:val="Kopfzeile"/>
              <w:jc w:val="left"/>
              <w:rPr>
                <w:rFonts w:cs="Arial"/>
                <w:b w:val="0"/>
              </w:rPr>
            </w:pPr>
            <w:r>
              <w:rPr>
                <w:rFonts w:cs="Arial"/>
                <w:b w:val="0"/>
              </w:rPr>
              <w:t>---</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367F270A" w14:textId="5CFB7218" w:rsidR="00902D12" w:rsidRDefault="00EF38F5" w:rsidP="00B629AB">
            <w:pPr>
              <w:rPr>
                <w:rFonts w:cs="Arial"/>
              </w:rPr>
            </w:pPr>
            <w:r>
              <w:rPr>
                <w:rFonts w:cs="Arial"/>
              </w:rPr>
              <w:t xml:space="preserve">Installation von Hotfixes und Deinstallation von </w:t>
            </w:r>
            <w:r w:rsidRPr="00EF38F5">
              <w:rPr>
                <w:rFonts w:cs="Arial"/>
              </w:rPr>
              <w:t>KB2670838</w:t>
            </w:r>
            <w:r>
              <w:rPr>
                <w:rFonts w:cs="Arial"/>
              </w:rPr>
              <w:t>, wenn er installiert ist.</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14:paraId="5B96EF0D" w14:textId="35FB5275" w:rsidR="00902D12" w:rsidRDefault="00EF38F5" w:rsidP="0026772B">
            <w:pPr>
              <w:rPr>
                <w:rFonts w:cs="Arial"/>
              </w:rPr>
            </w:pPr>
            <w:r>
              <w:rPr>
                <w:rFonts w:cs="Arial"/>
              </w:rPr>
              <w:t xml:space="preserve">Microsoft Windows Server 2012 R2 </w:t>
            </w: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11125A9F" w:rsidR="005B565D" w:rsidRPr="00B629AB" w:rsidRDefault="005B565D" w:rsidP="00902D12">
            <w:pPr>
              <w:rPr>
                <w:rFonts w:cs="Arial"/>
              </w:rPr>
            </w:pPr>
            <w:r w:rsidRPr="00B629AB">
              <w:rPr>
                <w:rFonts w:cs="Arial"/>
              </w:rPr>
              <w:t xml:space="preserve"> </w:t>
            </w:r>
            <w:r w:rsidR="00EF38F5">
              <w:rPr>
                <w:rFonts w:cs="Arial"/>
              </w:rPr>
              <w:t>Microsoft</w:t>
            </w:r>
            <w:bookmarkStart w:id="52" w:name="_GoBack"/>
            <w:bookmarkEnd w:id="52"/>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8951D18" w14:textId="407919B3" w:rsidR="00FF1F0B" w:rsidRPr="00B629AB" w:rsidRDefault="00FF1F0B" w:rsidP="00FF1F0B">
            <w:pPr>
              <w:rPr>
                <w:rFonts w:cs="Arial"/>
              </w:rPr>
            </w:pPr>
            <w:r w:rsidRPr="00B629AB">
              <w:rPr>
                <w:rFonts w:cs="Arial"/>
              </w:rPr>
              <w:t xml:space="preserve"> </w:t>
            </w:r>
            <w:r w:rsidR="00EF38F5" w:rsidRPr="00EF38F5">
              <w:rPr>
                <w:rFonts w:cs="Arial"/>
              </w:rPr>
              <w:t>Windows6.1-KB974405-x64</w:t>
            </w:r>
            <w:r w:rsidR="00EF38F5">
              <w:rPr>
                <w:rFonts w:cs="Arial"/>
              </w:rPr>
              <w:t>.msu</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r>
              <w:rPr>
                <w:rFonts w:cs="Arial"/>
                <w:b/>
                <w:bCs/>
              </w:rPr>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32AF6AB5" w:rsidR="00FF1F0B" w:rsidRDefault="00FF1F0B" w:rsidP="00FF1F0B">
            <w:pPr>
              <w:keepNext/>
              <w:ind w:left="926" w:hanging="926"/>
              <w:rPr>
                <w:rFonts w:cs="Arial"/>
              </w:rPr>
            </w:pPr>
            <w:r>
              <w:rPr>
                <w:rFonts w:cs="Arial"/>
                <w:b/>
              </w:rPr>
              <w:t>Ordner:</w:t>
            </w:r>
            <w:r>
              <w:rPr>
                <w:rFonts w:cs="Arial"/>
                <w:b/>
              </w:rPr>
              <w:tab/>
              <w:t>SWSource\Packages\</w:t>
            </w:r>
            <w:r w:rsidR="00EF38F5">
              <w:rPr>
                <w:rFonts w:cs="Arial"/>
                <w:b/>
              </w:rPr>
              <w:t>MS_LYNC2013_PC_PreReq_Hotfixes</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261A86"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4B789DEF" w:rsidR="00902D12" w:rsidRPr="00D3632D"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CF2994">
              <w:rPr>
                <w:rFonts w:cs="Arial"/>
                <w:lang w:val="en-US"/>
              </w:rPr>
              <w:t>C:\RIS\Log\</w:t>
            </w:r>
            <w:r w:rsidR="00EF38F5">
              <w:rPr>
                <w:rFonts w:cs="Arial"/>
                <w:noProof/>
                <w:sz w:val="22"/>
                <w:lang w:val="en-US"/>
              </w:rPr>
              <w:t>MS_LYNC2013_PC_PreReq_Hotfixes</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240B852F"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EF38F5">
              <w:rPr>
                <w:rFonts w:cs="Arial"/>
                <w:noProof/>
                <w:sz w:val="22"/>
                <w:lang w:val="en-US"/>
              </w:rPr>
              <w:t>MS_LYNC2013_PC_PreReq_Hotfixes</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3" w:name="_Toc419701701"/>
            <w:r w:rsidRPr="00DD2788">
              <w:rPr>
                <w:bCs/>
                <w:sz w:val="28"/>
              </w:rPr>
              <w:t>Technische Informationen</w:t>
            </w:r>
            <w:bookmarkEnd w:id="53"/>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261A86"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261A86"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12D9505A"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EF38F5">
                  <w:rPr>
                    <w:rFonts w:cs="Arial"/>
                  </w:rPr>
                  <w:t>Ja</w:t>
                </w:r>
              </w:sdtContent>
            </w:sdt>
          </w:p>
          <w:p w14:paraId="56C4C986" w14:textId="7F7207F2"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EF38F5">
                  <w:rPr>
                    <w:rFonts w:cs="Arial"/>
                  </w:rPr>
                  <w:t>Ja</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60732B32" w:rsidR="00955530" w:rsidRDefault="00261A86"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t>Manuelle Vorarbeiten</w:t>
            </w:r>
          </w:p>
        </w:tc>
        <w:tc>
          <w:tcPr>
            <w:tcW w:w="6958" w:type="dxa"/>
          </w:tcPr>
          <w:p w14:paraId="19BD74D3" w14:textId="57062698" w:rsidR="003265E2" w:rsidRDefault="001636AB"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3D225F26" w:rsidR="00C77B2E" w:rsidRDefault="001636AB"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r>
              <w:rPr>
                <w:rFonts w:cs="Arial"/>
                <w:b/>
                <w:bCs/>
              </w:rPr>
              <w:t>Restart von Prozessen</w:t>
            </w:r>
          </w:p>
        </w:tc>
        <w:tc>
          <w:tcPr>
            <w:tcW w:w="6958" w:type="dxa"/>
          </w:tcPr>
          <w:p w14:paraId="5E701332" w14:textId="333A1362" w:rsidR="003265E2" w:rsidRDefault="001636AB" w:rsidP="002A10E5">
            <w:pPr>
              <w:rPr>
                <w:rFonts w:cs="Arial"/>
              </w:rPr>
            </w:pPr>
            <w:r>
              <w:rPr>
                <w:rFonts w:cs="Arial"/>
              </w:rPr>
              <w:t>Kein Neustart von Prozessen notwendig.</w:t>
            </w:r>
          </w:p>
        </w:tc>
      </w:tr>
    </w:tbl>
    <w:p w14:paraId="0824F3ED" w14:textId="77777777" w:rsidR="00D3632D" w:rsidRDefault="00D3632D" w:rsidP="00D3632D">
      <w:pPr>
        <w:pStyle w:val="berschrift1"/>
        <w:spacing w:before="240"/>
        <w:rPr>
          <w:bCs/>
        </w:rPr>
      </w:pPr>
      <w:bookmarkStart w:id="54" w:name="_Toc419701704"/>
      <w:bookmarkStart w:id="55" w:name="_Toc419701703"/>
      <w:bookmarkEnd w:id="46"/>
      <w:bookmarkEnd w:id="47"/>
      <w:bookmarkEnd w:id="48"/>
      <w:r>
        <w:rPr>
          <w:bCs/>
        </w:rPr>
        <w:lastRenderedPageBreak/>
        <w:t>Detaili</w:t>
      </w:r>
      <w:r w:rsidRPr="00D54A23">
        <w:rPr>
          <w:bCs/>
        </w:rPr>
        <w:t>nformationen</w:t>
      </w:r>
      <w:bookmarkEnd w:id="54"/>
      <w:r>
        <w:rPr>
          <w:bCs/>
        </w:rPr>
        <w:t xml:space="preserve"> zu Installation und Deinstallation</w:t>
      </w:r>
    </w:p>
    <w:p w14:paraId="0CAE81A6" w14:textId="77777777" w:rsidR="002E0BE7" w:rsidRDefault="00722ED1" w:rsidP="00D3632D">
      <w:pPr>
        <w:pStyle w:val="berschrift2"/>
      </w:pPr>
      <w:r>
        <w:t>Verwendete Parameter der Konfig-DB</w:t>
      </w:r>
      <w:bookmarkEnd w:id="55"/>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showingPlcHdr/>
            <w:text/>
          </w:sdtPr>
          <w:sdtEndPr/>
          <w:sdtContent>
            <w:tc>
              <w:tcPr>
                <w:tcW w:w="8108" w:type="dxa"/>
                <w:shd w:val="clear" w:color="auto" w:fill="D9D9D9" w:themeFill="background1" w:themeFillShade="D9"/>
                <w:vAlign w:val="center"/>
              </w:tcPr>
              <w:p w14:paraId="163C6AD0" w14:textId="3A1C6E14" w:rsidR="004860B0" w:rsidRPr="00033262" w:rsidRDefault="0026772B" w:rsidP="000C57C2">
                <w:pPr>
                  <w:pStyle w:val="TabelleConfigDBVariablen-Nam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4447065A" w:rsidR="004860B0" w:rsidRPr="0048635B" w:rsidRDefault="004860B0" w:rsidP="00AF0DEE">
            <w:pPr>
              <w:pStyle w:val="TabelleConfigDB"/>
              <w:rPr>
                <w:rFonts w:cs="Arial"/>
                <w:szCs w:val="24"/>
              </w:rPr>
            </w:pP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261A86"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556A8072" w:rsidR="004860B0" w:rsidRPr="009F1B81" w:rsidRDefault="004860B0" w:rsidP="000339C1">
            <w:pPr>
              <w:pStyle w:val="TabelleConfigDB"/>
            </w:pP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77777777" w:rsidR="00955530" w:rsidRDefault="00955530" w:rsidP="003265E2">
      <w:pPr>
        <w:pStyle w:val="Flietext"/>
      </w:pPr>
    </w:p>
    <w:p w14:paraId="3671D70A" w14:textId="6DC57C9C" w:rsidR="003265E2" w:rsidRPr="00425577" w:rsidRDefault="0026772B" w:rsidP="003265E2">
      <w:pPr>
        <w:pStyle w:val="Flietext"/>
      </w:pPr>
      <w:r>
        <w:t>D</w:t>
      </w:r>
      <w:r w:rsidR="00722ED1">
        <w:t xml:space="preserve">ie Defaultwerte werden in der </w:t>
      </w:r>
      <w:r w:rsidR="00722ED1" w:rsidRPr="00722ED1">
        <w:t>Defaults.txt</w:t>
      </w:r>
      <w:r w:rsidR="00722ED1">
        <w:t xml:space="preserve"> abgelegt und bei der Installation durch die Werte der </w:t>
      </w:r>
      <w:r w:rsidR="003265E2">
        <w:br/>
      </w:r>
      <w:r w:rsidR="00722ED1">
        <w:t>Konfig-DB überschrieben.</w:t>
      </w:r>
      <w:r w:rsidR="003265E2">
        <w:t xml:space="preserve"> Die Separierung erfolgt mittels [FS] ist File Separator (ASCII 28).</w:t>
      </w:r>
    </w:p>
    <w:p w14:paraId="6275ABA4" w14:textId="77777777" w:rsidR="00303E79" w:rsidRDefault="00303E79" w:rsidP="00B06B52">
      <w:pPr>
        <w:pStyle w:val="Quelltext"/>
      </w:pPr>
    </w:p>
    <w:p w14:paraId="534B3EC8" w14:textId="77777777" w:rsidR="00F10CBF" w:rsidRPr="00F10CBF" w:rsidRDefault="00F10CBF" w:rsidP="00F10CBF">
      <w:pPr>
        <w:pStyle w:val="Quelltext"/>
      </w:pPr>
    </w:p>
    <w:p w14:paraId="4091C6B4" w14:textId="77777777" w:rsidR="004111D3" w:rsidRDefault="004111D3"/>
    <w:p w14:paraId="3380C4AD"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Parameterdatei mit den Defaultparametern!</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p>
        </w:tc>
        <w:tc>
          <w:tcPr>
            <w:tcW w:w="7230" w:type="dxa"/>
          </w:tcPr>
          <w:p w14:paraId="070B53C6" w14:textId="77777777" w:rsidR="00EE54D9" w:rsidRDefault="00D3632D" w:rsidP="00FF1F0B">
            <w:pPr>
              <w:pStyle w:val="Flietext"/>
            </w:pPr>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t>Besonderheiten/Details zur Installation</w:t>
      </w:r>
    </w:p>
    <w:p w14:paraId="5213A545" w14:textId="0B43E27B" w:rsidR="00884FC6" w:rsidRPr="00D3632D" w:rsidRDefault="001636AB" w:rsidP="00D3632D">
      <w:pPr>
        <w:pStyle w:val="Flietext"/>
      </w:pPr>
      <w:r>
        <w:t>-</w:t>
      </w:r>
    </w:p>
    <w:p w14:paraId="594BF97B" w14:textId="77777777" w:rsidR="00D3632D" w:rsidRPr="00D3632D" w:rsidRDefault="00D3632D" w:rsidP="00D3632D">
      <w:pPr>
        <w:pStyle w:val="berschrift2"/>
      </w:pPr>
      <w:r>
        <w:t>Besonderheiten/Details zur Deinstallation</w:t>
      </w:r>
    </w:p>
    <w:p w14:paraId="7CC776C6" w14:textId="6B79C536" w:rsidR="00D3632D" w:rsidRDefault="001636AB"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52E3D7F6" w:rsidR="007B75FD" w:rsidRDefault="001636AB" w:rsidP="00D3632D">
      <w:pPr>
        <w:pStyle w:val="Flietext"/>
      </w:pPr>
      <w:r>
        <w:t>-</w:t>
      </w:r>
    </w:p>
    <w:p w14:paraId="0CCF9239" w14:textId="77777777" w:rsidR="007B75FD" w:rsidRDefault="007B75FD" w:rsidP="00D3632D">
      <w:pPr>
        <w:pStyle w:val="Flietext"/>
      </w:pPr>
    </w:p>
    <w:p w14:paraId="12294A82" w14:textId="77777777" w:rsidR="007B75FD" w:rsidRPr="00D3632D" w:rsidRDefault="007B75FD" w:rsidP="00D3632D">
      <w:pPr>
        <w:pStyle w:val="Flietext"/>
      </w:pPr>
      <w:r>
        <w:t>EOF</w:t>
      </w:r>
    </w:p>
    <w:p w14:paraId="551C20BC" w14:textId="77777777" w:rsidR="00D3632D" w:rsidRPr="00D3632D" w:rsidRDefault="00D3632D" w:rsidP="00D3632D">
      <w:pPr>
        <w:pStyle w:val="Flietext"/>
      </w:pPr>
    </w:p>
    <w:p w14:paraId="3320BF63" w14:textId="77777777"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B18912" w14:textId="77777777" w:rsidR="00261A86" w:rsidRDefault="00261A86">
      <w:r>
        <w:separator/>
      </w:r>
    </w:p>
  </w:endnote>
  <w:endnote w:type="continuationSeparator" w:id="0">
    <w:p w14:paraId="17FE7D4F" w14:textId="77777777" w:rsidR="00261A86" w:rsidRDefault="00261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20671005" w:rsidR="001636AB" w:rsidRDefault="00AD2656" w:rsidP="001636AB">
          <w:pPr>
            <w:pStyle w:val="Fuzeile"/>
            <w:ind w:left="68"/>
          </w:pPr>
          <w:r>
            <w:t xml:space="preserve">Version </w:t>
          </w:r>
          <w:r w:rsidR="00C906C1">
            <w:t>0.</w:t>
          </w:r>
          <w:r w:rsidR="0065507E">
            <w:t>0.</w:t>
          </w:r>
          <w:r w:rsidR="001636AB">
            <w:t>2</w:t>
          </w:r>
        </w:p>
      </w:tc>
      <w:tc>
        <w:tcPr>
          <w:tcW w:w="4961" w:type="dxa"/>
          <w:vAlign w:val="center"/>
        </w:tcPr>
        <w:p w14:paraId="75E1B304" w14:textId="1CC8BE33" w:rsidR="00AD2656" w:rsidRPr="006B344E" w:rsidRDefault="007463DB">
          <w:pPr>
            <w:pStyle w:val="Fuzeile"/>
            <w:tabs>
              <w:tab w:val="clear" w:pos="4536"/>
            </w:tabs>
          </w:pPr>
          <w:fldSimple w:instr=" FILENAME  \* MERGEFORMAT ">
            <w:r w:rsidR="00EF38F5">
              <w:rPr>
                <w:noProof/>
              </w:rPr>
              <w:t>ImplD_MS_LYNC2013_PC_PreReq_Hotfixes_Vxxx.docx</w:t>
            </w:r>
          </w:fldSimple>
          <w:r w:rsidR="00AD2656" w:rsidRPr="006B344E">
            <w:br/>
            <w:t xml:space="preserve">Seite </w:t>
          </w:r>
          <w:r w:rsidR="005F3441">
            <w:fldChar w:fldCharType="begin"/>
          </w:r>
          <w:r w:rsidR="00AD2656" w:rsidRPr="006B344E">
            <w:instrText xml:space="preserve"> PAGE  \* MERGEFORMAT </w:instrText>
          </w:r>
          <w:r w:rsidR="005F3441">
            <w:fldChar w:fldCharType="separate"/>
          </w:r>
          <w:r w:rsidR="00EF38F5">
            <w:rPr>
              <w:noProof/>
            </w:rPr>
            <w:t>1</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EF38F5">
            <w:rPr>
              <w:noProof/>
            </w:rPr>
            <w:t>5</w:t>
          </w:r>
          <w:r w:rsidR="005F3441">
            <w:fldChar w:fldCharType="end"/>
          </w:r>
        </w:p>
      </w:tc>
      <w:tc>
        <w:tcPr>
          <w:tcW w:w="2194" w:type="dxa"/>
          <w:vAlign w:val="center"/>
        </w:tcPr>
        <w:p w14:paraId="6E9D9C88" w14:textId="790C88A8"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EF38F5">
            <w:rPr>
              <w:noProof/>
            </w:rPr>
            <w:t>07.11.16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DF7D8F" w14:textId="77777777" w:rsidR="00261A86" w:rsidRDefault="00261A86">
      <w:r>
        <w:separator/>
      </w:r>
    </w:p>
  </w:footnote>
  <w:footnote w:type="continuationSeparator" w:id="0">
    <w:p w14:paraId="4E2F4218" w14:textId="77777777" w:rsidR="00261A86" w:rsidRDefault="00261A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30B92755" w:rsidR="00AD2656" w:rsidRDefault="00EF38F5" w:rsidP="00894979">
          <w:pPr>
            <w:pStyle w:val="Kopfzeile"/>
          </w:pPr>
          <w:r w:rsidRPr="00EF38F5">
            <w:rPr>
              <w:rFonts w:cs="Arial"/>
              <w:noProof/>
              <w:sz w:val="22"/>
              <w:lang w:val="en-US"/>
            </w:rPr>
            <w:t>MS_LYNC2013_PC_PreReq_Hotfixes</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6AB"/>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A86"/>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0D12"/>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01D2"/>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463DB"/>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2994"/>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0CC"/>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38F5"/>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19149B"/>
    <w:rsid w:val="001A1445"/>
    <w:rsid w:val="00311392"/>
    <w:rsid w:val="00343601"/>
    <w:rsid w:val="003E5B48"/>
    <w:rsid w:val="00445B58"/>
    <w:rsid w:val="00451CC2"/>
    <w:rsid w:val="004D397E"/>
    <w:rsid w:val="006B5295"/>
    <w:rsid w:val="00741D00"/>
    <w:rsid w:val="00862833"/>
    <w:rsid w:val="00870EB7"/>
    <w:rsid w:val="0096194A"/>
    <w:rsid w:val="00963F0E"/>
    <w:rsid w:val="009A207E"/>
    <w:rsid w:val="009B3F83"/>
    <w:rsid w:val="00A333C1"/>
    <w:rsid w:val="00AC43CD"/>
    <w:rsid w:val="00BC39DF"/>
    <w:rsid w:val="00DE06A2"/>
    <w:rsid w:val="00E02352"/>
    <w:rsid w:val="00E141DF"/>
    <w:rsid w:val="00E330BB"/>
    <w:rsid w:val="00F012D1"/>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4D397E"/>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4.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5.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2.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4.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5.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6.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7.xml><?xml version="1.0" encoding="utf-8"?>
<ds:datastoreItem xmlns:ds="http://schemas.openxmlformats.org/officeDocument/2006/customXml" ds:itemID="{2BA269DA-B1D7-4668-A77F-AE936D6F1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5</Pages>
  <Words>608</Words>
  <Characters>3832</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30</cp:revision>
  <dcterms:created xsi:type="dcterms:W3CDTF">2016-05-31T15:15:00Z</dcterms:created>
  <dcterms:modified xsi:type="dcterms:W3CDTF">2016-11-07T10:45:00Z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