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42B78589" w14:textId="77777777" w:rsidTr="00902D12">
        <w:tc>
          <w:tcPr>
            <w:tcW w:w="3119" w:type="dxa"/>
          </w:tcPr>
          <w:p w14:paraId="4D9F76FE" w14:textId="63B6F44D" w:rsidR="00902D12" w:rsidRDefault="00902D12" w:rsidP="00902D12">
            <w:pPr>
              <w:spacing w:before="80"/>
            </w:pPr>
            <w:bookmarkStart w:id="0" w:name="_Toc119824325"/>
            <w:bookmarkStart w:id="1" w:name="_Toc145308359"/>
            <w:bookmarkStart w:id="2" w:name="_Toc145308356"/>
            <w:bookmarkStart w:id="3" w:name="_Toc145308353"/>
            <w:bookmarkStart w:id="4" w:name="_Toc145308350"/>
            <w:bookmarkStart w:id="5" w:name="_Toc145308347"/>
            <w:bookmarkStart w:id="6" w:name="_Toc145308344"/>
            <w:bookmarkStart w:id="7" w:name="_Toc145308341"/>
            <w:bookmarkStart w:id="8" w:name="_Toc145308338"/>
            <w:bookmarkStart w:id="9" w:name="_Toc145991866"/>
            <w:bookmarkStart w:id="10" w:name="_Toc145308336"/>
            <w:bookmarkStart w:id="11" w:name="_Toc145308335"/>
            <w:bookmarkStart w:id="12" w:name="_Toc145308334"/>
            <w:bookmarkStart w:id="13" w:name="_Toc145308332"/>
            <w:bookmarkStart w:id="14" w:name="_Toc145308331"/>
            <w:bookmarkStart w:id="15" w:name="_Toc145991865"/>
            <w:bookmarkStart w:id="16" w:name="_Toc145308329"/>
            <w:bookmarkStart w:id="17" w:name="_Toc145308328"/>
            <w:bookmarkStart w:id="18" w:name="_Toc145308318"/>
            <w:bookmarkStart w:id="19" w:name="_Toc145308315"/>
            <w:bookmarkStart w:id="20" w:name="_Toc145308307"/>
            <w:bookmarkStart w:id="21" w:name="_Toc145308305"/>
            <w:bookmarkStart w:id="22" w:name="_Toc145308302"/>
            <w:bookmarkStart w:id="23" w:name="_Toc145308301"/>
            <w:bookmarkStart w:id="24" w:name="_Toc145308299"/>
            <w:bookmarkStart w:id="25" w:name="_Toc145308296"/>
            <w:bookmarkStart w:id="26" w:name="_Toc145308293"/>
            <w:bookmarkStart w:id="27" w:name="_Toc145308290"/>
            <w:bookmarkStart w:id="28" w:name="_Toc145308287"/>
            <w:bookmarkStart w:id="29" w:name="_Toc145308284"/>
            <w:bookmarkStart w:id="30" w:name="_Toc145308281"/>
            <w:bookmarkStart w:id="31" w:name="_Toc145308278"/>
            <w:bookmarkStart w:id="32" w:name="_Toc145308277"/>
            <w:bookmarkStart w:id="33" w:name="_Toc145308275"/>
            <w:bookmarkStart w:id="34" w:name="_Toc145308272"/>
            <w:bookmarkStart w:id="35" w:name="_Toc145308269"/>
            <w:bookmarkStart w:id="36" w:name="_Toc145308268"/>
            <w:bookmarkStart w:id="37" w:name="_Toc156295334"/>
            <w:bookmarkStart w:id="38" w:name="_Toc63596611"/>
            <w:bookmarkStart w:id="39" w:name="_Ref114284315"/>
            <w:bookmarkStart w:id="40" w:name="_Ref114284316"/>
            <w:bookmarkStart w:id="41" w:name="_Toc15007038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t>Dokumentenbezeichnung:</w:t>
            </w:r>
          </w:p>
        </w:tc>
        <w:tc>
          <w:tcPr>
            <w:tcW w:w="5670" w:type="dxa"/>
          </w:tcPr>
          <w:p w14:paraId="79A4CF74" w14:textId="2E99C8BD" w:rsidR="00902D12" w:rsidRDefault="007456BE" w:rsidP="00442D10">
            <w:pPr>
              <w:pStyle w:val="Kopfzeile"/>
              <w:spacing w:before="80" w:after="0"/>
              <w:jc w:val="both"/>
            </w:pPr>
            <w:r>
              <w:t>Implementierungsdokumentation</w:t>
            </w:r>
            <w:r w:rsidR="006F786F">
              <w:t xml:space="preserve"> </w:t>
            </w:r>
            <w:r w:rsidR="00316176">
              <w:rPr>
                <w:rFonts w:cs="Arial"/>
                <w:noProof/>
                <w:sz w:val="22"/>
                <w:lang w:val="en-US"/>
              </w:rPr>
              <w:t>MS_LYNC2013_FE_PreReq_FileShare</w:t>
            </w:r>
          </w:p>
        </w:tc>
      </w:tr>
      <w:tr w:rsidR="00902D12" w:rsidRPr="00E17FFE" w14:paraId="1011CB8A" w14:textId="77777777" w:rsidTr="00902D12">
        <w:tc>
          <w:tcPr>
            <w:tcW w:w="3119" w:type="dxa"/>
          </w:tcPr>
          <w:p w14:paraId="158A9DEE" w14:textId="77777777" w:rsidR="00902D12" w:rsidRDefault="00902D12" w:rsidP="00902D12">
            <w:pPr>
              <w:spacing w:before="80"/>
            </w:pPr>
            <w:r>
              <w:t>Dokumentenidentifikation:</w:t>
            </w:r>
          </w:p>
        </w:tc>
        <w:tc>
          <w:tcPr>
            <w:tcW w:w="5670" w:type="dxa"/>
          </w:tcPr>
          <w:p w14:paraId="01D9800B" w14:textId="0101BAE0"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316176">
              <w:rPr>
                <w:b/>
                <w:noProof/>
                <w:lang w:val="en-US"/>
              </w:rPr>
              <w:t>ImplD_MS_LYNC2013_FE_PreReq_FileShare_Vxxx.docx</w:t>
            </w:r>
            <w:r w:rsidRPr="009205CA">
              <w:rPr>
                <w:b/>
              </w:rPr>
              <w:fldChar w:fldCharType="end"/>
            </w:r>
          </w:p>
        </w:tc>
      </w:tr>
      <w:tr w:rsidR="00902D12" w14:paraId="2128358C" w14:textId="77777777" w:rsidTr="00902D12">
        <w:tc>
          <w:tcPr>
            <w:tcW w:w="3119" w:type="dxa"/>
          </w:tcPr>
          <w:p w14:paraId="15BA20B0" w14:textId="77777777" w:rsidR="00902D12" w:rsidRDefault="00902D12" w:rsidP="00902D12">
            <w:pPr>
              <w:spacing w:before="80"/>
            </w:pPr>
            <w:r>
              <w:t>Version:</w:t>
            </w:r>
          </w:p>
        </w:tc>
        <w:tc>
          <w:tcPr>
            <w:tcW w:w="5670" w:type="dxa"/>
          </w:tcPr>
          <w:p w14:paraId="2084C938" w14:textId="714CCB7C" w:rsidR="00902D12" w:rsidRDefault="00402CDA" w:rsidP="0065507E">
            <w:pPr>
              <w:spacing w:before="80"/>
              <w:rPr>
                <w:b/>
              </w:rPr>
            </w:pPr>
            <w:r>
              <w:rPr>
                <w:b/>
              </w:rPr>
              <w:t>0.0.</w:t>
            </w:r>
            <w:r w:rsidR="00316176">
              <w:rPr>
                <w:b/>
              </w:rPr>
              <w:t>2</w:t>
            </w:r>
          </w:p>
        </w:tc>
      </w:tr>
      <w:tr w:rsidR="00902D12" w14:paraId="2BEF3E9E" w14:textId="77777777" w:rsidTr="00902D12">
        <w:tc>
          <w:tcPr>
            <w:tcW w:w="3119" w:type="dxa"/>
          </w:tcPr>
          <w:p w14:paraId="1E9B0B49" w14:textId="77777777" w:rsidR="00902D12" w:rsidRDefault="00902D12" w:rsidP="00902D12">
            <w:pPr>
              <w:spacing w:before="80"/>
            </w:pPr>
          </w:p>
        </w:tc>
        <w:tc>
          <w:tcPr>
            <w:tcW w:w="5670" w:type="dxa"/>
          </w:tcPr>
          <w:p w14:paraId="3D0CB7AD" w14:textId="77777777" w:rsidR="00902D12" w:rsidRDefault="00902D12" w:rsidP="00902D12">
            <w:pPr>
              <w:spacing w:before="80"/>
              <w:rPr>
                <w:b/>
              </w:rPr>
            </w:pPr>
          </w:p>
        </w:tc>
      </w:tr>
      <w:tr w:rsidR="00902D12" w14:paraId="7A022BB9" w14:textId="77777777" w:rsidTr="00902D12">
        <w:tc>
          <w:tcPr>
            <w:tcW w:w="3119" w:type="dxa"/>
          </w:tcPr>
          <w:p w14:paraId="1441F3EA" w14:textId="77777777" w:rsidR="00902D12" w:rsidRDefault="00902D12" w:rsidP="00902D12">
            <w:pPr>
              <w:spacing w:before="80"/>
            </w:pPr>
            <w:r>
              <w:t>VS-Einstufung:</w:t>
            </w:r>
          </w:p>
        </w:tc>
        <w:tc>
          <w:tcPr>
            <w:tcW w:w="5670" w:type="dxa"/>
          </w:tcPr>
          <w:p w14:paraId="41371A8B" w14:textId="77777777" w:rsidR="00902D12" w:rsidRDefault="00902D12" w:rsidP="00902D12">
            <w:pPr>
              <w:spacing w:before="80"/>
              <w:rPr>
                <w:b/>
              </w:rPr>
            </w:pPr>
            <w:r>
              <w:rPr>
                <w:b/>
              </w:rPr>
              <w:t>VS - NUR FÜR DEN DIENSTGEBRAUCH</w:t>
            </w:r>
          </w:p>
        </w:tc>
      </w:tr>
      <w:tr w:rsidR="00902D12" w14:paraId="05B26BD8" w14:textId="77777777" w:rsidTr="00902D12">
        <w:tc>
          <w:tcPr>
            <w:tcW w:w="3119" w:type="dxa"/>
          </w:tcPr>
          <w:p w14:paraId="40544142" w14:textId="77777777" w:rsidR="00902D12" w:rsidRDefault="00902D12" w:rsidP="00902D12">
            <w:pPr>
              <w:spacing w:before="80"/>
            </w:pPr>
          </w:p>
        </w:tc>
        <w:tc>
          <w:tcPr>
            <w:tcW w:w="5670" w:type="dxa"/>
          </w:tcPr>
          <w:p w14:paraId="7B584DED" w14:textId="77777777" w:rsidR="00902D12" w:rsidRDefault="00902D12" w:rsidP="00902D12">
            <w:pPr>
              <w:spacing w:before="80"/>
              <w:rPr>
                <w:b/>
              </w:rPr>
            </w:pPr>
          </w:p>
        </w:tc>
      </w:tr>
      <w:tr w:rsidR="00902D12" w14:paraId="231CAAA5" w14:textId="77777777" w:rsidTr="00902D12">
        <w:tc>
          <w:tcPr>
            <w:tcW w:w="3119" w:type="dxa"/>
          </w:tcPr>
          <w:p w14:paraId="28E002EE" w14:textId="77777777" w:rsidR="00902D12" w:rsidRDefault="00902D12" w:rsidP="00902D12">
            <w:pPr>
              <w:spacing w:before="80"/>
            </w:pPr>
            <w:r>
              <w:t>Erstellung</w:t>
            </w:r>
          </w:p>
        </w:tc>
        <w:tc>
          <w:tcPr>
            <w:tcW w:w="5670" w:type="dxa"/>
          </w:tcPr>
          <w:p w14:paraId="34DD268C" w14:textId="77777777" w:rsidR="00902D12" w:rsidRDefault="00902D12" w:rsidP="00902D12">
            <w:pPr>
              <w:spacing w:before="80"/>
              <w:rPr>
                <w:b/>
              </w:rPr>
            </w:pPr>
          </w:p>
        </w:tc>
      </w:tr>
      <w:tr w:rsidR="00902D12" w14:paraId="3FFA7697" w14:textId="77777777" w:rsidTr="00902D12">
        <w:tc>
          <w:tcPr>
            <w:tcW w:w="3119" w:type="dxa"/>
          </w:tcPr>
          <w:p w14:paraId="1DCB30FE" w14:textId="77777777" w:rsidR="00902D12" w:rsidRDefault="00902D12" w:rsidP="00902D12">
            <w:pPr>
              <w:spacing w:before="80"/>
              <w:ind w:left="284"/>
            </w:pPr>
            <w:r>
              <w:t>Ort:</w:t>
            </w:r>
          </w:p>
        </w:tc>
        <w:tc>
          <w:tcPr>
            <w:tcW w:w="5670" w:type="dxa"/>
          </w:tcPr>
          <w:p w14:paraId="17234AD4" w14:textId="402E6CB2" w:rsidR="00902D12" w:rsidRDefault="0026772B" w:rsidP="00F701F1">
            <w:pPr>
              <w:spacing w:before="80"/>
              <w:rPr>
                <w:b/>
              </w:rPr>
            </w:pPr>
            <w:r>
              <w:rPr>
                <w:b/>
              </w:rPr>
              <w:t>Darmstadt</w:t>
            </w:r>
          </w:p>
        </w:tc>
      </w:tr>
      <w:tr w:rsidR="00902D12" w14:paraId="7F66EC18" w14:textId="77777777" w:rsidTr="00902D12">
        <w:tc>
          <w:tcPr>
            <w:tcW w:w="3119" w:type="dxa"/>
          </w:tcPr>
          <w:p w14:paraId="06A454F4" w14:textId="77777777" w:rsidR="00902D12" w:rsidRDefault="00902D12" w:rsidP="00902D12">
            <w:pPr>
              <w:spacing w:before="80"/>
              <w:ind w:left="284"/>
            </w:pPr>
            <w:r>
              <w:t>Datum:</w:t>
            </w:r>
          </w:p>
        </w:tc>
        <w:tc>
          <w:tcPr>
            <w:tcW w:w="5670" w:type="dxa"/>
          </w:tcPr>
          <w:p w14:paraId="695BBCCD" w14:textId="46C20F17" w:rsidR="00902D12" w:rsidRDefault="0026772B" w:rsidP="0085668A">
            <w:pPr>
              <w:spacing w:before="80"/>
              <w:rPr>
                <w:b/>
              </w:rPr>
            </w:pPr>
            <w:r>
              <w:rPr>
                <w:b/>
              </w:rPr>
              <w:t>04</w:t>
            </w:r>
            <w:r w:rsidR="00402CDA">
              <w:rPr>
                <w:b/>
              </w:rPr>
              <w:t>.</w:t>
            </w:r>
            <w:r>
              <w:rPr>
                <w:b/>
              </w:rPr>
              <w:t>11</w:t>
            </w:r>
            <w:r w:rsidR="00402CDA">
              <w:rPr>
                <w:b/>
              </w:rPr>
              <w:t>.2016</w:t>
            </w:r>
          </w:p>
        </w:tc>
      </w:tr>
      <w:tr w:rsidR="00902D12" w14:paraId="0BAD7837" w14:textId="77777777" w:rsidTr="00902D12">
        <w:tc>
          <w:tcPr>
            <w:tcW w:w="3119" w:type="dxa"/>
          </w:tcPr>
          <w:p w14:paraId="2A7C5CF1" w14:textId="77777777" w:rsidR="00902D12" w:rsidRDefault="00902D12" w:rsidP="00902D12">
            <w:pPr>
              <w:spacing w:before="80"/>
              <w:ind w:left="284"/>
            </w:pPr>
            <w:r>
              <w:t>Bearbeiter:</w:t>
            </w:r>
          </w:p>
        </w:tc>
        <w:tc>
          <w:tcPr>
            <w:tcW w:w="5670" w:type="dxa"/>
          </w:tcPr>
          <w:p w14:paraId="000645B9" w14:textId="77777777" w:rsidR="00902D12" w:rsidRDefault="00402CDA" w:rsidP="00F701F1">
            <w:pPr>
              <w:spacing w:before="80"/>
              <w:rPr>
                <w:b/>
              </w:rPr>
            </w:pPr>
            <w:r>
              <w:rPr>
                <w:b/>
              </w:rPr>
              <w:t>IF AG</w:t>
            </w:r>
          </w:p>
        </w:tc>
      </w:tr>
      <w:tr w:rsidR="00902D12" w14:paraId="774769A5" w14:textId="77777777" w:rsidTr="00902D12">
        <w:tc>
          <w:tcPr>
            <w:tcW w:w="3119" w:type="dxa"/>
          </w:tcPr>
          <w:p w14:paraId="18E99DB1" w14:textId="77777777" w:rsidR="00902D12" w:rsidRDefault="00902D12" w:rsidP="00902D12">
            <w:pPr>
              <w:spacing w:before="80"/>
            </w:pPr>
            <w:r>
              <w:t>Letzte Änderung</w:t>
            </w:r>
          </w:p>
        </w:tc>
        <w:tc>
          <w:tcPr>
            <w:tcW w:w="5670" w:type="dxa"/>
          </w:tcPr>
          <w:p w14:paraId="555349EA" w14:textId="77777777" w:rsidR="00902D12" w:rsidRDefault="00902D12" w:rsidP="00902D12">
            <w:pPr>
              <w:spacing w:before="80"/>
              <w:rPr>
                <w:b/>
              </w:rPr>
            </w:pPr>
          </w:p>
        </w:tc>
      </w:tr>
      <w:tr w:rsidR="00322533" w14:paraId="49582B54" w14:textId="77777777" w:rsidTr="00902D12">
        <w:tc>
          <w:tcPr>
            <w:tcW w:w="3119" w:type="dxa"/>
          </w:tcPr>
          <w:p w14:paraId="09ACCC31" w14:textId="77777777" w:rsidR="00322533" w:rsidRDefault="00322533" w:rsidP="00902D12">
            <w:pPr>
              <w:spacing w:before="80"/>
              <w:ind w:left="284"/>
            </w:pPr>
            <w:r>
              <w:t>Ort:</w:t>
            </w:r>
          </w:p>
        </w:tc>
        <w:tc>
          <w:tcPr>
            <w:tcW w:w="5670" w:type="dxa"/>
          </w:tcPr>
          <w:p w14:paraId="452220FC" w14:textId="5983B737" w:rsidR="00322533" w:rsidRDefault="0065507E" w:rsidP="00EA7C9F">
            <w:pPr>
              <w:spacing w:before="80"/>
              <w:rPr>
                <w:b/>
              </w:rPr>
            </w:pPr>
            <w:r>
              <w:rPr>
                <w:b/>
              </w:rPr>
              <w:t>Darmstadt</w:t>
            </w:r>
          </w:p>
        </w:tc>
      </w:tr>
      <w:tr w:rsidR="003134E8" w14:paraId="569D45AA" w14:textId="77777777" w:rsidTr="00902D12">
        <w:tc>
          <w:tcPr>
            <w:tcW w:w="3119" w:type="dxa"/>
          </w:tcPr>
          <w:p w14:paraId="56830FCE" w14:textId="77777777" w:rsidR="003134E8" w:rsidRDefault="003134E8" w:rsidP="00902D12">
            <w:pPr>
              <w:spacing w:before="80"/>
              <w:ind w:left="284"/>
            </w:pPr>
            <w:r>
              <w:t>Datum:</w:t>
            </w:r>
          </w:p>
        </w:tc>
        <w:tc>
          <w:tcPr>
            <w:tcW w:w="5670" w:type="dxa"/>
          </w:tcPr>
          <w:p w14:paraId="7D0226F3" w14:textId="2322CB04" w:rsidR="003134E8" w:rsidRDefault="00D245A6" w:rsidP="00C530B1">
            <w:pPr>
              <w:spacing w:before="80"/>
              <w:rPr>
                <w:b/>
              </w:rPr>
            </w:pPr>
            <w:r>
              <w:rPr>
                <w:b/>
              </w:rPr>
              <w:t>07</w:t>
            </w:r>
            <w:bookmarkStart w:id="42" w:name="_GoBack"/>
            <w:bookmarkEnd w:id="42"/>
            <w:r w:rsidR="0065507E">
              <w:rPr>
                <w:b/>
              </w:rPr>
              <w:t>.</w:t>
            </w:r>
            <w:r w:rsidR="0026772B">
              <w:rPr>
                <w:b/>
              </w:rPr>
              <w:t>11</w:t>
            </w:r>
            <w:r w:rsidR="0065507E">
              <w:rPr>
                <w:b/>
              </w:rPr>
              <w:t>.2016</w:t>
            </w:r>
          </w:p>
        </w:tc>
      </w:tr>
      <w:tr w:rsidR="003134E8" w14:paraId="5F7DFB94" w14:textId="77777777" w:rsidTr="00902D12">
        <w:tc>
          <w:tcPr>
            <w:tcW w:w="3119" w:type="dxa"/>
          </w:tcPr>
          <w:p w14:paraId="6A8681AB" w14:textId="77777777" w:rsidR="003134E8" w:rsidRDefault="003134E8" w:rsidP="00902D12">
            <w:pPr>
              <w:spacing w:before="80"/>
              <w:ind w:left="284"/>
            </w:pPr>
            <w:r>
              <w:t>Bearbeiter:</w:t>
            </w:r>
          </w:p>
        </w:tc>
        <w:tc>
          <w:tcPr>
            <w:tcW w:w="5670" w:type="dxa"/>
          </w:tcPr>
          <w:p w14:paraId="45296113" w14:textId="1FB82D8F" w:rsidR="003134E8" w:rsidRDefault="0065507E" w:rsidP="00C530B1">
            <w:pPr>
              <w:spacing w:before="80"/>
              <w:rPr>
                <w:b/>
              </w:rPr>
            </w:pPr>
            <w:r>
              <w:rPr>
                <w:b/>
              </w:rPr>
              <w:t>Stefan Schmalz (IF AG)</w:t>
            </w:r>
          </w:p>
        </w:tc>
      </w:tr>
    </w:tbl>
    <w:p w14:paraId="7F294942" w14:textId="77777777" w:rsidR="00902D12" w:rsidRDefault="00902D12" w:rsidP="00902D12">
      <w:pPr>
        <w:spacing w:before="80"/>
      </w:pPr>
    </w:p>
    <w:p w14:paraId="6DEC69C7" w14:textId="77777777"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14:paraId="21A2DA6D"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7FA2470F"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14:paraId="0F8D04E3"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30012473" w14:textId="77777777" w:rsidR="00902D12" w:rsidRDefault="00902D12" w:rsidP="00902D12">
      <w:pPr>
        <w:pStyle w:val="Deckblatt"/>
        <w:spacing w:before="80" w:after="0"/>
        <w:rPr>
          <w:b/>
          <w:color w:val="FF0000"/>
        </w:rPr>
      </w:pPr>
    </w:p>
    <w:p w14:paraId="36E01B28" w14:textId="20A23EFE" w:rsidR="00902D12" w:rsidRDefault="00902D12" w:rsidP="00902D12">
      <w:pPr>
        <w:pStyle w:val="Deckblatt"/>
        <w:spacing w:before="80" w:after="0"/>
        <w:rPr>
          <w:b/>
          <w:color w:val="FF0000"/>
        </w:rPr>
      </w:pPr>
      <w:r>
        <w:rPr>
          <w:b/>
          <w:color w:val="FF0000"/>
        </w:rPr>
        <w:t>Zuwiderhandlungen verpflichten zum Schadensersatz.</w:t>
      </w:r>
    </w:p>
    <w:p w14:paraId="4E7E9D08" w14:textId="77777777" w:rsidR="00902D12" w:rsidRDefault="00902D12" w:rsidP="00902D12">
      <w:pPr>
        <w:pStyle w:val="berschrift1"/>
        <w:pageBreakBefore/>
        <w:spacing w:before="240"/>
        <w:ind w:left="851" w:hanging="851"/>
      </w:pPr>
      <w:bookmarkStart w:id="43" w:name="_Toc419701697"/>
      <w:r>
        <w:lastRenderedPageBreak/>
        <w:t>Allgemeines</w:t>
      </w:r>
      <w:bookmarkStart w:id="44" w:name="_Toc442517548"/>
      <w:bookmarkEnd w:id="37"/>
      <w:bookmarkEnd w:id="43"/>
      <w:bookmarkEnd w:id="44"/>
    </w:p>
    <w:p w14:paraId="6A5B0B07" w14:textId="77777777" w:rsidR="00902D12" w:rsidRDefault="00902D12" w:rsidP="00902D12">
      <w:pPr>
        <w:pStyle w:val="berschrift2"/>
        <w:keepLines/>
        <w:widowControl/>
        <w:tabs>
          <w:tab w:val="num" w:pos="1134"/>
        </w:tabs>
        <w:spacing w:before="240"/>
        <w:ind w:left="851" w:hanging="851"/>
      </w:pPr>
      <w:bookmarkStart w:id="45" w:name="_Toc156295343"/>
      <w:bookmarkStart w:id="46" w:name="_Toc419701698"/>
      <w:r>
        <w:t>Änderungsübersicht</w:t>
      </w:r>
      <w:bookmarkEnd w:id="45"/>
      <w:bookmarkEnd w:id="46"/>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14:paraId="0D5CDB15" w14:textId="77777777" w:rsidTr="00833850">
        <w:trPr>
          <w:trHeight w:val="380"/>
        </w:trPr>
        <w:tc>
          <w:tcPr>
            <w:tcW w:w="995" w:type="dxa"/>
            <w:tcMar>
              <w:top w:w="0" w:type="dxa"/>
              <w:left w:w="70" w:type="dxa"/>
              <w:bottom w:w="0" w:type="dxa"/>
              <w:right w:w="70" w:type="dxa"/>
            </w:tcMar>
          </w:tcPr>
          <w:bookmarkEnd w:id="38"/>
          <w:bookmarkEnd w:id="39"/>
          <w:bookmarkEnd w:id="40"/>
          <w:bookmarkEnd w:id="41"/>
          <w:p w14:paraId="41C3048D" w14:textId="77777777"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14:paraId="71927C79"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1BBE1356"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65F89AF0" w14:textId="77777777" w:rsidR="00902D12" w:rsidRDefault="00902D12" w:rsidP="00902D12">
            <w:pPr>
              <w:keepNext/>
              <w:widowControl/>
              <w:rPr>
                <w:rFonts w:cs="Arial"/>
                <w:b/>
                <w:bCs/>
                <w:lang w:eastAsia="de-DE"/>
              </w:rPr>
            </w:pPr>
            <w:r>
              <w:rPr>
                <w:rFonts w:cs="Arial"/>
                <w:b/>
                <w:bCs/>
                <w:lang w:eastAsia="de-DE"/>
              </w:rPr>
              <w:t>Bearbeiter</w:t>
            </w:r>
          </w:p>
        </w:tc>
      </w:tr>
      <w:tr w:rsidR="00902D12" w14:paraId="79718B73" w14:textId="77777777" w:rsidTr="0084292B">
        <w:trPr>
          <w:trHeight w:val="360"/>
        </w:trPr>
        <w:tc>
          <w:tcPr>
            <w:tcW w:w="995" w:type="dxa"/>
            <w:tcMar>
              <w:top w:w="0" w:type="dxa"/>
              <w:left w:w="70" w:type="dxa"/>
              <w:bottom w:w="0" w:type="dxa"/>
              <w:right w:w="70" w:type="dxa"/>
            </w:tcMar>
          </w:tcPr>
          <w:p w14:paraId="3E4D6BB4"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14:paraId="3B299F46" w14:textId="0809B607" w:rsidR="00902D12" w:rsidRDefault="0026772B" w:rsidP="00902D12">
            <w:pPr>
              <w:rPr>
                <w:lang w:eastAsia="de-DE"/>
              </w:rPr>
            </w:pPr>
            <w:r>
              <w:rPr>
                <w:lang w:eastAsia="de-DE"/>
              </w:rPr>
              <w:t>04</w:t>
            </w:r>
            <w:r w:rsidR="00955530">
              <w:rPr>
                <w:lang w:eastAsia="de-DE"/>
              </w:rPr>
              <w:t>.</w:t>
            </w:r>
            <w:r>
              <w:rPr>
                <w:lang w:eastAsia="de-DE"/>
              </w:rPr>
              <w:t>11</w:t>
            </w:r>
            <w:r w:rsidR="00955530">
              <w:rPr>
                <w:lang w:eastAsia="de-DE"/>
              </w:rPr>
              <w:t>.2016</w:t>
            </w:r>
          </w:p>
        </w:tc>
        <w:tc>
          <w:tcPr>
            <w:tcW w:w="5103" w:type="dxa"/>
            <w:tcMar>
              <w:top w:w="0" w:type="dxa"/>
              <w:left w:w="70" w:type="dxa"/>
              <w:bottom w:w="0" w:type="dxa"/>
              <w:right w:w="70" w:type="dxa"/>
            </w:tcMar>
          </w:tcPr>
          <w:p w14:paraId="46D013D3"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379565DC" w14:textId="77777777" w:rsidR="00902D12" w:rsidRDefault="00402CDA" w:rsidP="00B454A2">
            <w:pPr>
              <w:rPr>
                <w:lang w:eastAsia="de-DE"/>
              </w:rPr>
            </w:pPr>
            <w:r>
              <w:rPr>
                <w:lang w:eastAsia="de-DE"/>
              </w:rPr>
              <w:t>IF AG</w:t>
            </w:r>
          </w:p>
        </w:tc>
      </w:tr>
      <w:tr w:rsidR="00955530" w14:paraId="68F75463" w14:textId="77777777" w:rsidTr="0084292B">
        <w:trPr>
          <w:trHeight w:val="360"/>
        </w:trPr>
        <w:tc>
          <w:tcPr>
            <w:tcW w:w="995" w:type="dxa"/>
            <w:tcMar>
              <w:top w:w="0" w:type="dxa"/>
              <w:left w:w="70" w:type="dxa"/>
              <w:bottom w:w="0" w:type="dxa"/>
              <w:right w:w="70" w:type="dxa"/>
            </w:tcMar>
          </w:tcPr>
          <w:p w14:paraId="406B3CD9" w14:textId="04EE9621" w:rsidR="00955530" w:rsidRDefault="00316176" w:rsidP="00902D12">
            <w:pPr>
              <w:rPr>
                <w:lang w:eastAsia="de-DE"/>
              </w:rPr>
            </w:pPr>
            <w:r>
              <w:rPr>
                <w:lang w:eastAsia="de-DE"/>
              </w:rPr>
              <w:t>0.0.2</w:t>
            </w:r>
          </w:p>
        </w:tc>
        <w:tc>
          <w:tcPr>
            <w:tcW w:w="1134" w:type="dxa"/>
            <w:tcMar>
              <w:top w:w="0" w:type="dxa"/>
              <w:left w:w="70" w:type="dxa"/>
              <w:bottom w:w="0" w:type="dxa"/>
              <w:right w:w="70" w:type="dxa"/>
            </w:tcMar>
          </w:tcPr>
          <w:p w14:paraId="6D0A37DB" w14:textId="0E57613B" w:rsidR="00955530" w:rsidRDefault="00316176" w:rsidP="00902D12">
            <w:pPr>
              <w:rPr>
                <w:lang w:eastAsia="de-DE"/>
              </w:rPr>
            </w:pPr>
            <w:r>
              <w:rPr>
                <w:lang w:eastAsia="de-DE"/>
              </w:rPr>
              <w:t>07.11.2016</w:t>
            </w:r>
          </w:p>
        </w:tc>
        <w:tc>
          <w:tcPr>
            <w:tcW w:w="5103" w:type="dxa"/>
            <w:tcMar>
              <w:top w:w="0" w:type="dxa"/>
              <w:left w:w="70" w:type="dxa"/>
              <w:bottom w:w="0" w:type="dxa"/>
              <w:right w:w="70" w:type="dxa"/>
            </w:tcMar>
          </w:tcPr>
          <w:p w14:paraId="3C0DC365" w14:textId="5EE0FDC2" w:rsidR="00955530" w:rsidRDefault="00316176" w:rsidP="00902D12">
            <w:pPr>
              <w:rPr>
                <w:lang w:eastAsia="de-DE"/>
              </w:rPr>
            </w:pPr>
            <w:r>
              <w:rPr>
                <w:lang w:eastAsia="de-DE"/>
              </w:rPr>
              <w:t>Dokument ausgefüllt</w:t>
            </w:r>
          </w:p>
        </w:tc>
        <w:tc>
          <w:tcPr>
            <w:tcW w:w="2126" w:type="dxa"/>
            <w:tcMar>
              <w:top w:w="0" w:type="dxa"/>
              <w:left w:w="70" w:type="dxa"/>
              <w:bottom w:w="0" w:type="dxa"/>
              <w:right w:w="70" w:type="dxa"/>
            </w:tcMar>
          </w:tcPr>
          <w:p w14:paraId="770DD6D3" w14:textId="63D8A083" w:rsidR="00955530" w:rsidRDefault="00316176" w:rsidP="00B454A2">
            <w:pPr>
              <w:rPr>
                <w:lang w:eastAsia="de-DE"/>
              </w:rPr>
            </w:pPr>
            <w:r>
              <w:rPr>
                <w:lang w:eastAsia="de-DE"/>
              </w:rPr>
              <w:t>IF AG</w:t>
            </w:r>
          </w:p>
        </w:tc>
      </w:tr>
      <w:tr w:rsidR="0065507E" w14:paraId="5053C441" w14:textId="77777777" w:rsidTr="0084292B">
        <w:trPr>
          <w:trHeight w:val="360"/>
        </w:trPr>
        <w:tc>
          <w:tcPr>
            <w:tcW w:w="995" w:type="dxa"/>
            <w:tcMar>
              <w:top w:w="0" w:type="dxa"/>
              <w:left w:w="70" w:type="dxa"/>
              <w:bottom w:w="0" w:type="dxa"/>
              <w:right w:w="70" w:type="dxa"/>
            </w:tcMar>
          </w:tcPr>
          <w:p w14:paraId="44B05968" w14:textId="72D98E5A" w:rsidR="0065507E" w:rsidRDefault="0065507E" w:rsidP="00902D12">
            <w:pPr>
              <w:rPr>
                <w:lang w:eastAsia="de-DE"/>
              </w:rPr>
            </w:pPr>
          </w:p>
        </w:tc>
        <w:tc>
          <w:tcPr>
            <w:tcW w:w="1134" w:type="dxa"/>
            <w:tcMar>
              <w:top w:w="0" w:type="dxa"/>
              <w:left w:w="70" w:type="dxa"/>
              <w:bottom w:w="0" w:type="dxa"/>
              <w:right w:w="70" w:type="dxa"/>
            </w:tcMar>
          </w:tcPr>
          <w:p w14:paraId="3C62CE10" w14:textId="00525D7F" w:rsidR="0065507E" w:rsidRDefault="0065507E" w:rsidP="00902D12">
            <w:pPr>
              <w:rPr>
                <w:lang w:eastAsia="de-DE"/>
              </w:rPr>
            </w:pPr>
          </w:p>
        </w:tc>
        <w:tc>
          <w:tcPr>
            <w:tcW w:w="5103" w:type="dxa"/>
            <w:tcMar>
              <w:top w:w="0" w:type="dxa"/>
              <w:left w:w="70" w:type="dxa"/>
              <w:bottom w:w="0" w:type="dxa"/>
              <w:right w:w="70" w:type="dxa"/>
            </w:tcMar>
          </w:tcPr>
          <w:p w14:paraId="35880924" w14:textId="79F327FF" w:rsidR="0065507E" w:rsidRDefault="0065507E" w:rsidP="00902D12">
            <w:pPr>
              <w:rPr>
                <w:lang w:eastAsia="de-DE"/>
              </w:rPr>
            </w:pPr>
          </w:p>
        </w:tc>
        <w:tc>
          <w:tcPr>
            <w:tcW w:w="2126" w:type="dxa"/>
            <w:tcMar>
              <w:top w:w="0" w:type="dxa"/>
              <w:left w:w="70" w:type="dxa"/>
              <w:bottom w:w="0" w:type="dxa"/>
              <w:right w:w="70" w:type="dxa"/>
            </w:tcMar>
          </w:tcPr>
          <w:p w14:paraId="3ED36EF0" w14:textId="7F1C40E9" w:rsidR="0065507E" w:rsidRDefault="0065507E" w:rsidP="00B454A2">
            <w:pPr>
              <w:rPr>
                <w:lang w:eastAsia="de-DE"/>
              </w:rPr>
            </w:pPr>
          </w:p>
        </w:tc>
      </w:tr>
      <w:tr w:rsidR="00905FD8" w14:paraId="7A69725C" w14:textId="77777777" w:rsidTr="0084292B">
        <w:trPr>
          <w:trHeight w:val="360"/>
        </w:trPr>
        <w:tc>
          <w:tcPr>
            <w:tcW w:w="995" w:type="dxa"/>
            <w:tcMar>
              <w:top w:w="0" w:type="dxa"/>
              <w:left w:w="70" w:type="dxa"/>
              <w:bottom w:w="0" w:type="dxa"/>
              <w:right w:w="70" w:type="dxa"/>
            </w:tcMar>
          </w:tcPr>
          <w:p w14:paraId="0914F6D1" w14:textId="14E186DA" w:rsidR="00905FD8" w:rsidRDefault="00905FD8" w:rsidP="00902D12">
            <w:pPr>
              <w:rPr>
                <w:lang w:eastAsia="de-DE"/>
              </w:rPr>
            </w:pPr>
          </w:p>
        </w:tc>
        <w:tc>
          <w:tcPr>
            <w:tcW w:w="1134" w:type="dxa"/>
            <w:tcMar>
              <w:top w:w="0" w:type="dxa"/>
              <w:left w:w="70" w:type="dxa"/>
              <w:bottom w:w="0" w:type="dxa"/>
              <w:right w:w="70" w:type="dxa"/>
            </w:tcMar>
          </w:tcPr>
          <w:p w14:paraId="044D5CA9" w14:textId="5C571C32" w:rsidR="00905FD8" w:rsidRDefault="00905FD8" w:rsidP="00902D12">
            <w:pPr>
              <w:rPr>
                <w:lang w:eastAsia="de-DE"/>
              </w:rPr>
            </w:pPr>
          </w:p>
        </w:tc>
        <w:tc>
          <w:tcPr>
            <w:tcW w:w="5103" w:type="dxa"/>
            <w:tcMar>
              <w:top w:w="0" w:type="dxa"/>
              <w:left w:w="70" w:type="dxa"/>
              <w:bottom w:w="0" w:type="dxa"/>
              <w:right w:w="70" w:type="dxa"/>
            </w:tcMar>
          </w:tcPr>
          <w:p w14:paraId="26E883BB" w14:textId="1B6A6951" w:rsidR="00905FD8" w:rsidRDefault="00905FD8" w:rsidP="00902D12">
            <w:pPr>
              <w:rPr>
                <w:lang w:eastAsia="de-DE"/>
              </w:rPr>
            </w:pPr>
          </w:p>
        </w:tc>
        <w:tc>
          <w:tcPr>
            <w:tcW w:w="2126" w:type="dxa"/>
            <w:tcMar>
              <w:top w:w="0" w:type="dxa"/>
              <w:left w:w="70" w:type="dxa"/>
              <w:bottom w:w="0" w:type="dxa"/>
              <w:right w:w="70" w:type="dxa"/>
            </w:tcMar>
          </w:tcPr>
          <w:p w14:paraId="41126996" w14:textId="1F36FBE6" w:rsidR="00905FD8" w:rsidRDefault="00905FD8" w:rsidP="00B454A2">
            <w:pPr>
              <w:rPr>
                <w:lang w:eastAsia="de-DE"/>
              </w:rPr>
            </w:pPr>
          </w:p>
        </w:tc>
      </w:tr>
    </w:tbl>
    <w:p w14:paraId="13FFB583" w14:textId="77777777" w:rsidR="00902D12" w:rsidRDefault="00902D12" w:rsidP="00902D12">
      <w:bookmarkStart w:id="47" w:name="_Ref114284327"/>
      <w:bookmarkStart w:id="48" w:name="_Ref114284328"/>
      <w:bookmarkStart w:id="49" w:name="_Toc120515720"/>
    </w:p>
    <w:p w14:paraId="53E32A72" w14:textId="77777777" w:rsidR="00902D12" w:rsidRDefault="00902D12" w:rsidP="00902D12">
      <w:pPr>
        <w:pStyle w:val="berschrift1"/>
        <w:pageBreakBefore/>
        <w:spacing w:before="240"/>
        <w:ind w:left="851" w:hanging="851"/>
      </w:pPr>
      <w:bookmarkStart w:id="50" w:name="_Toc156295344"/>
      <w:bookmarkStart w:id="51" w:name="_Toc419701699"/>
      <w:r>
        <w:lastRenderedPageBreak/>
        <w:t>Paketdokumentation</w:t>
      </w:r>
      <w:bookmarkEnd w:id="50"/>
      <w:bookmarkEnd w:id="51"/>
    </w:p>
    <w:p w14:paraId="4CE038AC"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5FF22915" w14:textId="77777777" w:rsidTr="005B565D">
        <w:tc>
          <w:tcPr>
            <w:tcW w:w="9645" w:type="dxa"/>
            <w:gridSpan w:val="2"/>
            <w:shd w:val="clear" w:color="auto" w:fill="E6E6E6"/>
          </w:tcPr>
          <w:p w14:paraId="50EAEF7B" w14:textId="77777777" w:rsidR="00902D12" w:rsidRPr="00DD2788" w:rsidRDefault="00902D12" w:rsidP="00DD2788">
            <w:pPr>
              <w:pStyle w:val="berschrift2"/>
              <w:jc w:val="both"/>
              <w:rPr>
                <w:bCs/>
                <w:sz w:val="28"/>
              </w:rPr>
            </w:pPr>
            <w:bookmarkStart w:id="52" w:name="_Toc419701700"/>
            <w:r w:rsidRPr="00DD2788">
              <w:rPr>
                <w:bCs/>
                <w:sz w:val="28"/>
              </w:rPr>
              <w:t>Allgemeine Informationen</w:t>
            </w:r>
            <w:bookmarkEnd w:id="52"/>
          </w:p>
        </w:tc>
      </w:tr>
      <w:tr w:rsidR="00902D12" w14:paraId="27CF29EB" w14:textId="77777777" w:rsidTr="005B565D">
        <w:tc>
          <w:tcPr>
            <w:tcW w:w="2685" w:type="dxa"/>
          </w:tcPr>
          <w:p w14:paraId="681EFDF1" w14:textId="77777777" w:rsidR="00902D12" w:rsidRDefault="00902D12" w:rsidP="00902D12">
            <w:pPr>
              <w:rPr>
                <w:rFonts w:cs="Arial"/>
                <w:b/>
                <w:bCs/>
              </w:rPr>
            </w:pPr>
            <w:r>
              <w:rPr>
                <w:rFonts w:cs="Arial"/>
                <w:b/>
                <w:bCs/>
              </w:rPr>
              <w:t>Paketname</w:t>
            </w:r>
          </w:p>
        </w:tc>
        <w:tc>
          <w:tcPr>
            <w:tcW w:w="6960" w:type="dxa"/>
          </w:tcPr>
          <w:p w14:paraId="0800F54C" w14:textId="3117A0C3" w:rsidR="00902D12" w:rsidRPr="00442D10" w:rsidRDefault="00316176" w:rsidP="00442D10">
            <w:pPr>
              <w:rPr>
                <w:rFonts w:cs="Arial"/>
                <w:b/>
                <w:bCs/>
                <w:i/>
              </w:rPr>
            </w:pPr>
            <w:r>
              <w:rPr>
                <w:rFonts w:cs="Arial"/>
                <w:noProof/>
                <w:sz w:val="22"/>
                <w:lang w:val="en-US"/>
              </w:rPr>
              <w:t>MS_LYNC2013_FE_PreReq_FileShare</w:t>
            </w:r>
          </w:p>
        </w:tc>
      </w:tr>
      <w:tr w:rsidR="00902D12" w14:paraId="5B1E7449" w14:textId="77777777" w:rsidTr="005B565D">
        <w:trPr>
          <w:trHeight w:val="1048"/>
        </w:trPr>
        <w:tc>
          <w:tcPr>
            <w:tcW w:w="2685" w:type="dxa"/>
          </w:tcPr>
          <w:p w14:paraId="5187F6E2"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6817261F" w14:textId="3B537520" w:rsidR="00902D12" w:rsidRPr="00E17FFE" w:rsidRDefault="00402CDA" w:rsidP="0085668A">
            <w:pPr>
              <w:rPr>
                <w:rFonts w:cs="Arial"/>
                <w:bCs/>
              </w:rPr>
            </w:pPr>
            <w:r>
              <w:rPr>
                <w:rFonts w:cs="Arial"/>
                <w:bCs/>
              </w:rPr>
              <w:t>V_</w:t>
            </w:r>
            <w:r w:rsidR="00316176">
              <w:rPr>
                <w:rFonts w:cs="Arial"/>
                <w:bCs/>
              </w:rPr>
              <w:t>1</w:t>
            </w:r>
            <w:r>
              <w:rPr>
                <w:rFonts w:cs="Arial"/>
                <w:bCs/>
              </w:rPr>
              <w:t>_</w:t>
            </w:r>
            <w:r w:rsidR="00316176">
              <w:rPr>
                <w:rFonts w:cs="Arial"/>
                <w:bCs/>
              </w:rPr>
              <w:t>0</w:t>
            </w:r>
            <w:r>
              <w:rPr>
                <w:rFonts w:cs="Arial"/>
                <w:bCs/>
              </w:rPr>
              <w:t>_0_0</w:t>
            </w:r>
          </w:p>
        </w:tc>
      </w:tr>
      <w:tr w:rsidR="00902D12" w14:paraId="4B56E728" w14:textId="77777777" w:rsidTr="005B565D">
        <w:tc>
          <w:tcPr>
            <w:tcW w:w="2685" w:type="dxa"/>
          </w:tcPr>
          <w:p w14:paraId="3A600C7B" w14:textId="77777777" w:rsidR="00902D12" w:rsidRDefault="00902D12" w:rsidP="00722ED1">
            <w:pPr>
              <w:rPr>
                <w:rFonts w:cs="Arial"/>
                <w:b/>
                <w:bCs/>
              </w:rPr>
            </w:pPr>
            <w:proofErr w:type="spellStart"/>
            <w:r>
              <w:rPr>
                <w:rFonts w:cs="Arial"/>
                <w:b/>
                <w:bCs/>
              </w:rPr>
              <w:t>Paketabhängkeiten</w:t>
            </w:r>
            <w:proofErr w:type="spellEnd"/>
            <w:r>
              <w:rPr>
                <w:rFonts w:cs="Arial"/>
                <w:b/>
                <w:bCs/>
              </w:rPr>
              <w:t>-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11CB9D1C" w14:textId="014FB1ED" w:rsidR="003134E8" w:rsidRDefault="00316176" w:rsidP="006B344E">
            <w:pPr>
              <w:pStyle w:val="Kopfzeile"/>
              <w:jc w:val="left"/>
              <w:rPr>
                <w:rFonts w:cs="Arial"/>
                <w:b w:val="0"/>
              </w:rPr>
            </w:pPr>
            <w:r>
              <w:rPr>
                <w:rFonts w:cs="Arial"/>
                <w:b w:val="0"/>
              </w:rPr>
              <w:t>Vor MS_LYNC2013_Server</w:t>
            </w:r>
          </w:p>
        </w:tc>
      </w:tr>
      <w:tr w:rsidR="00902D12" w:rsidRPr="0085668A" w14:paraId="6A544090" w14:textId="77777777" w:rsidTr="005B565D">
        <w:tc>
          <w:tcPr>
            <w:tcW w:w="2685" w:type="dxa"/>
          </w:tcPr>
          <w:p w14:paraId="5FEEB4E8"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w:t>
            </w:r>
            <w:proofErr w:type="spellStart"/>
            <w:r>
              <w:rPr>
                <w:rFonts w:cs="Arial"/>
                <w:sz w:val="16"/>
                <w:szCs w:val="16"/>
              </w:rPr>
              <w:t>ManagementTool</w:t>
            </w:r>
            <w:proofErr w:type="spellEnd"/>
            <w:r>
              <w:rPr>
                <w:rFonts w:cs="Arial"/>
                <w:sz w:val="16"/>
                <w:szCs w:val="16"/>
              </w:rPr>
              <w:t>)</w:t>
            </w:r>
          </w:p>
        </w:tc>
        <w:tc>
          <w:tcPr>
            <w:tcW w:w="6960" w:type="dxa"/>
          </w:tcPr>
          <w:p w14:paraId="639F1E24" w14:textId="77777777" w:rsidR="00902D12" w:rsidRPr="0085668A" w:rsidRDefault="00402CDA" w:rsidP="009F6D4F">
            <w:pPr>
              <w:pStyle w:val="Kopfzeile"/>
              <w:jc w:val="left"/>
              <w:rPr>
                <w:rFonts w:cs="Arial"/>
                <w:b w:val="0"/>
              </w:rPr>
            </w:pPr>
            <w:r>
              <w:rPr>
                <w:rFonts w:cs="Arial"/>
                <w:b w:val="0"/>
                <w:lang w:val="en-US"/>
              </w:rPr>
              <w:t>PKG</w:t>
            </w:r>
          </w:p>
        </w:tc>
      </w:tr>
      <w:tr w:rsidR="00902D12" w14:paraId="595A2702" w14:textId="77777777" w:rsidTr="005B565D">
        <w:tc>
          <w:tcPr>
            <w:tcW w:w="2685" w:type="dxa"/>
            <w:tcBorders>
              <w:top w:val="single" w:sz="12" w:space="0" w:color="auto"/>
            </w:tcBorders>
          </w:tcPr>
          <w:p w14:paraId="3D3DCD52"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06FAAA0B" w14:textId="49AF71A2" w:rsidR="00902D12" w:rsidRPr="00365059" w:rsidRDefault="00902D12" w:rsidP="0085668A">
            <w:pPr>
              <w:rPr>
                <w:rFonts w:cs="Arial"/>
              </w:rPr>
            </w:pPr>
          </w:p>
        </w:tc>
      </w:tr>
      <w:tr w:rsidR="00902D12" w14:paraId="47098C44" w14:textId="77777777" w:rsidTr="005B565D">
        <w:trPr>
          <w:trHeight w:val="187"/>
        </w:trPr>
        <w:tc>
          <w:tcPr>
            <w:tcW w:w="2685" w:type="dxa"/>
          </w:tcPr>
          <w:p w14:paraId="72976EB6" w14:textId="77777777" w:rsidR="00902D12" w:rsidRDefault="00902D12" w:rsidP="00902D12">
            <w:pPr>
              <w:rPr>
                <w:rFonts w:cs="Arial"/>
                <w:b/>
                <w:bCs/>
              </w:rPr>
            </w:pPr>
            <w:r>
              <w:rPr>
                <w:rFonts w:cs="Arial"/>
                <w:b/>
                <w:bCs/>
              </w:rPr>
              <w:t>Produktkurzbeschreibung</w:t>
            </w:r>
          </w:p>
        </w:tc>
        <w:tc>
          <w:tcPr>
            <w:tcW w:w="6960" w:type="dxa"/>
          </w:tcPr>
          <w:p w14:paraId="367F270A" w14:textId="5A1AEDBC" w:rsidR="00902D12" w:rsidRDefault="00316176" w:rsidP="00B629AB">
            <w:pPr>
              <w:rPr>
                <w:rFonts w:cs="Arial"/>
              </w:rPr>
            </w:pPr>
            <w:r>
              <w:rPr>
                <w:rFonts w:cs="Arial"/>
              </w:rPr>
              <w:t>Das Paket erstellt Shares auf den File Servern und verlinkt sie mit neuen DFS Links. Weiter wird die Replikation für die Ordner aktiviert.</w:t>
            </w:r>
          </w:p>
        </w:tc>
      </w:tr>
      <w:tr w:rsidR="00902D12" w14:paraId="485DA2DC" w14:textId="77777777" w:rsidTr="005B565D">
        <w:trPr>
          <w:trHeight w:val="187"/>
        </w:trPr>
        <w:tc>
          <w:tcPr>
            <w:tcW w:w="2685" w:type="dxa"/>
          </w:tcPr>
          <w:p w14:paraId="5456DA2E" w14:textId="77777777"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w:t>
            </w:r>
            <w:proofErr w:type="spellStart"/>
            <w:r>
              <w:rPr>
                <w:rFonts w:cs="Arial"/>
                <w:sz w:val="16"/>
                <w:szCs w:val="16"/>
              </w:rPr>
              <w:t>ManagementTool</w:t>
            </w:r>
            <w:proofErr w:type="spellEnd"/>
            <w:r>
              <w:rPr>
                <w:rFonts w:cs="Arial"/>
                <w:sz w:val="16"/>
                <w:szCs w:val="16"/>
              </w:rPr>
              <w:t>)</w:t>
            </w:r>
          </w:p>
        </w:tc>
        <w:tc>
          <w:tcPr>
            <w:tcW w:w="6960" w:type="dxa"/>
          </w:tcPr>
          <w:p w14:paraId="5B96EF0D" w14:textId="1418BF4D" w:rsidR="00902D12" w:rsidRDefault="00316176" w:rsidP="0026772B">
            <w:pPr>
              <w:rPr>
                <w:rFonts w:cs="Arial"/>
              </w:rPr>
            </w:pPr>
            <w:r>
              <w:rPr>
                <w:rFonts w:cs="Arial"/>
              </w:rPr>
              <w:t>Microsoft Windows Server 2008 R2</w:t>
            </w:r>
          </w:p>
        </w:tc>
      </w:tr>
      <w:tr w:rsidR="00902D12" w14:paraId="3977A256" w14:textId="77777777" w:rsidTr="005B565D">
        <w:trPr>
          <w:trHeight w:val="129"/>
        </w:trPr>
        <w:tc>
          <w:tcPr>
            <w:tcW w:w="2685" w:type="dxa"/>
          </w:tcPr>
          <w:p w14:paraId="4B3DA34B" w14:textId="77777777" w:rsidR="00902D12" w:rsidRDefault="00902D12" w:rsidP="00902D12">
            <w:pPr>
              <w:rPr>
                <w:rFonts w:cs="Arial"/>
                <w:b/>
                <w:bCs/>
              </w:rPr>
            </w:pPr>
            <w:r>
              <w:rPr>
                <w:rFonts w:cs="Arial"/>
                <w:b/>
                <w:bCs/>
              </w:rPr>
              <w:t>Lizenzmodell</w:t>
            </w:r>
          </w:p>
        </w:tc>
        <w:tc>
          <w:tcPr>
            <w:tcW w:w="6960" w:type="dxa"/>
          </w:tcPr>
          <w:p w14:paraId="16AE5821" w14:textId="77777777"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14:paraId="1BFDA41B" w14:textId="77777777" w:rsidTr="005B565D">
        <w:trPr>
          <w:trHeight w:val="129"/>
        </w:trPr>
        <w:tc>
          <w:tcPr>
            <w:tcW w:w="2685" w:type="dxa"/>
          </w:tcPr>
          <w:p w14:paraId="3D9B877F" w14:textId="77777777" w:rsidR="00902D12" w:rsidRDefault="00902D12" w:rsidP="00902D12">
            <w:pPr>
              <w:rPr>
                <w:rFonts w:cs="Arial"/>
                <w:b/>
                <w:bCs/>
              </w:rPr>
            </w:pPr>
            <w:r>
              <w:rPr>
                <w:rFonts w:cs="Arial"/>
                <w:b/>
                <w:bCs/>
              </w:rPr>
              <w:t>Quelle</w:t>
            </w:r>
          </w:p>
        </w:tc>
        <w:tc>
          <w:tcPr>
            <w:tcW w:w="6960" w:type="dxa"/>
          </w:tcPr>
          <w:p w14:paraId="12A9ED34" w14:textId="722CEEC7" w:rsidR="005B565D" w:rsidRPr="00B629AB" w:rsidRDefault="005B565D" w:rsidP="00902D12">
            <w:pPr>
              <w:rPr>
                <w:rFonts w:cs="Arial"/>
              </w:rPr>
            </w:pPr>
            <w:r w:rsidRPr="00B629AB">
              <w:rPr>
                <w:rFonts w:cs="Arial"/>
              </w:rPr>
              <w:t xml:space="preserve"> </w:t>
            </w:r>
            <w:r w:rsidR="00316176">
              <w:rPr>
                <w:rFonts w:cs="Arial"/>
              </w:rPr>
              <w:t xml:space="preserve">Microsoft </w:t>
            </w:r>
            <w:proofErr w:type="spellStart"/>
            <w:r w:rsidR="00316176">
              <w:rPr>
                <w:rFonts w:cs="Arial"/>
              </w:rPr>
              <w:t>Technet</w:t>
            </w:r>
            <w:proofErr w:type="spellEnd"/>
            <w:r w:rsidR="00316176">
              <w:rPr>
                <w:rFonts w:cs="Arial"/>
              </w:rPr>
              <w:t xml:space="preserve"> bzw. Microsoft Windows Server 2012 Installation</w:t>
            </w:r>
          </w:p>
        </w:tc>
      </w:tr>
      <w:tr w:rsidR="00FF1F0B" w:rsidRPr="00B629AB" w14:paraId="5B89E2FB" w14:textId="77777777" w:rsidTr="005B565D">
        <w:trPr>
          <w:trHeight w:val="129"/>
        </w:trPr>
        <w:tc>
          <w:tcPr>
            <w:tcW w:w="2685" w:type="dxa"/>
          </w:tcPr>
          <w:p w14:paraId="6C8D6CD5" w14:textId="77777777" w:rsidR="00FF1F0B" w:rsidRDefault="00FF1F0B" w:rsidP="00FF1F0B">
            <w:pPr>
              <w:rPr>
                <w:rFonts w:cs="Arial"/>
                <w:b/>
                <w:bCs/>
              </w:rPr>
            </w:pPr>
            <w:r>
              <w:rPr>
                <w:rFonts w:cs="Arial"/>
                <w:b/>
                <w:bCs/>
              </w:rPr>
              <w:t xml:space="preserve">Herstellerdateien </w:t>
            </w:r>
          </w:p>
        </w:tc>
        <w:tc>
          <w:tcPr>
            <w:tcW w:w="6960" w:type="dxa"/>
          </w:tcPr>
          <w:p w14:paraId="1334E159" w14:textId="69041599" w:rsidR="00FF1F0B" w:rsidRDefault="00FF1F0B" w:rsidP="00FF1F0B">
            <w:pPr>
              <w:rPr>
                <w:rFonts w:cs="Arial"/>
              </w:rPr>
            </w:pPr>
            <w:r w:rsidRPr="00B629AB">
              <w:rPr>
                <w:rFonts w:cs="Arial"/>
              </w:rPr>
              <w:t xml:space="preserve"> </w:t>
            </w:r>
            <w:proofErr w:type="spellStart"/>
            <w:r w:rsidR="00316176">
              <w:rPr>
                <w:rFonts w:cs="Arial"/>
              </w:rPr>
              <w:t>Dfsr</w:t>
            </w:r>
            <w:proofErr w:type="spellEnd"/>
            <w:r w:rsidR="00316176">
              <w:rPr>
                <w:rFonts w:cs="Arial"/>
              </w:rPr>
              <w:t xml:space="preserve"> Modul: </w:t>
            </w:r>
          </w:p>
          <w:p w14:paraId="4C40DD4D" w14:textId="6B33098E" w:rsidR="00316176" w:rsidRDefault="00316176" w:rsidP="00FF1F0B">
            <w:pPr>
              <w:rPr>
                <w:rFonts w:cs="Arial"/>
              </w:rPr>
            </w:pPr>
            <w:hyperlink r:id="rId14" w:history="1">
              <w:r w:rsidRPr="00722CB8">
                <w:rPr>
                  <w:rStyle w:val="Hyperlink"/>
                  <w:rFonts w:cs="Arial"/>
                </w:rPr>
                <w:t>https://gallery.technet.microsoft.com/scriptcenter/PowerShell-DFS-Replication-e1c8d772</w:t>
              </w:r>
            </w:hyperlink>
          </w:p>
          <w:p w14:paraId="08951D18" w14:textId="3AA7B359" w:rsidR="00316176" w:rsidRPr="00B629AB" w:rsidRDefault="00316176" w:rsidP="00FF1F0B">
            <w:pPr>
              <w:rPr>
                <w:rFonts w:cs="Arial"/>
              </w:rPr>
            </w:pPr>
            <w:proofErr w:type="spellStart"/>
            <w:r w:rsidRPr="00316176">
              <w:rPr>
                <w:rFonts w:cs="Arial"/>
              </w:rPr>
              <w:t>ScheduledTasks</w:t>
            </w:r>
            <w:proofErr w:type="spellEnd"/>
            <w:r>
              <w:rPr>
                <w:rFonts w:cs="Arial"/>
              </w:rPr>
              <w:t xml:space="preserve"> und DFSN Module von einer Microsoft Windows Server 2012 Installation kopiert.</w:t>
            </w:r>
          </w:p>
        </w:tc>
      </w:tr>
      <w:tr w:rsidR="00902D12" w14:paraId="037D466B" w14:textId="77777777" w:rsidTr="005B565D">
        <w:trPr>
          <w:trHeight w:val="578"/>
        </w:trPr>
        <w:tc>
          <w:tcPr>
            <w:tcW w:w="2685" w:type="dxa"/>
          </w:tcPr>
          <w:p w14:paraId="53D5990A" w14:textId="77777777" w:rsidR="00902D12" w:rsidRDefault="00902D12" w:rsidP="00FF1F0B">
            <w:pPr>
              <w:keepNext/>
              <w:rPr>
                <w:rFonts w:cs="Arial"/>
                <w:b/>
                <w:bCs/>
              </w:rPr>
            </w:pPr>
            <w:proofErr w:type="spellStart"/>
            <w:r>
              <w:rPr>
                <w:rFonts w:cs="Arial"/>
                <w:b/>
                <w:bCs/>
              </w:rPr>
              <w:lastRenderedPageBreak/>
              <w:t>Paketsourcenablage</w:t>
            </w:r>
            <w:proofErr w:type="spellEnd"/>
            <w:r>
              <w:rPr>
                <w:rFonts w:cs="Arial"/>
                <w:b/>
                <w:bCs/>
              </w:rPr>
              <w:t xml:space="preserv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14:paraId="445CF704" w14:textId="7144D7ED" w:rsidR="00902D12" w:rsidRDefault="00FF1F0B" w:rsidP="00FF1F0B">
            <w:pPr>
              <w:keepNext/>
              <w:ind w:left="926" w:hanging="926"/>
              <w:rPr>
                <w:rFonts w:cs="Arial"/>
                <w:b/>
              </w:rPr>
            </w:pPr>
            <w:r>
              <w:rPr>
                <w:rFonts w:cs="Arial"/>
                <w:b/>
              </w:rPr>
              <w:t>Projekt:</w:t>
            </w:r>
            <w:r>
              <w:rPr>
                <w:rFonts w:cs="Arial"/>
                <w:b/>
              </w:rPr>
              <w:tab/>
            </w:r>
            <w:r w:rsidR="00925159" w:rsidRPr="00553C32">
              <w:rPr>
                <w:rFonts w:cs="Arial"/>
                <w:b/>
              </w:rPr>
              <w:t>HAFIS</w:t>
            </w:r>
          </w:p>
          <w:p w14:paraId="3D7D1AE3" w14:textId="13805DA1" w:rsidR="00FF1F0B" w:rsidRDefault="00FF1F0B" w:rsidP="00FF1F0B">
            <w:pPr>
              <w:keepNext/>
              <w:ind w:left="926" w:hanging="926"/>
              <w:rPr>
                <w:rFonts w:cs="Arial"/>
              </w:rPr>
            </w:pPr>
            <w:r>
              <w:rPr>
                <w:rFonts w:cs="Arial"/>
                <w:b/>
              </w:rPr>
              <w:t>Ordner:</w:t>
            </w:r>
            <w:r>
              <w:rPr>
                <w:rFonts w:cs="Arial"/>
                <w:b/>
              </w:rPr>
              <w:tab/>
            </w:r>
            <w:proofErr w:type="spellStart"/>
            <w:r>
              <w:rPr>
                <w:rFonts w:cs="Arial"/>
                <w:b/>
              </w:rPr>
              <w:t>SWSource</w:t>
            </w:r>
            <w:proofErr w:type="spellEnd"/>
            <w:r>
              <w:rPr>
                <w:rFonts w:cs="Arial"/>
                <w:b/>
              </w:rPr>
              <w:t>\Packages\</w:t>
            </w:r>
            <w:r w:rsidR="00316176">
              <w:rPr>
                <w:rFonts w:cs="Arial"/>
                <w:b/>
              </w:rPr>
              <w:t>MS_LYNC2013_FE_PreReq_FileShare</w:t>
            </w:r>
          </w:p>
        </w:tc>
      </w:tr>
      <w:tr w:rsidR="00902D12" w14:paraId="734D626E" w14:textId="77777777" w:rsidTr="005B565D">
        <w:trPr>
          <w:cantSplit/>
          <w:trHeight w:val="577"/>
        </w:trPr>
        <w:tc>
          <w:tcPr>
            <w:tcW w:w="2685" w:type="dxa"/>
            <w:vMerge w:val="restart"/>
          </w:tcPr>
          <w:p w14:paraId="78032313" w14:textId="77777777" w:rsidR="00902D12" w:rsidRDefault="00902D12" w:rsidP="00902D12">
            <w:pPr>
              <w:rPr>
                <w:rFonts w:cs="Arial"/>
                <w:b/>
                <w:bCs/>
              </w:rPr>
            </w:pPr>
            <w:r>
              <w:rPr>
                <w:rFonts w:cs="Arial"/>
                <w:b/>
                <w:bCs/>
              </w:rPr>
              <w:t xml:space="preserve">Angaben zur </w:t>
            </w:r>
            <w:proofErr w:type="spellStart"/>
            <w:r>
              <w:rPr>
                <w:rFonts w:cs="Arial"/>
                <w:b/>
                <w:bCs/>
              </w:rPr>
              <w:t>Inst</w:t>
            </w:r>
            <w:proofErr w:type="spellEnd"/>
            <w:r>
              <w:rPr>
                <w:rFonts w:cs="Arial"/>
                <w:b/>
                <w:bCs/>
              </w:rPr>
              <w: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14:paraId="2B65968D" w14:textId="77777777" w:rsidR="00902D12" w:rsidRDefault="003839A6" w:rsidP="00D3632D">
            <w:pPr>
              <w:rPr>
                <w:rFonts w:cs="Arial"/>
              </w:rPr>
            </w:pPr>
            <w:sdt>
              <w:sdtPr>
                <w:rPr>
                  <w:rFonts w:cs="Arial"/>
                </w:rPr>
                <w:alias w:val="Kurzbeschreibung zur Inst- / Deinstallation (optional)"/>
                <w:tag w:val="Kurzbeschreibung zur Inst- / Deinstallation"/>
                <w:id w:val="2098442128"/>
                <w:placeholder>
                  <w:docPart w:val="87836EC2F7224C0589C49A7AF61E7C10"/>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14:paraId="416E7BC1" w14:textId="77777777" w:rsidTr="005B565D">
        <w:trPr>
          <w:cantSplit/>
          <w:trHeight w:val="405"/>
        </w:trPr>
        <w:tc>
          <w:tcPr>
            <w:tcW w:w="2685" w:type="dxa"/>
            <w:vMerge/>
          </w:tcPr>
          <w:p w14:paraId="7AC6138A" w14:textId="77777777" w:rsidR="00902D12" w:rsidRDefault="00902D12" w:rsidP="00902D12">
            <w:pPr>
              <w:rPr>
                <w:rFonts w:cs="Arial"/>
                <w:b/>
                <w:bCs/>
              </w:rPr>
            </w:pPr>
          </w:p>
        </w:tc>
        <w:tc>
          <w:tcPr>
            <w:tcW w:w="6960" w:type="dxa"/>
          </w:tcPr>
          <w:p w14:paraId="1BE87F75" w14:textId="77777777" w:rsidR="00902D12" w:rsidRDefault="00902D12" w:rsidP="004600D0">
            <w:pPr>
              <w:rPr>
                <w:rFonts w:cs="Arial"/>
                <w:lang w:val="en-GB"/>
              </w:rPr>
            </w:pPr>
            <w:proofErr w:type="spellStart"/>
            <w:r>
              <w:rPr>
                <w:rFonts w:cs="Arial"/>
                <w:b/>
                <w:u w:val="single"/>
                <w:lang w:val="en-GB"/>
              </w:rPr>
              <w:t>Installationsaufruf</w:t>
            </w:r>
            <w:proofErr w:type="spellEnd"/>
            <w:r>
              <w:rPr>
                <w:rFonts w:cs="Arial"/>
                <w:b/>
                <w:u w:val="single"/>
                <w:lang w:val="en-GB"/>
              </w:rPr>
              <w:t>:</w:t>
            </w:r>
            <w:r>
              <w:rPr>
                <w:rFonts w:cs="Arial"/>
                <w:lang w:val="en-GB"/>
              </w:rPr>
              <w:br/>
            </w:r>
            <w:r w:rsidR="004600D0">
              <w:rPr>
                <w:rFonts w:cs="Arial"/>
                <w:lang w:val="en-GB"/>
              </w:rPr>
              <w:t>install.cmd</w:t>
            </w:r>
            <w:r w:rsidR="00243B9B">
              <w:rPr>
                <w:rFonts w:cs="Arial"/>
                <w:lang w:val="en-GB"/>
              </w:rPr>
              <w:t xml:space="preserve"> -force</w:t>
            </w:r>
          </w:p>
        </w:tc>
      </w:tr>
      <w:tr w:rsidR="00902D12" w14:paraId="56E27C5D" w14:textId="77777777" w:rsidTr="005B565D">
        <w:trPr>
          <w:cantSplit/>
          <w:trHeight w:val="240"/>
        </w:trPr>
        <w:tc>
          <w:tcPr>
            <w:tcW w:w="2685" w:type="dxa"/>
            <w:vMerge/>
          </w:tcPr>
          <w:p w14:paraId="468E6332" w14:textId="77777777" w:rsidR="00902D12" w:rsidRDefault="00902D12" w:rsidP="00902D12">
            <w:pPr>
              <w:rPr>
                <w:rFonts w:cs="Arial"/>
                <w:b/>
                <w:bCs/>
                <w:lang w:val="en-GB"/>
              </w:rPr>
            </w:pPr>
          </w:p>
        </w:tc>
        <w:tc>
          <w:tcPr>
            <w:tcW w:w="6960" w:type="dxa"/>
          </w:tcPr>
          <w:p w14:paraId="5F8044F6" w14:textId="77777777" w:rsidR="00902D12" w:rsidRDefault="00902D12" w:rsidP="005B565D">
            <w:pPr>
              <w:rPr>
                <w:rFonts w:cs="Arial"/>
              </w:rPr>
            </w:pPr>
            <w:r>
              <w:rPr>
                <w:rFonts w:cs="Arial"/>
                <w:b/>
                <w:u w:val="single"/>
              </w:rPr>
              <w:t>Deinstallationsaufruf:</w:t>
            </w:r>
            <w:r>
              <w:rPr>
                <w:rFonts w:cs="Arial"/>
              </w:rPr>
              <w:br/>
            </w:r>
            <w:r w:rsidR="00243B9B">
              <w:rPr>
                <w:rFonts w:cs="Arial"/>
              </w:rPr>
              <w:t>install.cmd -</w:t>
            </w:r>
            <w:proofErr w:type="spellStart"/>
            <w:r w:rsidR="00243B9B">
              <w:rPr>
                <w:rFonts w:cs="Arial"/>
              </w:rPr>
              <w:t>uninstall</w:t>
            </w:r>
            <w:proofErr w:type="spellEnd"/>
            <w:r w:rsidR="00243B9B">
              <w:rPr>
                <w:rFonts w:cs="Arial"/>
              </w:rPr>
              <w:t xml:space="preserve"> -</w:t>
            </w:r>
            <w:proofErr w:type="spellStart"/>
            <w:r w:rsidR="00243B9B">
              <w:rPr>
                <w:rFonts w:cs="Arial"/>
              </w:rPr>
              <w:t>force</w:t>
            </w:r>
            <w:proofErr w:type="spellEnd"/>
          </w:p>
        </w:tc>
      </w:tr>
      <w:tr w:rsidR="00902D12" w14:paraId="384D7A12" w14:textId="77777777" w:rsidTr="005B565D">
        <w:trPr>
          <w:cantSplit/>
          <w:trHeight w:val="394"/>
        </w:trPr>
        <w:tc>
          <w:tcPr>
            <w:tcW w:w="2685" w:type="dxa"/>
            <w:vMerge/>
          </w:tcPr>
          <w:p w14:paraId="49C9E44F" w14:textId="77777777" w:rsidR="00902D12" w:rsidRDefault="00902D12" w:rsidP="00902D12">
            <w:pPr>
              <w:rPr>
                <w:rFonts w:cs="Arial"/>
                <w:b/>
                <w:bCs/>
              </w:rPr>
            </w:pPr>
          </w:p>
        </w:tc>
        <w:tc>
          <w:tcPr>
            <w:tcW w:w="6960" w:type="dxa"/>
          </w:tcPr>
          <w:p w14:paraId="61489372" w14:textId="77777777"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14:paraId="272373CB" w14:textId="77777777" w:rsidTr="005B565D">
        <w:trPr>
          <w:cantSplit/>
          <w:trHeight w:val="727"/>
        </w:trPr>
        <w:tc>
          <w:tcPr>
            <w:tcW w:w="2685" w:type="dxa"/>
            <w:vMerge/>
          </w:tcPr>
          <w:p w14:paraId="0F50CF78" w14:textId="77777777" w:rsidR="00902D12" w:rsidRDefault="00902D12" w:rsidP="00902D12">
            <w:pPr>
              <w:rPr>
                <w:rFonts w:cs="Arial"/>
                <w:b/>
                <w:bCs/>
              </w:rPr>
            </w:pPr>
          </w:p>
        </w:tc>
        <w:tc>
          <w:tcPr>
            <w:tcW w:w="6960" w:type="dxa"/>
          </w:tcPr>
          <w:p w14:paraId="2A33FAA6" w14:textId="67AF71E2" w:rsidR="00902D12" w:rsidRPr="00D3632D" w:rsidRDefault="00902D12" w:rsidP="00243B9B">
            <w:pPr>
              <w:rPr>
                <w:rFonts w:cs="Arial"/>
                <w:lang w:val="en-US"/>
              </w:rPr>
            </w:pPr>
            <w:proofErr w:type="spellStart"/>
            <w:r w:rsidRPr="00D3632D">
              <w:rPr>
                <w:rFonts w:cs="Arial"/>
                <w:b/>
                <w:u w:val="single"/>
                <w:lang w:val="en-US"/>
              </w:rPr>
              <w:t>Installationslogging</w:t>
            </w:r>
            <w:proofErr w:type="spellEnd"/>
            <w:r w:rsidRPr="00D3632D">
              <w:rPr>
                <w:rFonts w:cs="Arial"/>
                <w:b/>
                <w:u w:val="single"/>
                <w:lang w:val="en-US"/>
              </w:rPr>
              <w:t>:</w:t>
            </w:r>
            <w:r w:rsidRPr="00D3632D">
              <w:rPr>
                <w:rFonts w:cs="Arial"/>
                <w:b/>
                <w:u w:val="single"/>
                <w:lang w:val="en-US"/>
              </w:rPr>
              <w:br/>
            </w:r>
            <w:r w:rsidR="00CF2994">
              <w:rPr>
                <w:rFonts w:cs="Arial"/>
                <w:lang w:val="en-US"/>
              </w:rPr>
              <w:t>C:\RIS\Log\</w:t>
            </w:r>
            <w:r w:rsidR="00316176">
              <w:rPr>
                <w:rFonts w:cs="Arial"/>
                <w:noProof/>
                <w:sz w:val="22"/>
                <w:lang w:val="en-US"/>
              </w:rPr>
              <w:t>MS_LYNC2013_FE_PreReq_FileShare</w:t>
            </w:r>
            <w:r w:rsidR="00243B9B" w:rsidRPr="00D3632D">
              <w:rPr>
                <w:rFonts w:cs="Arial"/>
                <w:lang w:val="en-US"/>
              </w:rPr>
              <w:t>.log</w:t>
            </w:r>
          </w:p>
        </w:tc>
      </w:tr>
      <w:tr w:rsidR="00902D12" w14:paraId="6DF90E6C" w14:textId="77777777" w:rsidTr="005B565D">
        <w:trPr>
          <w:cantSplit/>
          <w:trHeight w:val="450"/>
        </w:trPr>
        <w:tc>
          <w:tcPr>
            <w:tcW w:w="2685" w:type="dxa"/>
            <w:vMerge/>
          </w:tcPr>
          <w:p w14:paraId="161E0326" w14:textId="77777777" w:rsidR="00902D12" w:rsidRPr="00D3632D" w:rsidRDefault="00902D12" w:rsidP="00902D12">
            <w:pPr>
              <w:rPr>
                <w:rFonts w:cs="Arial"/>
                <w:b/>
                <w:bCs/>
                <w:lang w:val="en-US"/>
              </w:rPr>
            </w:pPr>
          </w:p>
        </w:tc>
        <w:tc>
          <w:tcPr>
            <w:tcW w:w="6960" w:type="dxa"/>
          </w:tcPr>
          <w:p w14:paraId="186B7876" w14:textId="290FDCC2"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316176">
              <w:rPr>
                <w:rFonts w:cs="Arial"/>
                <w:noProof/>
                <w:sz w:val="22"/>
                <w:lang w:val="en-US"/>
              </w:rPr>
              <w:t>MS_LYNC2013_FE_PreReq_FileShare</w:t>
            </w:r>
            <w:r w:rsidR="00243B9B">
              <w:rPr>
                <w:rFonts w:cs="Arial"/>
              </w:rPr>
              <w:t>.log</w:t>
            </w:r>
          </w:p>
        </w:tc>
      </w:tr>
    </w:tbl>
    <w:p w14:paraId="06AB30FC"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6A109566" w14:textId="77777777" w:rsidTr="00902D12">
        <w:tc>
          <w:tcPr>
            <w:tcW w:w="9645" w:type="dxa"/>
            <w:gridSpan w:val="2"/>
            <w:shd w:val="clear" w:color="auto" w:fill="E6E6E6"/>
          </w:tcPr>
          <w:p w14:paraId="7082EED0" w14:textId="77777777" w:rsidR="00902D12" w:rsidRPr="00DD2788" w:rsidRDefault="00902D12" w:rsidP="00DD2788">
            <w:pPr>
              <w:pStyle w:val="berschrift2"/>
              <w:jc w:val="both"/>
              <w:rPr>
                <w:bCs/>
                <w:sz w:val="28"/>
              </w:rPr>
            </w:pPr>
            <w:bookmarkStart w:id="53" w:name="_Toc419701701"/>
            <w:r w:rsidRPr="00DD2788">
              <w:rPr>
                <w:bCs/>
                <w:sz w:val="28"/>
              </w:rPr>
              <w:t>Technische Informationen</w:t>
            </w:r>
            <w:bookmarkEnd w:id="53"/>
          </w:p>
        </w:tc>
      </w:tr>
      <w:tr w:rsidR="00BF24B2" w14:paraId="27CAA6C1" w14:textId="77777777" w:rsidTr="00902D12">
        <w:tc>
          <w:tcPr>
            <w:tcW w:w="2687" w:type="dxa"/>
          </w:tcPr>
          <w:p w14:paraId="1940635E" w14:textId="77777777"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5630C38C" w14:textId="77777777" w:rsidR="00BF24B2" w:rsidRDefault="003839A6" w:rsidP="00701D81">
            <w:pPr>
              <w:rPr>
                <w:rFonts w:cs="Arial"/>
              </w:rPr>
            </w:pPr>
            <w:sdt>
              <w:sdtPr>
                <w:rPr>
                  <w:rFonts w:cs="Arial"/>
                </w:rPr>
                <w:alias w:val="Abhängigkeiten zu Softwareprodukten"/>
                <w:tag w:val="Abhängigkeiten zu Softwareprodukten"/>
                <w:id w:val="773088544"/>
                <w:lock w:val="sdtLocked"/>
                <w:placeholder>
                  <w:docPart w:val="CF3DC3262A08447E8EA58922FC13CAB5"/>
                </w:placeholder>
                <w:comboBox>
                  <w:listItem w:displayText="Ja" w:value="Ja"/>
                  <w:listItem w:displayText="Nein" w:value="Nein"/>
                </w:comboBox>
              </w:sdtPr>
              <w:sdtEndPr/>
              <w:sdtContent>
                <w:r w:rsidR="00973C44">
                  <w:rPr>
                    <w:rFonts w:cs="Arial"/>
                  </w:rPr>
                  <w:t>Nein</w:t>
                </w:r>
              </w:sdtContent>
            </w:sdt>
          </w:p>
        </w:tc>
      </w:tr>
      <w:tr w:rsidR="00BF24B2" w14:paraId="0222C0B8" w14:textId="77777777" w:rsidTr="00902D12">
        <w:tc>
          <w:tcPr>
            <w:tcW w:w="2687" w:type="dxa"/>
          </w:tcPr>
          <w:p w14:paraId="246C0C3D"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601E36A2" w14:textId="77777777" w:rsidR="00BF24B2" w:rsidRDefault="003839A6" w:rsidP="0085668A">
            <w:sdt>
              <w:sdtPr>
                <w:rPr>
                  <w:rFonts w:cs="Arial"/>
                </w:rPr>
                <w:alias w:val="Abhängigkeiten zu Hardware- / Systemkomponenten"/>
                <w:tag w:val="Abhängigkeiten zu Hardware- / Systemkomponenten"/>
                <w:id w:val="773088556"/>
                <w:lock w:val="sdtLocked"/>
                <w:placeholder>
                  <w:docPart w:val="5EC12215E8364C40B9B820925413F48D"/>
                </w:placeholder>
                <w:comboBox>
                  <w:listItem w:displayText="Ja" w:value="Ja"/>
                  <w:listItem w:displayText="Nein" w:value="Nein"/>
                </w:comboBox>
              </w:sdtPr>
              <w:sdtEndPr/>
              <w:sdtContent>
                <w:r w:rsidR="00973C44">
                  <w:rPr>
                    <w:rFonts w:cs="Arial"/>
                  </w:rPr>
                  <w:t>Nein</w:t>
                </w:r>
              </w:sdtContent>
            </w:sdt>
            <w:r w:rsidR="00BF24B2">
              <w:rPr>
                <w:rFonts w:cs="Arial"/>
              </w:rPr>
              <w:br/>
            </w:r>
          </w:p>
        </w:tc>
      </w:tr>
      <w:tr w:rsidR="00BF24B2" w:rsidRPr="0085668A" w14:paraId="5674077A" w14:textId="77777777" w:rsidTr="00902D12">
        <w:tc>
          <w:tcPr>
            <w:tcW w:w="2687" w:type="dxa"/>
          </w:tcPr>
          <w:p w14:paraId="0A47FA7C" w14:textId="77777777" w:rsidR="00BF24B2" w:rsidRDefault="00BF24B2" w:rsidP="00902D12">
            <w:pPr>
              <w:rPr>
                <w:rFonts w:cs="Arial"/>
                <w:b/>
                <w:bCs/>
              </w:rPr>
            </w:pPr>
            <w:proofErr w:type="spellStart"/>
            <w:r>
              <w:rPr>
                <w:rFonts w:cs="Arial"/>
                <w:b/>
                <w:bCs/>
              </w:rPr>
              <w:t>Reboot</w:t>
            </w:r>
            <w:proofErr w:type="spellEnd"/>
            <w:r>
              <w:rPr>
                <w:rFonts w:cs="Arial"/>
                <w:b/>
                <w:bCs/>
              </w:rPr>
              <w:t xml:space="preserve">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06611DE7" w14:textId="77777777"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084F1B4955DC40959B736B87BCDAE138"/>
                </w:placeholder>
                <w:comboBox>
                  <w:listItem w:displayText="Ja" w:value="Ja"/>
                  <w:listItem w:displayText="Nein" w:value="Nein"/>
                </w:comboBox>
              </w:sdtPr>
              <w:sdtEndPr/>
              <w:sdtContent>
                <w:r w:rsidR="00973C44">
                  <w:rPr>
                    <w:rFonts w:cs="Arial"/>
                  </w:rPr>
                  <w:t>Nein</w:t>
                </w:r>
              </w:sdtContent>
            </w:sdt>
          </w:p>
          <w:p w14:paraId="56C4C986" w14:textId="77777777"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5521C2696DD345B7B21A75E261945C85"/>
                </w:placeholder>
                <w:comboBox>
                  <w:listItem w:displayText="Ja" w:value="Ja"/>
                  <w:listItem w:displayText="Nein" w:value="Nein"/>
                </w:comboBox>
              </w:sdtPr>
              <w:sdtEndPr/>
              <w:sdtContent>
                <w:r w:rsidR="00973C44">
                  <w:rPr>
                    <w:rFonts w:cs="Arial"/>
                  </w:rPr>
                  <w:t>Nein</w:t>
                </w:r>
              </w:sdtContent>
            </w:sdt>
          </w:p>
        </w:tc>
      </w:tr>
      <w:tr w:rsidR="00BF24B2" w14:paraId="7BA0A671" w14:textId="77777777" w:rsidTr="00902D12">
        <w:trPr>
          <w:trHeight w:val="375"/>
        </w:trPr>
        <w:tc>
          <w:tcPr>
            <w:tcW w:w="2687" w:type="dxa"/>
          </w:tcPr>
          <w:p w14:paraId="3C4FB88D" w14:textId="77777777" w:rsidR="00BF24B2" w:rsidRDefault="00BF24B2" w:rsidP="00902D12">
            <w:pPr>
              <w:rPr>
                <w:rFonts w:cs="Arial"/>
                <w:b/>
                <w:bCs/>
              </w:rPr>
            </w:pPr>
            <w:r>
              <w:rPr>
                <w:rFonts w:cs="Arial"/>
                <w:b/>
                <w:bCs/>
              </w:rPr>
              <w:t>Parameterdatei</w:t>
            </w:r>
          </w:p>
        </w:tc>
        <w:tc>
          <w:tcPr>
            <w:tcW w:w="6958" w:type="dxa"/>
          </w:tcPr>
          <w:p w14:paraId="5967BBE8" w14:textId="60732B32" w:rsidR="00955530" w:rsidRDefault="003839A6" w:rsidP="00BF24B2">
            <w:pPr>
              <w:rPr>
                <w:rFonts w:cs="Arial"/>
              </w:rPr>
            </w:pPr>
            <w:sdt>
              <w:sdtPr>
                <w:rPr>
                  <w:rFonts w:cs="Arial"/>
                </w:rPr>
                <w:alias w:val="Parameterdatei"/>
                <w:tag w:val="Parameterdatei"/>
                <w:id w:val="773088574"/>
                <w:lock w:val="sdtLocked"/>
                <w:placeholder>
                  <w:docPart w:val="562A3280A6284763AB78AE65CB1C745E"/>
                </w:placeholder>
                <w:comboBox>
                  <w:listItem w:displayText="Ja" w:value="Ja"/>
                  <w:listItem w:displayText="Nein" w:value="Nein"/>
                </w:comboBox>
              </w:sdtPr>
              <w:sdtEndPr/>
              <w:sdtContent>
                <w:r w:rsidR="00BF24B2">
                  <w:rPr>
                    <w:rFonts w:cs="Arial"/>
                  </w:rPr>
                  <w:t>Ja</w:t>
                </w:r>
              </w:sdtContent>
            </w:sdt>
            <w:r w:rsidR="00BF24B2">
              <w:rPr>
                <w:rFonts w:cs="Arial"/>
              </w:rPr>
              <w:br/>
            </w:r>
            <w:sdt>
              <w:sdtPr>
                <w:rPr>
                  <w:rFonts w:cs="Arial"/>
                </w:rPr>
                <w:alias w:val="ggf. Dateiname"/>
                <w:tag w:val="ggf. Dateiname"/>
                <w:id w:val="-1478911079"/>
                <w:lock w:val="sdtLocked"/>
                <w:placeholder>
                  <w:docPart w:val="675B332544C547F284CCCC1A3AE44811"/>
                </w:placeholder>
                <w:text/>
              </w:sdtPr>
              <w:sdtEndPr/>
              <w:sdtContent>
                <w:r w:rsidR="00BF24B2">
                  <w:rPr>
                    <w:rFonts w:cs="Arial"/>
                  </w:rPr>
                  <w:t>Defaults.txt</w:t>
                </w:r>
              </w:sdtContent>
            </w:sdt>
          </w:p>
        </w:tc>
      </w:tr>
      <w:tr w:rsidR="00BF24B2" w:rsidRPr="00DD2788" w14:paraId="4DDF19BD" w14:textId="77777777" w:rsidTr="00902D12">
        <w:trPr>
          <w:trHeight w:val="375"/>
        </w:trPr>
        <w:tc>
          <w:tcPr>
            <w:tcW w:w="2687" w:type="dxa"/>
          </w:tcPr>
          <w:p w14:paraId="5D1E4438"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FC272314C6D34949A2E83F5E2931F09A"/>
            </w:placeholder>
            <w:comboBox>
              <w:listItem w:displayText="Normal" w:value="Normal"/>
              <w:listItem w:displayText="Commandline-Installation" w:value="Commandline-Installation"/>
            </w:comboBox>
          </w:sdtPr>
          <w:sdtEndPr/>
          <w:sdtContent>
            <w:tc>
              <w:tcPr>
                <w:tcW w:w="6958" w:type="dxa"/>
              </w:tcPr>
              <w:p w14:paraId="6D2C0C41" w14:textId="77777777" w:rsidR="00BF24B2" w:rsidRPr="00DD2788" w:rsidRDefault="00973C44" w:rsidP="002A10E5">
                <w:pPr>
                  <w:rPr>
                    <w:rFonts w:cs="Arial"/>
                    <w:color w:val="FF0000"/>
                  </w:rPr>
                </w:pPr>
                <w:r>
                  <w:rPr>
                    <w:rFonts w:cs="Arial"/>
                    <w:color w:val="FF0000"/>
                  </w:rPr>
                  <w:t>Normal</w:t>
                </w:r>
              </w:p>
            </w:tc>
          </w:sdtContent>
        </w:sdt>
      </w:tr>
      <w:tr w:rsidR="003265E2" w14:paraId="14378844" w14:textId="77777777" w:rsidTr="00902D12">
        <w:trPr>
          <w:trHeight w:val="375"/>
        </w:trPr>
        <w:tc>
          <w:tcPr>
            <w:tcW w:w="2687" w:type="dxa"/>
          </w:tcPr>
          <w:p w14:paraId="02EB58E1" w14:textId="77777777" w:rsidR="003265E2" w:rsidRDefault="003265E2" w:rsidP="00BF24B2">
            <w:pPr>
              <w:rPr>
                <w:rFonts w:cs="Arial"/>
                <w:b/>
                <w:bCs/>
              </w:rPr>
            </w:pPr>
            <w:r>
              <w:rPr>
                <w:rFonts w:cs="Arial"/>
                <w:b/>
                <w:bCs/>
              </w:rPr>
              <w:lastRenderedPageBreak/>
              <w:t>Manuelle Vorarbeiten</w:t>
            </w:r>
          </w:p>
        </w:tc>
        <w:tc>
          <w:tcPr>
            <w:tcW w:w="6958" w:type="dxa"/>
          </w:tcPr>
          <w:p w14:paraId="19BD74D3" w14:textId="57062698" w:rsidR="003265E2" w:rsidRDefault="001636AB" w:rsidP="002A10E5">
            <w:pPr>
              <w:rPr>
                <w:rFonts w:cs="Arial"/>
              </w:rPr>
            </w:pPr>
            <w:r>
              <w:rPr>
                <w:rFonts w:cs="Arial"/>
              </w:rPr>
              <w:t>Keine</w:t>
            </w:r>
          </w:p>
        </w:tc>
      </w:tr>
      <w:tr w:rsidR="003265E2" w14:paraId="55541FBF" w14:textId="77777777" w:rsidTr="00902D12">
        <w:trPr>
          <w:trHeight w:val="375"/>
        </w:trPr>
        <w:tc>
          <w:tcPr>
            <w:tcW w:w="2687" w:type="dxa"/>
          </w:tcPr>
          <w:p w14:paraId="3173595E" w14:textId="77777777" w:rsidR="003265E2" w:rsidRDefault="003265E2" w:rsidP="00BF24B2">
            <w:pPr>
              <w:rPr>
                <w:rFonts w:cs="Arial"/>
                <w:b/>
                <w:bCs/>
              </w:rPr>
            </w:pPr>
            <w:r>
              <w:rPr>
                <w:rFonts w:cs="Arial"/>
                <w:b/>
                <w:bCs/>
              </w:rPr>
              <w:t>Manuelle Nacharbeiten</w:t>
            </w:r>
          </w:p>
        </w:tc>
        <w:tc>
          <w:tcPr>
            <w:tcW w:w="6958" w:type="dxa"/>
          </w:tcPr>
          <w:p w14:paraId="31383B9F" w14:textId="3D225F26" w:rsidR="00C77B2E" w:rsidRDefault="001636AB" w:rsidP="00C77B2E">
            <w:pPr>
              <w:rPr>
                <w:rFonts w:cs="Arial"/>
              </w:rPr>
            </w:pPr>
            <w:r>
              <w:rPr>
                <w:rFonts w:cs="Arial"/>
              </w:rPr>
              <w:t>Keine</w:t>
            </w:r>
          </w:p>
        </w:tc>
      </w:tr>
      <w:tr w:rsidR="003265E2" w14:paraId="0C9D4321" w14:textId="77777777" w:rsidTr="00902D12">
        <w:trPr>
          <w:trHeight w:val="375"/>
        </w:trPr>
        <w:tc>
          <w:tcPr>
            <w:tcW w:w="2687" w:type="dxa"/>
          </w:tcPr>
          <w:p w14:paraId="1752CC30" w14:textId="77777777" w:rsidR="003265E2" w:rsidRDefault="003265E2" w:rsidP="00BF24B2">
            <w:pPr>
              <w:rPr>
                <w:rFonts w:cs="Arial"/>
                <w:b/>
                <w:bCs/>
              </w:rPr>
            </w:pPr>
            <w:proofErr w:type="spellStart"/>
            <w:r>
              <w:rPr>
                <w:rFonts w:cs="Arial"/>
                <w:b/>
                <w:bCs/>
              </w:rPr>
              <w:t>Restart</w:t>
            </w:r>
            <w:proofErr w:type="spellEnd"/>
            <w:r>
              <w:rPr>
                <w:rFonts w:cs="Arial"/>
                <w:b/>
                <w:bCs/>
              </w:rPr>
              <w:t xml:space="preserve"> von Prozessen</w:t>
            </w:r>
          </w:p>
        </w:tc>
        <w:tc>
          <w:tcPr>
            <w:tcW w:w="6958" w:type="dxa"/>
          </w:tcPr>
          <w:p w14:paraId="5E701332" w14:textId="333A1362" w:rsidR="003265E2" w:rsidRDefault="001636AB" w:rsidP="002A10E5">
            <w:pPr>
              <w:rPr>
                <w:rFonts w:cs="Arial"/>
              </w:rPr>
            </w:pPr>
            <w:r>
              <w:rPr>
                <w:rFonts w:cs="Arial"/>
              </w:rPr>
              <w:t>Kein Neustart von Prozessen notwendig.</w:t>
            </w:r>
          </w:p>
        </w:tc>
      </w:tr>
    </w:tbl>
    <w:p w14:paraId="0824F3ED" w14:textId="77777777" w:rsidR="00D3632D" w:rsidRDefault="00D3632D" w:rsidP="00D3632D">
      <w:pPr>
        <w:pStyle w:val="berschrift1"/>
        <w:spacing w:before="240"/>
        <w:rPr>
          <w:bCs/>
        </w:rPr>
      </w:pPr>
      <w:bookmarkStart w:id="54" w:name="_Toc419701704"/>
      <w:bookmarkStart w:id="55" w:name="_Toc419701703"/>
      <w:bookmarkEnd w:id="47"/>
      <w:bookmarkEnd w:id="48"/>
      <w:bookmarkEnd w:id="49"/>
      <w:r>
        <w:rPr>
          <w:bCs/>
        </w:rPr>
        <w:t>Detaili</w:t>
      </w:r>
      <w:r w:rsidRPr="00D54A23">
        <w:rPr>
          <w:bCs/>
        </w:rPr>
        <w:t>nformationen</w:t>
      </w:r>
      <w:bookmarkEnd w:id="54"/>
      <w:r>
        <w:rPr>
          <w:bCs/>
        </w:rPr>
        <w:t xml:space="preserve"> zu Installation und Deinstallation</w:t>
      </w:r>
    </w:p>
    <w:p w14:paraId="0CAE81A6" w14:textId="77777777" w:rsidR="002E0BE7" w:rsidRDefault="00722ED1" w:rsidP="00D3632D">
      <w:pPr>
        <w:pStyle w:val="berschrift2"/>
      </w:pPr>
      <w:r>
        <w:t>Verwendete Parameter der Konfig-DB</w:t>
      </w:r>
      <w:bookmarkEnd w:id="55"/>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14:paraId="26DA64C9" w14:textId="77777777" w:rsidTr="000C57C2">
        <w:trPr>
          <w:cantSplit/>
          <w:trHeight w:val="337"/>
        </w:trPr>
        <w:tc>
          <w:tcPr>
            <w:tcW w:w="1418" w:type="dxa"/>
            <w:shd w:val="clear" w:color="auto" w:fill="D9D9D9" w:themeFill="background1" w:themeFillShade="D9"/>
            <w:vAlign w:val="center"/>
          </w:tcPr>
          <w:p w14:paraId="1DB079C6" w14:textId="77777777" w:rsidR="004860B0" w:rsidRPr="00033262" w:rsidRDefault="0047108F" w:rsidP="000339C1">
            <w:pPr>
              <w:pStyle w:val="TabelleConfigDBTitel"/>
            </w:pPr>
            <w:r>
              <w:t>Variable</w:t>
            </w:r>
          </w:p>
        </w:tc>
        <w:sdt>
          <w:sdtPr>
            <w:rPr>
              <w:rFonts w:cs="Arial"/>
              <w:szCs w:val="24"/>
            </w:rPr>
            <w:alias w:val="Name der ConfigDB-Variable"/>
            <w:tag w:val="Name der ConfigDB-Variable"/>
            <w:id w:val="412276443"/>
            <w:placeholder>
              <w:docPart w:val="3874B4119DB945EA8BA40497E639DC8E"/>
            </w:placeholder>
            <w:text/>
          </w:sdtPr>
          <w:sdtContent>
            <w:tc>
              <w:tcPr>
                <w:tcW w:w="8108" w:type="dxa"/>
                <w:shd w:val="clear" w:color="auto" w:fill="D9D9D9" w:themeFill="background1" w:themeFillShade="D9"/>
                <w:vAlign w:val="center"/>
              </w:tcPr>
              <w:p w14:paraId="163C6AD0" w14:textId="6FF5E5F2" w:rsidR="004860B0" w:rsidRPr="00033262" w:rsidRDefault="00316176" w:rsidP="000C57C2">
                <w:pPr>
                  <w:pStyle w:val="TabelleConfigDBVariablen-Name"/>
                </w:pPr>
                <w:r w:rsidRPr="00316176">
                  <w:rPr>
                    <w:rFonts w:cs="Arial"/>
                    <w:szCs w:val="24"/>
                  </w:rPr>
                  <w:t>LYNC2013_CFG_FE_POOL_NAME</w:t>
                </w:r>
              </w:p>
            </w:tc>
          </w:sdtContent>
        </w:sdt>
      </w:tr>
      <w:tr w:rsidR="004860B0" w:rsidRPr="0048635B" w14:paraId="4C669AEF" w14:textId="77777777" w:rsidTr="000C57C2">
        <w:trPr>
          <w:cantSplit/>
          <w:trHeight w:val="284"/>
        </w:trPr>
        <w:tc>
          <w:tcPr>
            <w:tcW w:w="1418" w:type="dxa"/>
            <w:shd w:val="clear" w:color="auto" w:fill="D9D9D9" w:themeFill="background1" w:themeFillShade="D9"/>
            <w:vAlign w:val="center"/>
          </w:tcPr>
          <w:p w14:paraId="235947D7" w14:textId="77777777" w:rsidR="004860B0" w:rsidRPr="0048635B" w:rsidRDefault="004860B0" w:rsidP="000339C1">
            <w:pPr>
              <w:pStyle w:val="TabelleConfigDBTitel"/>
              <w:rPr>
                <w:rFonts w:cs="Arial"/>
                <w:szCs w:val="24"/>
              </w:rPr>
            </w:pPr>
            <w:r>
              <w:rPr>
                <w:rFonts w:cs="Arial"/>
                <w:szCs w:val="24"/>
              </w:rPr>
              <w:t>Funktion</w:t>
            </w:r>
          </w:p>
        </w:tc>
        <w:tc>
          <w:tcPr>
            <w:tcW w:w="8108" w:type="dxa"/>
          </w:tcPr>
          <w:p w14:paraId="3325CE42" w14:textId="36B7323F" w:rsidR="004860B0" w:rsidRPr="0048635B" w:rsidRDefault="00316176" w:rsidP="00AF0DEE">
            <w:pPr>
              <w:pStyle w:val="TabelleConfigDB"/>
              <w:rPr>
                <w:rFonts w:cs="Arial"/>
                <w:szCs w:val="24"/>
              </w:rPr>
            </w:pPr>
            <w:r>
              <w:rPr>
                <w:rFonts w:cs="Arial"/>
                <w:szCs w:val="24"/>
              </w:rPr>
              <w:t>Stellt den Poolnamen für die Front End Server zur Verfügung</w:t>
            </w:r>
          </w:p>
        </w:tc>
      </w:tr>
      <w:tr w:rsidR="004860B0" w:rsidRPr="0048635B" w14:paraId="523E29F2" w14:textId="77777777" w:rsidTr="000C57C2">
        <w:trPr>
          <w:cantSplit/>
          <w:trHeight w:val="284"/>
        </w:trPr>
        <w:tc>
          <w:tcPr>
            <w:tcW w:w="1418" w:type="dxa"/>
            <w:shd w:val="clear" w:color="auto" w:fill="D9D9D9" w:themeFill="background1" w:themeFillShade="D9"/>
            <w:vAlign w:val="center"/>
          </w:tcPr>
          <w:p w14:paraId="17529E51" w14:textId="77777777" w:rsidR="004860B0" w:rsidRPr="0048635B" w:rsidRDefault="004860B0" w:rsidP="000339C1">
            <w:pPr>
              <w:pStyle w:val="TabelleConfigDBTitel"/>
              <w:rPr>
                <w:rFonts w:cs="Arial"/>
                <w:szCs w:val="24"/>
              </w:rPr>
            </w:pPr>
            <w:r>
              <w:rPr>
                <w:rFonts w:cs="Arial"/>
                <w:szCs w:val="24"/>
              </w:rPr>
              <w:t>Erforderlich</w:t>
            </w:r>
          </w:p>
        </w:tc>
        <w:tc>
          <w:tcPr>
            <w:tcW w:w="8108" w:type="dxa"/>
          </w:tcPr>
          <w:p w14:paraId="57903495" w14:textId="77777777" w:rsidR="004860B0" w:rsidRPr="00EF4E16" w:rsidRDefault="003839A6" w:rsidP="00DB152B">
            <w:pPr>
              <w:pStyle w:val="TabelleConfigDBErfordernis"/>
            </w:pPr>
            <w:sdt>
              <w:sdtPr>
                <w:alias w:val="Erfordernis"/>
                <w:tag w:val="Erfordernis"/>
                <w:id w:val="-1616670446"/>
                <w:placeholder>
                  <w:docPart w:val="A8ED1584E6144AB5B2350BA656CCF69E"/>
                </w:placeholder>
                <w:dropDownList>
                  <w:listItem w:value="Wählen Sie ein Element aus."/>
                  <w:listItem w:displayText="Ja" w:value="1"/>
                  <w:listItem w:displayText="Nein" w:value="0"/>
                  <w:listItem w:displayText="Bedingt" w:value="-1"/>
                </w:dropDownList>
              </w:sdtPr>
              <w:sdtEndPr/>
              <w:sdtContent>
                <w:r w:rsidR="00973C44">
                  <w:t>Ja</w:t>
                </w:r>
              </w:sdtContent>
            </w:sdt>
            <w:r w:rsidR="004860B0">
              <w:tab/>
            </w:r>
          </w:p>
        </w:tc>
      </w:tr>
      <w:tr w:rsidR="004860B0" w:rsidRPr="0048635B" w14:paraId="7E399653"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35DBFF62" w14:textId="77777777"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14:paraId="53E11D9B" w14:textId="289A4E4B" w:rsidR="004860B0" w:rsidRPr="009F1B81" w:rsidRDefault="00316176" w:rsidP="000339C1">
            <w:pPr>
              <w:pStyle w:val="TabelleConfigDB"/>
            </w:pPr>
            <w:r>
              <w:t>Neue Variable</w:t>
            </w:r>
          </w:p>
        </w:tc>
      </w:tr>
      <w:tr w:rsidR="004860B0" w:rsidRPr="0048635B" w14:paraId="72475AC3"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0248F840"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46859BC" w14:textId="77777777" w:rsidR="004860B0" w:rsidRPr="009F1B81" w:rsidRDefault="004860B0" w:rsidP="000C57C2">
            <w:pPr>
              <w:pStyle w:val="TabelleConfigDB"/>
              <w:keepNext w:val="0"/>
            </w:pPr>
          </w:p>
        </w:tc>
      </w:tr>
    </w:tbl>
    <w:p w14:paraId="770D6DBE" w14:textId="552B8D7A" w:rsidR="00955530" w:rsidRDefault="00955530"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316176" w:rsidRPr="0048635B" w14:paraId="3CD94208" w14:textId="77777777" w:rsidTr="00B74300">
        <w:trPr>
          <w:cantSplit/>
          <w:trHeight w:val="337"/>
        </w:trPr>
        <w:tc>
          <w:tcPr>
            <w:tcW w:w="1418" w:type="dxa"/>
            <w:shd w:val="clear" w:color="auto" w:fill="D9D9D9" w:themeFill="background1" w:themeFillShade="D9"/>
            <w:vAlign w:val="center"/>
          </w:tcPr>
          <w:p w14:paraId="0B83B71B" w14:textId="77777777" w:rsidR="00316176" w:rsidRPr="00033262" w:rsidRDefault="00316176" w:rsidP="00B74300">
            <w:pPr>
              <w:pStyle w:val="TabelleConfigDBTitel"/>
            </w:pPr>
            <w:r>
              <w:t>Variable</w:t>
            </w:r>
          </w:p>
        </w:tc>
        <w:sdt>
          <w:sdtPr>
            <w:rPr>
              <w:rFonts w:cs="Arial"/>
              <w:szCs w:val="24"/>
            </w:rPr>
            <w:alias w:val="Name der ConfigDB-Variable"/>
            <w:tag w:val="Name der ConfigDB-Variable"/>
            <w:id w:val="-632864434"/>
            <w:placeholder>
              <w:docPart w:val="DCB25DAE1B1C4E609EC832C14C387DB6"/>
            </w:placeholder>
            <w:text/>
          </w:sdtPr>
          <w:sdtContent>
            <w:tc>
              <w:tcPr>
                <w:tcW w:w="8108" w:type="dxa"/>
                <w:shd w:val="clear" w:color="auto" w:fill="D9D9D9" w:themeFill="background1" w:themeFillShade="D9"/>
                <w:vAlign w:val="center"/>
              </w:tcPr>
              <w:p w14:paraId="57143244" w14:textId="2CF06818" w:rsidR="00316176" w:rsidRPr="00033262" w:rsidRDefault="00316176" w:rsidP="00B74300">
                <w:pPr>
                  <w:pStyle w:val="TabelleConfigDBVariablen-Name"/>
                </w:pPr>
                <w:r>
                  <w:rPr>
                    <w:rFonts w:cs="Arial"/>
                    <w:szCs w:val="24"/>
                  </w:rPr>
                  <w:t>LYNC2013_CFG_PC</w:t>
                </w:r>
                <w:r w:rsidRPr="00316176">
                  <w:rPr>
                    <w:rFonts w:cs="Arial"/>
                    <w:szCs w:val="24"/>
                  </w:rPr>
                  <w:t>_POOL_NAME</w:t>
                </w:r>
              </w:p>
            </w:tc>
          </w:sdtContent>
        </w:sdt>
      </w:tr>
      <w:tr w:rsidR="00316176" w:rsidRPr="0048635B" w14:paraId="5BB13EE3" w14:textId="77777777" w:rsidTr="00B74300">
        <w:trPr>
          <w:cantSplit/>
          <w:trHeight w:val="284"/>
        </w:trPr>
        <w:tc>
          <w:tcPr>
            <w:tcW w:w="1418" w:type="dxa"/>
            <w:shd w:val="clear" w:color="auto" w:fill="D9D9D9" w:themeFill="background1" w:themeFillShade="D9"/>
            <w:vAlign w:val="center"/>
          </w:tcPr>
          <w:p w14:paraId="75C6F2E3" w14:textId="77777777" w:rsidR="00316176" w:rsidRPr="0048635B" w:rsidRDefault="00316176" w:rsidP="00B74300">
            <w:pPr>
              <w:pStyle w:val="TabelleConfigDBTitel"/>
              <w:rPr>
                <w:rFonts w:cs="Arial"/>
                <w:szCs w:val="24"/>
              </w:rPr>
            </w:pPr>
            <w:r>
              <w:rPr>
                <w:rFonts w:cs="Arial"/>
                <w:szCs w:val="24"/>
              </w:rPr>
              <w:t>Funktion</w:t>
            </w:r>
          </w:p>
        </w:tc>
        <w:tc>
          <w:tcPr>
            <w:tcW w:w="8108" w:type="dxa"/>
          </w:tcPr>
          <w:p w14:paraId="6C60E154" w14:textId="68217BAD" w:rsidR="00316176" w:rsidRPr="0048635B" w:rsidRDefault="00316176" w:rsidP="00B74300">
            <w:pPr>
              <w:pStyle w:val="TabelleConfigDB"/>
              <w:rPr>
                <w:rFonts w:cs="Arial"/>
                <w:szCs w:val="24"/>
              </w:rPr>
            </w:pPr>
            <w:r>
              <w:rPr>
                <w:rFonts w:cs="Arial"/>
                <w:szCs w:val="24"/>
              </w:rPr>
              <w:t xml:space="preserve">Stellt den Poolnamen für die </w:t>
            </w:r>
            <w:r>
              <w:rPr>
                <w:rFonts w:cs="Arial"/>
                <w:szCs w:val="24"/>
              </w:rPr>
              <w:t>Persistent Chat</w:t>
            </w:r>
            <w:r>
              <w:rPr>
                <w:rFonts w:cs="Arial"/>
                <w:szCs w:val="24"/>
              </w:rPr>
              <w:t xml:space="preserve"> Server zur Verfügung</w:t>
            </w:r>
          </w:p>
        </w:tc>
      </w:tr>
      <w:tr w:rsidR="00316176" w:rsidRPr="0048635B" w14:paraId="241AEFB8" w14:textId="77777777" w:rsidTr="00B74300">
        <w:trPr>
          <w:cantSplit/>
          <w:trHeight w:val="284"/>
        </w:trPr>
        <w:tc>
          <w:tcPr>
            <w:tcW w:w="1418" w:type="dxa"/>
            <w:shd w:val="clear" w:color="auto" w:fill="D9D9D9" w:themeFill="background1" w:themeFillShade="D9"/>
            <w:vAlign w:val="center"/>
          </w:tcPr>
          <w:p w14:paraId="39C66F8B" w14:textId="77777777" w:rsidR="00316176" w:rsidRPr="0048635B" w:rsidRDefault="00316176" w:rsidP="00B74300">
            <w:pPr>
              <w:pStyle w:val="TabelleConfigDBTitel"/>
              <w:rPr>
                <w:rFonts w:cs="Arial"/>
                <w:szCs w:val="24"/>
              </w:rPr>
            </w:pPr>
            <w:r>
              <w:rPr>
                <w:rFonts w:cs="Arial"/>
                <w:szCs w:val="24"/>
              </w:rPr>
              <w:t>Erforderlich</w:t>
            </w:r>
          </w:p>
        </w:tc>
        <w:tc>
          <w:tcPr>
            <w:tcW w:w="8108" w:type="dxa"/>
          </w:tcPr>
          <w:p w14:paraId="0CB2029D" w14:textId="77777777" w:rsidR="00316176" w:rsidRPr="00EF4E16" w:rsidRDefault="00316176" w:rsidP="00B74300">
            <w:pPr>
              <w:pStyle w:val="TabelleConfigDBErfordernis"/>
            </w:pPr>
            <w:sdt>
              <w:sdtPr>
                <w:alias w:val="Erfordernis"/>
                <w:tag w:val="Erfordernis"/>
                <w:id w:val="-1702007818"/>
                <w:placeholder>
                  <w:docPart w:val="34A6A75CA07B450E95F35D30F0F2015D"/>
                </w:placeholder>
                <w:dropDownList>
                  <w:listItem w:value="Wählen Sie ein Element aus."/>
                  <w:listItem w:displayText="Ja" w:value="1"/>
                  <w:listItem w:displayText="Nein" w:value="0"/>
                  <w:listItem w:displayText="Bedingt" w:value="-1"/>
                </w:dropDownList>
              </w:sdtPr>
              <w:sdtContent>
                <w:r>
                  <w:t>Ja</w:t>
                </w:r>
              </w:sdtContent>
            </w:sdt>
            <w:r>
              <w:tab/>
            </w:r>
          </w:p>
        </w:tc>
      </w:tr>
      <w:tr w:rsidR="00316176" w:rsidRPr="0048635B" w14:paraId="729F4D2E" w14:textId="77777777" w:rsidTr="00B74300">
        <w:trPr>
          <w:cantSplit/>
          <w:trHeight w:val="284"/>
        </w:trPr>
        <w:tc>
          <w:tcPr>
            <w:tcW w:w="1418" w:type="dxa"/>
            <w:tcBorders>
              <w:bottom w:val="single" w:sz="4" w:space="0" w:color="auto"/>
            </w:tcBorders>
            <w:shd w:val="clear" w:color="auto" w:fill="D9D9D9" w:themeFill="background1" w:themeFillShade="D9"/>
            <w:vAlign w:val="center"/>
          </w:tcPr>
          <w:p w14:paraId="386B1F8A" w14:textId="77777777" w:rsidR="00316176" w:rsidRPr="0048635B" w:rsidRDefault="00316176" w:rsidP="00B74300">
            <w:pPr>
              <w:pStyle w:val="TabelleConfigDBTitel"/>
              <w:rPr>
                <w:rFonts w:cs="Arial"/>
                <w:szCs w:val="24"/>
              </w:rPr>
            </w:pPr>
            <w:r>
              <w:rPr>
                <w:rFonts w:cs="Arial"/>
                <w:szCs w:val="24"/>
              </w:rPr>
              <w:t>Bemerkung</w:t>
            </w:r>
          </w:p>
        </w:tc>
        <w:tc>
          <w:tcPr>
            <w:tcW w:w="8108" w:type="dxa"/>
            <w:tcBorders>
              <w:bottom w:val="single" w:sz="4" w:space="0" w:color="auto"/>
            </w:tcBorders>
          </w:tcPr>
          <w:p w14:paraId="00A5C5BB" w14:textId="441ED950" w:rsidR="00316176" w:rsidRPr="009F1B81" w:rsidRDefault="00316176" w:rsidP="00B74300">
            <w:pPr>
              <w:pStyle w:val="TabelleConfigDB"/>
            </w:pPr>
            <w:r>
              <w:t>Neue Variable</w:t>
            </w:r>
          </w:p>
        </w:tc>
      </w:tr>
      <w:tr w:rsidR="00316176" w:rsidRPr="0048635B" w14:paraId="41BBDB1C" w14:textId="77777777" w:rsidTr="00B74300">
        <w:trPr>
          <w:cantSplit/>
          <w:trHeight w:hRule="exact" w:val="170"/>
        </w:trPr>
        <w:tc>
          <w:tcPr>
            <w:tcW w:w="1418" w:type="dxa"/>
            <w:tcBorders>
              <w:top w:val="single" w:sz="4" w:space="0" w:color="auto"/>
              <w:left w:val="nil"/>
              <w:bottom w:val="nil"/>
              <w:right w:val="nil"/>
            </w:tcBorders>
            <w:shd w:val="clear" w:color="auto" w:fill="auto"/>
            <w:vAlign w:val="center"/>
          </w:tcPr>
          <w:p w14:paraId="6460CB08" w14:textId="77777777" w:rsidR="00316176" w:rsidRDefault="00316176" w:rsidP="00B74300">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7059D7E2" w14:textId="77777777" w:rsidR="00316176" w:rsidRPr="009F1B81" w:rsidRDefault="00316176" w:rsidP="00B74300">
            <w:pPr>
              <w:pStyle w:val="TabelleConfigDB"/>
              <w:keepNext w:val="0"/>
            </w:pPr>
          </w:p>
        </w:tc>
      </w:tr>
    </w:tbl>
    <w:p w14:paraId="02DF5B8A" w14:textId="7E13352E" w:rsidR="00316176" w:rsidRDefault="00316176"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316176" w:rsidRPr="0048635B" w14:paraId="4EC65605" w14:textId="77777777" w:rsidTr="00B74300">
        <w:trPr>
          <w:cantSplit/>
          <w:trHeight w:val="337"/>
        </w:trPr>
        <w:tc>
          <w:tcPr>
            <w:tcW w:w="1418" w:type="dxa"/>
            <w:shd w:val="clear" w:color="auto" w:fill="D9D9D9" w:themeFill="background1" w:themeFillShade="D9"/>
            <w:vAlign w:val="center"/>
          </w:tcPr>
          <w:p w14:paraId="6BB0DCD1" w14:textId="77777777" w:rsidR="00316176" w:rsidRPr="00033262" w:rsidRDefault="00316176" w:rsidP="00B74300">
            <w:pPr>
              <w:pStyle w:val="TabelleConfigDBTitel"/>
            </w:pPr>
            <w:r>
              <w:t>Variable</w:t>
            </w:r>
          </w:p>
        </w:tc>
        <w:sdt>
          <w:sdtPr>
            <w:rPr>
              <w:rFonts w:cs="Arial"/>
              <w:szCs w:val="24"/>
            </w:rPr>
            <w:alias w:val="Name der ConfigDB-Variable"/>
            <w:tag w:val="Name der ConfigDB-Variable"/>
            <w:id w:val="259498945"/>
            <w:placeholder>
              <w:docPart w:val="4175116E9ECC4250A505F72B5F3AB863"/>
            </w:placeholder>
            <w:text/>
          </w:sdtPr>
          <w:sdtContent>
            <w:tc>
              <w:tcPr>
                <w:tcW w:w="8108" w:type="dxa"/>
                <w:shd w:val="clear" w:color="auto" w:fill="D9D9D9" w:themeFill="background1" w:themeFillShade="D9"/>
                <w:vAlign w:val="center"/>
              </w:tcPr>
              <w:p w14:paraId="7B14246D" w14:textId="6CE6FFAC" w:rsidR="00316176" w:rsidRPr="00033262" w:rsidRDefault="00316176" w:rsidP="00B74300">
                <w:pPr>
                  <w:pStyle w:val="TabelleConfigDBVariablen-Name"/>
                </w:pPr>
                <w:r w:rsidRPr="00316176">
                  <w:rPr>
                    <w:rFonts w:cs="Arial"/>
                    <w:szCs w:val="24"/>
                  </w:rPr>
                  <w:t>LYNC2013_CFG_DFS_NAMESPACE</w:t>
                </w:r>
              </w:p>
            </w:tc>
          </w:sdtContent>
        </w:sdt>
      </w:tr>
      <w:tr w:rsidR="00316176" w:rsidRPr="0048635B" w14:paraId="3A4028F7" w14:textId="77777777" w:rsidTr="00B74300">
        <w:trPr>
          <w:cantSplit/>
          <w:trHeight w:val="284"/>
        </w:trPr>
        <w:tc>
          <w:tcPr>
            <w:tcW w:w="1418" w:type="dxa"/>
            <w:shd w:val="clear" w:color="auto" w:fill="D9D9D9" w:themeFill="background1" w:themeFillShade="D9"/>
            <w:vAlign w:val="center"/>
          </w:tcPr>
          <w:p w14:paraId="29DED15D" w14:textId="77777777" w:rsidR="00316176" w:rsidRPr="0048635B" w:rsidRDefault="00316176" w:rsidP="00B74300">
            <w:pPr>
              <w:pStyle w:val="TabelleConfigDBTitel"/>
              <w:rPr>
                <w:rFonts w:cs="Arial"/>
                <w:szCs w:val="24"/>
              </w:rPr>
            </w:pPr>
            <w:r>
              <w:rPr>
                <w:rFonts w:cs="Arial"/>
                <w:szCs w:val="24"/>
              </w:rPr>
              <w:t>Funktion</w:t>
            </w:r>
          </w:p>
        </w:tc>
        <w:tc>
          <w:tcPr>
            <w:tcW w:w="8108" w:type="dxa"/>
          </w:tcPr>
          <w:p w14:paraId="6412A491" w14:textId="5338186C" w:rsidR="00316176" w:rsidRPr="0048635B" w:rsidRDefault="00316176" w:rsidP="00B74300">
            <w:pPr>
              <w:pStyle w:val="TabelleConfigDB"/>
              <w:rPr>
                <w:rFonts w:cs="Arial"/>
                <w:szCs w:val="24"/>
              </w:rPr>
            </w:pPr>
            <w:r>
              <w:rPr>
                <w:rFonts w:cs="Arial"/>
                <w:szCs w:val="24"/>
              </w:rPr>
              <w:t>Stellt den Namespace</w:t>
            </w:r>
            <w:r w:rsidR="00D245A6">
              <w:rPr>
                <w:rFonts w:cs="Arial"/>
                <w:szCs w:val="24"/>
              </w:rPr>
              <w:t>pfad der Umgebung zur Verfügung.</w:t>
            </w:r>
          </w:p>
        </w:tc>
      </w:tr>
      <w:tr w:rsidR="00316176" w:rsidRPr="0048635B" w14:paraId="41AB0765" w14:textId="77777777" w:rsidTr="00B74300">
        <w:trPr>
          <w:cantSplit/>
          <w:trHeight w:val="284"/>
        </w:trPr>
        <w:tc>
          <w:tcPr>
            <w:tcW w:w="1418" w:type="dxa"/>
            <w:shd w:val="clear" w:color="auto" w:fill="D9D9D9" w:themeFill="background1" w:themeFillShade="D9"/>
            <w:vAlign w:val="center"/>
          </w:tcPr>
          <w:p w14:paraId="4A7060D9" w14:textId="77777777" w:rsidR="00316176" w:rsidRPr="0048635B" w:rsidRDefault="00316176" w:rsidP="00B74300">
            <w:pPr>
              <w:pStyle w:val="TabelleConfigDBTitel"/>
              <w:rPr>
                <w:rFonts w:cs="Arial"/>
                <w:szCs w:val="24"/>
              </w:rPr>
            </w:pPr>
            <w:r>
              <w:rPr>
                <w:rFonts w:cs="Arial"/>
                <w:szCs w:val="24"/>
              </w:rPr>
              <w:t>Erforderlich</w:t>
            </w:r>
          </w:p>
        </w:tc>
        <w:tc>
          <w:tcPr>
            <w:tcW w:w="8108" w:type="dxa"/>
          </w:tcPr>
          <w:p w14:paraId="54404BDC" w14:textId="77777777" w:rsidR="00316176" w:rsidRPr="00EF4E16" w:rsidRDefault="00316176" w:rsidP="00B74300">
            <w:pPr>
              <w:pStyle w:val="TabelleConfigDBErfordernis"/>
            </w:pPr>
            <w:sdt>
              <w:sdtPr>
                <w:alias w:val="Erfordernis"/>
                <w:tag w:val="Erfordernis"/>
                <w:id w:val="-2070332004"/>
                <w:placeholder>
                  <w:docPart w:val="DB200444BC5F4CCA984340D028328412"/>
                </w:placeholder>
                <w:dropDownList>
                  <w:listItem w:value="Wählen Sie ein Element aus."/>
                  <w:listItem w:displayText="Ja" w:value="1"/>
                  <w:listItem w:displayText="Nein" w:value="0"/>
                  <w:listItem w:displayText="Bedingt" w:value="-1"/>
                </w:dropDownList>
              </w:sdtPr>
              <w:sdtContent>
                <w:r>
                  <w:t>Ja</w:t>
                </w:r>
              </w:sdtContent>
            </w:sdt>
            <w:r>
              <w:tab/>
            </w:r>
          </w:p>
        </w:tc>
      </w:tr>
      <w:tr w:rsidR="00316176" w:rsidRPr="0048635B" w14:paraId="1C12BE11" w14:textId="77777777" w:rsidTr="00B74300">
        <w:trPr>
          <w:cantSplit/>
          <w:trHeight w:val="284"/>
        </w:trPr>
        <w:tc>
          <w:tcPr>
            <w:tcW w:w="1418" w:type="dxa"/>
            <w:tcBorders>
              <w:bottom w:val="single" w:sz="4" w:space="0" w:color="auto"/>
            </w:tcBorders>
            <w:shd w:val="clear" w:color="auto" w:fill="D9D9D9" w:themeFill="background1" w:themeFillShade="D9"/>
            <w:vAlign w:val="center"/>
          </w:tcPr>
          <w:p w14:paraId="59478AAD" w14:textId="77777777" w:rsidR="00316176" w:rsidRPr="0048635B" w:rsidRDefault="00316176" w:rsidP="00B74300">
            <w:pPr>
              <w:pStyle w:val="TabelleConfigDBTitel"/>
              <w:rPr>
                <w:rFonts w:cs="Arial"/>
                <w:szCs w:val="24"/>
              </w:rPr>
            </w:pPr>
            <w:r>
              <w:rPr>
                <w:rFonts w:cs="Arial"/>
                <w:szCs w:val="24"/>
              </w:rPr>
              <w:t>Bemerkung</w:t>
            </w:r>
          </w:p>
        </w:tc>
        <w:tc>
          <w:tcPr>
            <w:tcW w:w="8108" w:type="dxa"/>
            <w:tcBorders>
              <w:bottom w:val="single" w:sz="4" w:space="0" w:color="auto"/>
            </w:tcBorders>
          </w:tcPr>
          <w:p w14:paraId="289FF8A6" w14:textId="260268F4" w:rsidR="00316176" w:rsidRPr="009F1B81" w:rsidRDefault="00316176" w:rsidP="00B74300">
            <w:pPr>
              <w:pStyle w:val="TabelleConfigDB"/>
            </w:pPr>
            <w:r>
              <w:t>Neue Variable</w:t>
            </w:r>
          </w:p>
        </w:tc>
      </w:tr>
      <w:tr w:rsidR="00316176" w:rsidRPr="0048635B" w14:paraId="135347FC" w14:textId="77777777" w:rsidTr="00B74300">
        <w:trPr>
          <w:cantSplit/>
          <w:trHeight w:hRule="exact" w:val="170"/>
        </w:trPr>
        <w:tc>
          <w:tcPr>
            <w:tcW w:w="1418" w:type="dxa"/>
            <w:tcBorders>
              <w:top w:val="single" w:sz="4" w:space="0" w:color="auto"/>
              <w:left w:val="nil"/>
              <w:bottom w:val="nil"/>
              <w:right w:val="nil"/>
            </w:tcBorders>
            <w:shd w:val="clear" w:color="auto" w:fill="auto"/>
            <w:vAlign w:val="center"/>
          </w:tcPr>
          <w:p w14:paraId="161249C7" w14:textId="77777777" w:rsidR="00316176" w:rsidRDefault="00316176" w:rsidP="00B74300">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56A5023A" w14:textId="77777777" w:rsidR="00316176" w:rsidRPr="009F1B81" w:rsidRDefault="00316176" w:rsidP="00B74300">
            <w:pPr>
              <w:pStyle w:val="TabelleConfigDB"/>
              <w:keepNext w:val="0"/>
            </w:pPr>
          </w:p>
        </w:tc>
      </w:tr>
    </w:tbl>
    <w:p w14:paraId="41EC2D68" w14:textId="02C18824" w:rsidR="00316176" w:rsidRDefault="00316176"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316176" w:rsidRPr="0048635B" w14:paraId="4A8C049D" w14:textId="77777777" w:rsidTr="00B74300">
        <w:trPr>
          <w:cantSplit/>
          <w:trHeight w:val="337"/>
        </w:trPr>
        <w:tc>
          <w:tcPr>
            <w:tcW w:w="1418" w:type="dxa"/>
            <w:shd w:val="clear" w:color="auto" w:fill="D9D9D9" w:themeFill="background1" w:themeFillShade="D9"/>
            <w:vAlign w:val="center"/>
          </w:tcPr>
          <w:p w14:paraId="39E70C15" w14:textId="77777777" w:rsidR="00316176" w:rsidRPr="00033262" w:rsidRDefault="00316176" w:rsidP="00B74300">
            <w:pPr>
              <w:pStyle w:val="TabelleConfigDBTitel"/>
            </w:pPr>
            <w:r>
              <w:t>Variable</w:t>
            </w:r>
          </w:p>
        </w:tc>
        <w:sdt>
          <w:sdtPr>
            <w:rPr>
              <w:rFonts w:cs="Arial"/>
              <w:szCs w:val="24"/>
            </w:rPr>
            <w:alias w:val="Name der ConfigDB-Variable"/>
            <w:tag w:val="Name der ConfigDB-Variable"/>
            <w:id w:val="-2134012191"/>
            <w:placeholder>
              <w:docPart w:val="C081122012544DB2991AA65BA59E0BC4"/>
            </w:placeholder>
            <w:text/>
          </w:sdtPr>
          <w:sdtContent>
            <w:tc>
              <w:tcPr>
                <w:tcW w:w="8108" w:type="dxa"/>
                <w:shd w:val="clear" w:color="auto" w:fill="D9D9D9" w:themeFill="background1" w:themeFillShade="D9"/>
                <w:vAlign w:val="center"/>
              </w:tcPr>
              <w:p w14:paraId="6FC74416" w14:textId="4EBB06BE" w:rsidR="00316176" w:rsidRPr="00033262" w:rsidRDefault="00316176" w:rsidP="00B74300">
                <w:pPr>
                  <w:pStyle w:val="TabelleConfigDBVariablen-Name"/>
                </w:pPr>
                <w:r>
                  <w:rPr>
                    <w:rFonts w:cs="Arial"/>
                    <w:szCs w:val="24"/>
                  </w:rPr>
                  <w:t>LYNC2013_CFG_DFS_FILESERVERS</w:t>
                </w:r>
              </w:p>
            </w:tc>
          </w:sdtContent>
        </w:sdt>
      </w:tr>
      <w:tr w:rsidR="00316176" w:rsidRPr="0048635B" w14:paraId="4B699C79" w14:textId="77777777" w:rsidTr="00B74300">
        <w:trPr>
          <w:cantSplit/>
          <w:trHeight w:val="284"/>
        </w:trPr>
        <w:tc>
          <w:tcPr>
            <w:tcW w:w="1418" w:type="dxa"/>
            <w:shd w:val="clear" w:color="auto" w:fill="D9D9D9" w:themeFill="background1" w:themeFillShade="D9"/>
            <w:vAlign w:val="center"/>
          </w:tcPr>
          <w:p w14:paraId="7899E85A" w14:textId="77777777" w:rsidR="00316176" w:rsidRPr="0048635B" w:rsidRDefault="00316176" w:rsidP="00B74300">
            <w:pPr>
              <w:pStyle w:val="TabelleConfigDBTitel"/>
              <w:rPr>
                <w:rFonts w:cs="Arial"/>
                <w:szCs w:val="24"/>
              </w:rPr>
            </w:pPr>
            <w:r>
              <w:rPr>
                <w:rFonts w:cs="Arial"/>
                <w:szCs w:val="24"/>
              </w:rPr>
              <w:t>Funktion</w:t>
            </w:r>
          </w:p>
        </w:tc>
        <w:tc>
          <w:tcPr>
            <w:tcW w:w="8108" w:type="dxa"/>
          </w:tcPr>
          <w:p w14:paraId="4373C56C" w14:textId="01F78A98" w:rsidR="00316176" w:rsidRPr="0048635B" w:rsidRDefault="00D245A6" w:rsidP="00B74300">
            <w:pPr>
              <w:pStyle w:val="TabelleConfigDB"/>
              <w:rPr>
                <w:rFonts w:cs="Arial"/>
                <w:szCs w:val="24"/>
              </w:rPr>
            </w:pPr>
            <w:r>
              <w:rPr>
                <w:rFonts w:cs="Arial"/>
                <w:szCs w:val="24"/>
              </w:rPr>
              <w:t>Liste aller Fileserver, die zum DFS gehören. Bitte eine Liste kommagetrennt zur Verfügung stellen.</w:t>
            </w:r>
          </w:p>
        </w:tc>
      </w:tr>
      <w:tr w:rsidR="00316176" w:rsidRPr="0048635B" w14:paraId="1ACF1C76" w14:textId="77777777" w:rsidTr="00B74300">
        <w:trPr>
          <w:cantSplit/>
          <w:trHeight w:val="284"/>
        </w:trPr>
        <w:tc>
          <w:tcPr>
            <w:tcW w:w="1418" w:type="dxa"/>
            <w:shd w:val="clear" w:color="auto" w:fill="D9D9D9" w:themeFill="background1" w:themeFillShade="D9"/>
            <w:vAlign w:val="center"/>
          </w:tcPr>
          <w:p w14:paraId="2DA49870" w14:textId="77777777" w:rsidR="00316176" w:rsidRPr="0048635B" w:rsidRDefault="00316176" w:rsidP="00B74300">
            <w:pPr>
              <w:pStyle w:val="TabelleConfigDBTitel"/>
              <w:rPr>
                <w:rFonts w:cs="Arial"/>
                <w:szCs w:val="24"/>
              </w:rPr>
            </w:pPr>
            <w:r>
              <w:rPr>
                <w:rFonts w:cs="Arial"/>
                <w:szCs w:val="24"/>
              </w:rPr>
              <w:t>Erforderlich</w:t>
            </w:r>
          </w:p>
        </w:tc>
        <w:tc>
          <w:tcPr>
            <w:tcW w:w="8108" w:type="dxa"/>
          </w:tcPr>
          <w:p w14:paraId="1E78C94C" w14:textId="77777777" w:rsidR="00316176" w:rsidRPr="00EF4E16" w:rsidRDefault="00316176" w:rsidP="00B74300">
            <w:pPr>
              <w:pStyle w:val="TabelleConfigDBErfordernis"/>
            </w:pPr>
            <w:sdt>
              <w:sdtPr>
                <w:alias w:val="Erfordernis"/>
                <w:tag w:val="Erfordernis"/>
                <w:id w:val="-1524630478"/>
                <w:placeholder>
                  <w:docPart w:val="302E773E3D384C9AA6DE3B08EDA1BA55"/>
                </w:placeholder>
                <w:dropDownList>
                  <w:listItem w:value="Wählen Sie ein Element aus."/>
                  <w:listItem w:displayText="Ja" w:value="1"/>
                  <w:listItem w:displayText="Nein" w:value="0"/>
                  <w:listItem w:displayText="Bedingt" w:value="-1"/>
                </w:dropDownList>
              </w:sdtPr>
              <w:sdtContent>
                <w:r>
                  <w:t>Ja</w:t>
                </w:r>
              </w:sdtContent>
            </w:sdt>
            <w:r>
              <w:tab/>
            </w:r>
          </w:p>
        </w:tc>
      </w:tr>
      <w:tr w:rsidR="00316176" w:rsidRPr="0048635B" w14:paraId="68C9890B" w14:textId="77777777" w:rsidTr="00B74300">
        <w:trPr>
          <w:cantSplit/>
          <w:trHeight w:val="284"/>
        </w:trPr>
        <w:tc>
          <w:tcPr>
            <w:tcW w:w="1418" w:type="dxa"/>
            <w:tcBorders>
              <w:bottom w:val="single" w:sz="4" w:space="0" w:color="auto"/>
            </w:tcBorders>
            <w:shd w:val="clear" w:color="auto" w:fill="D9D9D9" w:themeFill="background1" w:themeFillShade="D9"/>
            <w:vAlign w:val="center"/>
          </w:tcPr>
          <w:p w14:paraId="1683A905" w14:textId="77777777" w:rsidR="00316176" w:rsidRPr="0048635B" w:rsidRDefault="00316176" w:rsidP="00B74300">
            <w:pPr>
              <w:pStyle w:val="TabelleConfigDBTitel"/>
              <w:rPr>
                <w:rFonts w:cs="Arial"/>
                <w:szCs w:val="24"/>
              </w:rPr>
            </w:pPr>
            <w:r>
              <w:rPr>
                <w:rFonts w:cs="Arial"/>
                <w:szCs w:val="24"/>
              </w:rPr>
              <w:t>Bemerkung</w:t>
            </w:r>
          </w:p>
        </w:tc>
        <w:tc>
          <w:tcPr>
            <w:tcW w:w="8108" w:type="dxa"/>
            <w:tcBorders>
              <w:bottom w:val="single" w:sz="4" w:space="0" w:color="auto"/>
            </w:tcBorders>
          </w:tcPr>
          <w:p w14:paraId="53F7E99A" w14:textId="4DBC3057" w:rsidR="00316176" w:rsidRPr="009F1B81" w:rsidRDefault="00316176" w:rsidP="00B74300">
            <w:pPr>
              <w:pStyle w:val="TabelleConfigDB"/>
            </w:pPr>
            <w:r>
              <w:t>Neue Variable</w:t>
            </w:r>
          </w:p>
        </w:tc>
      </w:tr>
      <w:tr w:rsidR="00316176" w:rsidRPr="0048635B" w14:paraId="17B4672B" w14:textId="77777777" w:rsidTr="00B74300">
        <w:trPr>
          <w:cantSplit/>
          <w:trHeight w:hRule="exact" w:val="170"/>
        </w:trPr>
        <w:tc>
          <w:tcPr>
            <w:tcW w:w="1418" w:type="dxa"/>
            <w:tcBorders>
              <w:top w:val="single" w:sz="4" w:space="0" w:color="auto"/>
              <w:left w:val="nil"/>
              <w:bottom w:val="nil"/>
              <w:right w:val="nil"/>
            </w:tcBorders>
            <w:shd w:val="clear" w:color="auto" w:fill="auto"/>
            <w:vAlign w:val="center"/>
          </w:tcPr>
          <w:p w14:paraId="169B4B82" w14:textId="77777777" w:rsidR="00316176" w:rsidRDefault="00316176" w:rsidP="00B74300">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5EAC6BE7" w14:textId="77777777" w:rsidR="00316176" w:rsidRPr="009F1B81" w:rsidRDefault="00316176" w:rsidP="00B74300">
            <w:pPr>
              <w:pStyle w:val="TabelleConfigDB"/>
              <w:keepNext w:val="0"/>
            </w:pPr>
          </w:p>
        </w:tc>
      </w:tr>
    </w:tbl>
    <w:p w14:paraId="55907A69" w14:textId="0DD5A926" w:rsidR="00316176" w:rsidRDefault="00316176"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316176" w:rsidRPr="0048635B" w14:paraId="5F1931B1" w14:textId="77777777" w:rsidTr="00B74300">
        <w:trPr>
          <w:cantSplit/>
          <w:trHeight w:val="337"/>
        </w:trPr>
        <w:tc>
          <w:tcPr>
            <w:tcW w:w="1418" w:type="dxa"/>
            <w:shd w:val="clear" w:color="auto" w:fill="D9D9D9" w:themeFill="background1" w:themeFillShade="D9"/>
            <w:vAlign w:val="center"/>
          </w:tcPr>
          <w:p w14:paraId="49B75632" w14:textId="77777777" w:rsidR="00316176" w:rsidRPr="00033262" w:rsidRDefault="00316176" w:rsidP="00B74300">
            <w:pPr>
              <w:pStyle w:val="TabelleConfigDBTitel"/>
            </w:pPr>
            <w:r>
              <w:t>Variable</w:t>
            </w:r>
          </w:p>
        </w:tc>
        <w:sdt>
          <w:sdtPr>
            <w:rPr>
              <w:rFonts w:cs="Arial"/>
              <w:szCs w:val="24"/>
            </w:rPr>
            <w:alias w:val="Name der ConfigDB-Variable"/>
            <w:tag w:val="Name der ConfigDB-Variable"/>
            <w:id w:val="101769704"/>
            <w:placeholder>
              <w:docPart w:val="BED93B9872EC4E80A38F8CA3699F5854"/>
            </w:placeholder>
            <w:text/>
          </w:sdtPr>
          <w:sdtContent>
            <w:tc>
              <w:tcPr>
                <w:tcW w:w="8108" w:type="dxa"/>
                <w:shd w:val="clear" w:color="auto" w:fill="D9D9D9" w:themeFill="background1" w:themeFillShade="D9"/>
                <w:vAlign w:val="center"/>
              </w:tcPr>
              <w:p w14:paraId="1972AB10" w14:textId="0977F23E" w:rsidR="00316176" w:rsidRPr="00033262" w:rsidRDefault="00316176" w:rsidP="00B74300">
                <w:pPr>
                  <w:pStyle w:val="TabelleConfigDBVariablen-Name"/>
                </w:pPr>
                <w:r w:rsidRPr="00316176">
                  <w:rPr>
                    <w:rFonts w:cs="Arial"/>
                    <w:szCs w:val="24"/>
                  </w:rPr>
                  <w:t>LYNC2013_CFG_DFS_USER_ACCESS</w:t>
                </w:r>
              </w:p>
            </w:tc>
          </w:sdtContent>
        </w:sdt>
      </w:tr>
      <w:tr w:rsidR="00316176" w:rsidRPr="0048635B" w14:paraId="20679334" w14:textId="77777777" w:rsidTr="00B74300">
        <w:trPr>
          <w:cantSplit/>
          <w:trHeight w:val="284"/>
        </w:trPr>
        <w:tc>
          <w:tcPr>
            <w:tcW w:w="1418" w:type="dxa"/>
            <w:shd w:val="clear" w:color="auto" w:fill="D9D9D9" w:themeFill="background1" w:themeFillShade="D9"/>
            <w:vAlign w:val="center"/>
          </w:tcPr>
          <w:p w14:paraId="64944BEF" w14:textId="77777777" w:rsidR="00316176" w:rsidRPr="0048635B" w:rsidRDefault="00316176" w:rsidP="00B74300">
            <w:pPr>
              <w:pStyle w:val="TabelleConfigDBTitel"/>
              <w:rPr>
                <w:rFonts w:cs="Arial"/>
                <w:szCs w:val="24"/>
              </w:rPr>
            </w:pPr>
            <w:r>
              <w:rPr>
                <w:rFonts w:cs="Arial"/>
                <w:szCs w:val="24"/>
              </w:rPr>
              <w:t>Funktion</w:t>
            </w:r>
          </w:p>
        </w:tc>
        <w:tc>
          <w:tcPr>
            <w:tcW w:w="8108" w:type="dxa"/>
          </w:tcPr>
          <w:p w14:paraId="2831FA99" w14:textId="3E64A7D6" w:rsidR="00316176" w:rsidRPr="0048635B" w:rsidRDefault="00316176" w:rsidP="00B74300">
            <w:pPr>
              <w:pStyle w:val="TabelleConfigDB"/>
              <w:rPr>
                <w:rFonts w:cs="Arial"/>
                <w:szCs w:val="24"/>
              </w:rPr>
            </w:pPr>
            <w:r>
              <w:rPr>
                <w:rFonts w:cs="Arial"/>
                <w:szCs w:val="24"/>
              </w:rPr>
              <w:t>Stellt die Daten zur Verfügung, um die Rechte für bestimmte User auf die Shares richtig zu setzen.</w:t>
            </w:r>
          </w:p>
        </w:tc>
      </w:tr>
      <w:tr w:rsidR="00316176" w:rsidRPr="0048635B" w14:paraId="5A5599E1" w14:textId="77777777" w:rsidTr="00B74300">
        <w:trPr>
          <w:cantSplit/>
          <w:trHeight w:val="284"/>
        </w:trPr>
        <w:tc>
          <w:tcPr>
            <w:tcW w:w="1418" w:type="dxa"/>
            <w:shd w:val="clear" w:color="auto" w:fill="D9D9D9" w:themeFill="background1" w:themeFillShade="D9"/>
            <w:vAlign w:val="center"/>
          </w:tcPr>
          <w:p w14:paraId="408700A4" w14:textId="77777777" w:rsidR="00316176" w:rsidRPr="0048635B" w:rsidRDefault="00316176" w:rsidP="00B74300">
            <w:pPr>
              <w:pStyle w:val="TabelleConfigDBTitel"/>
              <w:rPr>
                <w:rFonts w:cs="Arial"/>
                <w:szCs w:val="24"/>
              </w:rPr>
            </w:pPr>
            <w:r>
              <w:rPr>
                <w:rFonts w:cs="Arial"/>
                <w:szCs w:val="24"/>
              </w:rPr>
              <w:t>Erforderlich</w:t>
            </w:r>
          </w:p>
        </w:tc>
        <w:tc>
          <w:tcPr>
            <w:tcW w:w="8108" w:type="dxa"/>
          </w:tcPr>
          <w:p w14:paraId="163069C0" w14:textId="77777777" w:rsidR="00316176" w:rsidRPr="00EF4E16" w:rsidRDefault="00316176" w:rsidP="00B74300">
            <w:pPr>
              <w:pStyle w:val="TabelleConfigDBErfordernis"/>
            </w:pPr>
            <w:sdt>
              <w:sdtPr>
                <w:alias w:val="Erfordernis"/>
                <w:tag w:val="Erfordernis"/>
                <w:id w:val="-587306298"/>
                <w:placeholder>
                  <w:docPart w:val="0874B0E3DEE442FBB37B4B3031C5FBA8"/>
                </w:placeholder>
                <w:dropDownList>
                  <w:listItem w:value="Wählen Sie ein Element aus."/>
                  <w:listItem w:displayText="Ja" w:value="1"/>
                  <w:listItem w:displayText="Nein" w:value="0"/>
                  <w:listItem w:displayText="Bedingt" w:value="-1"/>
                </w:dropDownList>
              </w:sdtPr>
              <w:sdtContent>
                <w:r>
                  <w:t>Ja</w:t>
                </w:r>
              </w:sdtContent>
            </w:sdt>
            <w:r>
              <w:tab/>
            </w:r>
          </w:p>
        </w:tc>
      </w:tr>
      <w:tr w:rsidR="00316176" w:rsidRPr="0048635B" w14:paraId="5FFA76F9" w14:textId="77777777" w:rsidTr="00B74300">
        <w:trPr>
          <w:cantSplit/>
          <w:trHeight w:val="284"/>
        </w:trPr>
        <w:tc>
          <w:tcPr>
            <w:tcW w:w="1418" w:type="dxa"/>
            <w:tcBorders>
              <w:bottom w:val="single" w:sz="4" w:space="0" w:color="auto"/>
            </w:tcBorders>
            <w:shd w:val="clear" w:color="auto" w:fill="D9D9D9" w:themeFill="background1" w:themeFillShade="D9"/>
            <w:vAlign w:val="center"/>
          </w:tcPr>
          <w:p w14:paraId="20FD303F" w14:textId="77777777" w:rsidR="00316176" w:rsidRPr="0048635B" w:rsidRDefault="00316176" w:rsidP="00B74300">
            <w:pPr>
              <w:pStyle w:val="TabelleConfigDBTitel"/>
              <w:rPr>
                <w:rFonts w:cs="Arial"/>
                <w:szCs w:val="24"/>
              </w:rPr>
            </w:pPr>
            <w:r>
              <w:rPr>
                <w:rFonts w:cs="Arial"/>
                <w:szCs w:val="24"/>
              </w:rPr>
              <w:t>Bemerkung</w:t>
            </w:r>
          </w:p>
        </w:tc>
        <w:tc>
          <w:tcPr>
            <w:tcW w:w="8108" w:type="dxa"/>
            <w:tcBorders>
              <w:bottom w:val="single" w:sz="4" w:space="0" w:color="auto"/>
            </w:tcBorders>
          </w:tcPr>
          <w:p w14:paraId="2C309CC2" w14:textId="267E765A" w:rsidR="00316176" w:rsidRPr="009F1B81" w:rsidRDefault="00316176" w:rsidP="00B74300">
            <w:pPr>
              <w:pStyle w:val="TabelleConfigDB"/>
            </w:pPr>
            <w:r>
              <w:t>Neue Variable</w:t>
            </w:r>
          </w:p>
        </w:tc>
      </w:tr>
      <w:tr w:rsidR="00316176" w:rsidRPr="0048635B" w14:paraId="182D12F4" w14:textId="77777777" w:rsidTr="00B74300">
        <w:trPr>
          <w:cantSplit/>
          <w:trHeight w:hRule="exact" w:val="170"/>
        </w:trPr>
        <w:tc>
          <w:tcPr>
            <w:tcW w:w="1418" w:type="dxa"/>
            <w:tcBorders>
              <w:top w:val="single" w:sz="4" w:space="0" w:color="auto"/>
              <w:left w:val="nil"/>
              <w:bottom w:val="nil"/>
              <w:right w:val="nil"/>
            </w:tcBorders>
            <w:shd w:val="clear" w:color="auto" w:fill="auto"/>
            <w:vAlign w:val="center"/>
          </w:tcPr>
          <w:p w14:paraId="26B306A6" w14:textId="77777777" w:rsidR="00316176" w:rsidRDefault="00316176" w:rsidP="00B74300">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3D12E020" w14:textId="77777777" w:rsidR="00316176" w:rsidRPr="009F1B81" w:rsidRDefault="00316176" w:rsidP="00B74300">
            <w:pPr>
              <w:pStyle w:val="TabelleConfigDB"/>
              <w:keepNext w:val="0"/>
            </w:pPr>
          </w:p>
        </w:tc>
      </w:tr>
    </w:tbl>
    <w:p w14:paraId="58C6CA34" w14:textId="2A784D92" w:rsidR="00316176" w:rsidRDefault="00316176"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D245A6" w:rsidRPr="0048635B" w14:paraId="6F82671C" w14:textId="77777777" w:rsidTr="00B74300">
        <w:trPr>
          <w:cantSplit/>
          <w:trHeight w:val="337"/>
        </w:trPr>
        <w:tc>
          <w:tcPr>
            <w:tcW w:w="1418" w:type="dxa"/>
            <w:shd w:val="clear" w:color="auto" w:fill="D9D9D9" w:themeFill="background1" w:themeFillShade="D9"/>
            <w:vAlign w:val="center"/>
          </w:tcPr>
          <w:p w14:paraId="1AD5F218" w14:textId="77777777" w:rsidR="00D245A6" w:rsidRPr="00033262" w:rsidRDefault="00D245A6" w:rsidP="00B74300">
            <w:pPr>
              <w:pStyle w:val="TabelleConfigDBTitel"/>
            </w:pPr>
            <w:r>
              <w:lastRenderedPageBreak/>
              <w:t>Variable</w:t>
            </w:r>
          </w:p>
        </w:tc>
        <w:sdt>
          <w:sdtPr>
            <w:rPr>
              <w:rFonts w:cs="Arial"/>
              <w:szCs w:val="24"/>
            </w:rPr>
            <w:alias w:val="Name der ConfigDB-Variable"/>
            <w:tag w:val="Name der ConfigDB-Variable"/>
            <w:id w:val="-1670331657"/>
            <w:placeholder>
              <w:docPart w:val="53BB501FA19342778BB0EBD6F513ECC7"/>
            </w:placeholder>
            <w:text/>
          </w:sdtPr>
          <w:sdtContent>
            <w:tc>
              <w:tcPr>
                <w:tcW w:w="8108" w:type="dxa"/>
                <w:shd w:val="clear" w:color="auto" w:fill="D9D9D9" w:themeFill="background1" w:themeFillShade="D9"/>
                <w:vAlign w:val="center"/>
              </w:tcPr>
              <w:p w14:paraId="1CB53A18" w14:textId="2505BFB0" w:rsidR="00D245A6" w:rsidRPr="00033262" w:rsidRDefault="00D245A6" w:rsidP="00B74300">
                <w:pPr>
                  <w:pStyle w:val="TabelleConfigDBVariablen-Name"/>
                </w:pPr>
                <w:r>
                  <w:rPr>
                    <w:rFonts w:cs="Arial"/>
                    <w:szCs w:val="24"/>
                  </w:rPr>
                  <w:t>AD_CFG_DOMAINACCOUNT</w:t>
                </w:r>
              </w:p>
            </w:tc>
          </w:sdtContent>
        </w:sdt>
      </w:tr>
      <w:tr w:rsidR="00D245A6" w:rsidRPr="0048635B" w14:paraId="61024AA6" w14:textId="77777777" w:rsidTr="00B74300">
        <w:trPr>
          <w:cantSplit/>
          <w:trHeight w:val="284"/>
        </w:trPr>
        <w:tc>
          <w:tcPr>
            <w:tcW w:w="1418" w:type="dxa"/>
            <w:shd w:val="clear" w:color="auto" w:fill="D9D9D9" w:themeFill="background1" w:themeFillShade="D9"/>
            <w:vAlign w:val="center"/>
          </w:tcPr>
          <w:p w14:paraId="78BA8671" w14:textId="77777777" w:rsidR="00D245A6" w:rsidRPr="0048635B" w:rsidRDefault="00D245A6" w:rsidP="00B74300">
            <w:pPr>
              <w:pStyle w:val="TabelleConfigDBTitel"/>
              <w:rPr>
                <w:rFonts w:cs="Arial"/>
                <w:szCs w:val="24"/>
              </w:rPr>
            </w:pPr>
            <w:r>
              <w:rPr>
                <w:rFonts w:cs="Arial"/>
                <w:szCs w:val="24"/>
              </w:rPr>
              <w:t>Funktion</w:t>
            </w:r>
          </w:p>
        </w:tc>
        <w:tc>
          <w:tcPr>
            <w:tcW w:w="8108" w:type="dxa"/>
          </w:tcPr>
          <w:p w14:paraId="26C4A533" w14:textId="6DA584A4" w:rsidR="00D245A6" w:rsidRPr="0048635B" w:rsidRDefault="00D245A6" w:rsidP="00B74300">
            <w:pPr>
              <w:pStyle w:val="TabelleConfigDB"/>
              <w:rPr>
                <w:rFonts w:cs="Arial"/>
                <w:szCs w:val="24"/>
              </w:rPr>
            </w:pPr>
            <w:r>
              <w:rPr>
                <w:rFonts w:cs="Arial"/>
                <w:szCs w:val="24"/>
              </w:rPr>
              <w:t xml:space="preserve">Stellt den User bereit unter dem das Skript als </w:t>
            </w:r>
            <w:proofErr w:type="spellStart"/>
            <w:r>
              <w:rPr>
                <w:rFonts w:cs="Arial"/>
                <w:szCs w:val="24"/>
              </w:rPr>
              <w:t>Scheduled</w:t>
            </w:r>
            <w:proofErr w:type="spellEnd"/>
            <w:r>
              <w:rPr>
                <w:rFonts w:cs="Arial"/>
                <w:szCs w:val="24"/>
              </w:rPr>
              <w:t xml:space="preserve"> Task läuft.</w:t>
            </w:r>
          </w:p>
        </w:tc>
      </w:tr>
      <w:tr w:rsidR="00D245A6" w:rsidRPr="0048635B" w14:paraId="04A35516" w14:textId="77777777" w:rsidTr="00B74300">
        <w:trPr>
          <w:cantSplit/>
          <w:trHeight w:val="284"/>
        </w:trPr>
        <w:tc>
          <w:tcPr>
            <w:tcW w:w="1418" w:type="dxa"/>
            <w:shd w:val="clear" w:color="auto" w:fill="D9D9D9" w:themeFill="background1" w:themeFillShade="D9"/>
            <w:vAlign w:val="center"/>
          </w:tcPr>
          <w:p w14:paraId="2FF6BA31" w14:textId="77777777" w:rsidR="00D245A6" w:rsidRPr="0048635B" w:rsidRDefault="00D245A6" w:rsidP="00B74300">
            <w:pPr>
              <w:pStyle w:val="TabelleConfigDBTitel"/>
              <w:rPr>
                <w:rFonts w:cs="Arial"/>
                <w:szCs w:val="24"/>
              </w:rPr>
            </w:pPr>
            <w:r>
              <w:rPr>
                <w:rFonts w:cs="Arial"/>
                <w:szCs w:val="24"/>
              </w:rPr>
              <w:t>Erforderlich</w:t>
            </w:r>
          </w:p>
        </w:tc>
        <w:tc>
          <w:tcPr>
            <w:tcW w:w="8108" w:type="dxa"/>
          </w:tcPr>
          <w:p w14:paraId="2751B541" w14:textId="77777777" w:rsidR="00D245A6" w:rsidRPr="00EF4E16" w:rsidRDefault="00D245A6" w:rsidP="00B74300">
            <w:pPr>
              <w:pStyle w:val="TabelleConfigDBErfordernis"/>
            </w:pPr>
            <w:sdt>
              <w:sdtPr>
                <w:alias w:val="Erfordernis"/>
                <w:tag w:val="Erfordernis"/>
                <w:id w:val="-654385229"/>
                <w:placeholder>
                  <w:docPart w:val="2E86F270191D4B749227D55CE4AAA78E"/>
                </w:placeholder>
                <w:dropDownList>
                  <w:listItem w:value="Wählen Sie ein Element aus."/>
                  <w:listItem w:displayText="Ja" w:value="1"/>
                  <w:listItem w:displayText="Nein" w:value="0"/>
                  <w:listItem w:displayText="Bedingt" w:value="-1"/>
                </w:dropDownList>
              </w:sdtPr>
              <w:sdtContent>
                <w:r>
                  <w:t>Ja</w:t>
                </w:r>
              </w:sdtContent>
            </w:sdt>
            <w:r>
              <w:tab/>
            </w:r>
          </w:p>
        </w:tc>
      </w:tr>
      <w:tr w:rsidR="00D245A6" w:rsidRPr="0048635B" w14:paraId="4DAA7CBE" w14:textId="77777777" w:rsidTr="00B74300">
        <w:trPr>
          <w:cantSplit/>
          <w:trHeight w:val="284"/>
        </w:trPr>
        <w:tc>
          <w:tcPr>
            <w:tcW w:w="1418" w:type="dxa"/>
            <w:tcBorders>
              <w:bottom w:val="single" w:sz="4" w:space="0" w:color="auto"/>
            </w:tcBorders>
            <w:shd w:val="clear" w:color="auto" w:fill="D9D9D9" w:themeFill="background1" w:themeFillShade="D9"/>
            <w:vAlign w:val="center"/>
          </w:tcPr>
          <w:p w14:paraId="0903D1A3" w14:textId="77777777" w:rsidR="00D245A6" w:rsidRPr="0048635B" w:rsidRDefault="00D245A6" w:rsidP="00B74300">
            <w:pPr>
              <w:pStyle w:val="TabelleConfigDBTitel"/>
              <w:rPr>
                <w:rFonts w:cs="Arial"/>
                <w:szCs w:val="24"/>
              </w:rPr>
            </w:pPr>
            <w:r>
              <w:rPr>
                <w:rFonts w:cs="Arial"/>
                <w:szCs w:val="24"/>
              </w:rPr>
              <w:t>Bemerkung</w:t>
            </w:r>
          </w:p>
        </w:tc>
        <w:tc>
          <w:tcPr>
            <w:tcW w:w="8108" w:type="dxa"/>
            <w:tcBorders>
              <w:bottom w:val="single" w:sz="4" w:space="0" w:color="auto"/>
            </w:tcBorders>
          </w:tcPr>
          <w:p w14:paraId="728E06DF" w14:textId="4971B3DD" w:rsidR="00D245A6" w:rsidRPr="009F1B81" w:rsidRDefault="00D245A6" w:rsidP="00B74300">
            <w:pPr>
              <w:pStyle w:val="TabelleConfigDB"/>
            </w:pPr>
          </w:p>
        </w:tc>
      </w:tr>
      <w:tr w:rsidR="00D245A6" w:rsidRPr="0048635B" w14:paraId="07898E84" w14:textId="77777777" w:rsidTr="00B74300">
        <w:trPr>
          <w:cantSplit/>
          <w:trHeight w:hRule="exact" w:val="170"/>
        </w:trPr>
        <w:tc>
          <w:tcPr>
            <w:tcW w:w="1418" w:type="dxa"/>
            <w:tcBorders>
              <w:top w:val="single" w:sz="4" w:space="0" w:color="auto"/>
              <w:left w:val="nil"/>
              <w:bottom w:val="nil"/>
              <w:right w:val="nil"/>
            </w:tcBorders>
            <w:shd w:val="clear" w:color="auto" w:fill="auto"/>
            <w:vAlign w:val="center"/>
          </w:tcPr>
          <w:p w14:paraId="208055E0" w14:textId="77777777" w:rsidR="00D245A6" w:rsidRDefault="00D245A6" w:rsidP="00B74300">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766B2579" w14:textId="77777777" w:rsidR="00D245A6" w:rsidRPr="009F1B81" w:rsidRDefault="00D245A6" w:rsidP="00B74300">
            <w:pPr>
              <w:pStyle w:val="TabelleConfigDB"/>
              <w:keepNext w:val="0"/>
            </w:pPr>
          </w:p>
        </w:tc>
      </w:tr>
    </w:tbl>
    <w:p w14:paraId="3671D70A" w14:textId="6DC57C9C" w:rsidR="003265E2" w:rsidRPr="00425577" w:rsidRDefault="0026772B" w:rsidP="003265E2">
      <w:pPr>
        <w:pStyle w:val="Flietext"/>
      </w:pPr>
      <w:r>
        <w:t>D</w:t>
      </w:r>
      <w:r w:rsidR="00722ED1">
        <w:t xml:space="preserve">ie </w:t>
      </w:r>
      <w:proofErr w:type="spellStart"/>
      <w:r w:rsidR="00722ED1">
        <w:t>Defaultwerte</w:t>
      </w:r>
      <w:proofErr w:type="spellEnd"/>
      <w:r w:rsidR="00722ED1">
        <w:t xml:space="preserve"> werden in der </w:t>
      </w:r>
      <w:r w:rsidR="00722ED1" w:rsidRPr="00722ED1">
        <w:t>Defaults.txt</w:t>
      </w:r>
      <w:r w:rsidR="00722ED1">
        <w:t xml:space="preserve"> abgelegt und bei der Installation durch die Werte der </w:t>
      </w:r>
      <w:r w:rsidR="003265E2">
        <w:br/>
      </w:r>
      <w:proofErr w:type="spellStart"/>
      <w:r w:rsidR="00722ED1">
        <w:t>Konfig</w:t>
      </w:r>
      <w:proofErr w:type="spellEnd"/>
      <w:r w:rsidR="00722ED1">
        <w:t>-DB überschrieben.</w:t>
      </w:r>
      <w:r w:rsidR="003265E2">
        <w:t xml:space="preserve"> Die Separierung erfolgt mittels [FS] ist File Separator (ASCII 28).</w:t>
      </w:r>
    </w:p>
    <w:p w14:paraId="6275ABA4" w14:textId="68C7C218" w:rsidR="00303E79" w:rsidRDefault="00303E79" w:rsidP="00B06B52">
      <w:pPr>
        <w:pStyle w:val="Quelltext"/>
      </w:pPr>
    </w:p>
    <w:p w14:paraId="526DF074" w14:textId="76DB7B93" w:rsidR="00316176" w:rsidRDefault="00316176" w:rsidP="00B06B52">
      <w:pPr>
        <w:pStyle w:val="Quelltext"/>
      </w:pPr>
    </w:p>
    <w:p w14:paraId="41DA8D5F" w14:textId="77777777" w:rsidR="00316176" w:rsidRPr="00316176" w:rsidRDefault="00316176" w:rsidP="00316176">
      <w:pPr>
        <w:pStyle w:val="Quelltext"/>
        <w:rPr>
          <w:sz w:val="20"/>
        </w:rPr>
      </w:pPr>
      <w:r w:rsidRPr="00316176">
        <w:rPr>
          <w:b/>
          <w:sz w:val="20"/>
        </w:rPr>
        <w:t>LYNC2013_CFG_FE_POOL_NAME</w:t>
      </w:r>
      <w:r w:rsidRPr="00316176">
        <w:rPr>
          <w:sz w:val="20"/>
        </w:rPr>
        <w:t xml:space="preserve">[FS]RZ1VPFLYC601[FS][FS][FS]Name des </w:t>
      </w:r>
      <w:proofErr w:type="spellStart"/>
      <w:r w:rsidRPr="00316176">
        <w:rPr>
          <w:sz w:val="20"/>
        </w:rPr>
        <w:t>FrontEnd</w:t>
      </w:r>
      <w:proofErr w:type="spellEnd"/>
      <w:r w:rsidRPr="00316176">
        <w:rPr>
          <w:sz w:val="20"/>
        </w:rPr>
        <w:t xml:space="preserve"> Server Pools</w:t>
      </w:r>
    </w:p>
    <w:p w14:paraId="786E43E2" w14:textId="77777777" w:rsidR="00316176" w:rsidRPr="00316176" w:rsidRDefault="00316176" w:rsidP="00316176">
      <w:pPr>
        <w:pStyle w:val="Quelltext"/>
        <w:rPr>
          <w:sz w:val="20"/>
        </w:rPr>
      </w:pPr>
      <w:r w:rsidRPr="00316176">
        <w:rPr>
          <w:b/>
          <w:sz w:val="20"/>
        </w:rPr>
        <w:t>LYNC2013_CFG_PC_POOL_NAME</w:t>
      </w:r>
      <w:r w:rsidRPr="00316176">
        <w:rPr>
          <w:sz w:val="20"/>
        </w:rPr>
        <w:t>[FS]RZ1VPFLYC602[FS][FS][FS]Name des Persistent Chat Server Pools</w:t>
      </w:r>
    </w:p>
    <w:p w14:paraId="392F3528" w14:textId="77777777" w:rsidR="00316176" w:rsidRPr="00316176" w:rsidRDefault="00316176" w:rsidP="00316176">
      <w:pPr>
        <w:pStyle w:val="Quelltext"/>
        <w:rPr>
          <w:sz w:val="20"/>
        </w:rPr>
      </w:pPr>
      <w:r w:rsidRPr="00316176">
        <w:rPr>
          <w:b/>
          <w:sz w:val="20"/>
        </w:rPr>
        <w:t>LYNC2013_CFG_DFS_NAMESPACE</w:t>
      </w:r>
      <w:r w:rsidRPr="00316176">
        <w:rPr>
          <w:sz w:val="20"/>
        </w:rPr>
        <w:t xml:space="preserve">[FS]\\pf.t01r01.ccis.svc.intranetbw.de\DFS[FS][FS][FS]Pfad des DFS </w:t>
      </w:r>
      <w:proofErr w:type="spellStart"/>
      <w:r w:rsidRPr="00316176">
        <w:rPr>
          <w:sz w:val="20"/>
        </w:rPr>
        <w:t>Namespaces</w:t>
      </w:r>
      <w:proofErr w:type="spellEnd"/>
      <w:r w:rsidRPr="00316176">
        <w:rPr>
          <w:sz w:val="20"/>
        </w:rPr>
        <w:t xml:space="preserve"> der Umgebung</w:t>
      </w:r>
    </w:p>
    <w:p w14:paraId="63170357" w14:textId="77777777" w:rsidR="00316176" w:rsidRPr="00316176" w:rsidRDefault="00316176" w:rsidP="00316176">
      <w:pPr>
        <w:pStyle w:val="Quelltext"/>
        <w:rPr>
          <w:sz w:val="20"/>
        </w:rPr>
      </w:pPr>
      <w:r w:rsidRPr="00316176">
        <w:rPr>
          <w:b/>
          <w:sz w:val="20"/>
        </w:rPr>
        <w:t>LYNC2013_CFG_DFS_FILESERVERS</w:t>
      </w:r>
      <w:r w:rsidRPr="00316176">
        <w:rPr>
          <w:sz w:val="20"/>
        </w:rPr>
        <w:t>[FS]RZ1VPFFIL</w:t>
      </w:r>
      <w:proofErr w:type="gramStart"/>
      <w:r w:rsidRPr="00316176">
        <w:rPr>
          <w:sz w:val="20"/>
        </w:rPr>
        <w:t>001,RZ</w:t>
      </w:r>
      <w:proofErr w:type="gramEnd"/>
      <w:r w:rsidRPr="00316176">
        <w:rPr>
          <w:sz w:val="20"/>
        </w:rPr>
        <w:t xml:space="preserve">1VPFFIL002[FS][FS][FS]Liste der DFS </w:t>
      </w:r>
      <w:proofErr w:type="spellStart"/>
      <w:r w:rsidRPr="00316176">
        <w:rPr>
          <w:sz w:val="20"/>
        </w:rPr>
        <w:t>FileServer</w:t>
      </w:r>
      <w:proofErr w:type="spellEnd"/>
    </w:p>
    <w:p w14:paraId="5D20B21C" w14:textId="04E80936" w:rsidR="00316176" w:rsidRPr="00316176" w:rsidRDefault="00316176" w:rsidP="00316176">
      <w:pPr>
        <w:pStyle w:val="Quelltext"/>
        <w:rPr>
          <w:sz w:val="20"/>
        </w:rPr>
      </w:pPr>
      <w:r w:rsidRPr="00316176">
        <w:rPr>
          <w:b/>
          <w:sz w:val="20"/>
        </w:rPr>
        <w:t>LYNC2013_CFG_DFS_USER_ACCESS</w:t>
      </w:r>
      <w:r w:rsidRPr="00316176">
        <w:rPr>
          <w:sz w:val="20"/>
        </w:rPr>
        <w:t>[FS]Domain Admins=</w:t>
      </w:r>
      <w:proofErr w:type="gramStart"/>
      <w:r w:rsidRPr="00316176">
        <w:rPr>
          <w:sz w:val="20"/>
        </w:rPr>
        <w:t>Change;SVC</w:t>
      </w:r>
      <w:proofErr w:type="gramEnd"/>
      <w:r w:rsidRPr="00316176">
        <w:rPr>
          <w:sz w:val="20"/>
        </w:rPr>
        <w:t>_SQL_LYNC_SQL=Change;ACC_LYNC_Administrate=Full;RTCHSUniversalServices=Full;RTCComponentUniversalServices=Full;RTCUniversalServerAdmins=Full;RTCUniversalConfigReplicator=Full[FS][FS][FS]</w:t>
      </w:r>
    </w:p>
    <w:p w14:paraId="09B7DEF0" w14:textId="185EFA1D" w:rsidR="00316176" w:rsidRDefault="00316176" w:rsidP="00B06B52">
      <w:pPr>
        <w:pStyle w:val="Quelltext"/>
      </w:pPr>
    </w:p>
    <w:p w14:paraId="0EADF145" w14:textId="77777777" w:rsidR="00316176" w:rsidRDefault="00316176" w:rsidP="00B06B52">
      <w:pPr>
        <w:pStyle w:val="Quelltext"/>
      </w:pPr>
    </w:p>
    <w:p w14:paraId="534B3EC8" w14:textId="77777777" w:rsidR="00F10CBF" w:rsidRPr="00F10CBF" w:rsidRDefault="00F10CBF" w:rsidP="00F10CBF">
      <w:pPr>
        <w:pStyle w:val="Quelltext"/>
      </w:pPr>
    </w:p>
    <w:p w14:paraId="4091C6B4" w14:textId="77777777" w:rsidR="004111D3" w:rsidRDefault="004111D3"/>
    <w:p w14:paraId="3380C4AD" w14:textId="77777777" w:rsidR="00FF1F0B" w:rsidRDefault="00BE440B" w:rsidP="00D3632D">
      <w:pPr>
        <w:pStyle w:val="berschrift2"/>
      </w:pPr>
      <w:r>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14:paraId="0DFE8328" w14:textId="77777777" w:rsidTr="00EE54D9">
        <w:tc>
          <w:tcPr>
            <w:tcW w:w="2263" w:type="dxa"/>
            <w:shd w:val="clear" w:color="auto" w:fill="D9D9D9" w:themeFill="background1" w:themeFillShade="D9"/>
          </w:tcPr>
          <w:p w14:paraId="6E060027"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7740DA2A" w14:textId="77777777" w:rsidR="00EE54D9" w:rsidRPr="00EE54D9" w:rsidRDefault="00EE54D9" w:rsidP="00EE54D9">
            <w:pPr>
              <w:pStyle w:val="berschrift2"/>
              <w:numPr>
                <w:ilvl w:val="0"/>
                <w:numId w:val="0"/>
              </w:numPr>
              <w:jc w:val="both"/>
            </w:pPr>
            <w:r w:rsidRPr="00EE54D9">
              <w:t>Funktion / Beschreibung</w:t>
            </w:r>
          </w:p>
        </w:tc>
      </w:tr>
      <w:tr w:rsidR="00EE54D9" w14:paraId="475A185B" w14:textId="77777777" w:rsidTr="00EE54D9">
        <w:tc>
          <w:tcPr>
            <w:tcW w:w="2263" w:type="dxa"/>
          </w:tcPr>
          <w:p w14:paraId="77FA5FC8"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5B397C15" w14:textId="77777777" w:rsidR="00EE54D9" w:rsidRDefault="00EE54D9" w:rsidP="00FF1F0B">
            <w:pPr>
              <w:pStyle w:val="Flietext"/>
            </w:pPr>
            <w:r w:rsidRPr="00EE54D9">
              <w:t xml:space="preserve">Installations- und </w:t>
            </w:r>
            <w:proofErr w:type="spellStart"/>
            <w:r w:rsidRPr="00EE54D9">
              <w:t>Deinstallationsscript</w:t>
            </w:r>
            <w:proofErr w:type="spellEnd"/>
            <w:r w:rsidRPr="00EE54D9">
              <w:t>, welches bei der automatischen Installation mit dem Paramater -</w:t>
            </w:r>
            <w:proofErr w:type="spellStart"/>
            <w:r w:rsidRPr="00EE54D9">
              <w:t>force</w:t>
            </w:r>
            <w:proofErr w:type="spellEnd"/>
            <w:r w:rsidRPr="00EE54D9">
              <w:t xml:space="preserve"> aufgerufen wird.</w:t>
            </w:r>
          </w:p>
        </w:tc>
      </w:tr>
      <w:tr w:rsidR="00EE54D9" w14:paraId="5F1317D1" w14:textId="77777777" w:rsidTr="00EE54D9">
        <w:tc>
          <w:tcPr>
            <w:tcW w:w="2263" w:type="dxa"/>
          </w:tcPr>
          <w:p w14:paraId="66653605"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53D64B49" w14:textId="77777777" w:rsidR="00EE54D9" w:rsidRDefault="00EE54D9" w:rsidP="00FF1F0B">
            <w:pPr>
              <w:pStyle w:val="Flietext"/>
            </w:pPr>
            <w:r w:rsidRPr="00EE54D9">
              <w:t xml:space="preserve">Parameterdatei mit den </w:t>
            </w:r>
            <w:proofErr w:type="spellStart"/>
            <w:r w:rsidRPr="00EE54D9">
              <w:t>Defaultparametern</w:t>
            </w:r>
            <w:proofErr w:type="spellEnd"/>
            <w:r w:rsidRPr="00EE54D9">
              <w:t>!</w:t>
            </w:r>
          </w:p>
        </w:tc>
      </w:tr>
      <w:tr w:rsidR="00EE54D9" w14:paraId="58999A56" w14:textId="77777777" w:rsidTr="00EE54D9">
        <w:tc>
          <w:tcPr>
            <w:tcW w:w="2263" w:type="dxa"/>
          </w:tcPr>
          <w:p w14:paraId="606B14D7" w14:textId="77777777" w:rsidR="00EE54D9" w:rsidRPr="008C781D" w:rsidRDefault="00EE54D9" w:rsidP="00EE54D9">
            <w:pPr>
              <w:pStyle w:val="TabelleConfigDBTitel"/>
              <w:rPr>
                <w:rFonts w:cs="Arial"/>
                <w:b w:val="0"/>
                <w:szCs w:val="24"/>
              </w:rPr>
            </w:pPr>
          </w:p>
        </w:tc>
        <w:tc>
          <w:tcPr>
            <w:tcW w:w="7230" w:type="dxa"/>
          </w:tcPr>
          <w:p w14:paraId="070B53C6" w14:textId="77777777" w:rsidR="00EE54D9" w:rsidRDefault="00D3632D" w:rsidP="00FF1F0B">
            <w:pPr>
              <w:pStyle w:val="Flietext"/>
            </w:pPr>
            <w:proofErr w:type="gramStart"/>
            <w:r>
              <w:t>….</w:t>
            </w:r>
            <w:proofErr w:type="gramEnd"/>
            <w:r>
              <w:t>weitere Dateien …..</w:t>
            </w:r>
          </w:p>
        </w:tc>
      </w:tr>
    </w:tbl>
    <w:p w14:paraId="17C2B30E" w14:textId="77777777" w:rsidR="00FF1F0B" w:rsidRDefault="00FF1F0B" w:rsidP="00FF1F0B">
      <w:pPr>
        <w:pStyle w:val="Flietext"/>
        <w:rPr>
          <w:rFonts w:cs="Arial"/>
        </w:rPr>
      </w:pPr>
    </w:p>
    <w:p w14:paraId="235BE373" w14:textId="77777777" w:rsidR="00D3632D" w:rsidRPr="00D3632D" w:rsidRDefault="00D3632D" w:rsidP="00D3632D">
      <w:pPr>
        <w:pStyle w:val="berschrift2"/>
      </w:pPr>
      <w:r>
        <w:t>Besonderheiten/Details zur Installation</w:t>
      </w:r>
    </w:p>
    <w:p w14:paraId="5213A545" w14:textId="0B43E27B" w:rsidR="00884FC6" w:rsidRPr="00D3632D" w:rsidRDefault="001636AB" w:rsidP="00D3632D">
      <w:pPr>
        <w:pStyle w:val="Flietext"/>
      </w:pPr>
      <w:r>
        <w:t>-</w:t>
      </w:r>
    </w:p>
    <w:p w14:paraId="594BF97B" w14:textId="77777777" w:rsidR="00D3632D" w:rsidRPr="00D3632D" w:rsidRDefault="00D3632D" w:rsidP="00D3632D">
      <w:pPr>
        <w:pStyle w:val="berschrift2"/>
      </w:pPr>
      <w:r>
        <w:t>Besonderheiten/Details zur Deinstallation</w:t>
      </w:r>
    </w:p>
    <w:p w14:paraId="7CC776C6" w14:textId="6B79C536" w:rsidR="00D3632D" w:rsidRDefault="001636AB" w:rsidP="00FF1F0B">
      <w:pPr>
        <w:pStyle w:val="Flietext"/>
        <w:rPr>
          <w:rFonts w:cs="Arial"/>
          <w:i/>
          <w:color w:val="808080" w:themeColor="background1" w:themeShade="80"/>
        </w:rPr>
      </w:pPr>
      <w:r>
        <w:rPr>
          <w:rFonts w:cs="Arial"/>
          <w:i/>
          <w:color w:val="808080" w:themeColor="background1" w:themeShade="80"/>
        </w:rPr>
        <w:t>-</w:t>
      </w:r>
    </w:p>
    <w:p w14:paraId="0B247634" w14:textId="77777777" w:rsidR="00D3632D" w:rsidRDefault="00D3632D" w:rsidP="00D3632D">
      <w:pPr>
        <w:pStyle w:val="berschrift2"/>
      </w:pPr>
      <w:r>
        <w:t>Hinweise für Installationshandbuch bzw. Releasenotes</w:t>
      </w:r>
    </w:p>
    <w:p w14:paraId="33B6F486" w14:textId="52E3D7F6" w:rsidR="007B75FD" w:rsidRDefault="001636AB" w:rsidP="00D3632D">
      <w:pPr>
        <w:pStyle w:val="Flietext"/>
      </w:pPr>
      <w:r>
        <w:t>-</w:t>
      </w:r>
    </w:p>
    <w:p w14:paraId="0CCF9239" w14:textId="77777777" w:rsidR="007B75FD" w:rsidRDefault="007B75FD" w:rsidP="00D3632D">
      <w:pPr>
        <w:pStyle w:val="Flietext"/>
      </w:pPr>
    </w:p>
    <w:p w14:paraId="12294A82" w14:textId="77777777" w:rsidR="007B75FD" w:rsidRPr="00D3632D" w:rsidRDefault="007B75FD" w:rsidP="00D3632D">
      <w:pPr>
        <w:pStyle w:val="Flietext"/>
      </w:pPr>
      <w:r>
        <w:lastRenderedPageBreak/>
        <w:t>EOF</w:t>
      </w:r>
    </w:p>
    <w:p w14:paraId="551C20BC" w14:textId="77777777" w:rsidR="00D3632D" w:rsidRPr="00D3632D" w:rsidRDefault="00D3632D" w:rsidP="00D3632D">
      <w:pPr>
        <w:pStyle w:val="Flietext"/>
      </w:pPr>
    </w:p>
    <w:p w14:paraId="3320BF63" w14:textId="77777777" w:rsidR="00D3632D" w:rsidRPr="00FF1F0B" w:rsidRDefault="00D3632D" w:rsidP="00FF1F0B">
      <w:pPr>
        <w:pStyle w:val="Flietext"/>
      </w:pPr>
    </w:p>
    <w:sectPr w:rsidR="00D3632D" w:rsidRPr="00FF1F0B" w:rsidSect="00902D12">
      <w:headerReference w:type="default" r:id="rId15"/>
      <w:footerReference w:type="default" r:id="rId16"/>
      <w:pgSz w:w="11907" w:h="16840" w:code="9"/>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3052E9" w14:textId="77777777" w:rsidR="003839A6" w:rsidRDefault="003839A6">
      <w:r>
        <w:separator/>
      </w:r>
    </w:p>
  </w:endnote>
  <w:endnote w:type="continuationSeparator" w:id="0">
    <w:p w14:paraId="28F19B6E" w14:textId="77777777" w:rsidR="003839A6" w:rsidRDefault="00383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A7716"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F8B05D1" w14:textId="77777777">
      <w:trPr>
        <w:trHeight w:hRule="exact" w:val="966"/>
        <w:jc w:val="center"/>
      </w:trPr>
      <w:tc>
        <w:tcPr>
          <w:tcW w:w="2194" w:type="dxa"/>
          <w:vAlign w:val="center"/>
        </w:tcPr>
        <w:p w14:paraId="6377616E" w14:textId="20671005" w:rsidR="001636AB" w:rsidRDefault="00AD2656" w:rsidP="001636AB">
          <w:pPr>
            <w:pStyle w:val="Fuzeile"/>
            <w:ind w:left="68"/>
          </w:pPr>
          <w:r>
            <w:t xml:space="preserve">Version </w:t>
          </w:r>
          <w:r w:rsidR="00C906C1">
            <w:t>0.</w:t>
          </w:r>
          <w:r w:rsidR="0065507E">
            <w:t>0.</w:t>
          </w:r>
          <w:r w:rsidR="001636AB">
            <w:t>2</w:t>
          </w:r>
        </w:p>
      </w:tc>
      <w:tc>
        <w:tcPr>
          <w:tcW w:w="4961" w:type="dxa"/>
          <w:vAlign w:val="center"/>
        </w:tcPr>
        <w:p w14:paraId="75E1B304" w14:textId="2B765BD2" w:rsidR="00AD2656" w:rsidRPr="006B344E" w:rsidRDefault="003839A6">
          <w:pPr>
            <w:pStyle w:val="Fuzeile"/>
            <w:tabs>
              <w:tab w:val="clear" w:pos="4536"/>
            </w:tabs>
          </w:pPr>
          <w:r>
            <w:fldChar w:fldCharType="begin"/>
          </w:r>
          <w:r>
            <w:instrText xml:space="preserve"> FILENAME  \* MERGEFORMAT </w:instrText>
          </w:r>
          <w:r>
            <w:fldChar w:fldCharType="separate"/>
          </w:r>
          <w:r w:rsidR="00316176">
            <w:rPr>
              <w:noProof/>
            </w:rPr>
            <w:t>ImplD_MS_LYNC2013_FE_PreReq_FileShare_Vxxx.docx</w:t>
          </w:r>
          <w:r>
            <w:rPr>
              <w:noProof/>
            </w:rPr>
            <w:fldChar w:fldCharType="end"/>
          </w:r>
          <w:r w:rsidR="00AD2656" w:rsidRPr="006B344E">
            <w:br/>
            <w:t xml:space="preserve">Seite </w:t>
          </w:r>
          <w:r w:rsidR="005F3441">
            <w:fldChar w:fldCharType="begin"/>
          </w:r>
          <w:r w:rsidR="00AD2656" w:rsidRPr="006B344E">
            <w:instrText xml:space="preserve"> PAGE  \* MERGEFORMAT </w:instrText>
          </w:r>
          <w:r w:rsidR="005F3441">
            <w:fldChar w:fldCharType="separate"/>
          </w:r>
          <w:r w:rsidR="00D245A6">
            <w:rPr>
              <w:noProof/>
            </w:rPr>
            <w:t>1</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D245A6">
            <w:rPr>
              <w:noProof/>
            </w:rPr>
            <w:t>7</w:t>
          </w:r>
          <w:r w:rsidR="005F3441">
            <w:fldChar w:fldCharType="end"/>
          </w:r>
        </w:p>
      </w:tc>
      <w:tc>
        <w:tcPr>
          <w:tcW w:w="2194" w:type="dxa"/>
          <w:vAlign w:val="center"/>
        </w:tcPr>
        <w:p w14:paraId="6E9D9C88" w14:textId="38189860"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316176">
            <w:rPr>
              <w:noProof/>
            </w:rPr>
            <w:t>07.11.16</w:t>
          </w:r>
          <w:r w:rsidR="005F3441">
            <w:fldChar w:fldCharType="end"/>
          </w:r>
        </w:p>
      </w:tc>
    </w:tr>
  </w:tbl>
  <w:p w14:paraId="036AF8DF" w14:textId="77777777"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D2829" w14:textId="77777777" w:rsidR="003839A6" w:rsidRDefault="003839A6">
      <w:r>
        <w:separator/>
      </w:r>
    </w:p>
  </w:footnote>
  <w:footnote w:type="continuationSeparator" w:id="0">
    <w:p w14:paraId="37761E01" w14:textId="77777777" w:rsidR="003839A6" w:rsidRDefault="00383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D928F"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487A622" w14:textId="77777777">
      <w:trPr>
        <w:trHeight w:hRule="exact" w:val="1113"/>
        <w:jc w:val="center"/>
      </w:trPr>
      <w:tc>
        <w:tcPr>
          <w:tcW w:w="2194" w:type="dxa"/>
          <w:vAlign w:val="center"/>
        </w:tcPr>
        <w:p w14:paraId="58BC468C" w14:textId="77777777" w:rsidR="00AD2656" w:rsidRDefault="00AA1699">
          <w:pPr>
            <w:pStyle w:val="Kopfzeile"/>
          </w:pPr>
          <w:r>
            <w:rPr>
              <w:noProof/>
              <w:lang w:eastAsia="de-DE"/>
            </w:rPr>
            <w:drawing>
              <wp:inline distT="0" distB="0" distL="0" distR="0" wp14:anchorId="2C8E054D" wp14:editId="5F6E21EE">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39331076" w14:textId="77777777" w:rsidR="0026772B" w:rsidRDefault="0026772B" w:rsidP="00894979">
          <w:pPr>
            <w:pStyle w:val="Kopfzeile"/>
          </w:pPr>
          <w:r>
            <w:t xml:space="preserve">Implementierungsdokumentation </w:t>
          </w:r>
        </w:p>
        <w:p w14:paraId="49EB5774" w14:textId="1CD11FBB" w:rsidR="00AD2656" w:rsidRDefault="00316176" w:rsidP="00894979">
          <w:pPr>
            <w:pStyle w:val="Kopfzeile"/>
          </w:pPr>
          <w:r w:rsidRPr="00316176">
            <w:t>MS_LYNC2013_FE_PreReq_FileShare</w:t>
          </w:r>
        </w:p>
      </w:tc>
      <w:tc>
        <w:tcPr>
          <w:tcW w:w="2194" w:type="dxa"/>
          <w:vAlign w:val="center"/>
        </w:tcPr>
        <w:p w14:paraId="6486DAE0" w14:textId="77777777" w:rsidR="00AD2656" w:rsidRDefault="00AA1699" w:rsidP="007456BE">
          <w:pPr>
            <w:pStyle w:val="Kopfzeile"/>
            <w:spacing w:before="60" w:after="60"/>
          </w:pPr>
          <w:r>
            <w:rPr>
              <w:b w:val="0"/>
              <w:noProof/>
              <w:lang w:eastAsia="de-DE"/>
            </w:rPr>
            <w:drawing>
              <wp:inline distT="0" distB="0" distL="0" distR="0" wp14:anchorId="1F1881D4" wp14:editId="0A3957BE">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02FD2944" w14:textId="77777777"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2CDA"/>
    <w:rsid w:val="000023F3"/>
    <w:rsid w:val="00002A9B"/>
    <w:rsid w:val="00004D63"/>
    <w:rsid w:val="000073C2"/>
    <w:rsid w:val="0000760D"/>
    <w:rsid w:val="00007B4D"/>
    <w:rsid w:val="0001095E"/>
    <w:rsid w:val="00012641"/>
    <w:rsid w:val="0001334A"/>
    <w:rsid w:val="00015ACB"/>
    <w:rsid w:val="0002753F"/>
    <w:rsid w:val="000279FC"/>
    <w:rsid w:val="00030968"/>
    <w:rsid w:val="000318A2"/>
    <w:rsid w:val="00031953"/>
    <w:rsid w:val="0003421E"/>
    <w:rsid w:val="000376FF"/>
    <w:rsid w:val="000437DA"/>
    <w:rsid w:val="00051171"/>
    <w:rsid w:val="00061163"/>
    <w:rsid w:val="0006143E"/>
    <w:rsid w:val="00064465"/>
    <w:rsid w:val="00064F52"/>
    <w:rsid w:val="000673B9"/>
    <w:rsid w:val="00070E17"/>
    <w:rsid w:val="00070F14"/>
    <w:rsid w:val="00071219"/>
    <w:rsid w:val="000728EA"/>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519F"/>
    <w:rsid w:val="000D56D8"/>
    <w:rsid w:val="000D68EC"/>
    <w:rsid w:val="000E09CF"/>
    <w:rsid w:val="000E56AD"/>
    <w:rsid w:val="000E5C0F"/>
    <w:rsid w:val="000F042F"/>
    <w:rsid w:val="000F207A"/>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6AB"/>
    <w:rsid w:val="00163820"/>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4A79"/>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7B22"/>
    <w:rsid w:val="00241CEA"/>
    <w:rsid w:val="00242583"/>
    <w:rsid w:val="0024292C"/>
    <w:rsid w:val="00243B9B"/>
    <w:rsid w:val="00244010"/>
    <w:rsid w:val="0024478D"/>
    <w:rsid w:val="00244E53"/>
    <w:rsid w:val="002450BB"/>
    <w:rsid w:val="0024591D"/>
    <w:rsid w:val="00252C1E"/>
    <w:rsid w:val="00256D04"/>
    <w:rsid w:val="00257D82"/>
    <w:rsid w:val="00257EE1"/>
    <w:rsid w:val="002608B1"/>
    <w:rsid w:val="002609F9"/>
    <w:rsid w:val="00261B11"/>
    <w:rsid w:val="002623EB"/>
    <w:rsid w:val="0026772B"/>
    <w:rsid w:val="002713A4"/>
    <w:rsid w:val="00275ED7"/>
    <w:rsid w:val="002772C8"/>
    <w:rsid w:val="002808DF"/>
    <w:rsid w:val="00281082"/>
    <w:rsid w:val="00281D1F"/>
    <w:rsid w:val="0028254F"/>
    <w:rsid w:val="00284DF6"/>
    <w:rsid w:val="002879EF"/>
    <w:rsid w:val="00287D6B"/>
    <w:rsid w:val="00293A47"/>
    <w:rsid w:val="00296763"/>
    <w:rsid w:val="00296CD7"/>
    <w:rsid w:val="002A094D"/>
    <w:rsid w:val="002A10E5"/>
    <w:rsid w:val="002A17CB"/>
    <w:rsid w:val="002A2388"/>
    <w:rsid w:val="002B0B4B"/>
    <w:rsid w:val="002B3B99"/>
    <w:rsid w:val="002B42A2"/>
    <w:rsid w:val="002B668F"/>
    <w:rsid w:val="002C03DE"/>
    <w:rsid w:val="002C0DCF"/>
    <w:rsid w:val="002C4C58"/>
    <w:rsid w:val="002C6961"/>
    <w:rsid w:val="002D4057"/>
    <w:rsid w:val="002D4E1B"/>
    <w:rsid w:val="002D6028"/>
    <w:rsid w:val="002E0BE7"/>
    <w:rsid w:val="002E666F"/>
    <w:rsid w:val="002F3C12"/>
    <w:rsid w:val="002F4B3C"/>
    <w:rsid w:val="002F6107"/>
    <w:rsid w:val="002F7891"/>
    <w:rsid w:val="002F7FBA"/>
    <w:rsid w:val="00301796"/>
    <w:rsid w:val="00303E79"/>
    <w:rsid w:val="0030584D"/>
    <w:rsid w:val="00307E65"/>
    <w:rsid w:val="00313424"/>
    <w:rsid w:val="003134E8"/>
    <w:rsid w:val="003150F5"/>
    <w:rsid w:val="00316176"/>
    <w:rsid w:val="003204C4"/>
    <w:rsid w:val="00320948"/>
    <w:rsid w:val="00322533"/>
    <w:rsid w:val="00322739"/>
    <w:rsid w:val="003265E2"/>
    <w:rsid w:val="00331209"/>
    <w:rsid w:val="00332790"/>
    <w:rsid w:val="00333B3B"/>
    <w:rsid w:val="003362A7"/>
    <w:rsid w:val="003400AE"/>
    <w:rsid w:val="0034108E"/>
    <w:rsid w:val="00341376"/>
    <w:rsid w:val="003448D4"/>
    <w:rsid w:val="00346A3F"/>
    <w:rsid w:val="00346AC0"/>
    <w:rsid w:val="00351469"/>
    <w:rsid w:val="00354E90"/>
    <w:rsid w:val="00360663"/>
    <w:rsid w:val="003608A3"/>
    <w:rsid w:val="003614C0"/>
    <w:rsid w:val="00361AE3"/>
    <w:rsid w:val="00365059"/>
    <w:rsid w:val="00366F6A"/>
    <w:rsid w:val="00371215"/>
    <w:rsid w:val="00371994"/>
    <w:rsid w:val="00371A31"/>
    <w:rsid w:val="00371E39"/>
    <w:rsid w:val="003732A6"/>
    <w:rsid w:val="00373D22"/>
    <w:rsid w:val="003800D8"/>
    <w:rsid w:val="003805E9"/>
    <w:rsid w:val="003839A6"/>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D0917"/>
    <w:rsid w:val="003D1048"/>
    <w:rsid w:val="003D3347"/>
    <w:rsid w:val="003D522A"/>
    <w:rsid w:val="003E116A"/>
    <w:rsid w:val="003E2DAB"/>
    <w:rsid w:val="003E34E6"/>
    <w:rsid w:val="003E5CD0"/>
    <w:rsid w:val="0040008C"/>
    <w:rsid w:val="00402CDA"/>
    <w:rsid w:val="00403ED3"/>
    <w:rsid w:val="00406469"/>
    <w:rsid w:val="004076E9"/>
    <w:rsid w:val="00410363"/>
    <w:rsid w:val="004111D3"/>
    <w:rsid w:val="004113A3"/>
    <w:rsid w:val="00415EFC"/>
    <w:rsid w:val="00417119"/>
    <w:rsid w:val="0042686F"/>
    <w:rsid w:val="00430495"/>
    <w:rsid w:val="00430D12"/>
    <w:rsid w:val="00432173"/>
    <w:rsid w:val="00436273"/>
    <w:rsid w:val="00437652"/>
    <w:rsid w:val="00442D10"/>
    <w:rsid w:val="004512A3"/>
    <w:rsid w:val="004516EA"/>
    <w:rsid w:val="0045562B"/>
    <w:rsid w:val="00457781"/>
    <w:rsid w:val="004600D0"/>
    <w:rsid w:val="004608D1"/>
    <w:rsid w:val="004622EA"/>
    <w:rsid w:val="00462B3B"/>
    <w:rsid w:val="00463C87"/>
    <w:rsid w:val="0046673A"/>
    <w:rsid w:val="004670A4"/>
    <w:rsid w:val="00470AF9"/>
    <w:rsid w:val="0047108F"/>
    <w:rsid w:val="00477A2A"/>
    <w:rsid w:val="0048018C"/>
    <w:rsid w:val="00481399"/>
    <w:rsid w:val="00481F17"/>
    <w:rsid w:val="004860B0"/>
    <w:rsid w:val="00493E0B"/>
    <w:rsid w:val="00494988"/>
    <w:rsid w:val="00495CAA"/>
    <w:rsid w:val="00496443"/>
    <w:rsid w:val="00496D41"/>
    <w:rsid w:val="0049730B"/>
    <w:rsid w:val="004A04C6"/>
    <w:rsid w:val="004A235D"/>
    <w:rsid w:val="004A41FE"/>
    <w:rsid w:val="004A45A2"/>
    <w:rsid w:val="004A4725"/>
    <w:rsid w:val="004B2B10"/>
    <w:rsid w:val="004B61DD"/>
    <w:rsid w:val="004C4003"/>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431"/>
    <w:rsid w:val="005313FF"/>
    <w:rsid w:val="00531454"/>
    <w:rsid w:val="0053490F"/>
    <w:rsid w:val="00536E0B"/>
    <w:rsid w:val="005373C1"/>
    <w:rsid w:val="00537916"/>
    <w:rsid w:val="00541A8C"/>
    <w:rsid w:val="00542E00"/>
    <w:rsid w:val="005464A2"/>
    <w:rsid w:val="00546850"/>
    <w:rsid w:val="00550B59"/>
    <w:rsid w:val="00551F60"/>
    <w:rsid w:val="00552D5B"/>
    <w:rsid w:val="00553B68"/>
    <w:rsid w:val="00554924"/>
    <w:rsid w:val="00556C22"/>
    <w:rsid w:val="00560B3F"/>
    <w:rsid w:val="00561288"/>
    <w:rsid w:val="005618CF"/>
    <w:rsid w:val="00563F35"/>
    <w:rsid w:val="00567855"/>
    <w:rsid w:val="00567ED7"/>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7CDF"/>
    <w:rsid w:val="005E0055"/>
    <w:rsid w:val="005E05AD"/>
    <w:rsid w:val="005E225C"/>
    <w:rsid w:val="005E2419"/>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53BE"/>
    <w:rsid w:val="00637836"/>
    <w:rsid w:val="006410FF"/>
    <w:rsid w:val="00643094"/>
    <w:rsid w:val="00647057"/>
    <w:rsid w:val="0065298D"/>
    <w:rsid w:val="00653678"/>
    <w:rsid w:val="006537B7"/>
    <w:rsid w:val="00654CD3"/>
    <w:rsid w:val="0065507E"/>
    <w:rsid w:val="00660F33"/>
    <w:rsid w:val="0066531F"/>
    <w:rsid w:val="00670479"/>
    <w:rsid w:val="00671645"/>
    <w:rsid w:val="00672A57"/>
    <w:rsid w:val="006746C3"/>
    <w:rsid w:val="00674868"/>
    <w:rsid w:val="00677864"/>
    <w:rsid w:val="0068309C"/>
    <w:rsid w:val="00683A39"/>
    <w:rsid w:val="00683B7E"/>
    <w:rsid w:val="006869F3"/>
    <w:rsid w:val="006959ED"/>
    <w:rsid w:val="00695C80"/>
    <w:rsid w:val="006A1C90"/>
    <w:rsid w:val="006A5160"/>
    <w:rsid w:val="006A54F7"/>
    <w:rsid w:val="006A5B98"/>
    <w:rsid w:val="006A6021"/>
    <w:rsid w:val="006B0CBC"/>
    <w:rsid w:val="006B1F5D"/>
    <w:rsid w:val="006B3403"/>
    <w:rsid w:val="006B344E"/>
    <w:rsid w:val="006B5EE5"/>
    <w:rsid w:val="006B61BC"/>
    <w:rsid w:val="006B624B"/>
    <w:rsid w:val="006C02D1"/>
    <w:rsid w:val="006C143E"/>
    <w:rsid w:val="006C4CA6"/>
    <w:rsid w:val="006C7009"/>
    <w:rsid w:val="006C7DE0"/>
    <w:rsid w:val="006D18B6"/>
    <w:rsid w:val="006D2AEE"/>
    <w:rsid w:val="006D6201"/>
    <w:rsid w:val="006D6D5B"/>
    <w:rsid w:val="006E3A08"/>
    <w:rsid w:val="006E3E63"/>
    <w:rsid w:val="006E4C83"/>
    <w:rsid w:val="006E6235"/>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543A"/>
    <w:rsid w:val="007347BE"/>
    <w:rsid w:val="00735BAE"/>
    <w:rsid w:val="00737D42"/>
    <w:rsid w:val="00741A11"/>
    <w:rsid w:val="007421C4"/>
    <w:rsid w:val="007432DC"/>
    <w:rsid w:val="007447C2"/>
    <w:rsid w:val="007456BE"/>
    <w:rsid w:val="0075192C"/>
    <w:rsid w:val="00752F11"/>
    <w:rsid w:val="007531C5"/>
    <w:rsid w:val="00753B38"/>
    <w:rsid w:val="00754FD5"/>
    <w:rsid w:val="00762D09"/>
    <w:rsid w:val="007669F8"/>
    <w:rsid w:val="00770124"/>
    <w:rsid w:val="007716C2"/>
    <w:rsid w:val="00775A31"/>
    <w:rsid w:val="007827C5"/>
    <w:rsid w:val="007852C8"/>
    <w:rsid w:val="00786FF6"/>
    <w:rsid w:val="00791118"/>
    <w:rsid w:val="007913B1"/>
    <w:rsid w:val="007972A3"/>
    <w:rsid w:val="007A0D68"/>
    <w:rsid w:val="007A12F5"/>
    <w:rsid w:val="007A3590"/>
    <w:rsid w:val="007A38A5"/>
    <w:rsid w:val="007A6688"/>
    <w:rsid w:val="007A6744"/>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800680"/>
    <w:rsid w:val="0080199E"/>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5001A"/>
    <w:rsid w:val="0085668A"/>
    <w:rsid w:val="0086075A"/>
    <w:rsid w:val="008755B3"/>
    <w:rsid w:val="00876E7E"/>
    <w:rsid w:val="00881720"/>
    <w:rsid w:val="00884FC6"/>
    <w:rsid w:val="0088607E"/>
    <w:rsid w:val="008860EE"/>
    <w:rsid w:val="00886866"/>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E322E"/>
    <w:rsid w:val="008E6B07"/>
    <w:rsid w:val="008F0937"/>
    <w:rsid w:val="008F162B"/>
    <w:rsid w:val="008F5276"/>
    <w:rsid w:val="009022A6"/>
    <w:rsid w:val="00902D12"/>
    <w:rsid w:val="00903E4D"/>
    <w:rsid w:val="00905FD8"/>
    <w:rsid w:val="00907198"/>
    <w:rsid w:val="009106D6"/>
    <w:rsid w:val="0091074A"/>
    <w:rsid w:val="00911077"/>
    <w:rsid w:val="00912F0D"/>
    <w:rsid w:val="0091359A"/>
    <w:rsid w:val="00917D56"/>
    <w:rsid w:val="009205CA"/>
    <w:rsid w:val="00924A81"/>
    <w:rsid w:val="00925159"/>
    <w:rsid w:val="00925950"/>
    <w:rsid w:val="00927BBF"/>
    <w:rsid w:val="00932773"/>
    <w:rsid w:val="00934947"/>
    <w:rsid w:val="00935442"/>
    <w:rsid w:val="00936DAF"/>
    <w:rsid w:val="00940633"/>
    <w:rsid w:val="009448A5"/>
    <w:rsid w:val="00944D3F"/>
    <w:rsid w:val="009450AE"/>
    <w:rsid w:val="0095411A"/>
    <w:rsid w:val="00955530"/>
    <w:rsid w:val="00955641"/>
    <w:rsid w:val="0095736A"/>
    <w:rsid w:val="009612BF"/>
    <w:rsid w:val="009616EB"/>
    <w:rsid w:val="00961F0A"/>
    <w:rsid w:val="00962067"/>
    <w:rsid w:val="0096227D"/>
    <w:rsid w:val="00962BF2"/>
    <w:rsid w:val="00962D15"/>
    <w:rsid w:val="0096393D"/>
    <w:rsid w:val="00966035"/>
    <w:rsid w:val="00966869"/>
    <w:rsid w:val="00971F76"/>
    <w:rsid w:val="00973C44"/>
    <w:rsid w:val="009800CC"/>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031"/>
    <w:rsid w:val="00A13D0B"/>
    <w:rsid w:val="00A1586B"/>
    <w:rsid w:val="00A2266E"/>
    <w:rsid w:val="00A22A22"/>
    <w:rsid w:val="00A2517E"/>
    <w:rsid w:val="00A27B07"/>
    <w:rsid w:val="00A30500"/>
    <w:rsid w:val="00A30A64"/>
    <w:rsid w:val="00A33A40"/>
    <w:rsid w:val="00A34992"/>
    <w:rsid w:val="00A356BB"/>
    <w:rsid w:val="00A37921"/>
    <w:rsid w:val="00A3793D"/>
    <w:rsid w:val="00A410F8"/>
    <w:rsid w:val="00A44ECC"/>
    <w:rsid w:val="00A45463"/>
    <w:rsid w:val="00A45E84"/>
    <w:rsid w:val="00A5123B"/>
    <w:rsid w:val="00A601C8"/>
    <w:rsid w:val="00A64DFF"/>
    <w:rsid w:val="00A65400"/>
    <w:rsid w:val="00A70AC7"/>
    <w:rsid w:val="00A70CC6"/>
    <w:rsid w:val="00A72F9F"/>
    <w:rsid w:val="00A7418B"/>
    <w:rsid w:val="00A76156"/>
    <w:rsid w:val="00A779C0"/>
    <w:rsid w:val="00A8372F"/>
    <w:rsid w:val="00A86EB9"/>
    <w:rsid w:val="00A86F32"/>
    <w:rsid w:val="00A87A08"/>
    <w:rsid w:val="00A90D54"/>
    <w:rsid w:val="00A91DF1"/>
    <w:rsid w:val="00AA0967"/>
    <w:rsid w:val="00AA1699"/>
    <w:rsid w:val="00AA1750"/>
    <w:rsid w:val="00AB202C"/>
    <w:rsid w:val="00AC1509"/>
    <w:rsid w:val="00AD2262"/>
    <w:rsid w:val="00AD2656"/>
    <w:rsid w:val="00AD4164"/>
    <w:rsid w:val="00AD525B"/>
    <w:rsid w:val="00AD5CE4"/>
    <w:rsid w:val="00AE14B8"/>
    <w:rsid w:val="00AE48A5"/>
    <w:rsid w:val="00AF0954"/>
    <w:rsid w:val="00AF0DEE"/>
    <w:rsid w:val="00AF1D5E"/>
    <w:rsid w:val="00AF264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54A2"/>
    <w:rsid w:val="00B50D1A"/>
    <w:rsid w:val="00B51AFA"/>
    <w:rsid w:val="00B52F7D"/>
    <w:rsid w:val="00B531B3"/>
    <w:rsid w:val="00B56060"/>
    <w:rsid w:val="00B57928"/>
    <w:rsid w:val="00B57C15"/>
    <w:rsid w:val="00B629AB"/>
    <w:rsid w:val="00B62F4B"/>
    <w:rsid w:val="00B64B7F"/>
    <w:rsid w:val="00B64DEF"/>
    <w:rsid w:val="00B65C0B"/>
    <w:rsid w:val="00B673E6"/>
    <w:rsid w:val="00B678F0"/>
    <w:rsid w:val="00B704E3"/>
    <w:rsid w:val="00B80644"/>
    <w:rsid w:val="00B80F98"/>
    <w:rsid w:val="00B83FE0"/>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47C9"/>
    <w:rsid w:val="00C05E7C"/>
    <w:rsid w:val="00C06D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5C78"/>
    <w:rsid w:val="00C57841"/>
    <w:rsid w:val="00C60514"/>
    <w:rsid w:val="00C64017"/>
    <w:rsid w:val="00C64BA6"/>
    <w:rsid w:val="00C66568"/>
    <w:rsid w:val="00C70020"/>
    <w:rsid w:val="00C704DA"/>
    <w:rsid w:val="00C70E6F"/>
    <w:rsid w:val="00C719BB"/>
    <w:rsid w:val="00C71BC8"/>
    <w:rsid w:val="00C721B6"/>
    <w:rsid w:val="00C772D5"/>
    <w:rsid w:val="00C77B2E"/>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2994"/>
    <w:rsid w:val="00CF3233"/>
    <w:rsid w:val="00CF40CC"/>
    <w:rsid w:val="00CF563F"/>
    <w:rsid w:val="00CF6E1C"/>
    <w:rsid w:val="00CF78CC"/>
    <w:rsid w:val="00D036AD"/>
    <w:rsid w:val="00D0406E"/>
    <w:rsid w:val="00D04591"/>
    <w:rsid w:val="00D11D37"/>
    <w:rsid w:val="00D12A29"/>
    <w:rsid w:val="00D12E7D"/>
    <w:rsid w:val="00D143F7"/>
    <w:rsid w:val="00D1514C"/>
    <w:rsid w:val="00D15D93"/>
    <w:rsid w:val="00D21317"/>
    <w:rsid w:val="00D245A6"/>
    <w:rsid w:val="00D27084"/>
    <w:rsid w:val="00D30200"/>
    <w:rsid w:val="00D352D5"/>
    <w:rsid w:val="00D354FC"/>
    <w:rsid w:val="00D354FD"/>
    <w:rsid w:val="00D359B0"/>
    <w:rsid w:val="00D3632D"/>
    <w:rsid w:val="00D41053"/>
    <w:rsid w:val="00D47E91"/>
    <w:rsid w:val="00D51BAE"/>
    <w:rsid w:val="00D529C1"/>
    <w:rsid w:val="00D54A23"/>
    <w:rsid w:val="00D55BF6"/>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91F"/>
    <w:rsid w:val="00DC7C44"/>
    <w:rsid w:val="00DD00CC"/>
    <w:rsid w:val="00DD01F9"/>
    <w:rsid w:val="00DD0AA6"/>
    <w:rsid w:val="00DD2788"/>
    <w:rsid w:val="00DD770D"/>
    <w:rsid w:val="00DE0863"/>
    <w:rsid w:val="00DE0BF8"/>
    <w:rsid w:val="00DE126E"/>
    <w:rsid w:val="00DE2869"/>
    <w:rsid w:val="00DE31F9"/>
    <w:rsid w:val="00DE69AE"/>
    <w:rsid w:val="00DE6D2B"/>
    <w:rsid w:val="00DE787A"/>
    <w:rsid w:val="00DF0343"/>
    <w:rsid w:val="00DF0F5F"/>
    <w:rsid w:val="00DF147F"/>
    <w:rsid w:val="00DF399A"/>
    <w:rsid w:val="00DF3FE4"/>
    <w:rsid w:val="00DF561F"/>
    <w:rsid w:val="00DF5D2E"/>
    <w:rsid w:val="00E05B90"/>
    <w:rsid w:val="00E06AAC"/>
    <w:rsid w:val="00E075F0"/>
    <w:rsid w:val="00E10F6F"/>
    <w:rsid w:val="00E16756"/>
    <w:rsid w:val="00E17FFE"/>
    <w:rsid w:val="00E20CD7"/>
    <w:rsid w:val="00E22F1E"/>
    <w:rsid w:val="00E23B60"/>
    <w:rsid w:val="00E23C57"/>
    <w:rsid w:val="00E267A1"/>
    <w:rsid w:val="00E319B8"/>
    <w:rsid w:val="00E3298C"/>
    <w:rsid w:val="00E37747"/>
    <w:rsid w:val="00E4084D"/>
    <w:rsid w:val="00E41F2A"/>
    <w:rsid w:val="00E43633"/>
    <w:rsid w:val="00E4700D"/>
    <w:rsid w:val="00E50496"/>
    <w:rsid w:val="00E56AC3"/>
    <w:rsid w:val="00E57747"/>
    <w:rsid w:val="00E61438"/>
    <w:rsid w:val="00E62AF2"/>
    <w:rsid w:val="00E62D5E"/>
    <w:rsid w:val="00E63306"/>
    <w:rsid w:val="00E6405C"/>
    <w:rsid w:val="00E659E3"/>
    <w:rsid w:val="00E65D5E"/>
    <w:rsid w:val="00E7050E"/>
    <w:rsid w:val="00E70ECF"/>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0CBF"/>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EC0"/>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2AA2"/>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2209A3"/>
  <w15:docId w15:val="{ACD8AE81-153E-4972-8384-3CFFBE4E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gallery.technet.microsoft.com/scriptcenter/PowerShell-DFS-Replication-e1c8d772"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836EC2F7224C0589C49A7AF61E7C10"/>
        <w:category>
          <w:name w:val="General"/>
          <w:gallery w:val="placeholder"/>
        </w:category>
        <w:types>
          <w:type w:val="bbPlcHdr"/>
        </w:types>
        <w:behaviors>
          <w:behavior w:val="content"/>
        </w:behaviors>
        <w:guid w:val="{2669EC89-2790-46A1-A567-8606804FA759}"/>
      </w:docPartPr>
      <w:docPartBody>
        <w:p w:rsidR="003E5B48" w:rsidRDefault="00963F0E">
          <w:pPr>
            <w:pStyle w:val="87836EC2F7224C0589C49A7AF61E7C10"/>
          </w:pPr>
          <w:r w:rsidRPr="00B454A2">
            <w:rPr>
              <w:rStyle w:val="SchwacheHervorhebung"/>
            </w:rPr>
            <w:t>Kurzbeschreibung zur Inst- / Deinstallation</w:t>
          </w:r>
          <w:r>
            <w:rPr>
              <w:rStyle w:val="SchwacheHervorhebung"/>
            </w:rPr>
            <w:t xml:space="preserve"> (optional)</w:t>
          </w:r>
        </w:p>
      </w:docPartBody>
    </w:docPart>
    <w:docPart>
      <w:docPartPr>
        <w:name w:val="CF3DC3262A08447E8EA58922FC13CAB5"/>
        <w:category>
          <w:name w:val="General"/>
          <w:gallery w:val="placeholder"/>
        </w:category>
        <w:types>
          <w:type w:val="bbPlcHdr"/>
        </w:types>
        <w:behaviors>
          <w:behavior w:val="content"/>
        </w:behaviors>
        <w:guid w:val="{A56C579F-C76B-4F3A-8A45-DBF88C392E39}"/>
      </w:docPartPr>
      <w:docPartBody>
        <w:p w:rsidR="003E5B48" w:rsidRDefault="00963F0E">
          <w:pPr>
            <w:pStyle w:val="CF3DC3262A08447E8EA58922FC13CAB5"/>
          </w:pPr>
          <w:r w:rsidRPr="0085668A">
            <w:rPr>
              <w:rStyle w:val="SchwacheHervorhebung"/>
            </w:rPr>
            <w:t>Bitte auswählen.</w:t>
          </w:r>
        </w:p>
      </w:docPartBody>
    </w:docPart>
    <w:docPart>
      <w:docPartPr>
        <w:name w:val="5EC12215E8364C40B9B820925413F48D"/>
        <w:category>
          <w:name w:val="General"/>
          <w:gallery w:val="placeholder"/>
        </w:category>
        <w:types>
          <w:type w:val="bbPlcHdr"/>
        </w:types>
        <w:behaviors>
          <w:behavior w:val="content"/>
        </w:behaviors>
        <w:guid w:val="{28185784-8505-43D0-A3A5-D1B40A931654}"/>
      </w:docPartPr>
      <w:docPartBody>
        <w:p w:rsidR="003E5B48" w:rsidRDefault="00963F0E">
          <w:pPr>
            <w:pStyle w:val="5EC12215E8364C40B9B820925413F48D"/>
          </w:pPr>
          <w:r w:rsidRPr="0085668A">
            <w:rPr>
              <w:rStyle w:val="SchwacheHervorhebung"/>
            </w:rPr>
            <w:t>Bitte auswählen</w:t>
          </w:r>
          <w:r>
            <w:rPr>
              <w:rStyle w:val="SchwacheHervorhebung"/>
            </w:rPr>
            <w:t>.</w:t>
          </w:r>
        </w:p>
      </w:docPartBody>
    </w:docPart>
    <w:docPart>
      <w:docPartPr>
        <w:name w:val="084F1B4955DC40959B736B87BCDAE138"/>
        <w:category>
          <w:name w:val="General"/>
          <w:gallery w:val="placeholder"/>
        </w:category>
        <w:types>
          <w:type w:val="bbPlcHdr"/>
        </w:types>
        <w:behaviors>
          <w:behavior w:val="content"/>
        </w:behaviors>
        <w:guid w:val="{2B7A7474-B0DB-417F-A15F-87175DA741C8}"/>
      </w:docPartPr>
      <w:docPartBody>
        <w:p w:rsidR="003E5B48" w:rsidRDefault="00963F0E">
          <w:pPr>
            <w:pStyle w:val="084F1B4955DC40959B736B87BCDAE138"/>
          </w:pPr>
          <w:r w:rsidRPr="0085668A">
            <w:rPr>
              <w:rStyle w:val="SchwacheHervorhebung"/>
            </w:rPr>
            <w:t>Bitte auswählen.</w:t>
          </w:r>
        </w:p>
      </w:docPartBody>
    </w:docPart>
    <w:docPart>
      <w:docPartPr>
        <w:name w:val="5521C2696DD345B7B21A75E261945C85"/>
        <w:category>
          <w:name w:val="General"/>
          <w:gallery w:val="placeholder"/>
        </w:category>
        <w:types>
          <w:type w:val="bbPlcHdr"/>
        </w:types>
        <w:behaviors>
          <w:behavior w:val="content"/>
        </w:behaviors>
        <w:guid w:val="{0746D30B-CA59-47A7-976F-F4A816DF295E}"/>
      </w:docPartPr>
      <w:docPartBody>
        <w:p w:rsidR="003E5B48" w:rsidRDefault="00963F0E">
          <w:pPr>
            <w:pStyle w:val="5521C2696DD345B7B21A75E261945C85"/>
          </w:pPr>
          <w:r w:rsidRPr="0085668A">
            <w:rPr>
              <w:rStyle w:val="SchwacheHervorhebung"/>
            </w:rPr>
            <w:t>Bitte auswählen.</w:t>
          </w:r>
        </w:p>
      </w:docPartBody>
    </w:docPart>
    <w:docPart>
      <w:docPartPr>
        <w:name w:val="562A3280A6284763AB78AE65CB1C745E"/>
        <w:category>
          <w:name w:val="General"/>
          <w:gallery w:val="placeholder"/>
        </w:category>
        <w:types>
          <w:type w:val="bbPlcHdr"/>
        </w:types>
        <w:behaviors>
          <w:behavior w:val="content"/>
        </w:behaviors>
        <w:guid w:val="{C56E03E3-10B8-4663-B1FC-8E6FBCC036B6}"/>
      </w:docPartPr>
      <w:docPartBody>
        <w:p w:rsidR="003E5B48" w:rsidRDefault="00963F0E">
          <w:pPr>
            <w:pStyle w:val="562A3280A6284763AB78AE65CB1C745E"/>
          </w:pPr>
          <w:r>
            <w:rPr>
              <w:rStyle w:val="SchwacheHervorhebung"/>
            </w:rPr>
            <w:t>Bitte auswählen.</w:t>
          </w:r>
        </w:p>
      </w:docPartBody>
    </w:docPart>
    <w:docPart>
      <w:docPartPr>
        <w:name w:val="675B332544C547F284CCCC1A3AE44811"/>
        <w:category>
          <w:name w:val="General"/>
          <w:gallery w:val="placeholder"/>
        </w:category>
        <w:types>
          <w:type w:val="bbPlcHdr"/>
        </w:types>
        <w:behaviors>
          <w:behavior w:val="content"/>
        </w:behaviors>
        <w:guid w:val="{9C5427D1-F02D-471A-ABDE-6D4BEC544BF1}"/>
      </w:docPartPr>
      <w:docPartBody>
        <w:p w:rsidR="003E5B48" w:rsidRDefault="00963F0E">
          <w:pPr>
            <w:pStyle w:val="675B332544C547F284CCCC1A3AE44811"/>
          </w:pPr>
          <w:r w:rsidRPr="0091074A">
            <w:rPr>
              <w:rStyle w:val="SchwacheHervorhebung"/>
            </w:rPr>
            <w:t>- falls „Ja“ Dateiname eingeben</w:t>
          </w:r>
        </w:p>
      </w:docPartBody>
    </w:docPart>
    <w:docPart>
      <w:docPartPr>
        <w:name w:val="FC272314C6D34949A2E83F5E2931F09A"/>
        <w:category>
          <w:name w:val="General"/>
          <w:gallery w:val="placeholder"/>
        </w:category>
        <w:types>
          <w:type w:val="bbPlcHdr"/>
        </w:types>
        <w:behaviors>
          <w:behavior w:val="content"/>
        </w:behaviors>
        <w:guid w:val="{352B421D-A030-4717-8E57-B2521350B22B}"/>
      </w:docPartPr>
      <w:docPartBody>
        <w:p w:rsidR="003E5B48" w:rsidRDefault="00963F0E">
          <w:pPr>
            <w:pStyle w:val="FC272314C6D34949A2E83F5E2931F09A"/>
          </w:pPr>
          <w:r>
            <w:rPr>
              <w:rStyle w:val="SchwacheHervorhebung"/>
            </w:rPr>
            <w:t>Bitte auswählen.</w:t>
          </w:r>
        </w:p>
      </w:docPartBody>
    </w:docPart>
    <w:docPart>
      <w:docPartPr>
        <w:name w:val="3874B4119DB945EA8BA40497E639DC8E"/>
        <w:category>
          <w:name w:val="General"/>
          <w:gallery w:val="placeholder"/>
        </w:category>
        <w:types>
          <w:type w:val="bbPlcHdr"/>
        </w:types>
        <w:behaviors>
          <w:behavior w:val="content"/>
        </w:behaviors>
        <w:guid w:val="{F7BEB5C2-9F77-4000-A537-0246CBAEBA5A}"/>
      </w:docPartPr>
      <w:docPartBody>
        <w:p w:rsidR="003E5B48" w:rsidRDefault="00963F0E">
          <w:pPr>
            <w:pStyle w:val="3874B4119DB945EA8BA40497E639DC8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A8ED1584E6144AB5B2350BA656CCF69E"/>
        <w:category>
          <w:name w:val="General"/>
          <w:gallery w:val="placeholder"/>
        </w:category>
        <w:types>
          <w:type w:val="bbPlcHdr"/>
        </w:types>
        <w:behaviors>
          <w:behavior w:val="content"/>
        </w:behaviors>
        <w:guid w:val="{21275238-7D29-45C2-8DF4-4D0C95CCDFD1}"/>
      </w:docPartPr>
      <w:docPartBody>
        <w:p w:rsidR="003E5B48" w:rsidRDefault="00963F0E">
          <w:pPr>
            <w:pStyle w:val="A8ED1584E6144AB5B2350BA656CCF69E"/>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DCB25DAE1B1C4E609EC832C14C387DB6"/>
        <w:category>
          <w:name w:val="Allgemein"/>
          <w:gallery w:val="placeholder"/>
        </w:category>
        <w:types>
          <w:type w:val="bbPlcHdr"/>
        </w:types>
        <w:behaviors>
          <w:behavior w:val="content"/>
        </w:behaviors>
        <w:guid w:val="{990FE0E4-5D6B-49BD-A666-8F09BEC734A7}"/>
      </w:docPartPr>
      <w:docPartBody>
        <w:p w:rsidR="00000000" w:rsidRDefault="00983B9D" w:rsidP="00983B9D">
          <w:pPr>
            <w:pStyle w:val="DCB25DAE1B1C4E609EC832C14C387DB6"/>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34A6A75CA07B450E95F35D30F0F2015D"/>
        <w:category>
          <w:name w:val="Allgemein"/>
          <w:gallery w:val="placeholder"/>
        </w:category>
        <w:types>
          <w:type w:val="bbPlcHdr"/>
        </w:types>
        <w:behaviors>
          <w:behavior w:val="content"/>
        </w:behaviors>
        <w:guid w:val="{14327509-9F3D-40FD-B09A-37719A09D98F}"/>
      </w:docPartPr>
      <w:docPartBody>
        <w:p w:rsidR="00000000" w:rsidRDefault="00983B9D" w:rsidP="00983B9D">
          <w:pPr>
            <w:pStyle w:val="34A6A75CA07B450E95F35D30F0F2015D"/>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4175116E9ECC4250A505F72B5F3AB863"/>
        <w:category>
          <w:name w:val="Allgemein"/>
          <w:gallery w:val="placeholder"/>
        </w:category>
        <w:types>
          <w:type w:val="bbPlcHdr"/>
        </w:types>
        <w:behaviors>
          <w:behavior w:val="content"/>
        </w:behaviors>
        <w:guid w:val="{E454AD41-1880-4EF0-A394-ACDA54B0D896}"/>
      </w:docPartPr>
      <w:docPartBody>
        <w:p w:rsidR="00000000" w:rsidRDefault="00983B9D" w:rsidP="00983B9D">
          <w:pPr>
            <w:pStyle w:val="4175116E9ECC4250A505F72B5F3AB863"/>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DB200444BC5F4CCA984340D028328412"/>
        <w:category>
          <w:name w:val="Allgemein"/>
          <w:gallery w:val="placeholder"/>
        </w:category>
        <w:types>
          <w:type w:val="bbPlcHdr"/>
        </w:types>
        <w:behaviors>
          <w:behavior w:val="content"/>
        </w:behaviors>
        <w:guid w:val="{8F09A567-F64A-4733-A24D-356533207402}"/>
      </w:docPartPr>
      <w:docPartBody>
        <w:p w:rsidR="00000000" w:rsidRDefault="00983B9D" w:rsidP="00983B9D">
          <w:pPr>
            <w:pStyle w:val="DB200444BC5F4CCA984340D028328412"/>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C081122012544DB2991AA65BA59E0BC4"/>
        <w:category>
          <w:name w:val="Allgemein"/>
          <w:gallery w:val="placeholder"/>
        </w:category>
        <w:types>
          <w:type w:val="bbPlcHdr"/>
        </w:types>
        <w:behaviors>
          <w:behavior w:val="content"/>
        </w:behaviors>
        <w:guid w:val="{24B6105B-24E6-4266-835B-1E1258AE8827}"/>
      </w:docPartPr>
      <w:docPartBody>
        <w:p w:rsidR="00000000" w:rsidRDefault="00983B9D" w:rsidP="00983B9D">
          <w:pPr>
            <w:pStyle w:val="C081122012544DB2991AA65BA59E0BC4"/>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302E773E3D384C9AA6DE3B08EDA1BA55"/>
        <w:category>
          <w:name w:val="Allgemein"/>
          <w:gallery w:val="placeholder"/>
        </w:category>
        <w:types>
          <w:type w:val="bbPlcHdr"/>
        </w:types>
        <w:behaviors>
          <w:behavior w:val="content"/>
        </w:behaviors>
        <w:guid w:val="{A7765B4E-C071-4B7F-8898-F1512DA90E0A}"/>
      </w:docPartPr>
      <w:docPartBody>
        <w:p w:rsidR="00000000" w:rsidRDefault="00983B9D" w:rsidP="00983B9D">
          <w:pPr>
            <w:pStyle w:val="302E773E3D384C9AA6DE3B08EDA1BA55"/>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BED93B9872EC4E80A38F8CA3699F5854"/>
        <w:category>
          <w:name w:val="Allgemein"/>
          <w:gallery w:val="placeholder"/>
        </w:category>
        <w:types>
          <w:type w:val="bbPlcHdr"/>
        </w:types>
        <w:behaviors>
          <w:behavior w:val="content"/>
        </w:behaviors>
        <w:guid w:val="{7121EFE2-57CF-40ED-911C-A09E38AFCF2F}"/>
      </w:docPartPr>
      <w:docPartBody>
        <w:p w:rsidR="00000000" w:rsidRDefault="00983B9D" w:rsidP="00983B9D">
          <w:pPr>
            <w:pStyle w:val="BED93B9872EC4E80A38F8CA3699F5854"/>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0874B0E3DEE442FBB37B4B3031C5FBA8"/>
        <w:category>
          <w:name w:val="Allgemein"/>
          <w:gallery w:val="placeholder"/>
        </w:category>
        <w:types>
          <w:type w:val="bbPlcHdr"/>
        </w:types>
        <w:behaviors>
          <w:behavior w:val="content"/>
        </w:behaviors>
        <w:guid w:val="{7D48556A-F0F5-409E-8A8A-37517BD990AE}"/>
      </w:docPartPr>
      <w:docPartBody>
        <w:p w:rsidR="00000000" w:rsidRDefault="00983B9D" w:rsidP="00983B9D">
          <w:pPr>
            <w:pStyle w:val="0874B0E3DEE442FBB37B4B3031C5FBA8"/>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53BB501FA19342778BB0EBD6F513ECC7"/>
        <w:category>
          <w:name w:val="Allgemein"/>
          <w:gallery w:val="placeholder"/>
        </w:category>
        <w:types>
          <w:type w:val="bbPlcHdr"/>
        </w:types>
        <w:behaviors>
          <w:behavior w:val="content"/>
        </w:behaviors>
        <w:guid w:val="{B314D0C1-6A02-43B4-9D99-4387A4F9F9D6}"/>
      </w:docPartPr>
      <w:docPartBody>
        <w:p w:rsidR="00000000" w:rsidRDefault="00983B9D" w:rsidP="00983B9D">
          <w:pPr>
            <w:pStyle w:val="53BB501FA19342778BB0EBD6F513ECC7"/>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2E86F270191D4B749227D55CE4AAA78E"/>
        <w:category>
          <w:name w:val="Allgemein"/>
          <w:gallery w:val="placeholder"/>
        </w:category>
        <w:types>
          <w:type w:val="bbPlcHdr"/>
        </w:types>
        <w:behaviors>
          <w:behavior w:val="content"/>
        </w:behaviors>
        <w:guid w:val="{95AC4D62-3CFA-4923-A8F1-45A141A1B778}"/>
      </w:docPartPr>
      <w:docPartBody>
        <w:p w:rsidR="00000000" w:rsidRDefault="00983B9D" w:rsidP="00983B9D">
          <w:pPr>
            <w:pStyle w:val="2E86F270191D4B749227D55CE4AAA78E"/>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F0E"/>
    <w:rsid w:val="000572EB"/>
    <w:rsid w:val="001A1445"/>
    <w:rsid w:val="00311392"/>
    <w:rsid w:val="00343601"/>
    <w:rsid w:val="003E5B48"/>
    <w:rsid w:val="00445B58"/>
    <w:rsid w:val="00451CC2"/>
    <w:rsid w:val="004D397E"/>
    <w:rsid w:val="006B5295"/>
    <w:rsid w:val="00741D00"/>
    <w:rsid w:val="00862833"/>
    <w:rsid w:val="00870EB7"/>
    <w:rsid w:val="0096194A"/>
    <w:rsid w:val="00963F0E"/>
    <w:rsid w:val="00983B9D"/>
    <w:rsid w:val="009A207E"/>
    <w:rsid w:val="009B3F83"/>
    <w:rsid w:val="00A333C1"/>
    <w:rsid w:val="00AC43CD"/>
    <w:rsid w:val="00BC39DF"/>
    <w:rsid w:val="00DE06A2"/>
    <w:rsid w:val="00E02352"/>
    <w:rsid w:val="00E141DF"/>
    <w:rsid w:val="00E37670"/>
    <w:rsid w:val="00F012D1"/>
    <w:rsid w:val="00F511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963F0E"/>
    <w:rPr>
      <w:i/>
      <w:iCs/>
      <w:color w:val="808080" w:themeColor="text1" w:themeTint="7F"/>
    </w:rPr>
  </w:style>
  <w:style w:type="paragraph" w:customStyle="1" w:styleId="28C9A8A4B9D34AC88BFF88719ACB53A0">
    <w:name w:val="28C9A8A4B9D34AC88BFF88719ACB53A0"/>
  </w:style>
  <w:style w:type="paragraph" w:customStyle="1" w:styleId="38A6E04A25EC4D1EA4A19A822F620136">
    <w:name w:val="38A6E04A25EC4D1EA4A19A822F620136"/>
  </w:style>
  <w:style w:type="paragraph" w:customStyle="1" w:styleId="CB864A7BA7F44D6BAA3806F22161BD65">
    <w:name w:val="CB864A7BA7F44D6BAA3806F22161BD65"/>
  </w:style>
  <w:style w:type="paragraph" w:customStyle="1" w:styleId="1A34405B401446E3809ECC4234CBF800">
    <w:name w:val="1A34405B401446E3809ECC4234CBF800"/>
  </w:style>
  <w:style w:type="paragraph" w:customStyle="1" w:styleId="E816A9FCB14B458AAB2B56C496A7B379">
    <w:name w:val="E816A9FCB14B458AAB2B56C496A7B379"/>
  </w:style>
  <w:style w:type="paragraph" w:customStyle="1" w:styleId="48E07FD6AFEC4BE2B7EEB84BA035BD82">
    <w:name w:val="48E07FD6AFEC4BE2B7EEB84BA035BD82"/>
  </w:style>
  <w:style w:type="paragraph" w:customStyle="1" w:styleId="4BE2DFD39B874673AD94C3D119F93AF7">
    <w:name w:val="4BE2DFD39B874673AD94C3D119F93AF7"/>
  </w:style>
  <w:style w:type="paragraph" w:customStyle="1" w:styleId="D489CFCF207F4DD6A81C6F3E347EDFEB">
    <w:name w:val="D489CFCF207F4DD6A81C6F3E347EDFEB"/>
  </w:style>
  <w:style w:type="paragraph" w:customStyle="1" w:styleId="688BF443254644A995394D2B5D0B35A6">
    <w:name w:val="688BF443254644A995394D2B5D0B35A6"/>
  </w:style>
  <w:style w:type="paragraph" w:customStyle="1" w:styleId="59DDFE31026540FE8F209E23F99910BD">
    <w:name w:val="59DDFE31026540FE8F209E23F99910BD"/>
  </w:style>
  <w:style w:type="paragraph" w:customStyle="1" w:styleId="E621C4D2BF594BEC9A71D6A07302121D">
    <w:name w:val="E621C4D2BF594BEC9A71D6A07302121D"/>
  </w:style>
  <w:style w:type="paragraph" w:customStyle="1" w:styleId="87836EC2F7224C0589C49A7AF61E7C10">
    <w:name w:val="87836EC2F7224C0589C49A7AF61E7C10"/>
  </w:style>
  <w:style w:type="paragraph" w:customStyle="1" w:styleId="EB5B02DE48F84936BE07162A067631B0">
    <w:name w:val="EB5B02DE48F84936BE07162A067631B0"/>
  </w:style>
  <w:style w:type="paragraph" w:customStyle="1" w:styleId="D16797A519FD43EFBBFFFCC0C4E75F33">
    <w:name w:val="D16797A519FD43EFBBFFFCC0C4E75F33"/>
  </w:style>
  <w:style w:type="paragraph" w:customStyle="1" w:styleId="CF3DC3262A08447E8EA58922FC13CAB5">
    <w:name w:val="CF3DC3262A08447E8EA58922FC13CAB5"/>
  </w:style>
  <w:style w:type="paragraph" w:customStyle="1" w:styleId="5EC12215E8364C40B9B820925413F48D">
    <w:name w:val="5EC12215E8364C40B9B820925413F48D"/>
  </w:style>
  <w:style w:type="paragraph" w:customStyle="1" w:styleId="084F1B4955DC40959B736B87BCDAE138">
    <w:name w:val="084F1B4955DC40959B736B87BCDAE138"/>
  </w:style>
  <w:style w:type="paragraph" w:customStyle="1" w:styleId="5521C2696DD345B7B21A75E261945C85">
    <w:name w:val="5521C2696DD345B7B21A75E261945C85"/>
  </w:style>
  <w:style w:type="paragraph" w:customStyle="1" w:styleId="562A3280A6284763AB78AE65CB1C745E">
    <w:name w:val="562A3280A6284763AB78AE65CB1C745E"/>
  </w:style>
  <w:style w:type="paragraph" w:customStyle="1" w:styleId="675B332544C547F284CCCC1A3AE44811">
    <w:name w:val="675B332544C547F284CCCC1A3AE44811"/>
  </w:style>
  <w:style w:type="paragraph" w:customStyle="1" w:styleId="FC272314C6D34949A2E83F5E2931F09A">
    <w:name w:val="FC272314C6D34949A2E83F5E2931F09A"/>
  </w:style>
  <w:style w:type="character" w:styleId="Platzhaltertext">
    <w:name w:val="Placeholder Text"/>
    <w:basedOn w:val="Absatz-Standardschriftart"/>
    <w:uiPriority w:val="99"/>
    <w:semiHidden/>
    <w:rsid w:val="00983B9D"/>
    <w:rPr>
      <w:color w:val="808080"/>
    </w:rPr>
  </w:style>
  <w:style w:type="paragraph" w:customStyle="1" w:styleId="3874B4119DB945EA8BA40497E639DC8E">
    <w:name w:val="3874B4119DB945EA8BA40497E639DC8E"/>
  </w:style>
  <w:style w:type="paragraph" w:customStyle="1" w:styleId="A8ED1584E6144AB5B2350BA656CCF69E">
    <w:name w:val="A8ED1584E6144AB5B2350BA656CCF69E"/>
  </w:style>
  <w:style w:type="paragraph" w:customStyle="1" w:styleId="94A5112CCD344E54A6333BA7F7882CFD">
    <w:name w:val="94A5112CCD344E54A6333BA7F7882CFD"/>
    <w:rsid w:val="00963F0E"/>
  </w:style>
  <w:style w:type="paragraph" w:customStyle="1" w:styleId="06561B9C990E4364ADD7DE17D5CAFE91">
    <w:name w:val="06561B9C990E4364ADD7DE17D5CAFE91"/>
    <w:rsid w:val="00963F0E"/>
  </w:style>
  <w:style w:type="paragraph" w:customStyle="1" w:styleId="D585D37357CA4CFEB00610E0FE80E200">
    <w:name w:val="D585D37357CA4CFEB00610E0FE80E200"/>
    <w:rsid w:val="00963F0E"/>
  </w:style>
  <w:style w:type="paragraph" w:customStyle="1" w:styleId="61014527ACED44E6A9D74862FD1FB9BE">
    <w:name w:val="61014527ACED44E6A9D74862FD1FB9BE"/>
    <w:rsid w:val="00963F0E"/>
  </w:style>
  <w:style w:type="paragraph" w:customStyle="1" w:styleId="88BFF3573E1147BBBD07B2042BFB6A11">
    <w:name w:val="88BFF3573E1147BBBD07B2042BFB6A11"/>
    <w:rsid w:val="00DE06A2"/>
    <w:pPr>
      <w:spacing w:after="160" w:line="259" w:lineRule="auto"/>
    </w:pPr>
  </w:style>
  <w:style w:type="paragraph" w:customStyle="1" w:styleId="11EE29CBEE4944ECBCCF0672D28FB27E">
    <w:name w:val="11EE29CBEE4944ECBCCF0672D28FB27E"/>
    <w:rsid w:val="00DE06A2"/>
    <w:pPr>
      <w:spacing w:after="160" w:line="259" w:lineRule="auto"/>
    </w:pPr>
  </w:style>
  <w:style w:type="paragraph" w:customStyle="1" w:styleId="7C3C4C7246D04E1B967EB6B53D404D96">
    <w:name w:val="7C3C4C7246D04E1B967EB6B53D404D96"/>
    <w:rsid w:val="00DE06A2"/>
    <w:pPr>
      <w:spacing w:after="160" w:line="259" w:lineRule="auto"/>
    </w:pPr>
  </w:style>
  <w:style w:type="paragraph" w:customStyle="1" w:styleId="B8A6DCD3D73A47228AD627B315F05A27">
    <w:name w:val="B8A6DCD3D73A47228AD627B315F05A27"/>
    <w:rsid w:val="00DE06A2"/>
    <w:pPr>
      <w:spacing w:after="160" w:line="259" w:lineRule="auto"/>
    </w:pPr>
  </w:style>
  <w:style w:type="paragraph" w:customStyle="1" w:styleId="43349B71619B445984154E67506DDEEB">
    <w:name w:val="43349B71619B445984154E67506DDEEB"/>
    <w:rsid w:val="00DE06A2"/>
    <w:pPr>
      <w:spacing w:after="160" w:line="259" w:lineRule="auto"/>
    </w:pPr>
  </w:style>
  <w:style w:type="paragraph" w:customStyle="1" w:styleId="A1BD439D3C9E4CE1A9286CEE32B36684">
    <w:name w:val="A1BD439D3C9E4CE1A9286CEE32B36684"/>
    <w:rsid w:val="00DE06A2"/>
    <w:pPr>
      <w:spacing w:after="160" w:line="259" w:lineRule="auto"/>
    </w:pPr>
  </w:style>
  <w:style w:type="paragraph" w:customStyle="1" w:styleId="B60E99DE8DBA4ED88110E07868DEF75C">
    <w:name w:val="B60E99DE8DBA4ED88110E07868DEF75C"/>
    <w:rsid w:val="00DE06A2"/>
    <w:pPr>
      <w:spacing w:after="160" w:line="259" w:lineRule="auto"/>
    </w:pPr>
  </w:style>
  <w:style w:type="paragraph" w:customStyle="1" w:styleId="5C71DB71FBC84B4AAE71EBB233885786">
    <w:name w:val="5C71DB71FBC84B4AAE71EBB233885786"/>
    <w:rsid w:val="00DE06A2"/>
    <w:pPr>
      <w:spacing w:after="160" w:line="259" w:lineRule="auto"/>
    </w:pPr>
  </w:style>
  <w:style w:type="paragraph" w:customStyle="1" w:styleId="14912290350342C4B380500FAC17B785">
    <w:name w:val="14912290350342C4B380500FAC17B785"/>
    <w:rsid w:val="00DE06A2"/>
    <w:pPr>
      <w:spacing w:after="160" w:line="259" w:lineRule="auto"/>
    </w:pPr>
  </w:style>
  <w:style w:type="paragraph" w:customStyle="1" w:styleId="C7ACEFC1D36A4C65A91556B3908A1E1C">
    <w:name w:val="C7ACEFC1D36A4C65A91556B3908A1E1C"/>
    <w:rsid w:val="00DE06A2"/>
    <w:pPr>
      <w:spacing w:after="160" w:line="259" w:lineRule="auto"/>
    </w:pPr>
  </w:style>
  <w:style w:type="paragraph" w:customStyle="1" w:styleId="2722F6AA52DC486C8E79B60F01C6D8FA">
    <w:name w:val="2722F6AA52DC486C8E79B60F01C6D8FA"/>
    <w:rsid w:val="00DE06A2"/>
    <w:pPr>
      <w:spacing w:after="160" w:line="259" w:lineRule="auto"/>
    </w:pPr>
  </w:style>
  <w:style w:type="paragraph" w:customStyle="1" w:styleId="0BE9B51866E444DE804C15849A58EFCA">
    <w:name w:val="0BE9B51866E444DE804C15849A58EFCA"/>
    <w:rsid w:val="00DE06A2"/>
    <w:pPr>
      <w:spacing w:after="160" w:line="259" w:lineRule="auto"/>
    </w:pPr>
  </w:style>
  <w:style w:type="paragraph" w:customStyle="1" w:styleId="C3329919D1D1421F8F48916586B4A633">
    <w:name w:val="C3329919D1D1421F8F48916586B4A633"/>
    <w:rsid w:val="00DE06A2"/>
    <w:pPr>
      <w:spacing w:after="160" w:line="259" w:lineRule="auto"/>
    </w:pPr>
  </w:style>
  <w:style w:type="paragraph" w:customStyle="1" w:styleId="C844148D47CE4F47B188F192DC41C472">
    <w:name w:val="C844148D47CE4F47B188F192DC41C472"/>
    <w:rsid w:val="00DE06A2"/>
    <w:pPr>
      <w:spacing w:after="160" w:line="259" w:lineRule="auto"/>
    </w:pPr>
  </w:style>
  <w:style w:type="paragraph" w:customStyle="1" w:styleId="35E1E89D74EA40259D849083D8439995">
    <w:name w:val="35E1E89D74EA40259D849083D8439995"/>
    <w:rsid w:val="00DE06A2"/>
    <w:pPr>
      <w:spacing w:after="160" w:line="259" w:lineRule="auto"/>
    </w:pPr>
  </w:style>
  <w:style w:type="paragraph" w:customStyle="1" w:styleId="11B323EE0F6040FA8B71ECD87CAB7458">
    <w:name w:val="11B323EE0F6040FA8B71ECD87CAB7458"/>
    <w:rsid w:val="00DE06A2"/>
    <w:pPr>
      <w:spacing w:after="160" w:line="259" w:lineRule="auto"/>
    </w:pPr>
  </w:style>
  <w:style w:type="paragraph" w:customStyle="1" w:styleId="F61606EF94D7449C969599C312532B3C">
    <w:name w:val="F61606EF94D7449C969599C312532B3C"/>
    <w:rsid w:val="00DE06A2"/>
    <w:pPr>
      <w:spacing w:after="160" w:line="259" w:lineRule="auto"/>
    </w:pPr>
  </w:style>
  <w:style w:type="paragraph" w:customStyle="1" w:styleId="EC792BFD7BBA499FADEF356F1E277E2D">
    <w:name w:val="EC792BFD7BBA499FADEF356F1E277E2D"/>
    <w:rsid w:val="00DE06A2"/>
    <w:pPr>
      <w:spacing w:after="160" w:line="259" w:lineRule="auto"/>
    </w:pPr>
  </w:style>
  <w:style w:type="paragraph" w:customStyle="1" w:styleId="5FE4FAEF2A0A462DA195419FE1C6794D">
    <w:name w:val="5FE4FAEF2A0A462DA195419FE1C6794D"/>
    <w:rsid w:val="00DE06A2"/>
    <w:pPr>
      <w:spacing w:after="160" w:line="259" w:lineRule="auto"/>
    </w:pPr>
  </w:style>
  <w:style w:type="paragraph" w:customStyle="1" w:styleId="81756F613EA44A989F12A5EECA9362A1">
    <w:name w:val="81756F613EA44A989F12A5EECA9362A1"/>
    <w:rsid w:val="00DE06A2"/>
    <w:pPr>
      <w:spacing w:after="160" w:line="259" w:lineRule="auto"/>
    </w:pPr>
  </w:style>
  <w:style w:type="paragraph" w:customStyle="1" w:styleId="CA15ABDD187B4A2AA5C180D5C11D6247">
    <w:name w:val="CA15ABDD187B4A2AA5C180D5C11D6247"/>
    <w:rsid w:val="00F5115E"/>
    <w:pPr>
      <w:spacing w:after="160" w:line="259" w:lineRule="auto"/>
    </w:pPr>
  </w:style>
  <w:style w:type="paragraph" w:customStyle="1" w:styleId="1D9A87F2E33641E3B46F55345AC86F48">
    <w:name w:val="1D9A87F2E33641E3B46F55345AC86F48"/>
    <w:rsid w:val="00F5115E"/>
    <w:pPr>
      <w:spacing w:after="160" w:line="259" w:lineRule="auto"/>
    </w:pPr>
  </w:style>
  <w:style w:type="paragraph" w:customStyle="1" w:styleId="6690594209174C4EAA6169F403ECFB77">
    <w:name w:val="6690594209174C4EAA6169F403ECFB77"/>
    <w:rsid w:val="00F5115E"/>
    <w:pPr>
      <w:spacing w:after="160" w:line="259" w:lineRule="auto"/>
    </w:pPr>
  </w:style>
  <w:style w:type="paragraph" w:customStyle="1" w:styleId="8D5583819B7C420AA1B4411A99E2B5DD">
    <w:name w:val="8D5583819B7C420AA1B4411A99E2B5DD"/>
    <w:rsid w:val="00F5115E"/>
    <w:pPr>
      <w:spacing w:after="160" w:line="259" w:lineRule="auto"/>
    </w:pPr>
  </w:style>
  <w:style w:type="paragraph" w:customStyle="1" w:styleId="EDBF62DDD11B4D108EF54305722D2D11">
    <w:name w:val="EDBF62DDD11B4D108EF54305722D2D11"/>
    <w:rsid w:val="00870EB7"/>
    <w:pPr>
      <w:spacing w:after="160" w:line="259" w:lineRule="auto"/>
    </w:pPr>
  </w:style>
  <w:style w:type="paragraph" w:customStyle="1" w:styleId="EA2D789D51AC4671A831A2AE34815B4D">
    <w:name w:val="EA2D789D51AC4671A831A2AE34815B4D"/>
    <w:rsid w:val="004D397E"/>
    <w:pPr>
      <w:spacing w:after="160" w:line="259" w:lineRule="auto"/>
    </w:pPr>
  </w:style>
  <w:style w:type="paragraph" w:customStyle="1" w:styleId="878A376AA4064500B0A470A398BB8C60">
    <w:name w:val="878A376AA4064500B0A470A398BB8C60"/>
    <w:rsid w:val="004D397E"/>
    <w:pPr>
      <w:spacing w:after="160" w:line="259" w:lineRule="auto"/>
    </w:pPr>
  </w:style>
  <w:style w:type="paragraph" w:customStyle="1" w:styleId="0155DE976D11433A9839CD18639175F9">
    <w:name w:val="0155DE976D11433A9839CD18639175F9"/>
    <w:rsid w:val="004D397E"/>
    <w:pPr>
      <w:spacing w:after="160" w:line="259" w:lineRule="auto"/>
    </w:pPr>
  </w:style>
  <w:style w:type="paragraph" w:customStyle="1" w:styleId="B5090E43504349B1A73B5F69E58267CB">
    <w:name w:val="B5090E43504349B1A73B5F69E58267CB"/>
    <w:rsid w:val="004D397E"/>
    <w:pPr>
      <w:spacing w:after="160" w:line="259" w:lineRule="auto"/>
    </w:pPr>
  </w:style>
  <w:style w:type="paragraph" w:customStyle="1" w:styleId="56CFA844180743279F4FBAAA235F31F8">
    <w:name w:val="56CFA844180743279F4FBAAA235F31F8"/>
    <w:rsid w:val="004D397E"/>
    <w:pPr>
      <w:spacing w:after="160" w:line="259" w:lineRule="auto"/>
    </w:pPr>
  </w:style>
  <w:style w:type="paragraph" w:customStyle="1" w:styleId="49D1CEE801A94FA78CD75CF557E091DA">
    <w:name w:val="49D1CEE801A94FA78CD75CF557E091DA"/>
    <w:rsid w:val="004D397E"/>
    <w:pPr>
      <w:spacing w:after="160" w:line="259" w:lineRule="auto"/>
    </w:pPr>
  </w:style>
  <w:style w:type="paragraph" w:customStyle="1" w:styleId="23727FAF8E7046E28C6BC899919A0849">
    <w:name w:val="23727FAF8E7046E28C6BC899919A0849"/>
    <w:rsid w:val="004D397E"/>
    <w:pPr>
      <w:spacing w:after="160" w:line="259" w:lineRule="auto"/>
    </w:pPr>
  </w:style>
  <w:style w:type="paragraph" w:customStyle="1" w:styleId="DCB25DAE1B1C4E609EC832C14C387DB6">
    <w:name w:val="DCB25DAE1B1C4E609EC832C14C387DB6"/>
    <w:rsid w:val="00983B9D"/>
    <w:pPr>
      <w:spacing w:after="160" w:line="259" w:lineRule="auto"/>
    </w:pPr>
  </w:style>
  <w:style w:type="paragraph" w:customStyle="1" w:styleId="34A6A75CA07B450E95F35D30F0F2015D">
    <w:name w:val="34A6A75CA07B450E95F35D30F0F2015D"/>
    <w:rsid w:val="00983B9D"/>
    <w:pPr>
      <w:spacing w:after="160" w:line="259" w:lineRule="auto"/>
    </w:pPr>
  </w:style>
  <w:style w:type="paragraph" w:customStyle="1" w:styleId="4175116E9ECC4250A505F72B5F3AB863">
    <w:name w:val="4175116E9ECC4250A505F72B5F3AB863"/>
    <w:rsid w:val="00983B9D"/>
    <w:pPr>
      <w:spacing w:after="160" w:line="259" w:lineRule="auto"/>
    </w:pPr>
  </w:style>
  <w:style w:type="paragraph" w:customStyle="1" w:styleId="DB200444BC5F4CCA984340D028328412">
    <w:name w:val="DB200444BC5F4CCA984340D028328412"/>
    <w:rsid w:val="00983B9D"/>
    <w:pPr>
      <w:spacing w:after="160" w:line="259" w:lineRule="auto"/>
    </w:pPr>
  </w:style>
  <w:style w:type="paragraph" w:customStyle="1" w:styleId="C081122012544DB2991AA65BA59E0BC4">
    <w:name w:val="C081122012544DB2991AA65BA59E0BC4"/>
    <w:rsid w:val="00983B9D"/>
    <w:pPr>
      <w:spacing w:after="160" w:line="259" w:lineRule="auto"/>
    </w:pPr>
  </w:style>
  <w:style w:type="paragraph" w:customStyle="1" w:styleId="302E773E3D384C9AA6DE3B08EDA1BA55">
    <w:name w:val="302E773E3D384C9AA6DE3B08EDA1BA55"/>
    <w:rsid w:val="00983B9D"/>
    <w:pPr>
      <w:spacing w:after="160" w:line="259" w:lineRule="auto"/>
    </w:pPr>
  </w:style>
  <w:style w:type="paragraph" w:customStyle="1" w:styleId="BED93B9872EC4E80A38F8CA3699F5854">
    <w:name w:val="BED93B9872EC4E80A38F8CA3699F5854"/>
    <w:rsid w:val="00983B9D"/>
    <w:pPr>
      <w:spacing w:after="160" w:line="259" w:lineRule="auto"/>
    </w:pPr>
  </w:style>
  <w:style w:type="paragraph" w:customStyle="1" w:styleId="0874B0E3DEE442FBB37B4B3031C5FBA8">
    <w:name w:val="0874B0E3DEE442FBB37B4B3031C5FBA8"/>
    <w:rsid w:val="00983B9D"/>
    <w:pPr>
      <w:spacing w:after="160" w:line="259" w:lineRule="auto"/>
    </w:pPr>
  </w:style>
  <w:style w:type="paragraph" w:customStyle="1" w:styleId="53BB501FA19342778BB0EBD6F513ECC7">
    <w:name w:val="53BB501FA19342778BB0EBD6F513ECC7"/>
    <w:rsid w:val="00983B9D"/>
    <w:pPr>
      <w:spacing w:after="160" w:line="259" w:lineRule="auto"/>
    </w:pPr>
  </w:style>
  <w:style w:type="paragraph" w:customStyle="1" w:styleId="2E86F270191D4B749227D55CE4AAA78E">
    <w:name w:val="2E86F270191D4B749227D55CE4AAA78E"/>
    <w:rsid w:val="00983B9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2.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3.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2.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3.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5.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6.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7.xml><?xml version="1.0" encoding="utf-8"?>
<ds:datastoreItem xmlns:ds="http://schemas.openxmlformats.org/officeDocument/2006/customXml" ds:itemID="{B5D6CFC1-7200-4786-8A41-573FBF335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7</Pages>
  <Words>861</Words>
  <Characters>5428</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ImplD_MS_EXCH2013_CFG_AdministrationCM_Vxxx</vt:lpstr>
      <vt:lpstr>ImplD_Paketname_Vxxx</vt:lpstr>
    </vt:vector>
  </TitlesOfParts>
  <Company>Atos IT Solutions and Services GmbH</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ImplD_MS_EXCH2013_CFG_AdministrationCM_Vxxx</dc:title>
  <dc:creator>IF AG</dc:creator>
  <cp:lastModifiedBy>Stefan Schmalz</cp:lastModifiedBy>
  <cp:revision>29</cp:revision>
  <dcterms:created xsi:type="dcterms:W3CDTF">2016-05-31T15:15:00Z</dcterms:created>
  <dcterms:modified xsi:type="dcterms:W3CDTF">2016-11-07T07:26:00Z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