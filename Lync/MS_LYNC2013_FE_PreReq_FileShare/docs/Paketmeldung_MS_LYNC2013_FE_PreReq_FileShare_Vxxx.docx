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85F7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MS_LYNC2013_FE_PreReq_FileShare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507F44">
              <w:rPr>
                <w:rFonts w:ascii="Arial" w:hAnsi="Arial" w:cs="Arial"/>
                <w:noProof/>
                <w:sz w:val="22"/>
                <w:lang w:val="en-US"/>
              </w:rPr>
              <w:t>MS_LYNC2013_FE_PreReq_FileShare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8D1E31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8D1E31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62F0E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5A5610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62F0E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62F0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562F0E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507F44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507F44">
              <w:rPr>
                <w:rFonts w:ascii="Arial" w:hAnsi="Arial" w:cs="Arial"/>
                <w:noProof/>
                <w:sz w:val="22"/>
                <w:lang w:val="de-DE"/>
              </w:rPr>
              <w:t>MS_LYNC2013_FE_PreReq_FileShare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62F0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62F0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F0E" w:rsidRDefault="00562F0E">
      <w:r>
        <w:separator/>
      </w:r>
    </w:p>
  </w:endnote>
  <w:endnote w:type="continuationSeparator" w:id="0">
    <w:p w:rsidR="00562F0E" w:rsidRDefault="0056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A5610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A5610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F0E" w:rsidRDefault="00562F0E">
      <w:r>
        <w:separator/>
      </w:r>
    </w:p>
  </w:footnote>
  <w:footnote w:type="continuationSeparator" w:id="0">
    <w:p w:rsidR="00562F0E" w:rsidRDefault="00562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1D4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485F75"/>
    <w:rsid w:val="00507F44"/>
    <w:rsid w:val="005243C3"/>
    <w:rsid w:val="00547C79"/>
    <w:rsid w:val="00551089"/>
    <w:rsid w:val="00562F0E"/>
    <w:rsid w:val="0057799E"/>
    <w:rsid w:val="00580B88"/>
    <w:rsid w:val="00581C2E"/>
    <w:rsid w:val="005A5610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8D1E31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183604"/>
    <w:rsid w:val="00235ECB"/>
    <w:rsid w:val="00302FB7"/>
    <w:rsid w:val="0049406A"/>
    <w:rsid w:val="00623130"/>
    <w:rsid w:val="008C097E"/>
    <w:rsid w:val="009313C4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Paketmeldung_MS_EXCH2013_CFG_AdministrationCM_Vxxx</vt:lpstr>
      <vt:lpstr>Paketmeldung_Packetname_Vxxx</vt:lpstr>
    </vt:vector>
  </TitlesOfParts>
  <Company>OHQ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11</cp:revision>
  <cp:lastPrinted>1901-01-01T00:00:00Z</cp:lastPrinted>
  <dcterms:created xsi:type="dcterms:W3CDTF">2016-05-31T15:15:00Z</dcterms:created>
  <dcterms:modified xsi:type="dcterms:W3CDTF">2016-11-07T12:22:00Z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