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15BE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MS_LYNC2013_Update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5BE7">
              <w:rPr>
                <w:rFonts w:ascii="Arial" w:hAnsi="Arial" w:cs="Arial"/>
                <w:noProof/>
                <w:sz w:val="22"/>
                <w:lang w:val="en-US"/>
              </w:rPr>
              <w:t>MS_LYNC2013_Update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10D89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E529A">
                  <w:rPr>
                    <w:rFonts w:ascii="Arial" w:hAnsi="Arial" w:cs="Arial"/>
                    <w:noProof/>
                    <w:sz w:val="22"/>
                    <w:lang w:val="de-DE"/>
                  </w:rPr>
                  <w:t>30.11.2016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10D89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715BE7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10D8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B10D89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57508A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715BE7">
              <w:rPr>
                <w:rFonts w:ascii="Arial" w:hAnsi="Arial" w:cs="Arial"/>
                <w:noProof/>
                <w:sz w:val="22"/>
                <w:lang w:val="de-DE"/>
              </w:rPr>
              <w:t>MS_LYNC2013_Update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10D8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10D8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89" w:rsidRDefault="00B10D89">
      <w:r>
        <w:separator/>
      </w:r>
    </w:p>
  </w:endnote>
  <w:endnote w:type="continuationSeparator" w:id="0">
    <w:p w:rsidR="00B10D89" w:rsidRDefault="00B1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E529A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E529A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89" w:rsidRDefault="00B10D89">
      <w:r>
        <w:separator/>
      </w:r>
    </w:p>
  </w:footnote>
  <w:footnote w:type="continuationSeparator" w:id="0">
    <w:p w:rsidR="00B10D89" w:rsidRDefault="00B10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21E22"/>
    <w:rsid w:val="0004388B"/>
    <w:rsid w:val="0006165F"/>
    <w:rsid w:val="00081C21"/>
    <w:rsid w:val="0008303A"/>
    <w:rsid w:val="000B2862"/>
    <w:rsid w:val="000C6743"/>
    <w:rsid w:val="000E529A"/>
    <w:rsid w:val="000F762D"/>
    <w:rsid w:val="001151AF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7508A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5BE7"/>
    <w:rsid w:val="00731A86"/>
    <w:rsid w:val="00740B28"/>
    <w:rsid w:val="007466E6"/>
    <w:rsid w:val="00780790"/>
    <w:rsid w:val="007D19AB"/>
    <w:rsid w:val="007D53C3"/>
    <w:rsid w:val="007E5394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748FA"/>
    <w:rsid w:val="00A9105E"/>
    <w:rsid w:val="00AB4C54"/>
    <w:rsid w:val="00AE407D"/>
    <w:rsid w:val="00AF4608"/>
    <w:rsid w:val="00B10D89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68E0AE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49406A"/>
    <w:rsid w:val="005E02C8"/>
    <w:rsid w:val="00666815"/>
    <w:rsid w:val="009313C4"/>
    <w:rsid w:val="00DC128A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13</cp:revision>
  <cp:lastPrinted>1901-01-01T00:00:00Z</cp:lastPrinted>
  <dcterms:created xsi:type="dcterms:W3CDTF">2016-05-31T15:15:00Z</dcterms:created>
  <dcterms:modified xsi:type="dcterms:W3CDTF">2016-11-30T12:47:00Z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