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3A577722"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14:paraId="79A4CF74" w14:textId="38501155" w:rsidR="00902D12" w:rsidRDefault="007456BE" w:rsidP="00442D10">
            <w:pPr>
              <w:pStyle w:val="Kopfzeile"/>
              <w:spacing w:before="80" w:after="0"/>
              <w:jc w:val="both"/>
            </w:pPr>
            <w:r>
              <w:t>Implementierungsdokumentation</w:t>
            </w:r>
            <w:r w:rsidR="006F786F">
              <w:t xml:space="preserve"> </w:t>
            </w:r>
            <w:r w:rsidR="005F42D2">
              <w:rPr>
                <w:rFonts w:cs="Arial"/>
                <w:noProof/>
                <w:sz w:val="22"/>
                <w:lang w:val="en-US"/>
              </w:rPr>
              <w:t>MS_LYNC2013_FE_PreReq_Hotfixes</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322F28F6"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5F42D2">
              <w:rPr>
                <w:b/>
                <w:noProof/>
                <w:lang w:val="en-US"/>
              </w:rPr>
              <w:t>ImplD_MS_LYNC2013_FE_PreReq_Hotfixes_Vxxx.docx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4E2D0304" w:rsidR="00902D12" w:rsidRDefault="00402CDA" w:rsidP="0065507E">
            <w:pPr>
              <w:spacing w:before="80"/>
              <w:rPr>
                <w:b/>
              </w:rPr>
            </w:pPr>
            <w:r>
              <w:rPr>
                <w:b/>
              </w:rPr>
              <w:t>0.0.</w:t>
            </w:r>
            <w:r w:rsidR="005F42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558A7083" w:rsidR="003134E8" w:rsidRDefault="0026772B" w:rsidP="00C530B1">
            <w:pPr>
              <w:spacing w:before="80"/>
              <w:rPr>
                <w:b/>
              </w:rPr>
            </w:pPr>
            <w:r>
              <w:rPr>
                <w:b/>
              </w:rPr>
              <w:t>0</w:t>
            </w:r>
            <w:r w:rsidR="005F42D2">
              <w:rPr>
                <w:b/>
              </w:rPr>
              <w:t>7</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4CF0755A"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41"/>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0"/>
          <w:bookmarkEnd w:id="1"/>
          <w:bookmarkEnd w:id="2"/>
          <w:bookmarkEnd w:id="3"/>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72385684" w:rsidR="00955530" w:rsidRDefault="005F42D2" w:rsidP="00902D12">
            <w:pPr>
              <w:rPr>
                <w:lang w:eastAsia="de-DE"/>
              </w:rPr>
            </w:pPr>
            <w:r>
              <w:rPr>
                <w:lang w:eastAsia="de-DE"/>
              </w:rPr>
              <w:t>0.0.2</w:t>
            </w:r>
          </w:p>
        </w:tc>
        <w:tc>
          <w:tcPr>
            <w:tcW w:w="1134" w:type="dxa"/>
            <w:tcMar>
              <w:top w:w="0" w:type="dxa"/>
              <w:left w:w="70" w:type="dxa"/>
              <w:bottom w:w="0" w:type="dxa"/>
              <w:right w:w="70" w:type="dxa"/>
            </w:tcMar>
          </w:tcPr>
          <w:p w14:paraId="6D0A37DB" w14:textId="095E8426" w:rsidR="00955530" w:rsidRDefault="005F42D2" w:rsidP="00902D12">
            <w:pPr>
              <w:rPr>
                <w:lang w:eastAsia="de-DE"/>
              </w:rPr>
            </w:pPr>
            <w:r>
              <w:rPr>
                <w:lang w:eastAsia="de-DE"/>
              </w:rPr>
              <w:t>07.11.2016</w:t>
            </w:r>
          </w:p>
        </w:tc>
        <w:tc>
          <w:tcPr>
            <w:tcW w:w="5103" w:type="dxa"/>
            <w:tcMar>
              <w:top w:w="0" w:type="dxa"/>
              <w:left w:w="70" w:type="dxa"/>
              <w:bottom w:w="0" w:type="dxa"/>
              <w:right w:w="70" w:type="dxa"/>
            </w:tcMar>
          </w:tcPr>
          <w:p w14:paraId="3C0DC365" w14:textId="052447EC" w:rsidR="00955530" w:rsidRDefault="005F42D2"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55B08F93" w:rsidR="00955530" w:rsidRDefault="005F42D2"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3FC136B2" w:rsidR="00902D12" w:rsidRPr="00442D10" w:rsidRDefault="005F42D2" w:rsidP="00442D10">
            <w:pPr>
              <w:rPr>
                <w:rFonts w:cs="Arial"/>
                <w:b/>
                <w:bCs/>
                <w:i/>
              </w:rPr>
            </w:pPr>
            <w:r>
              <w:rPr>
                <w:rFonts w:cs="Arial"/>
                <w:noProof/>
                <w:sz w:val="22"/>
                <w:lang w:val="en-US"/>
              </w:rPr>
              <w:t>MS_LYNC2013_FE_PreReq_Hotfixes</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0EC703F8" w:rsidR="00902D12" w:rsidRPr="00E17FFE" w:rsidRDefault="005F42D2" w:rsidP="0085668A">
            <w:pPr>
              <w:rPr>
                <w:rFonts w:cs="Arial"/>
                <w:bCs/>
              </w:rPr>
            </w:pPr>
            <w:r>
              <w:rPr>
                <w:rFonts w:cs="Arial"/>
                <w:bCs/>
              </w:rPr>
              <w:t>V_1</w:t>
            </w:r>
            <w:r w:rsidR="00402CDA">
              <w:rPr>
                <w:rFonts w:cs="Arial"/>
                <w:bCs/>
              </w:rPr>
              <w:t>_</w:t>
            </w:r>
            <w:r>
              <w:rPr>
                <w:rFonts w:cs="Arial"/>
                <w:bCs/>
              </w:rPr>
              <w:t>0</w:t>
            </w:r>
            <w:r w:rsidR="00402CDA">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bookmarkStart w:id="52" w:name="_GoBack"/>
        <w:bookmarkEnd w:id="52"/>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13B2E808" w:rsidR="00902D12" w:rsidRDefault="005F42D2" w:rsidP="00B629AB">
            <w:pPr>
              <w:rPr>
                <w:rFonts w:cs="Arial"/>
              </w:rPr>
            </w:pPr>
            <w:r>
              <w:rPr>
                <w:rFonts w:cs="Arial"/>
              </w:rPr>
              <w:t xml:space="preserve">Installiert die notwendigen Hotfixes und deinstalliert, falls vorhanden den Hotfix </w:t>
            </w:r>
            <w:r w:rsidRPr="005F42D2">
              <w:rPr>
                <w:rFonts w:cs="Arial"/>
              </w:rPr>
              <w:t>KB2670838</w:t>
            </w:r>
            <w:r>
              <w:rPr>
                <w:rFonts w:cs="Arial"/>
              </w:rPr>
              <w:t>.</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0DD39708" w:rsidR="00902D12" w:rsidRDefault="005F42D2"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56471FA2" w:rsidR="00FF1F0B" w:rsidRDefault="00FF1F0B" w:rsidP="00FF1F0B">
            <w:pPr>
              <w:keepNext/>
              <w:ind w:left="926" w:hanging="926"/>
              <w:rPr>
                <w:rFonts w:cs="Arial"/>
              </w:rPr>
            </w:pPr>
            <w:r>
              <w:rPr>
                <w:rFonts w:cs="Arial"/>
                <w:b/>
              </w:rPr>
              <w:t>Ordner:</w:t>
            </w:r>
            <w:r>
              <w:rPr>
                <w:rFonts w:cs="Arial"/>
                <w:b/>
              </w:rPr>
              <w:tab/>
              <w:t>SWSource\Packages\</w:t>
            </w:r>
            <w:r w:rsidR="005F42D2">
              <w:rPr>
                <w:rFonts w:cs="Arial"/>
                <w:b/>
              </w:rPr>
              <w:t>MS_LYNC2013_FE_PreReq_Hotfixes</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044263"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5ED8A409"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CF2994">
              <w:rPr>
                <w:rFonts w:cs="Arial"/>
                <w:lang w:val="en-US"/>
              </w:rPr>
              <w:t>C:\RIS\Log\</w:t>
            </w:r>
            <w:r w:rsidR="005F42D2">
              <w:rPr>
                <w:rFonts w:cs="Arial"/>
                <w:noProof/>
                <w:sz w:val="22"/>
                <w:lang w:val="en-US"/>
              </w:rPr>
              <w:t>MS_LYNC2013_FE_PreReq_Hotfixes</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51D584D7"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5F42D2">
              <w:rPr>
                <w:rFonts w:cs="Arial"/>
                <w:noProof/>
                <w:sz w:val="22"/>
                <w:lang w:val="en-US"/>
              </w:rPr>
              <w:t>MS_LYNC2013_FE_PreReq_Hotfixes</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044263"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044263"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5B4A2C7C"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5F42D2">
                  <w:rPr>
                    <w:rFonts w:cs="Arial"/>
                  </w:rPr>
                  <w:t>Ja</w:t>
                </w:r>
              </w:sdtContent>
            </w:sdt>
          </w:p>
          <w:p w14:paraId="56C4C986" w14:textId="77B282A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5F42D2">
                  <w:rPr>
                    <w:rFonts w:cs="Arial"/>
                  </w:rPr>
                  <w:t>Ja</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044263"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6"/>
      <w:bookmarkEnd w:id="47"/>
      <w:bookmarkEnd w:id="48"/>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showingPlcHdr/>
            <w:text/>
          </w:sdtPr>
          <w:sdtEndPr/>
          <w:sdtContent>
            <w:tc>
              <w:tcPr>
                <w:tcW w:w="8108" w:type="dxa"/>
                <w:shd w:val="clear" w:color="auto" w:fill="D9D9D9" w:themeFill="background1" w:themeFillShade="D9"/>
                <w:vAlign w:val="center"/>
              </w:tcPr>
              <w:p w14:paraId="163C6AD0" w14:textId="3A1C6E14" w:rsidR="004860B0" w:rsidRPr="00033262" w:rsidRDefault="0026772B"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4447065A" w:rsidR="004860B0" w:rsidRPr="0048635B" w:rsidRDefault="004860B0" w:rsidP="00AF0DEE">
            <w:pPr>
              <w:pStyle w:val="TabelleConfigDB"/>
              <w:rPr>
                <w:rFonts w:cs="Arial"/>
                <w:szCs w:val="24"/>
              </w:rPr>
            </w:pP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044263"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11EAE" w14:textId="77777777" w:rsidR="00044263" w:rsidRDefault="00044263">
      <w:r>
        <w:separator/>
      </w:r>
    </w:p>
  </w:endnote>
  <w:endnote w:type="continuationSeparator" w:id="0">
    <w:p w14:paraId="0B68BF6D" w14:textId="77777777" w:rsidR="00044263" w:rsidRDefault="0004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1E59FA10" w:rsidR="00AD2656" w:rsidRPr="006B344E" w:rsidRDefault="00044263">
          <w:pPr>
            <w:pStyle w:val="Fuzeile"/>
            <w:tabs>
              <w:tab w:val="clear" w:pos="4536"/>
            </w:tabs>
          </w:pPr>
          <w:r>
            <w:fldChar w:fldCharType="begin"/>
          </w:r>
          <w:r>
            <w:instrText xml:space="preserve"> FILENAME  \* MERGEFORMAT </w:instrText>
          </w:r>
          <w:r>
            <w:fldChar w:fldCharType="separate"/>
          </w:r>
          <w:r w:rsidR="005F42D2">
            <w:rPr>
              <w:noProof/>
            </w:rPr>
            <w:t>ImplD_MS_LYNC2013_FE_PreReq_Hotfixes_Vxxx.docx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5F42D2">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5F42D2">
            <w:rPr>
              <w:noProof/>
            </w:rPr>
            <w:t>5</w:t>
          </w:r>
          <w:r w:rsidR="005F3441">
            <w:fldChar w:fldCharType="end"/>
          </w:r>
        </w:p>
      </w:tc>
      <w:tc>
        <w:tcPr>
          <w:tcW w:w="2194" w:type="dxa"/>
          <w:vAlign w:val="center"/>
        </w:tcPr>
        <w:p w14:paraId="6E9D9C88" w14:textId="5A9E4057"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5F42D2">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D20CC" w14:textId="77777777" w:rsidR="00044263" w:rsidRDefault="00044263">
      <w:r>
        <w:separator/>
      </w:r>
    </w:p>
  </w:footnote>
  <w:footnote w:type="continuationSeparator" w:id="0">
    <w:p w14:paraId="4A1559FD" w14:textId="77777777" w:rsidR="00044263" w:rsidRDefault="00044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67408DCF" w:rsidR="00AD2656" w:rsidRDefault="005F42D2" w:rsidP="00894979">
          <w:pPr>
            <w:pStyle w:val="Kopfzeile"/>
          </w:pPr>
          <w:r w:rsidRPr="005F42D2">
            <w:t>MS_LYNC2013_FE_PreReq_Hotfixes</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44263"/>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2D2"/>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6B5295"/>
    <w:rsid w:val="00741D00"/>
    <w:rsid w:val="008311DE"/>
    <w:rsid w:val="00862833"/>
    <w:rsid w:val="00870EB7"/>
    <w:rsid w:val="0096194A"/>
    <w:rsid w:val="00963F0E"/>
    <w:rsid w:val="009A207E"/>
    <w:rsid w:val="009B3F83"/>
    <w:rsid w:val="00A333C1"/>
    <w:rsid w:val="00AC43CD"/>
    <w:rsid w:val="00BC39DF"/>
    <w:rsid w:val="00DE06A2"/>
    <w:rsid w:val="00E02352"/>
    <w:rsid w:val="00E141DF"/>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4D397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2.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3.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2.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3.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5.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6.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7.xml><?xml version="1.0" encoding="utf-8"?>
<ds:datastoreItem xmlns:ds="http://schemas.openxmlformats.org/officeDocument/2006/customXml" ds:itemID="{4265FB3C-FEF7-489D-A129-4857DA4C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5</Pages>
  <Words>605</Words>
  <Characters>3813</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29</cp:revision>
  <dcterms:created xsi:type="dcterms:W3CDTF">2016-05-31T15:15:00Z</dcterms:created>
  <dcterms:modified xsi:type="dcterms:W3CDTF">2016-11-07T07:34:00Z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