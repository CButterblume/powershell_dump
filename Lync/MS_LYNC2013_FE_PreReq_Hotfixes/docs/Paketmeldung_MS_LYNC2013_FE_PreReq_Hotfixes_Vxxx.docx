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3B30BB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MS_LYNC2013_FE_PreReq_Hotfixes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657C0D">
              <w:rPr>
                <w:rFonts w:ascii="Arial" w:hAnsi="Arial" w:cs="Arial"/>
                <w:noProof/>
                <w:sz w:val="22"/>
                <w:lang w:val="en-US"/>
              </w:rPr>
              <w:t>MS_LYNC2013_FE_PreReq_Hotfixes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4A1AB8" w:rsidRPr="004A1AB8">
              <w:rPr>
                <w:rFonts w:ascii="Arial" w:hAnsi="Arial" w:cs="Arial"/>
                <w:noProof/>
                <w:sz w:val="22"/>
                <w:lang w:val="en-US"/>
              </w:rPr>
              <w:t>V_1_0_0_0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A81E56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E83ABF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A81E56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E274C7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A81E5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A81E56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657C0D">
              <w:rPr>
                <w:rFonts w:ascii="Arial" w:hAnsi="Arial" w:cs="Arial"/>
                <w:noProof/>
                <w:sz w:val="22"/>
                <w:lang w:val="de-DE"/>
              </w:rPr>
              <w:t>MS_LYNC2013_FE_PreReq_Hotfixes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build\pkgBuild.cmd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274C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Neustart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A81E5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A81E5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E56" w:rsidRDefault="00A81E56">
      <w:r>
        <w:separator/>
      </w:r>
    </w:p>
  </w:endnote>
  <w:endnote w:type="continuationSeparator" w:id="0">
    <w:p w:rsidR="00A81E56" w:rsidRDefault="00A8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E83ABF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E83ABF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E56" w:rsidRDefault="00A81E56">
      <w:r>
        <w:separator/>
      </w:r>
    </w:p>
  </w:footnote>
  <w:footnote w:type="continuationSeparator" w:id="0">
    <w:p w:rsidR="00A81E56" w:rsidRDefault="00A81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A13A9"/>
    <w:rsid w:val="001A491F"/>
    <w:rsid w:val="001A63C4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3B30BB"/>
    <w:rsid w:val="00441106"/>
    <w:rsid w:val="004A1AB8"/>
    <w:rsid w:val="005243C3"/>
    <w:rsid w:val="00547C79"/>
    <w:rsid w:val="00551089"/>
    <w:rsid w:val="00580B88"/>
    <w:rsid w:val="00581C2E"/>
    <w:rsid w:val="005B3E7B"/>
    <w:rsid w:val="005E05CB"/>
    <w:rsid w:val="00613139"/>
    <w:rsid w:val="00620D07"/>
    <w:rsid w:val="0063484C"/>
    <w:rsid w:val="00657C0D"/>
    <w:rsid w:val="00671FA3"/>
    <w:rsid w:val="00672F9C"/>
    <w:rsid w:val="006D55E2"/>
    <w:rsid w:val="006F03EA"/>
    <w:rsid w:val="00731A86"/>
    <w:rsid w:val="00740B28"/>
    <w:rsid w:val="007466E6"/>
    <w:rsid w:val="00777532"/>
    <w:rsid w:val="00780790"/>
    <w:rsid w:val="007D19AB"/>
    <w:rsid w:val="007D53C3"/>
    <w:rsid w:val="008177C7"/>
    <w:rsid w:val="00850F1F"/>
    <w:rsid w:val="00881BF5"/>
    <w:rsid w:val="00951170"/>
    <w:rsid w:val="009511DD"/>
    <w:rsid w:val="009615FB"/>
    <w:rsid w:val="00964773"/>
    <w:rsid w:val="009971CD"/>
    <w:rsid w:val="009F7409"/>
    <w:rsid w:val="00A12B86"/>
    <w:rsid w:val="00A3415E"/>
    <w:rsid w:val="00A528FA"/>
    <w:rsid w:val="00A73194"/>
    <w:rsid w:val="00A81E56"/>
    <w:rsid w:val="00A9105E"/>
    <w:rsid w:val="00AB4C54"/>
    <w:rsid w:val="00AE407D"/>
    <w:rsid w:val="00AF4608"/>
    <w:rsid w:val="00B57F0E"/>
    <w:rsid w:val="00C25689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274C7"/>
    <w:rsid w:val="00E3348A"/>
    <w:rsid w:val="00E4500F"/>
    <w:rsid w:val="00E47826"/>
    <w:rsid w:val="00E83ABF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001DDE"/>
    <w:rsid w:val="00080326"/>
    <w:rsid w:val="00235ECB"/>
    <w:rsid w:val="00302FB7"/>
    <w:rsid w:val="003D7D3F"/>
    <w:rsid w:val="0049406A"/>
    <w:rsid w:val="009313C4"/>
    <w:rsid w:val="00EF57CC"/>
    <w:rsid w:val="00F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4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199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12</cp:revision>
  <cp:lastPrinted>1901-01-01T00:00:00Z</cp:lastPrinted>
  <dcterms:created xsi:type="dcterms:W3CDTF">2016-05-31T15:15:00Z</dcterms:created>
  <dcterms:modified xsi:type="dcterms:W3CDTF">2016-11-07T12:22:00Z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