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223A5AAB" w:rsidR="00902D12" w:rsidRDefault="007456BE" w:rsidP="00442D10">
            <w:pPr>
              <w:pStyle w:val="Kopfzeile"/>
              <w:spacing w:before="80" w:after="0"/>
              <w:jc w:val="both"/>
            </w:pPr>
            <w:r>
              <w:t>Implementierungsdokumentation</w:t>
            </w:r>
            <w:r w:rsidR="006F786F">
              <w:t xml:space="preserve"> </w:t>
            </w:r>
            <w:r w:rsidR="00AA28A3">
              <w:rPr>
                <w:rFonts w:cs="Arial"/>
                <w:noProof/>
                <w:sz w:val="22"/>
                <w:lang w:val="en-US"/>
              </w:rPr>
              <w:t>MS_LYNC2013_WA_CFG_DNSRecords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47F07709"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AA28A3">
              <w:rPr>
                <w:b/>
                <w:noProof/>
                <w:lang w:val="en-US"/>
              </w:rPr>
              <w:t>ImplD_MS_LYNC2013_WA_CFG_DNSRecords_Vxxx.docx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6A950031" w:rsidR="003134E8" w:rsidRDefault="00AA28A3"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7F84875" w:rsidR="00955530" w:rsidRDefault="00AA28A3" w:rsidP="00902D12">
            <w:pPr>
              <w:rPr>
                <w:lang w:eastAsia="de-DE"/>
              </w:rPr>
            </w:pPr>
            <w:r>
              <w:rPr>
                <w:lang w:eastAsia="de-DE"/>
              </w:rPr>
              <w:t>0.0.2</w:t>
            </w:r>
          </w:p>
        </w:tc>
        <w:tc>
          <w:tcPr>
            <w:tcW w:w="1134" w:type="dxa"/>
            <w:tcMar>
              <w:top w:w="0" w:type="dxa"/>
              <w:left w:w="70" w:type="dxa"/>
              <w:bottom w:w="0" w:type="dxa"/>
              <w:right w:w="70" w:type="dxa"/>
            </w:tcMar>
          </w:tcPr>
          <w:p w14:paraId="6D0A37DB" w14:textId="4C3F9D1F" w:rsidR="00955530" w:rsidRDefault="00AA28A3" w:rsidP="00902D12">
            <w:pPr>
              <w:rPr>
                <w:lang w:eastAsia="de-DE"/>
              </w:rPr>
            </w:pPr>
            <w:r>
              <w:rPr>
                <w:lang w:eastAsia="de-DE"/>
              </w:rPr>
              <w:t>07.11.2016</w:t>
            </w:r>
          </w:p>
        </w:tc>
        <w:tc>
          <w:tcPr>
            <w:tcW w:w="5103" w:type="dxa"/>
            <w:tcMar>
              <w:top w:w="0" w:type="dxa"/>
              <w:left w:w="70" w:type="dxa"/>
              <w:bottom w:w="0" w:type="dxa"/>
              <w:right w:w="70" w:type="dxa"/>
            </w:tcMar>
          </w:tcPr>
          <w:p w14:paraId="3C0DC365" w14:textId="23181815" w:rsidR="00955530" w:rsidRDefault="00AA28A3"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513F58B2" w:rsidR="00955530" w:rsidRDefault="00AA28A3"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5350FEB" w:rsidR="00902D12" w:rsidRPr="00442D10" w:rsidRDefault="00AA28A3" w:rsidP="00442D10">
            <w:pPr>
              <w:rPr>
                <w:rFonts w:cs="Arial"/>
                <w:b/>
                <w:bCs/>
                <w:i/>
              </w:rPr>
            </w:pPr>
            <w:r>
              <w:rPr>
                <w:rFonts w:cs="Arial"/>
                <w:noProof/>
                <w:sz w:val="22"/>
                <w:lang w:val="en-US"/>
              </w:rPr>
              <w:t>MS_LYNC2013_WA_CFG_DNSRecords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8539481" w:rsidR="00902D12" w:rsidRDefault="00AA28A3" w:rsidP="00B629AB">
            <w:pPr>
              <w:rPr>
                <w:rFonts w:cs="Arial"/>
              </w:rPr>
            </w:pPr>
            <w:r>
              <w:rPr>
                <w:rFonts w:cs="Arial"/>
              </w:rPr>
              <w:t>Setzt die nötigen DNS Records für Microsoft Office Web Apps Server 2013</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30A1414A" w:rsidR="00902D12" w:rsidRDefault="00AA28A3"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07531DBD"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AA28A3">
              <w:rPr>
                <w:rFonts w:cs="Arial"/>
                <w:b/>
              </w:rPr>
              <w:t>MS_LYNC2013_WA_CFG_DNSRecords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7B1DA9"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515C8E4E"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AA28A3">
              <w:rPr>
                <w:rFonts w:cs="Arial"/>
                <w:noProof/>
                <w:sz w:val="22"/>
                <w:lang w:val="en-US"/>
              </w:rPr>
              <w:t>MS_LYNC2013_WA_CFG_DNSRecords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42BB7056"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AA28A3">
              <w:rPr>
                <w:rFonts w:cs="Arial"/>
                <w:noProof/>
                <w:sz w:val="22"/>
                <w:lang w:val="en-US"/>
              </w:rPr>
              <w:t>MS_LYNC2013_WA_CFG_DNSRecords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7B1DA9"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7B1DA9"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7B1DA9"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73FF5DAF" w:rsidR="004860B0" w:rsidRPr="00033262" w:rsidRDefault="00AA28A3" w:rsidP="000C57C2">
                <w:pPr>
                  <w:pStyle w:val="TabelleConfigDBVariablen-Name"/>
                </w:pPr>
                <w:r w:rsidRPr="00AA28A3">
                  <w:rPr>
                    <w:rFonts w:cs="Arial"/>
                    <w:szCs w:val="24"/>
                  </w:rPr>
                  <w:t>LYNC2013_</w:t>
                </w:r>
                <w:r>
                  <w:rPr>
                    <w:rFonts w:cs="Arial"/>
                    <w:szCs w:val="24"/>
                  </w:rPr>
                  <w:t>CFG_</w:t>
                </w:r>
                <w:r w:rsidRPr="00AA28A3">
                  <w:rPr>
                    <w:rFonts w:cs="Arial"/>
                    <w:szCs w:val="24"/>
                  </w:rPr>
                  <w:t>WA_POOL_NAME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06D97100" w:rsidR="004860B0" w:rsidRPr="0048635B" w:rsidRDefault="00AA28A3" w:rsidP="00AF0DEE">
            <w:pPr>
              <w:pStyle w:val="TabelleConfigDB"/>
              <w:rPr>
                <w:rFonts w:cs="Arial"/>
                <w:szCs w:val="24"/>
              </w:rPr>
            </w:pPr>
            <w:r>
              <w:rPr>
                <w:rFonts w:cs="Arial"/>
                <w:szCs w:val="24"/>
              </w:rPr>
              <w:t xml:space="preserve">Beinhaltet den Office Web Apps </w:t>
            </w:r>
            <w:proofErr w:type="spellStart"/>
            <w:r>
              <w:rPr>
                <w:rFonts w:cs="Arial"/>
                <w:szCs w:val="24"/>
              </w:rPr>
              <w:t>Poolname</w:t>
            </w:r>
            <w:proofErr w:type="spellEnd"/>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7B1DA9"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42118A09" w:rsidR="004860B0" w:rsidRPr="009F1B81" w:rsidRDefault="00AA28A3"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22A1DCB9"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A28A3" w:rsidRPr="0048635B" w14:paraId="16232CA1" w14:textId="77777777" w:rsidTr="004753BF">
        <w:trPr>
          <w:cantSplit/>
          <w:trHeight w:val="337"/>
        </w:trPr>
        <w:tc>
          <w:tcPr>
            <w:tcW w:w="1418" w:type="dxa"/>
            <w:shd w:val="clear" w:color="auto" w:fill="D9D9D9" w:themeFill="background1" w:themeFillShade="D9"/>
            <w:vAlign w:val="center"/>
          </w:tcPr>
          <w:p w14:paraId="428A947B" w14:textId="77777777" w:rsidR="00AA28A3" w:rsidRPr="00033262" w:rsidRDefault="00AA28A3" w:rsidP="004753BF">
            <w:pPr>
              <w:pStyle w:val="TabelleConfigDBTitel"/>
            </w:pPr>
            <w:r>
              <w:t>Variable</w:t>
            </w:r>
          </w:p>
        </w:tc>
        <w:sdt>
          <w:sdtPr>
            <w:rPr>
              <w:rFonts w:cs="Arial"/>
              <w:szCs w:val="24"/>
            </w:rPr>
            <w:alias w:val="Name der ConfigDB-Variable"/>
            <w:tag w:val="Name der ConfigDB-Variable"/>
            <w:id w:val="153577858"/>
            <w:placeholder>
              <w:docPart w:val="D534AA86788A44E39EA349CC44B44B05"/>
            </w:placeholder>
            <w:text/>
          </w:sdtPr>
          <w:sdtContent>
            <w:tc>
              <w:tcPr>
                <w:tcW w:w="8108" w:type="dxa"/>
                <w:shd w:val="clear" w:color="auto" w:fill="D9D9D9" w:themeFill="background1" w:themeFillShade="D9"/>
                <w:vAlign w:val="center"/>
              </w:tcPr>
              <w:p w14:paraId="596F191C" w14:textId="263B1709" w:rsidR="00AA28A3" w:rsidRPr="00033262" w:rsidRDefault="00AA28A3" w:rsidP="004753BF">
                <w:pPr>
                  <w:pStyle w:val="TabelleConfigDBVariablen-Name"/>
                </w:pPr>
                <w:r w:rsidRPr="00AA28A3">
                  <w:rPr>
                    <w:rFonts w:cs="Arial"/>
                    <w:szCs w:val="24"/>
                  </w:rPr>
                  <w:t>DOMAIN_FQDN</w:t>
                </w:r>
              </w:p>
            </w:tc>
          </w:sdtContent>
        </w:sdt>
      </w:tr>
      <w:tr w:rsidR="00AA28A3" w:rsidRPr="0048635B" w14:paraId="0F54C817" w14:textId="77777777" w:rsidTr="004753BF">
        <w:trPr>
          <w:cantSplit/>
          <w:trHeight w:val="284"/>
        </w:trPr>
        <w:tc>
          <w:tcPr>
            <w:tcW w:w="1418" w:type="dxa"/>
            <w:shd w:val="clear" w:color="auto" w:fill="D9D9D9" w:themeFill="background1" w:themeFillShade="D9"/>
            <w:vAlign w:val="center"/>
          </w:tcPr>
          <w:p w14:paraId="5E73CDB7" w14:textId="77777777" w:rsidR="00AA28A3" w:rsidRPr="0048635B" w:rsidRDefault="00AA28A3" w:rsidP="004753BF">
            <w:pPr>
              <w:pStyle w:val="TabelleConfigDBTitel"/>
              <w:rPr>
                <w:rFonts w:cs="Arial"/>
                <w:szCs w:val="24"/>
              </w:rPr>
            </w:pPr>
            <w:r>
              <w:rPr>
                <w:rFonts w:cs="Arial"/>
                <w:szCs w:val="24"/>
              </w:rPr>
              <w:t>Funktion</w:t>
            </w:r>
          </w:p>
        </w:tc>
        <w:tc>
          <w:tcPr>
            <w:tcW w:w="8108" w:type="dxa"/>
          </w:tcPr>
          <w:p w14:paraId="1BA7CC49" w14:textId="262D363A" w:rsidR="00AA28A3" w:rsidRPr="0048635B" w:rsidRDefault="00AA28A3" w:rsidP="004753BF">
            <w:pPr>
              <w:pStyle w:val="TabelleConfigDB"/>
              <w:rPr>
                <w:rFonts w:cs="Arial"/>
                <w:szCs w:val="24"/>
              </w:rPr>
            </w:pPr>
            <w:r>
              <w:rPr>
                <w:rFonts w:cs="Arial"/>
                <w:szCs w:val="24"/>
              </w:rPr>
              <w:t>Stellt den FQDN der Domäne zur Verfügung</w:t>
            </w:r>
          </w:p>
        </w:tc>
      </w:tr>
      <w:tr w:rsidR="00AA28A3" w:rsidRPr="0048635B" w14:paraId="7033097A" w14:textId="77777777" w:rsidTr="004753BF">
        <w:trPr>
          <w:cantSplit/>
          <w:trHeight w:val="284"/>
        </w:trPr>
        <w:tc>
          <w:tcPr>
            <w:tcW w:w="1418" w:type="dxa"/>
            <w:shd w:val="clear" w:color="auto" w:fill="D9D9D9" w:themeFill="background1" w:themeFillShade="D9"/>
            <w:vAlign w:val="center"/>
          </w:tcPr>
          <w:p w14:paraId="428CDD57" w14:textId="77777777" w:rsidR="00AA28A3" w:rsidRPr="0048635B" w:rsidRDefault="00AA28A3" w:rsidP="004753BF">
            <w:pPr>
              <w:pStyle w:val="TabelleConfigDBTitel"/>
              <w:rPr>
                <w:rFonts w:cs="Arial"/>
                <w:szCs w:val="24"/>
              </w:rPr>
            </w:pPr>
            <w:r>
              <w:rPr>
                <w:rFonts w:cs="Arial"/>
                <w:szCs w:val="24"/>
              </w:rPr>
              <w:t>Erforderlich</w:t>
            </w:r>
          </w:p>
        </w:tc>
        <w:tc>
          <w:tcPr>
            <w:tcW w:w="8108" w:type="dxa"/>
          </w:tcPr>
          <w:p w14:paraId="31143B48" w14:textId="77777777" w:rsidR="00AA28A3" w:rsidRPr="00EF4E16" w:rsidRDefault="00AA28A3" w:rsidP="004753BF">
            <w:pPr>
              <w:pStyle w:val="TabelleConfigDBErfordernis"/>
            </w:pPr>
            <w:sdt>
              <w:sdtPr>
                <w:alias w:val="Erfordernis"/>
                <w:tag w:val="Erfordernis"/>
                <w:id w:val="-72357476"/>
                <w:placeholder>
                  <w:docPart w:val="87F28DDCF6F74FDC8068380375350AEE"/>
                </w:placeholder>
                <w:dropDownList>
                  <w:listItem w:value="Wählen Sie ein Element aus."/>
                  <w:listItem w:displayText="Ja" w:value="1"/>
                  <w:listItem w:displayText="Nein" w:value="0"/>
                  <w:listItem w:displayText="Bedingt" w:value="-1"/>
                </w:dropDownList>
              </w:sdtPr>
              <w:sdtContent>
                <w:r>
                  <w:t>Ja</w:t>
                </w:r>
              </w:sdtContent>
            </w:sdt>
            <w:r>
              <w:tab/>
            </w:r>
          </w:p>
        </w:tc>
      </w:tr>
      <w:tr w:rsidR="00AA28A3" w:rsidRPr="0048635B" w14:paraId="6757E8C6"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70FF82BB" w14:textId="77777777" w:rsidR="00AA28A3" w:rsidRPr="0048635B" w:rsidRDefault="00AA28A3"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1547320D" w14:textId="77777777" w:rsidR="00AA28A3" w:rsidRPr="009F1B81" w:rsidRDefault="00AA28A3" w:rsidP="004753BF">
            <w:pPr>
              <w:pStyle w:val="TabelleConfigDB"/>
            </w:pPr>
          </w:p>
        </w:tc>
      </w:tr>
      <w:tr w:rsidR="00AA28A3" w:rsidRPr="0048635B" w14:paraId="2D5BE71B"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3289DBC8" w14:textId="77777777" w:rsidR="00AA28A3" w:rsidRDefault="00AA28A3"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DC1580D" w14:textId="77777777" w:rsidR="00AA28A3" w:rsidRPr="009F1B81" w:rsidRDefault="00AA28A3" w:rsidP="004753BF">
            <w:pPr>
              <w:pStyle w:val="TabelleConfigDB"/>
              <w:keepNext w:val="0"/>
            </w:pPr>
          </w:p>
        </w:tc>
      </w:tr>
    </w:tbl>
    <w:p w14:paraId="369D5B15" w14:textId="0E0B36FC" w:rsidR="00AA28A3" w:rsidRDefault="00AA28A3"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A28A3" w:rsidRPr="0048635B" w14:paraId="27B4FCDA" w14:textId="77777777" w:rsidTr="004753BF">
        <w:trPr>
          <w:cantSplit/>
          <w:trHeight w:val="337"/>
        </w:trPr>
        <w:tc>
          <w:tcPr>
            <w:tcW w:w="1418" w:type="dxa"/>
            <w:shd w:val="clear" w:color="auto" w:fill="D9D9D9" w:themeFill="background1" w:themeFillShade="D9"/>
            <w:vAlign w:val="center"/>
          </w:tcPr>
          <w:p w14:paraId="68EBF81E" w14:textId="77777777" w:rsidR="00AA28A3" w:rsidRPr="00033262" w:rsidRDefault="00AA28A3" w:rsidP="004753BF">
            <w:pPr>
              <w:pStyle w:val="TabelleConfigDBTitel"/>
            </w:pPr>
            <w:r>
              <w:t>Variable</w:t>
            </w:r>
          </w:p>
        </w:tc>
        <w:sdt>
          <w:sdtPr>
            <w:rPr>
              <w:rFonts w:cs="Arial"/>
              <w:szCs w:val="24"/>
            </w:rPr>
            <w:alias w:val="Name der ConfigDB-Variable"/>
            <w:tag w:val="Name der ConfigDB-Variable"/>
            <w:id w:val="171226885"/>
            <w:placeholder>
              <w:docPart w:val="85280063B07747BDB6F65DCFD9577CA5"/>
            </w:placeholder>
            <w:text/>
          </w:sdtPr>
          <w:sdtContent>
            <w:tc>
              <w:tcPr>
                <w:tcW w:w="8108" w:type="dxa"/>
                <w:shd w:val="clear" w:color="auto" w:fill="D9D9D9" w:themeFill="background1" w:themeFillShade="D9"/>
                <w:vAlign w:val="center"/>
              </w:tcPr>
              <w:p w14:paraId="3F9A90E2" w14:textId="37945ED2" w:rsidR="00AA28A3" w:rsidRPr="00033262" w:rsidRDefault="00AA28A3" w:rsidP="004753BF">
                <w:pPr>
                  <w:pStyle w:val="TabelleConfigDBVariablen-Name"/>
                </w:pPr>
                <w:r w:rsidRPr="00AA28A3">
                  <w:rPr>
                    <w:rFonts w:cs="Arial"/>
                    <w:szCs w:val="24"/>
                  </w:rPr>
                  <w:t>AD_CFG_DOMAINACCOUNT</w:t>
                </w:r>
              </w:p>
            </w:tc>
          </w:sdtContent>
        </w:sdt>
      </w:tr>
      <w:tr w:rsidR="00AA28A3" w:rsidRPr="0048635B" w14:paraId="7A6F4D4B" w14:textId="77777777" w:rsidTr="004753BF">
        <w:trPr>
          <w:cantSplit/>
          <w:trHeight w:val="284"/>
        </w:trPr>
        <w:tc>
          <w:tcPr>
            <w:tcW w:w="1418" w:type="dxa"/>
            <w:shd w:val="clear" w:color="auto" w:fill="D9D9D9" w:themeFill="background1" w:themeFillShade="D9"/>
            <w:vAlign w:val="center"/>
          </w:tcPr>
          <w:p w14:paraId="65550D5C" w14:textId="77777777" w:rsidR="00AA28A3" w:rsidRPr="0048635B" w:rsidRDefault="00AA28A3" w:rsidP="004753BF">
            <w:pPr>
              <w:pStyle w:val="TabelleConfigDBTitel"/>
              <w:rPr>
                <w:rFonts w:cs="Arial"/>
                <w:szCs w:val="24"/>
              </w:rPr>
            </w:pPr>
            <w:r>
              <w:rPr>
                <w:rFonts w:cs="Arial"/>
                <w:szCs w:val="24"/>
              </w:rPr>
              <w:t>Funktion</w:t>
            </w:r>
          </w:p>
        </w:tc>
        <w:tc>
          <w:tcPr>
            <w:tcW w:w="8108" w:type="dxa"/>
          </w:tcPr>
          <w:p w14:paraId="0AEE7E48" w14:textId="6999EBE9" w:rsidR="00AA28A3" w:rsidRPr="0048635B" w:rsidRDefault="00AA28A3" w:rsidP="004753BF">
            <w:pPr>
              <w:pStyle w:val="TabelleConfigDB"/>
              <w:rPr>
                <w:rFonts w:cs="Arial"/>
                <w:szCs w:val="24"/>
              </w:rPr>
            </w:pPr>
            <w:r>
              <w:rPr>
                <w:rFonts w:cs="Arial"/>
                <w:szCs w:val="24"/>
              </w:rPr>
              <w:t xml:space="preserve">User unter dem das Paket als </w:t>
            </w:r>
            <w:proofErr w:type="spellStart"/>
            <w:r>
              <w:rPr>
                <w:rFonts w:cs="Arial"/>
                <w:szCs w:val="24"/>
              </w:rPr>
              <w:t>Scheduled</w:t>
            </w:r>
            <w:proofErr w:type="spellEnd"/>
            <w:r>
              <w:rPr>
                <w:rFonts w:cs="Arial"/>
                <w:szCs w:val="24"/>
              </w:rPr>
              <w:t xml:space="preserve"> Task läuft.</w:t>
            </w:r>
          </w:p>
        </w:tc>
      </w:tr>
      <w:tr w:rsidR="00AA28A3" w:rsidRPr="0048635B" w14:paraId="272D67CB" w14:textId="77777777" w:rsidTr="004753BF">
        <w:trPr>
          <w:cantSplit/>
          <w:trHeight w:val="284"/>
        </w:trPr>
        <w:tc>
          <w:tcPr>
            <w:tcW w:w="1418" w:type="dxa"/>
            <w:shd w:val="clear" w:color="auto" w:fill="D9D9D9" w:themeFill="background1" w:themeFillShade="D9"/>
            <w:vAlign w:val="center"/>
          </w:tcPr>
          <w:p w14:paraId="1AF53ED8" w14:textId="77777777" w:rsidR="00AA28A3" w:rsidRPr="0048635B" w:rsidRDefault="00AA28A3" w:rsidP="004753BF">
            <w:pPr>
              <w:pStyle w:val="TabelleConfigDBTitel"/>
              <w:rPr>
                <w:rFonts w:cs="Arial"/>
                <w:szCs w:val="24"/>
              </w:rPr>
            </w:pPr>
            <w:r>
              <w:rPr>
                <w:rFonts w:cs="Arial"/>
                <w:szCs w:val="24"/>
              </w:rPr>
              <w:t>Erforderlich</w:t>
            </w:r>
          </w:p>
        </w:tc>
        <w:tc>
          <w:tcPr>
            <w:tcW w:w="8108" w:type="dxa"/>
          </w:tcPr>
          <w:p w14:paraId="4D789D0A" w14:textId="77777777" w:rsidR="00AA28A3" w:rsidRPr="00EF4E16" w:rsidRDefault="00AA28A3" w:rsidP="004753BF">
            <w:pPr>
              <w:pStyle w:val="TabelleConfigDBErfordernis"/>
            </w:pPr>
            <w:sdt>
              <w:sdtPr>
                <w:alias w:val="Erfordernis"/>
                <w:tag w:val="Erfordernis"/>
                <w:id w:val="-1398122900"/>
                <w:placeholder>
                  <w:docPart w:val="787794ED1B5C494AA68B57EFDF804E12"/>
                </w:placeholder>
                <w:dropDownList>
                  <w:listItem w:value="Wählen Sie ein Element aus."/>
                  <w:listItem w:displayText="Ja" w:value="1"/>
                  <w:listItem w:displayText="Nein" w:value="0"/>
                  <w:listItem w:displayText="Bedingt" w:value="-1"/>
                </w:dropDownList>
              </w:sdtPr>
              <w:sdtContent>
                <w:r>
                  <w:t>Ja</w:t>
                </w:r>
              </w:sdtContent>
            </w:sdt>
            <w:r>
              <w:tab/>
            </w:r>
          </w:p>
        </w:tc>
      </w:tr>
      <w:tr w:rsidR="00AA28A3" w:rsidRPr="0048635B" w14:paraId="4EE3EE5C"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13F3A473" w14:textId="77777777" w:rsidR="00AA28A3" w:rsidRPr="0048635B" w:rsidRDefault="00AA28A3"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04F8911E" w14:textId="77777777" w:rsidR="00AA28A3" w:rsidRPr="009F1B81" w:rsidRDefault="00AA28A3" w:rsidP="004753BF">
            <w:pPr>
              <w:pStyle w:val="TabelleConfigDB"/>
            </w:pPr>
          </w:p>
        </w:tc>
      </w:tr>
      <w:tr w:rsidR="00AA28A3" w:rsidRPr="0048635B" w14:paraId="16E24108"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193C1DAF" w14:textId="77777777" w:rsidR="00AA28A3" w:rsidRDefault="00AA28A3"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24B8962" w14:textId="77777777" w:rsidR="00AA28A3" w:rsidRPr="009F1B81" w:rsidRDefault="00AA28A3" w:rsidP="004753BF">
            <w:pPr>
              <w:pStyle w:val="TabelleConfigDB"/>
              <w:keepNext w:val="0"/>
            </w:pPr>
          </w:p>
        </w:tc>
      </w:tr>
    </w:tbl>
    <w:p w14:paraId="5F491FBC" w14:textId="69DD8DA4" w:rsidR="00AA28A3" w:rsidRDefault="00AA28A3"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A28A3" w:rsidRPr="0048635B" w14:paraId="58514785" w14:textId="77777777" w:rsidTr="004753BF">
        <w:trPr>
          <w:cantSplit/>
          <w:trHeight w:val="337"/>
        </w:trPr>
        <w:tc>
          <w:tcPr>
            <w:tcW w:w="1418" w:type="dxa"/>
            <w:shd w:val="clear" w:color="auto" w:fill="D9D9D9" w:themeFill="background1" w:themeFillShade="D9"/>
            <w:vAlign w:val="center"/>
          </w:tcPr>
          <w:p w14:paraId="217DCE60" w14:textId="77777777" w:rsidR="00AA28A3" w:rsidRPr="00033262" w:rsidRDefault="00AA28A3" w:rsidP="004753BF">
            <w:pPr>
              <w:pStyle w:val="TabelleConfigDBTitel"/>
            </w:pPr>
            <w:r>
              <w:t>Variable</w:t>
            </w:r>
          </w:p>
        </w:tc>
        <w:sdt>
          <w:sdtPr>
            <w:rPr>
              <w:rFonts w:cs="Arial"/>
              <w:szCs w:val="24"/>
            </w:rPr>
            <w:alias w:val="Name der ConfigDB-Variable"/>
            <w:tag w:val="Name der ConfigDB-Variable"/>
            <w:id w:val="-232849069"/>
            <w:placeholder>
              <w:docPart w:val="122DF2722F88441AB358816C435FADD3"/>
            </w:placeholder>
            <w:text/>
          </w:sdtPr>
          <w:sdtContent>
            <w:tc>
              <w:tcPr>
                <w:tcW w:w="8108" w:type="dxa"/>
                <w:shd w:val="clear" w:color="auto" w:fill="D9D9D9" w:themeFill="background1" w:themeFillShade="D9"/>
                <w:vAlign w:val="center"/>
              </w:tcPr>
              <w:p w14:paraId="7262EDFF" w14:textId="6686F209" w:rsidR="00AA28A3" w:rsidRPr="00033262" w:rsidRDefault="00AA28A3" w:rsidP="004753BF">
                <w:pPr>
                  <w:pStyle w:val="TabelleConfigDBVariablen-Name"/>
                </w:pPr>
                <w:r w:rsidRPr="00AA28A3">
                  <w:rPr>
                    <w:rFonts w:cs="Arial"/>
                    <w:szCs w:val="24"/>
                  </w:rPr>
                  <w:t>COMPUTER_VM_VNET_1</w:t>
                </w:r>
              </w:p>
            </w:tc>
          </w:sdtContent>
        </w:sdt>
      </w:tr>
      <w:tr w:rsidR="00AA28A3" w:rsidRPr="0048635B" w14:paraId="0A41FC4C" w14:textId="77777777" w:rsidTr="004753BF">
        <w:trPr>
          <w:cantSplit/>
          <w:trHeight w:val="284"/>
        </w:trPr>
        <w:tc>
          <w:tcPr>
            <w:tcW w:w="1418" w:type="dxa"/>
            <w:shd w:val="clear" w:color="auto" w:fill="D9D9D9" w:themeFill="background1" w:themeFillShade="D9"/>
            <w:vAlign w:val="center"/>
          </w:tcPr>
          <w:p w14:paraId="4131AB22" w14:textId="77777777" w:rsidR="00AA28A3" w:rsidRPr="0048635B" w:rsidRDefault="00AA28A3" w:rsidP="004753BF">
            <w:pPr>
              <w:pStyle w:val="TabelleConfigDBTitel"/>
              <w:rPr>
                <w:rFonts w:cs="Arial"/>
                <w:szCs w:val="24"/>
              </w:rPr>
            </w:pPr>
            <w:r>
              <w:rPr>
                <w:rFonts w:cs="Arial"/>
                <w:szCs w:val="24"/>
              </w:rPr>
              <w:t>Funktion</w:t>
            </w:r>
          </w:p>
        </w:tc>
        <w:tc>
          <w:tcPr>
            <w:tcW w:w="8108" w:type="dxa"/>
          </w:tcPr>
          <w:p w14:paraId="297F0DD2" w14:textId="79D188AB" w:rsidR="00AA28A3" w:rsidRPr="0048635B" w:rsidRDefault="00AA28A3" w:rsidP="004753BF">
            <w:pPr>
              <w:pStyle w:val="TabelleConfigDB"/>
              <w:rPr>
                <w:rFonts w:cs="Arial"/>
                <w:szCs w:val="24"/>
              </w:rPr>
            </w:pPr>
            <w:r>
              <w:rPr>
                <w:rFonts w:cs="Arial"/>
                <w:szCs w:val="24"/>
              </w:rPr>
              <w:t xml:space="preserve">Stellt die IP für den DNS </w:t>
            </w:r>
            <w:proofErr w:type="spellStart"/>
            <w:r>
              <w:rPr>
                <w:rFonts w:cs="Arial"/>
                <w:szCs w:val="24"/>
              </w:rPr>
              <w:t>Record</w:t>
            </w:r>
            <w:proofErr w:type="spellEnd"/>
            <w:r>
              <w:rPr>
                <w:rFonts w:cs="Arial"/>
                <w:szCs w:val="24"/>
              </w:rPr>
              <w:t xml:space="preserve"> bereit</w:t>
            </w:r>
          </w:p>
        </w:tc>
      </w:tr>
      <w:tr w:rsidR="00AA28A3" w:rsidRPr="0048635B" w14:paraId="4D563319" w14:textId="77777777" w:rsidTr="004753BF">
        <w:trPr>
          <w:cantSplit/>
          <w:trHeight w:val="284"/>
        </w:trPr>
        <w:tc>
          <w:tcPr>
            <w:tcW w:w="1418" w:type="dxa"/>
            <w:shd w:val="clear" w:color="auto" w:fill="D9D9D9" w:themeFill="background1" w:themeFillShade="D9"/>
            <w:vAlign w:val="center"/>
          </w:tcPr>
          <w:p w14:paraId="20789C45" w14:textId="77777777" w:rsidR="00AA28A3" w:rsidRPr="0048635B" w:rsidRDefault="00AA28A3" w:rsidP="004753BF">
            <w:pPr>
              <w:pStyle w:val="TabelleConfigDBTitel"/>
              <w:rPr>
                <w:rFonts w:cs="Arial"/>
                <w:szCs w:val="24"/>
              </w:rPr>
            </w:pPr>
            <w:r>
              <w:rPr>
                <w:rFonts w:cs="Arial"/>
                <w:szCs w:val="24"/>
              </w:rPr>
              <w:t>Erforderlich</w:t>
            </w:r>
          </w:p>
        </w:tc>
        <w:tc>
          <w:tcPr>
            <w:tcW w:w="8108" w:type="dxa"/>
          </w:tcPr>
          <w:p w14:paraId="4E0FC06F" w14:textId="77777777" w:rsidR="00AA28A3" w:rsidRPr="00EF4E16" w:rsidRDefault="00AA28A3" w:rsidP="004753BF">
            <w:pPr>
              <w:pStyle w:val="TabelleConfigDBErfordernis"/>
            </w:pPr>
            <w:sdt>
              <w:sdtPr>
                <w:alias w:val="Erfordernis"/>
                <w:tag w:val="Erfordernis"/>
                <w:id w:val="465630436"/>
                <w:placeholder>
                  <w:docPart w:val="9AEC96F128814C9D8089CCA221BA53F6"/>
                </w:placeholder>
                <w:dropDownList>
                  <w:listItem w:value="Wählen Sie ein Element aus."/>
                  <w:listItem w:displayText="Ja" w:value="1"/>
                  <w:listItem w:displayText="Nein" w:value="0"/>
                  <w:listItem w:displayText="Bedingt" w:value="-1"/>
                </w:dropDownList>
              </w:sdtPr>
              <w:sdtContent>
                <w:r>
                  <w:t>Ja</w:t>
                </w:r>
              </w:sdtContent>
            </w:sdt>
            <w:r>
              <w:tab/>
            </w:r>
          </w:p>
        </w:tc>
      </w:tr>
      <w:tr w:rsidR="00AA28A3" w:rsidRPr="0048635B" w14:paraId="37694FE3"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7EF31893" w14:textId="77777777" w:rsidR="00AA28A3" w:rsidRPr="0048635B" w:rsidRDefault="00AA28A3"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4F02BF14" w14:textId="77777777" w:rsidR="00AA28A3" w:rsidRPr="009F1B81" w:rsidRDefault="00AA28A3" w:rsidP="004753BF">
            <w:pPr>
              <w:pStyle w:val="TabelleConfigDB"/>
            </w:pPr>
          </w:p>
        </w:tc>
      </w:tr>
      <w:tr w:rsidR="00AA28A3" w:rsidRPr="0048635B" w14:paraId="572435A8"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5E2A8756" w14:textId="77777777" w:rsidR="00AA28A3" w:rsidRDefault="00AA28A3"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096E036" w14:textId="77777777" w:rsidR="00AA28A3" w:rsidRPr="009F1B81" w:rsidRDefault="00AA28A3" w:rsidP="004753BF">
            <w:pPr>
              <w:pStyle w:val="TabelleConfigDB"/>
              <w:keepNext w:val="0"/>
            </w:pPr>
          </w:p>
        </w:tc>
      </w:tr>
    </w:tbl>
    <w:p w14:paraId="738FAAD6" w14:textId="77777777" w:rsidR="00AA28A3" w:rsidRDefault="00AA28A3" w:rsidP="003265E2">
      <w:pPr>
        <w:pStyle w:val="Flietext"/>
      </w:pPr>
    </w:p>
    <w:p w14:paraId="113E0654" w14:textId="548F4169" w:rsidR="00AA28A3" w:rsidRDefault="00AA28A3" w:rsidP="003265E2">
      <w:pPr>
        <w:pStyle w:val="Flietext"/>
      </w:pPr>
    </w:p>
    <w:p w14:paraId="16CD4A97" w14:textId="267DFD6A" w:rsidR="00AA28A3" w:rsidRDefault="00AA28A3" w:rsidP="003265E2">
      <w:pPr>
        <w:pStyle w:val="Flietext"/>
      </w:pPr>
    </w:p>
    <w:p w14:paraId="4A6F832E" w14:textId="77777777" w:rsidR="00AA28A3" w:rsidRDefault="00AA28A3"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4BC91A4A" w:rsidR="00F10CBF" w:rsidRPr="00AA28A3" w:rsidRDefault="00AA28A3" w:rsidP="00F10CBF">
      <w:pPr>
        <w:pStyle w:val="Quelltext"/>
        <w:rPr>
          <w:sz w:val="20"/>
        </w:rPr>
      </w:pPr>
      <w:r w:rsidRPr="00AA28A3">
        <w:rPr>
          <w:b/>
          <w:sz w:val="20"/>
        </w:rPr>
        <w:t>LYNC2013_</w:t>
      </w:r>
      <w:r>
        <w:rPr>
          <w:b/>
          <w:sz w:val="20"/>
        </w:rPr>
        <w:t>CFG_</w:t>
      </w:r>
      <w:r w:rsidRPr="00AA28A3">
        <w:rPr>
          <w:b/>
          <w:sz w:val="20"/>
        </w:rPr>
        <w:t>WA_POOL_NAME</w:t>
      </w:r>
      <w:r w:rsidRPr="00AA28A3">
        <w:rPr>
          <w:sz w:val="20"/>
        </w:rPr>
        <w:t>[FS]</w:t>
      </w:r>
      <w:r w:rsidRPr="00AA28A3">
        <w:rPr>
          <w:color w:val="FF0000"/>
          <w:sz w:val="20"/>
          <w:highlight w:val="yellow"/>
        </w:rPr>
        <w:t>XXXXX</w:t>
      </w:r>
      <w:r w:rsidRPr="00AA28A3">
        <w:rPr>
          <w:sz w:val="20"/>
        </w:rPr>
        <w:t>[FS][FS][FS]Office Web Apps Server Pool Name</w:t>
      </w:r>
    </w:p>
    <w:p w14:paraId="4091C6B4" w14:textId="77777777" w:rsidR="004111D3" w:rsidRDefault="004111D3"/>
    <w:p w14:paraId="3380C4AD"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bookmarkStart w:id="55" w:name="_GoBack"/>
            <w:bookmarkEnd w:id="55"/>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4B78C" w14:textId="77777777" w:rsidR="007B1DA9" w:rsidRDefault="007B1DA9">
      <w:r>
        <w:separator/>
      </w:r>
    </w:p>
  </w:endnote>
  <w:endnote w:type="continuationSeparator" w:id="0">
    <w:p w14:paraId="41EF98E1" w14:textId="77777777" w:rsidR="007B1DA9" w:rsidRDefault="007B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73B8226" w:rsidR="00AD2656" w:rsidRPr="006B344E" w:rsidRDefault="007463DB">
          <w:pPr>
            <w:pStyle w:val="Fuzeile"/>
            <w:tabs>
              <w:tab w:val="clear" w:pos="4536"/>
            </w:tabs>
          </w:pPr>
          <w:fldSimple w:instr=" FILENAME  \* MERGEFORMAT ">
            <w:r w:rsidR="00AA28A3">
              <w:rPr>
                <w:noProof/>
              </w:rPr>
              <w:t>ImplD_MS_LYNC2013_WA_CFG_DNSRecords_Vxxx.docx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002457">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002457">
            <w:rPr>
              <w:noProof/>
            </w:rPr>
            <w:t>6</w:t>
          </w:r>
          <w:r w:rsidR="005F3441">
            <w:fldChar w:fldCharType="end"/>
          </w:r>
        </w:p>
      </w:tc>
      <w:tc>
        <w:tcPr>
          <w:tcW w:w="2194" w:type="dxa"/>
          <w:vAlign w:val="center"/>
        </w:tcPr>
        <w:p w14:paraId="6E9D9C88" w14:textId="15D12A54"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AA28A3">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92623" w14:textId="77777777" w:rsidR="007B1DA9" w:rsidRDefault="007B1DA9">
      <w:r>
        <w:separator/>
      </w:r>
    </w:p>
  </w:footnote>
  <w:footnote w:type="continuationSeparator" w:id="0">
    <w:p w14:paraId="4EF3C62F" w14:textId="77777777" w:rsidR="007B1DA9" w:rsidRDefault="007B1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014E3CFB" w:rsidR="00AD2656" w:rsidRDefault="00AA28A3" w:rsidP="00894979">
          <w:pPr>
            <w:pStyle w:val="Kopfzeile"/>
          </w:pPr>
          <w:r w:rsidRPr="00AA28A3">
            <w:rPr>
              <w:rFonts w:cs="Arial"/>
              <w:noProof/>
              <w:sz w:val="22"/>
              <w:lang w:val="en-US"/>
            </w:rPr>
            <w:t>MS_LYNC2013_WA_CFG_DNSRecords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457"/>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1DA9"/>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A28A3"/>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534AA86788A44E39EA349CC44B44B05"/>
        <w:category>
          <w:name w:val="Allgemein"/>
          <w:gallery w:val="placeholder"/>
        </w:category>
        <w:types>
          <w:type w:val="bbPlcHdr"/>
        </w:types>
        <w:behaviors>
          <w:behavior w:val="content"/>
        </w:behaviors>
        <w:guid w:val="{488D5D5E-4E2B-4FF9-949D-017FC0110B7E}"/>
      </w:docPartPr>
      <w:docPartBody>
        <w:p w:rsidR="00000000" w:rsidRDefault="00AB6759" w:rsidP="00AB6759">
          <w:pPr>
            <w:pStyle w:val="D534AA86788A44E39EA349CC44B44B0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7F28DDCF6F74FDC8068380375350AEE"/>
        <w:category>
          <w:name w:val="Allgemein"/>
          <w:gallery w:val="placeholder"/>
        </w:category>
        <w:types>
          <w:type w:val="bbPlcHdr"/>
        </w:types>
        <w:behaviors>
          <w:behavior w:val="content"/>
        </w:behaviors>
        <w:guid w:val="{DCAA3747-8F26-4819-A21B-94B357BD2582}"/>
      </w:docPartPr>
      <w:docPartBody>
        <w:p w:rsidR="00000000" w:rsidRDefault="00AB6759" w:rsidP="00AB6759">
          <w:pPr>
            <w:pStyle w:val="87F28DDCF6F74FDC8068380375350AE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85280063B07747BDB6F65DCFD9577CA5"/>
        <w:category>
          <w:name w:val="Allgemein"/>
          <w:gallery w:val="placeholder"/>
        </w:category>
        <w:types>
          <w:type w:val="bbPlcHdr"/>
        </w:types>
        <w:behaviors>
          <w:behavior w:val="content"/>
        </w:behaviors>
        <w:guid w:val="{3DD6ADB9-6D46-4E76-83C1-08927DF7533D}"/>
      </w:docPartPr>
      <w:docPartBody>
        <w:p w:rsidR="00000000" w:rsidRDefault="00AB6759" w:rsidP="00AB6759">
          <w:pPr>
            <w:pStyle w:val="85280063B07747BDB6F65DCFD9577CA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87794ED1B5C494AA68B57EFDF804E12"/>
        <w:category>
          <w:name w:val="Allgemein"/>
          <w:gallery w:val="placeholder"/>
        </w:category>
        <w:types>
          <w:type w:val="bbPlcHdr"/>
        </w:types>
        <w:behaviors>
          <w:behavior w:val="content"/>
        </w:behaviors>
        <w:guid w:val="{D67CCE39-9061-4B87-9267-DF662576C64D}"/>
      </w:docPartPr>
      <w:docPartBody>
        <w:p w:rsidR="00000000" w:rsidRDefault="00AB6759" w:rsidP="00AB6759">
          <w:pPr>
            <w:pStyle w:val="787794ED1B5C494AA68B57EFDF804E1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122DF2722F88441AB358816C435FADD3"/>
        <w:category>
          <w:name w:val="Allgemein"/>
          <w:gallery w:val="placeholder"/>
        </w:category>
        <w:types>
          <w:type w:val="bbPlcHdr"/>
        </w:types>
        <w:behaviors>
          <w:behavior w:val="content"/>
        </w:behaviors>
        <w:guid w:val="{40DE39D5-EC8B-4438-AFBF-9363C04AB1C8}"/>
      </w:docPartPr>
      <w:docPartBody>
        <w:p w:rsidR="00000000" w:rsidRDefault="00AB6759" w:rsidP="00AB6759">
          <w:pPr>
            <w:pStyle w:val="122DF2722F88441AB358816C435FADD3"/>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AEC96F128814C9D8089CCA221BA53F6"/>
        <w:category>
          <w:name w:val="Allgemein"/>
          <w:gallery w:val="placeholder"/>
        </w:category>
        <w:types>
          <w:type w:val="bbPlcHdr"/>
        </w:types>
        <w:behaviors>
          <w:behavior w:val="content"/>
        </w:behaviors>
        <w:guid w:val="{4C65771D-B59C-49D8-A4BA-C7217B3E5CA6}"/>
      </w:docPartPr>
      <w:docPartBody>
        <w:p w:rsidR="00000000" w:rsidRDefault="00AB6759" w:rsidP="00AB6759">
          <w:pPr>
            <w:pStyle w:val="9AEC96F128814C9D8089CCA221BA53F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B6759"/>
    <w:rsid w:val="00AC43CD"/>
    <w:rsid w:val="00BC39DF"/>
    <w:rsid w:val="00C875A6"/>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AB6759"/>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D534AA86788A44E39EA349CC44B44B05">
    <w:name w:val="D534AA86788A44E39EA349CC44B44B05"/>
    <w:rsid w:val="00AB6759"/>
    <w:pPr>
      <w:spacing w:after="160" w:line="259" w:lineRule="auto"/>
    </w:pPr>
  </w:style>
  <w:style w:type="paragraph" w:customStyle="1" w:styleId="87F28DDCF6F74FDC8068380375350AEE">
    <w:name w:val="87F28DDCF6F74FDC8068380375350AEE"/>
    <w:rsid w:val="00AB6759"/>
    <w:pPr>
      <w:spacing w:after="160" w:line="259" w:lineRule="auto"/>
    </w:pPr>
  </w:style>
  <w:style w:type="paragraph" w:customStyle="1" w:styleId="85280063B07747BDB6F65DCFD9577CA5">
    <w:name w:val="85280063B07747BDB6F65DCFD9577CA5"/>
    <w:rsid w:val="00AB6759"/>
    <w:pPr>
      <w:spacing w:after="160" w:line="259" w:lineRule="auto"/>
    </w:pPr>
  </w:style>
  <w:style w:type="paragraph" w:customStyle="1" w:styleId="787794ED1B5C494AA68B57EFDF804E12">
    <w:name w:val="787794ED1B5C494AA68B57EFDF804E12"/>
    <w:rsid w:val="00AB6759"/>
    <w:pPr>
      <w:spacing w:after="160" w:line="259" w:lineRule="auto"/>
    </w:pPr>
  </w:style>
  <w:style w:type="paragraph" w:customStyle="1" w:styleId="122DF2722F88441AB358816C435FADD3">
    <w:name w:val="122DF2722F88441AB358816C435FADD3"/>
    <w:rsid w:val="00AB6759"/>
    <w:pPr>
      <w:spacing w:after="160" w:line="259" w:lineRule="auto"/>
    </w:pPr>
  </w:style>
  <w:style w:type="paragraph" w:customStyle="1" w:styleId="9AEC96F128814C9D8089CCA221BA53F6">
    <w:name w:val="9AEC96F128814C9D8089CCA221BA53F6"/>
    <w:rsid w:val="00AB67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EEC9FE5C-8DA6-4C29-9EC9-5E337D4D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652</Words>
  <Characters>4113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