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C6C5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MS_LYNC2013_WA_CFG_DNSRecords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FC6C53">
              <w:rPr>
                <w:rFonts w:ascii="Arial" w:hAnsi="Arial" w:cs="Arial"/>
                <w:noProof/>
                <w:sz w:val="22"/>
                <w:lang w:val="en-US"/>
              </w:rPr>
              <w:t>MS_LYNC2013_WA_CFG_DNSRecords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A7ED1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D71212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8A7ED1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A7ED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FC6C53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8A7ED1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FC6C53">
              <w:rPr>
                <w:rFonts w:ascii="Arial" w:hAnsi="Arial" w:cs="Arial"/>
                <w:noProof/>
                <w:sz w:val="22"/>
                <w:lang w:val="de-DE"/>
              </w:rPr>
              <w:t>MS_LYNC2013_WA_CFG_DNSRecords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2" w:name="pfmNeueOrdner"/>
            <w:bookmarkEnd w:id="2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3" w:name="pkgISO1"/>
                  <w:bookmarkEnd w:id="3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Rest"/>
                  <w:bookmarkEnd w:id="4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A7ED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8A7ED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ED1" w:rsidRDefault="008A7ED1">
      <w:r>
        <w:separator/>
      </w:r>
    </w:p>
  </w:endnote>
  <w:endnote w:type="continuationSeparator" w:id="0">
    <w:p w:rsidR="008A7ED1" w:rsidRDefault="008A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D71212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D71212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5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5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ED1" w:rsidRDefault="008A7ED1">
      <w:r>
        <w:separator/>
      </w:r>
    </w:p>
  </w:footnote>
  <w:footnote w:type="continuationSeparator" w:id="0">
    <w:p w:rsidR="008A7ED1" w:rsidRDefault="008A7E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034A6"/>
    <w:rsid w:val="008177C7"/>
    <w:rsid w:val="00850F1F"/>
    <w:rsid w:val="00881BF5"/>
    <w:rsid w:val="008A7ED1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C02A6"/>
    <w:rsid w:val="00CD1AE1"/>
    <w:rsid w:val="00CF29B0"/>
    <w:rsid w:val="00CF6508"/>
    <w:rsid w:val="00D11563"/>
    <w:rsid w:val="00D443B6"/>
    <w:rsid w:val="00D71212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6C53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512FCC"/>
    <w:rsid w:val="009313C4"/>
    <w:rsid w:val="00A121AE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customXml/itemProps2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11</cp:revision>
  <cp:lastPrinted>1901-01-01T00:00:00Z</cp:lastPrinted>
  <dcterms:created xsi:type="dcterms:W3CDTF">2016-05-31T15:15:00Z</dcterms:created>
  <dcterms:modified xsi:type="dcterms:W3CDTF">2016-11-07T12:19:00Z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