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B64A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 w:rsidRPr="00EB64A5">
              <w:rPr>
                <w:rFonts w:ascii="Arial" w:hAnsi="Arial" w:cs="Arial"/>
                <w:noProof/>
                <w:sz w:val="22"/>
                <w:lang w:val="de-DE"/>
              </w:rPr>
              <w:t>MS_LYNC2013_PC_CFG_DNSRecord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EB64A5">
              <w:rPr>
                <w:rFonts w:ascii="Arial" w:hAnsi="Arial" w:cs="Arial"/>
                <w:noProof/>
                <w:sz w:val="22"/>
                <w:lang w:val="en-US"/>
              </w:rPr>
              <w:t>MS_LYNC2013_PC_CFG_DNSRecord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6D5023">
              <w:rPr>
                <w:rFonts w:ascii="Arial" w:hAnsi="Arial" w:cs="Arial"/>
                <w:noProof/>
                <w:sz w:val="22"/>
                <w:lang w:val="en-US"/>
              </w:rPr>
              <w:t>V_1_0_0_0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4177D5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A64D52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4177D5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4177D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EB64A5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4177D5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EB64A5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EB64A5">
              <w:rPr>
                <w:rFonts w:ascii="Arial" w:hAnsi="Arial" w:cs="Arial"/>
                <w:noProof/>
                <w:sz w:val="22"/>
                <w:lang w:val="de-DE"/>
              </w:rPr>
              <w:t>MS_LYNC2013_PC_CFG_DNSRecord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4177D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4177D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7D5" w:rsidRDefault="004177D5">
      <w:r>
        <w:separator/>
      </w:r>
    </w:p>
  </w:endnote>
  <w:endnote w:type="continuationSeparator" w:id="0">
    <w:p w:rsidR="004177D5" w:rsidRDefault="0041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A64D52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A64D52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7D5" w:rsidRDefault="004177D5">
      <w:r>
        <w:separator/>
      </w:r>
    </w:p>
  </w:footnote>
  <w:footnote w:type="continuationSeparator" w:id="0">
    <w:p w:rsidR="004177D5" w:rsidRDefault="0041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177D5"/>
    <w:rsid w:val="00441106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023"/>
    <w:rsid w:val="006D55E2"/>
    <w:rsid w:val="006F03EA"/>
    <w:rsid w:val="00731A86"/>
    <w:rsid w:val="00740B28"/>
    <w:rsid w:val="007466E6"/>
    <w:rsid w:val="00780790"/>
    <w:rsid w:val="007D19AB"/>
    <w:rsid w:val="007D53C3"/>
    <w:rsid w:val="008177C7"/>
    <w:rsid w:val="00850F1F"/>
    <w:rsid w:val="00881980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64D52"/>
    <w:rsid w:val="00A73194"/>
    <w:rsid w:val="00A9105E"/>
    <w:rsid w:val="00AB4C54"/>
    <w:rsid w:val="00AE407D"/>
    <w:rsid w:val="00AF4608"/>
    <w:rsid w:val="00B46E85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B64A5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302FB7"/>
    <w:rsid w:val="0049406A"/>
    <w:rsid w:val="009313C4"/>
    <w:rsid w:val="00977173"/>
    <w:rsid w:val="009E0ED7"/>
    <w:rsid w:val="00BC08CC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4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197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11</cp:revision>
  <cp:lastPrinted>1901-01-01T00:00:00Z</cp:lastPrinted>
  <dcterms:created xsi:type="dcterms:W3CDTF">2016-05-31T15:15:00Z</dcterms:created>
  <dcterms:modified xsi:type="dcterms:W3CDTF">2016-11-07T12:21:00Z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