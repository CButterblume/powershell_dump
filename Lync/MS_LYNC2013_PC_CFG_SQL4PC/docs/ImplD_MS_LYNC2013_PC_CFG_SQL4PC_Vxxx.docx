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754B2FFE"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1993EFBB" w:rsidR="00902D12" w:rsidRDefault="007456BE" w:rsidP="00442D10">
            <w:pPr>
              <w:pStyle w:val="Kopfzeile"/>
              <w:spacing w:before="80" w:after="0"/>
              <w:jc w:val="both"/>
            </w:pPr>
            <w:r>
              <w:t>Implementierungsdokumentation</w:t>
            </w:r>
            <w:r w:rsidR="006F786F">
              <w:t xml:space="preserve"> </w:t>
            </w:r>
            <w:r w:rsidR="004A1F44">
              <w:rPr>
                <w:rFonts w:cs="Arial"/>
                <w:noProof/>
                <w:sz w:val="22"/>
                <w:lang w:val="en-US"/>
              </w:rPr>
              <w:t>MS_LYNC2013_PC_CFG_SQL4PC</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7DB00BDC"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4A1F44">
              <w:rPr>
                <w:b/>
                <w:noProof/>
                <w:lang w:val="en-US"/>
              </w:rPr>
              <w:t>ImplD_MS_LYNC2013_PC_CFG_SQL4PC_Vxxx.docx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6338C4CF" w:rsidR="00902D12" w:rsidRDefault="00402CDA" w:rsidP="0065507E">
            <w:pPr>
              <w:spacing w:before="80"/>
              <w:rPr>
                <w:b/>
              </w:rPr>
            </w:pPr>
            <w:r>
              <w:rPr>
                <w:b/>
              </w:rPr>
              <w:t>0.0.</w:t>
            </w:r>
            <w:r w:rsidR="004A1F44">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7F829C59"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41"/>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77ACDA33" w:rsidR="00955530" w:rsidRDefault="004A1F44" w:rsidP="00902D12">
            <w:pPr>
              <w:rPr>
                <w:lang w:eastAsia="de-DE"/>
              </w:rPr>
            </w:pPr>
            <w:r>
              <w:rPr>
                <w:lang w:eastAsia="de-DE"/>
              </w:rPr>
              <w:t>0.0.2</w:t>
            </w:r>
          </w:p>
        </w:tc>
        <w:tc>
          <w:tcPr>
            <w:tcW w:w="1134" w:type="dxa"/>
            <w:tcMar>
              <w:top w:w="0" w:type="dxa"/>
              <w:left w:w="70" w:type="dxa"/>
              <w:bottom w:w="0" w:type="dxa"/>
              <w:right w:w="70" w:type="dxa"/>
            </w:tcMar>
          </w:tcPr>
          <w:p w14:paraId="6D0A37DB" w14:textId="13E5A1D6" w:rsidR="00955530" w:rsidRDefault="004A1F44" w:rsidP="00902D12">
            <w:pPr>
              <w:rPr>
                <w:lang w:eastAsia="de-DE"/>
              </w:rPr>
            </w:pPr>
            <w:r>
              <w:rPr>
                <w:lang w:eastAsia="de-DE"/>
              </w:rPr>
              <w:t>07.11.2016</w:t>
            </w:r>
          </w:p>
        </w:tc>
        <w:tc>
          <w:tcPr>
            <w:tcW w:w="5103" w:type="dxa"/>
            <w:tcMar>
              <w:top w:w="0" w:type="dxa"/>
              <w:left w:w="70" w:type="dxa"/>
              <w:bottom w:w="0" w:type="dxa"/>
              <w:right w:w="70" w:type="dxa"/>
            </w:tcMar>
          </w:tcPr>
          <w:p w14:paraId="3C0DC365" w14:textId="246BB71F" w:rsidR="00955530" w:rsidRDefault="004A1F44" w:rsidP="00902D12">
            <w:pPr>
              <w:rPr>
                <w:lang w:eastAsia="de-DE"/>
              </w:rPr>
            </w:pPr>
            <w:r>
              <w:rPr>
                <w:lang w:eastAsia="de-DE"/>
              </w:rPr>
              <w:t>Dokument mit Daten befüllt.</w:t>
            </w:r>
          </w:p>
        </w:tc>
        <w:tc>
          <w:tcPr>
            <w:tcW w:w="2126" w:type="dxa"/>
            <w:tcMar>
              <w:top w:w="0" w:type="dxa"/>
              <w:left w:w="70" w:type="dxa"/>
              <w:bottom w:w="0" w:type="dxa"/>
              <w:right w:w="70" w:type="dxa"/>
            </w:tcMar>
          </w:tcPr>
          <w:p w14:paraId="770DD6D3" w14:textId="2E455135" w:rsidR="00955530" w:rsidRDefault="004A1F44"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0A09FA18" w:rsidR="00902D12" w:rsidRPr="00442D10" w:rsidRDefault="004A1F44" w:rsidP="00442D10">
            <w:pPr>
              <w:rPr>
                <w:rFonts w:cs="Arial"/>
                <w:b/>
                <w:bCs/>
                <w:i/>
              </w:rPr>
            </w:pPr>
            <w:r>
              <w:rPr>
                <w:rFonts w:cs="Arial"/>
                <w:noProof/>
                <w:sz w:val="22"/>
                <w:lang w:val="en-US"/>
              </w:rPr>
              <w:t>MS_LYNC2013_PC_CFG_SQL4PC</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372CB231" w:rsidR="00902D12" w:rsidRPr="00E17FFE" w:rsidRDefault="004A1F44"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0F8C512A" w:rsidR="003134E8" w:rsidRDefault="002B432C" w:rsidP="006B344E">
            <w:pPr>
              <w:pStyle w:val="Kopfzeile"/>
              <w:jc w:val="left"/>
              <w:rPr>
                <w:rFonts w:cs="Arial"/>
                <w:b w:val="0"/>
              </w:rPr>
            </w:pPr>
            <w:r>
              <w:rPr>
                <w:rFonts w:cs="Arial"/>
                <w:b w:val="0"/>
              </w:rPr>
              <w:t>Vor MS_LYNC2013_PC_</w:t>
            </w:r>
            <w:bookmarkStart w:id="52" w:name="_GoBack"/>
            <w:bookmarkEnd w:id="52"/>
            <w:r>
              <w:rPr>
                <w:rFonts w:cs="Arial"/>
                <w:b w:val="0"/>
              </w:rPr>
              <w:t>Server</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643246ED" w:rsidR="00902D12" w:rsidRDefault="004A1F44" w:rsidP="00B629AB">
            <w:pPr>
              <w:rPr>
                <w:rFonts w:cs="Arial"/>
              </w:rPr>
            </w:pPr>
            <w:r>
              <w:rPr>
                <w:rFonts w:cs="Arial"/>
              </w:rPr>
              <w:t>Konfiguriert die SQL Instanz für Persistent Chat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629F982A" w:rsidR="00902D12" w:rsidRDefault="004A1F44"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1F4DA5BF"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4A1F44">
              <w:rPr>
                <w:rFonts w:cs="Arial"/>
                <w:b/>
              </w:rPr>
              <w:t>MS_LYNC2013_PC_CFG_SQL4PC</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636367"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1E4C59A4"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4A1F44">
              <w:rPr>
                <w:rFonts w:cs="Arial"/>
                <w:noProof/>
                <w:sz w:val="22"/>
                <w:lang w:val="en-US"/>
              </w:rPr>
              <w:t>MS_LYNC2013_PC_CFG_SQL4PC</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0E5A874E"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4A1F44">
              <w:rPr>
                <w:rFonts w:cs="Arial"/>
                <w:noProof/>
                <w:sz w:val="22"/>
                <w:lang w:val="en-US"/>
              </w:rPr>
              <w:t>MS_LYNC2013_PC_CFG_SQL4PC</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636367"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636367"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636367"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022EA309" w:rsidR="004860B0" w:rsidRPr="00033262" w:rsidRDefault="004A1F44" w:rsidP="000C57C2">
                <w:pPr>
                  <w:pStyle w:val="TabelleConfigDBVariablen-Name"/>
                </w:pPr>
                <w:r w:rsidRPr="004A1F44">
                  <w:rPr>
                    <w:rFonts w:cs="Arial"/>
                    <w:szCs w:val="24"/>
                  </w:rPr>
                  <w:t>AD_CFG_DOMAINACCOUNT</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35142C4B" w:rsidR="004860B0" w:rsidRPr="0048635B" w:rsidRDefault="004A1F44" w:rsidP="00AF0DEE">
            <w:pPr>
              <w:pStyle w:val="TabelleConfigDB"/>
              <w:rPr>
                <w:rFonts w:cs="Arial"/>
                <w:szCs w:val="24"/>
              </w:rPr>
            </w:pPr>
            <w:r>
              <w:rPr>
                <w:rFonts w:cs="Arial"/>
                <w:szCs w:val="24"/>
              </w:rPr>
              <w:t xml:space="preserve">User unter dem das Paket als </w:t>
            </w:r>
            <w:proofErr w:type="spellStart"/>
            <w:r>
              <w:rPr>
                <w:rFonts w:cs="Arial"/>
                <w:szCs w:val="24"/>
              </w:rPr>
              <w:t>Scheduled</w:t>
            </w:r>
            <w:proofErr w:type="spellEnd"/>
            <w:r>
              <w:rPr>
                <w:rFonts w:cs="Arial"/>
                <w:szCs w:val="24"/>
              </w:rPr>
              <w:t xml:space="preserve"> Task läuft</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636367"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3C9169CA" w:rsidR="004860B0" w:rsidRPr="009F1B81" w:rsidRDefault="004A1F44" w:rsidP="000339C1">
            <w:pPr>
              <w:pStyle w:val="TabelleConfigDB"/>
            </w:pPr>
            <w:r>
              <w:t>User braucht Rechte auf dem SQL Server</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85DC676"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42F79847" w14:textId="77777777" w:rsidTr="004753BF">
        <w:trPr>
          <w:cantSplit/>
          <w:trHeight w:val="337"/>
        </w:trPr>
        <w:tc>
          <w:tcPr>
            <w:tcW w:w="1418" w:type="dxa"/>
            <w:shd w:val="clear" w:color="auto" w:fill="D9D9D9" w:themeFill="background1" w:themeFillShade="D9"/>
            <w:vAlign w:val="center"/>
          </w:tcPr>
          <w:p w14:paraId="3ECF67B8" w14:textId="77777777" w:rsidR="004A1F44" w:rsidRPr="00033262" w:rsidRDefault="004A1F44" w:rsidP="004753BF">
            <w:pPr>
              <w:pStyle w:val="TabelleConfigDBTitel"/>
            </w:pPr>
            <w:r>
              <w:t>Variable</w:t>
            </w:r>
          </w:p>
        </w:tc>
        <w:sdt>
          <w:sdtPr>
            <w:rPr>
              <w:rFonts w:cs="Arial"/>
              <w:szCs w:val="24"/>
            </w:rPr>
            <w:alias w:val="Name der ConfigDB-Variable"/>
            <w:tag w:val="Name der ConfigDB-Variable"/>
            <w:id w:val="-1237771948"/>
            <w:placeholder>
              <w:docPart w:val="CB9E4B15630C4AAC8FB3D54393B589CD"/>
            </w:placeholder>
            <w:text/>
          </w:sdtPr>
          <w:sdtContent>
            <w:tc>
              <w:tcPr>
                <w:tcW w:w="8108" w:type="dxa"/>
                <w:shd w:val="clear" w:color="auto" w:fill="D9D9D9" w:themeFill="background1" w:themeFillShade="D9"/>
                <w:vAlign w:val="center"/>
              </w:tcPr>
              <w:p w14:paraId="35CADFC7" w14:textId="077B7994" w:rsidR="004A1F44" w:rsidRPr="00033262" w:rsidRDefault="004A1F44" w:rsidP="004753BF">
                <w:pPr>
                  <w:pStyle w:val="TabelleConfigDBVariablen-Name"/>
                </w:pPr>
                <w:r w:rsidRPr="004A1F44">
                  <w:rPr>
                    <w:rFonts w:cs="Arial"/>
                    <w:szCs w:val="24"/>
                  </w:rPr>
                  <w:t>DOMAIN_FQDN</w:t>
                </w:r>
              </w:p>
            </w:tc>
          </w:sdtContent>
        </w:sdt>
      </w:tr>
      <w:tr w:rsidR="004A1F44" w:rsidRPr="0048635B" w14:paraId="28F0A96C" w14:textId="77777777" w:rsidTr="004753BF">
        <w:trPr>
          <w:cantSplit/>
          <w:trHeight w:val="284"/>
        </w:trPr>
        <w:tc>
          <w:tcPr>
            <w:tcW w:w="1418" w:type="dxa"/>
            <w:shd w:val="clear" w:color="auto" w:fill="D9D9D9" w:themeFill="background1" w:themeFillShade="D9"/>
            <w:vAlign w:val="center"/>
          </w:tcPr>
          <w:p w14:paraId="2F99C478" w14:textId="77777777" w:rsidR="004A1F44" w:rsidRPr="0048635B" w:rsidRDefault="004A1F44" w:rsidP="004753BF">
            <w:pPr>
              <w:pStyle w:val="TabelleConfigDBTitel"/>
              <w:rPr>
                <w:rFonts w:cs="Arial"/>
                <w:szCs w:val="24"/>
              </w:rPr>
            </w:pPr>
            <w:r>
              <w:rPr>
                <w:rFonts w:cs="Arial"/>
                <w:szCs w:val="24"/>
              </w:rPr>
              <w:t>Funktion</w:t>
            </w:r>
          </w:p>
        </w:tc>
        <w:tc>
          <w:tcPr>
            <w:tcW w:w="8108" w:type="dxa"/>
          </w:tcPr>
          <w:p w14:paraId="3912FFEB" w14:textId="0E925DFA" w:rsidR="004A1F44" w:rsidRPr="0048635B" w:rsidRDefault="004A1F44" w:rsidP="004753BF">
            <w:pPr>
              <w:pStyle w:val="TabelleConfigDB"/>
              <w:rPr>
                <w:rFonts w:cs="Arial"/>
                <w:szCs w:val="24"/>
              </w:rPr>
            </w:pPr>
            <w:r>
              <w:rPr>
                <w:rFonts w:cs="Arial"/>
                <w:szCs w:val="24"/>
              </w:rPr>
              <w:t>Stellt den FQDN der Domäne bereit.</w:t>
            </w:r>
          </w:p>
        </w:tc>
      </w:tr>
      <w:tr w:rsidR="004A1F44" w:rsidRPr="0048635B" w14:paraId="653FD374" w14:textId="77777777" w:rsidTr="004753BF">
        <w:trPr>
          <w:cantSplit/>
          <w:trHeight w:val="284"/>
        </w:trPr>
        <w:tc>
          <w:tcPr>
            <w:tcW w:w="1418" w:type="dxa"/>
            <w:shd w:val="clear" w:color="auto" w:fill="D9D9D9" w:themeFill="background1" w:themeFillShade="D9"/>
            <w:vAlign w:val="center"/>
          </w:tcPr>
          <w:p w14:paraId="33A05FEA" w14:textId="77777777" w:rsidR="004A1F44" w:rsidRPr="0048635B" w:rsidRDefault="004A1F44" w:rsidP="004753BF">
            <w:pPr>
              <w:pStyle w:val="TabelleConfigDBTitel"/>
              <w:rPr>
                <w:rFonts w:cs="Arial"/>
                <w:szCs w:val="24"/>
              </w:rPr>
            </w:pPr>
            <w:r>
              <w:rPr>
                <w:rFonts w:cs="Arial"/>
                <w:szCs w:val="24"/>
              </w:rPr>
              <w:t>Erforderlich</w:t>
            </w:r>
          </w:p>
        </w:tc>
        <w:tc>
          <w:tcPr>
            <w:tcW w:w="8108" w:type="dxa"/>
          </w:tcPr>
          <w:p w14:paraId="2A8C5905" w14:textId="77777777" w:rsidR="004A1F44" w:rsidRPr="00EF4E16" w:rsidRDefault="004A1F44" w:rsidP="004753BF">
            <w:pPr>
              <w:pStyle w:val="TabelleConfigDBErfordernis"/>
            </w:pPr>
            <w:sdt>
              <w:sdtPr>
                <w:alias w:val="Erfordernis"/>
                <w:tag w:val="Erfordernis"/>
                <w:id w:val="-263848543"/>
                <w:placeholder>
                  <w:docPart w:val="EC2CB81E57A2454E9A5FFB170AEDA5EC"/>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2A226B47"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5CA003A6" w14:textId="77777777" w:rsidR="004A1F44" w:rsidRPr="0048635B" w:rsidRDefault="004A1F44"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01B8D079" w14:textId="77777777" w:rsidR="004A1F44" w:rsidRPr="009F1B81" w:rsidRDefault="004A1F44" w:rsidP="004753BF">
            <w:pPr>
              <w:pStyle w:val="TabelleConfigDB"/>
            </w:pPr>
          </w:p>
        </w:tc>
      </w:tr>
      <w:tr w:rsidR="004A1F44" w:rsidRPr="0048635B" w14:paraId="5B47D6E1"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057A5AEA" w14:textId="77777777" w:rsidR="004A1F44" w:rsidRDefault="004A1F44"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1FE7E80" w14:textId="77777777" w:rsidR="004A1F44" w:rsidRPr="009F1B81" w:rsidRDefault="004A1F44" w:rsidP="004753BF">
            <w:pPr>
              <w:pStyle w:val="TabelleConfigDB"/>
              <w:keepNext w:val="0"/>
            </w:pPr>
          </w:p>
        </w:tc>
      </w:tr>
    </w:tbl>
    <w:p w14:paraId="40938E89" w14:textId="58763C0A" w:rsidR="004A1F44" w:rsidRDefault="004A1F44"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45D007AF" w14:textId="77777777" w:rsidTr="004753BF">
        <w:trPr>
          <w:cantSplit/>
          <w:trHeight w:val="337"/>
        </w:trPr>
        <w:tc>
          <w:tcPr>
            <w:tcW w:w="1418" w:type="dxa"/>
            <w:shd w:val="clear" w:color="auto" w:fill="D9D9D9" w:themeFill="background1" w:themeFillShade="D9"/>
            <w:vAlign w:val="center"/>
          </w:tcPr>
          <w:p w14:paraId="07D25095" w14:textId="77777777" w:rsidR="004A1F44" w:rsidRPr="00033262" w:rsidRDefault="004A1F44" w:rsidP="004753BF">
            <w:pPr>
              <w:pStyle w:val="TabelleConfigDBTitel"/>
            </w:pPr>
            <w:r>
              <w:t>Variable</w:t>
            </w:r>
          </w:p>
        </w:tc>
        <w:sdt>
          <w:sdtPr>
            <w:rPr>
              <w:rFonts w:cs="Arial"/>
              <w:szCs w:val="24"/>
            </w:rPr>
            <w:alias w:val="Name der ConfigDB-Variable"/>
            <w:tag w:val="Name der ConfigDB-Variable"/>
            <w:id w:val="493071724"/>
            <w:placeholder>
              <w:docPart w:val="4D576FA30C024CBFBC28CD67228D0749"/>
            </w:placeholder>
            <w:text/>
          </w:sdtPr>
          <w:sdtContent>
            <w:tc>
              <w:tcPr>
                <w:tcW w:w="8108" w:type="dxa"/>
                <w:shd w:val="clear" w:color="auto" w:fill="D9D9D9" w:themeFill="background1" w:themeFillShade="D9"/>
                <w:vAlign w:val="center"/>
              </w:tcPr>
              <w:p w14:paraId="2A6A29BD" w14:textId="62CEA151" w:rsidR="004A1F44" w:rsidRPr="00033262" w:rsidRDefault="004A1F44" w:rsidP="004753BF">
                <w:pPr>
                  <w:pStyle w:val="TabelleConfigDBVariablen-Name"/>
                </w:pPr>
                <w:r w:rsidRPr="004A1F44">
                  <w:rPr>
                    <w:rFonts w:cs="Arial"/>
                    <w:szCs w:val="24"/>
                  </w:rPr>
                  <w:t>LYNC2013_SQL_PC_NODE_1</w:t>
                </w:r>
              </w:p>
            </w:tc>
          </w:sdtContent>
        </w:sdt>
      </w:tr>
      <w:tr w:rsidR="004A1F44" w:rsidRPr="0048635B" w14:paraId="7D5C8889" w14:textId="77777777" w:rsidTr="004753BF">
        <w:trPr>
          <w:cantSplit/>
          <w:trHeight w:val="284"/>
        </w:trPr>
        <w:tc>
          <w:tcPr>
            <w:tcW w:w="1418" w:type="dxa"/>
            <w:shd w:val="clear" w:color="auto" w:fill="D9D9D9" w:themeFill="background1" w:themeFillShade="D9"/>
            <w:vAlign w:val="center"/>
          </w:tcPr>
          <w:p w14:paraId="58C39E1D" w14:textId="77777777" w:rsidR="004A1F44" w:rsidRPr="0048635B" w:rsidRDefault="004A1F44" w:rsidP="004753BF">
            <w:pPr>
              <w:pStyle w:val="TabelleConfigDBTitel"/>
              <w:rPr>
                <w:rFonts w:cs="Arial"/>
                <w:szCs w:val="24"/>
              </w:rPr>
            </w:pPr>
            <w:r>
              <w:rPr>
                <w:rFonts w:cs="Arial"/>
                <w:szCs w:val="24"/>
              </w:rPr>
              <w:t>Funktion</w:t>
            </w:r>
          </w:p>
        </w:tc>
        <w:tc>
          <w:tcPr>
            <w:tcW w:w="8108" w:type="dxa"/>
          </w:tcPr>
          <w:p w14:paraId="63959AB2" w14:textId="6D9452A5" w:rsidR="004A1F44" w:rsidRPr="0048635B" w:rsidRDefault="004A1F44" w:rsidP="004753BF">
            <w:pPr>
              <w:pStyle w:val="TabelleConfigDB"/>
              <w:rPr>
                <w:rFonts w:cs="Arial"/>
                <w:szCs w:val="24"/>
              </w:rPr>
            </w:pPr>
            <w:r>
              <w:rPr>
                <w:rFonts w:cs="Arial"/>
                <w:szCs w:val="24"/>
              </w:rPr>
              <w:t xml:space="preserve">Beinhaltet die erste </w:t>
            </w:r>
            <w:proofErr w:type="spellStart"/>
            <w:r>
              <w:rPr>
                <w:rFonts w:cs="Arial"/>
                <w:szCs w:val="24"/>
              </w:rPr>
              <w:t>Node</w:t>
            </w:r>
            <w:proofErr w:type="spellEnd"/>
            <w:r>
              <w:rPr>
                <w:rFonts w:cs="Arial"/>
                <w:szCs w:val="24"/>
              </w:rPr>
              <w:t xml:space="preserve"> des Persistent Chat SQL Clusters</w:t>
            </w:r>
          </w:p>
        </w:tc>
      </w:tr>
      <w:tr w:rsidR="004A1F44" w:rsidRPr="0048635B" w14:paraId="273E6983" w14:textId="77777777" w:rsidTr="004753BF">
        <w:trPr>
          <w:cantSplit/>
          <w:trHeight w:val="284"/>
        </w:trPr>
        <w:tc>
          <w:tcPr>
            <w:tcW w:w="1418" w:type="dxa"/>
            <w:shd w:val="clear" w:color="auto" w:fill="D9D9D9" w:themeFill="background1" w:themeFillShade="D9"/>
            <w:vAlign w:val="center"/>
          </w:tcPr>
          <w:p w14:paraId="61EEE2DC" w14:textId="77777777" w:rsidR="004A1F44" w:rsidRPr="0048635B" w:rsidRDefault="004A1F44" w:rsidP="004753BF">
            <w:pPr>
              <w:pStyle w:val="TabelleConfigDBTitel"/>
              <w:rPr>
                <w:rFonts w:cs="Arial"/>
                <w:szCs w:val="24"/>
              </w:rPr>
            </w:pPr>
            <w:r>
              <w:rPr>
                <w:rFonts w:cs="Arial"/>
                <w:szCs w:val="24"/>
              </w:rPr>
              <w:t>Erforderlich</w:t>
            </w:r>
          </w:p>
        </w:tc>
        <w:tc>
          <w:tcPr>
            <w:tcW w:w="8108" w:type="dxa"/>
          </w:tcPr>
          <w:p w14:paraId="2481EBC3" w14:textId="77777777" w:rsidR="004A1F44" w:rsidRPr="00EF4E16" w:rsidRDefault="004A1F44" w:rsidP="004753BF">
            <w:pPr>
              <w:pStyle w:val="TabelleConfigDBErfordernis"/>
            </w:pPr>
            <w:sdt>
              <w:sdtPr>
                <w:alias w:val="Erfordernis"/>
                <w:tag w:val="Erfordernis"/>
                <w:id w:val="1611387955"/>
                <w:placeholder>
                  <w:docPart w:val="03EF5300318844FCA878F8EC00A2E4A9"/>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56213DE5"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20629FFB" w14:textId="77777777" w:rsidR="004A1F44" w:rsidRPr="0048635B" w:rsidRDefault="004A1F44"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02A02E6A" w14:textId="317E7C20" w:rsidR="004A1F44" w:rsidRPr="009F1B81" w:rsidRDefault="004A1F44" w:rsidP="004753BF">
            <w:pPr>
              <w:pStyle w:val="TabelleConfigDB"/>
            </w:pPr>
            <w:r>
              <w:t>Neue Variable</w:t>
            </w:r>
          </w:p>
        </w:tc>
      </w:tr>
      <w:tr w:rsidR="004A1F44" w:rsidRPr="0048635B" w14:paraId="104C29B4"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54506C89" w14:textId="77777777" w:rsidR="004A1F44" w:rsidRDefault="004A1F44"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C60954B" w14:textId="77777777" w:rsidR="004A1F44" w:rsidRPr="009F1B81" w:rsidRDefault="004A1F44" w:rsidP="004753BF">
            <w:pPr>
              <w:pStyle w:val="TabelleConfigDB"/>
              <w:keepNext w:val="0"/>
            </w:pPr>
          </w:p>
        </w:tc>
      </w:tr>
    </w:tbl>
    <w:p w14:paraId="4AEA36DB" w14:textId="7B9C43DA" w:rsidR="004A1F44" w:rsidRDefault="004A1F44"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7751284B" w14:textId="77777777" w:rsidTr="004753BF">
        <w:trPr>
          <w:cantSplit/>
          <w:trHeight w:val="337"/>
        </w:trPr>
        <w:tc>
          <w:tcPr>
            <w:tcW w:w="1418" w:type="dxa"/>
            <w:shd w:val="clear" w:color="auto" w:fill="D9D9D9" w:themeFill="background1" w:themeFillShade="D9"/>
            <w:vAlign w:val="center"/>
          </w:tcPr>
          <w:p w14:paraId="137AD200" w14:textId="77777777" w:rsidR="004A1F44" w:rsidRPr="00033262" w:rsidRDefault="004A1F44" w:rsidP="004753BF">
            <w:pPr>
              <w:pStyle w:val="TabelleConfigDBTitel"/>
            </w:pPr>
            <w:r>
              <w:t>Variable</w:t>
            </w:r>
          </w:p>
        </w:tc>
        <w:sdt>
          <w:sdtPr>
            <w:rPr>
              <w:rFonts w:cs="Arial"/>
              <w:szCs w:val="24"/>
            </w:rPr>
            <w:alias w:val="Name der ConfigDB-Variable"/>
            <w:tag w:val="Name der ConfigDB-Variable"/>
            <w:id w:val="-371616944"/>
            <w:placeholder>
              <w:docPart w:val="8E495C33E4284568950448E27FFCC03F"/>
            </w:placeholder>
            <w:text/>
          </w:sdtPr>
          <w:sdtContent>
            <w:tc>
              <w:tcPr>
                <w:tcW w:w="8108" w:type="dxa"/>
                <w:shd w:val="clear" w:color="auto" w:fill="D9D9D9" w:themeFill="background1" w:themeFillShade="D9"/>
                <w:vAlign w:val="center"/>
              </w:tcPr>
              <w:p w14:paraId="69D6FA67" w14:textId="7AB70293" w:rsidR="004A1F44" w:rsidRPr="00033262" w:rsidRDefault="004A1F44" w:rsidP="004753BF">
                <w:pPr>
                  <w:pStyle w:val="TabelleConfigDBVariablen-Name"/>
                </w:pPr>
                <w:r w:rsidRPr="004A1F44">
                  <w:rPr>
                    <w:rFonts w:cs="Arial"/>
                    <w:szCs w:val="24"/>
                  </w:rPr>
                  <w:t>LYNC2013_SQL_PC_INSTANCE_NAME</w:t>
                </w:r>
              </w:p>
            </w:tc>
          </w:sdtContent>
        </w:sdt>
      </w:tr>
      <w:tr w:rsidR="004A1F44" w:rsidRPr="0048635B" w14:paraId="5552D73F" w14:textId="77777777" w:rsidTr="004753BF">
        <w:trPr>
          <w:cantSplit/>
          <w:trHeight w:val="284"/>
        </w:trPr>
        <w:tc>
          <w:tcPr>
            <w:tcW w:w="1418" w:type="dxa"/>
            <w:shd w:val="clear" w:color="auto" w:fill="D9D9D9" w:themeFill="background1" w:themeFillShade="D9"/>
            <w:vAlign w:val="center"/>
          </w:tcPr>
          <w:p w14:paraId="7F83AE24" w14:textId="77777777" w:rsidR="004A1F44" w:rsidRPr="0048635B" w:rsidRDefault="004A1F44" w:rsidP="004753BF">
            <w:pPr>
              <w:pStyle w:val="TabelleConfigDBTitel"/>
              <w:rPr>
                <w:rFonts w:cs="Arial"/>
                <w:szCs w:val="24"/>
              </w:rPr>
            </w:pPr>
            <w:r>
              <w:rPr>
                <w:rFonts w:cs="Arial"/>
                <w:szCs w:val="24"/>
              </w:rPr>
              <w:t>Funktion</w:t>
            </w:r>
          </w:p>
        </w:tc>
        <w:tc>
          <w:tcPr>
            <w:tcW w:w="8108" w:type="dxa"/>
          </w:tcPr>
          <w:p w14:paraId="79BCA6AB" w14:textId="36337631" w:rsidR="004A1F44" w:rsidRPr="0048635B" w:rsidRDefault="004A1F44" w:rsidP="004753BF">
            <w:pPr>
              <w:pStyle w:val="TabelleConfigDB"/>
              <w:rPr>
                <w:rFonts w:cs="Arial"/>
                <w:szCs w:val="24"/>
              </w:rPr>
            </w:pPr>
            <w:r>
              <w:rPr>
                <w:rFonts w:cs="Arial"/>
                <w:szCs w:val="24"/>
              </w:rPr>
              <w:t>Stellt den Namen der Persistent Chat Instanz zur Verfügung.</w:t>
            </w:r>
          </w:p>
        </w:tc>
      </w:tr>
      <w:tr w:rsidR="004A1F44" w:rsidRPr="0048635B" w14:paraId="13DBA6AA" w14:textId="77777777" w:rsidTr="004753BF">
        <w:trPr>
          <w:cantSplit/>
          <w:trHeight w:val="284"/>
        </w:trPr>
        <w:tc>
          <w:tcPr>
            <w:tcW w:w="1418" w:type="dxa"/>
            <w:shd w:val="clear" w:color="auto" w:fill="D9D9D9" w:themeFill="background1" w:themeFillShade="D9"/>
            <w:vAlign w:val="center"/>
          </w:tcPr>
          <w:p w14:paraId="66185FBB" w14:textId="77777777" w:rsidR="004A1F44" w:rsidRPr="0048635B" w:rsidRDefault="004A1F44" w:rsidP="004753BF">
            <w:pPr>
              <w:pStyle w:val="TabelleConfigDBTitel"/>
              <w:rPr>
                <w:rFonts w:cs="Arial"/>
                <w:szCs w:val="24"/>
              </w:rPr>
            </w:pPr>
            <w:r>
              <w:rPr>
                <w:rFonts w:cs="Arial"/>
                <w:szCs w:val="24"/>
              </w:rPr>
              <w:t>Erforderlich</w:t>
            </w:r>
          </w:p>
        </w:tc>
        <w:tc>
          <w:tcPr>
            <w:tcW w:w="8108" w:type="dxa"/>
          </w:tcPr>
          <w:p w14:paraId="501D6C96" w14:textId="77777777" w:rsidR="004A1F44" w:rsidRPr="00EF4E16" w:rsidRDefault="004A1F44" w:rsidP="004753BF">
            <w:pPr>
              <w:pStyle w:val="TabelleConfigDBErfordernis"/>
            </w:pPr>
            <w:sdt>
              <w:sdtPr>
                <w:alias w:val="Erfordernis"/>
                <w:tag w:val="Erfordernis"/>
                <w:id w:val="-879544951"/>
                <w:placeholder>
                  <w:docPart w:val="1C2D008BCEBD452CBF92874F1B7B2CE4"/>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0B1DD1C3"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6C957802" w14:textId="77777777" w:rsidR="004A1F44" w:rsidRPr="0048635B" w:rsidRDefault="004A1F44"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3D29E408" w14:textId="51E9EB73" w:rsidR="004A1F44" w:rsidRPr="009F1B81" w:rsidRDefault="004A1F44" w:rsidP="004753BF">
            <w:pPr>
              <w:pStyle w:val="TabelleConfigDB"/>
            </w:pPr>
            <w:r>
              <w:t>Neue Variable</w:t>
            </w:r>
          </w:p>
        </w:tc>
      </w:tr>
      <w:tr w:rsidR="004A1F44" w:rsidRPr="0048635B" w14:paraId="03262EC8"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1204EAED" w14:textId="77777777" w:rsidR="004A1F44" w:rsidRDefault="004A1F44"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1B54BB4" w14:textId="77777777" w:rsidR="004A1F44" w:rsidRPr="009F1B81" w:rsidRDefault="004A1F44" w:rsidP="004753BF">
            <w:pPr>
              <w:pStyle w:val="TabelleConfigDB"/>
              <w:keepNext w:val="0"/>
            </w:pPr>
          </w:p>
        </w:tc>
      </w:tr>
    </w:tbl>
    <w:p w14:paraId="34E4076B" w14:textId="3A26D4E3" w:rsidR="004A1F44" w:rsidRDefault="004A1F44"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0F030926" w14:textId="77777777" w:rsidTr="004753BF">
        <w:trPr>
          <w:cantSplit/>
          <w:trHeight w:val="337"/>
        </w:trPr>
        <w:tc>
          <w:tcPr>
            <w:tcW w:w="1418" w:type="dxa"/>
            <w:shd w:val="clear" w:color="auto" w:fill="D9D9D9" w:themeFill="background1" w:themeFillShade="D9"/>
            <w:vAlign w:val="center"/>
          </w:tcPr>
          <w:p w14:paraId="0BA69B40" w14:textId="77777777" w:rsidR="004A1F44" w:rsidRPr="00033262" w:rsidRDefault="004A1F44" w:rsidP="004753BF">
            <w:pPr>
              <w:pStyle w:val="TabelleConfigDBTitel"/>
            </w:pPr>
            <w:r>
              <w:t>Variable</w:t>
            </w:r>
          </w:p>
        </w:tc>
        <w:sdt>
          <w:sdtPr>
            <w:rPr>
              <w:rFonts w:cs="Arial"/>
              <w:szCs w:val="24"/>
            </w:rPr>
            <w:alias w:val="Name der ConfigDB-Variable"/>
            <w:tag w:val="Name der ConfigDB-Variable"/>
            <w:id w:val="-1661154768"/>
            <w:placeholder>
              <w:docPart w:val="A3E2F21EC69849FA93C5EF78844AF2E9"/>
            </w:placeholder>
            <w:text/>
          </w:sdtPr>
          <w:sdtContent>
            <w:tc>
              <w:tcPr>
                <w:tcW w:w="8108" w:type="dxa"/>
                <w:shd w:val="clear" w:color="auto" w:fill="D9D9D9" w:themeFill="background1" w:themeFillShade="D9"/>
                <w:vAlign w:val="center"/>
              </w:tcPr>
              <w:p w14:paraId="119EAA96" w14:textId="36AF46CD" w:rsidR="004A1F44" w:rsidRPr="00033262" w:rsidRDefault="004A1F44" w:rsidP="004753BF">
                <w:pPr>
                  <w:pStyle w:val="TabelleConfigDBVariablen-Name"/>
                </w:pPr>
                <w:r w:rsidRPr="004A1F44">
                  <w:rPr>
                    <w:rFonts w:cs="Arial"/>
                    <w:szCs w:val="24"/>
                  </w:rPr>
                  <w:t>LYNC2013_PC_DB_DATA_PATH</w:t>
                </w:r>
              </w:p>
            </w:tc>
          </w:sdtContent>
        </w:sdt>
      </w:tr>
      <w:tr w:rsidR="004A1F44" w:rsidRPr="0048635B" w14:paraId="2A46EF94" w14:textId="77777777" w:rsidTr="004753BF">
        <w:trPr>
          <w:cantSplit/>
          <w:trHeight w:val="284"/>
        </w:trPr>
        <w:tc>
          <w:tcPr>
            <w:tcW w:w="1418" w:type="dxa"/>
            <w:shd w:val="clear" w:color="auto" w:fill="D9D9D9" w:themeFill="background1" w:themeFillShade="D9"/>
            <w:vAlign w:val="center"/>
          </w:tcPr>
          <w:p w14:paraId="0282A351" w14:textId="77777777" w:rsidR="004A1F44" w:rsidRPr="0048635B" w:rsidRDefault="004A1F44" w:rsidP="004753BF">
            <w:pPr>
              <w:pStyle w:val="TabelleConfigDBTitel"/>
              <w:rPr>
                <w:rFonts w:cs="Arial"/>
                <w:szCs w:val="24"/>
              </w:rPr>
            </w:pPr>
            <w:r>
              <w:rPr>
                <w:rFonts w:cs="Arial"/>
                <w:szCs w:val="24"/>
              </w:rPr>
              <w:t>Funktion</w:t>
            </w:r>
          </w:p>
        </w:tc>
        <w:tc>
          <w:tcPr>
            <w:tcW w:w="8108" w:type="dxa"/>
          </w:tcPr>
          <w:p w14:paraId="68C009DA" w14:textId="3F91262A" w:rsidR="004A1F44" w:rsidRPr="0048635B" w:rsidRDefault="004A1F44" w:rsidP="004753BF">
            <w:pPr>
              <w:pStyle w:val="TabelleConfigDB"/>
              <w:rPr>
                <w:rFonts w:cs="Arial"/>
                <w:szCs w:val="24"/>
              </w:rPr>
            </w:pPr>
            <w:r>
              <w:rPr>
                <w:rFonts w:cs="Arial"/>
                <w:szCs w:val="24"/>
              </w:rPr>
              <w:t xml:space="preserve">Stellt den Datenpfad für die Persistent Chat Datenbank zur Verfügung. </w:t>
            </w:r>
          </w:p>
        </w:tc>
      </w:tr>
      <w:tr w:rsidR="004A1F44" w:rsidRPr="0048635B" w14:paraId="1B9B27DF" w14:textId="77777777" w:rsidTr="004753BF">
        <w:trPr>
          <w:cantSplit/>
          <w:trHeight w:val="284"/>
        </w:trPr>
        <w:tc>
          <w:tcPr>
            <w:tcW w:w="1418" w:type="dxa"/>
            <w:shd w:val="clear" w:color="auto" w:fill="D9D9D9" w:themeFill="background1" w:themeFillShade="D9"/>
            <w:vAlign w:val="center"/>
          </w:tcPr>
          <w:p w14:paraId="7E61C326" w14:textId="77777777" w:rsidR="004A1F44" w:rsidRPr="0048635B" w:rsidRDefault="004A1F44" w:rsidP="004753BF">
            <w:pPr>
              <w:pStyle w:val="TabelleConfigDBTitel"/>
              <w:rPr>
                <w:rFonts w:cs="Arial"/>
                <w:szCs w:val="24"/>
              </w:rPr>
            </w:pPr>
            <w:r>
              <w:rPr>
                <w:rFonts w:cs="Arial"/>
                <w:szCs w:val="24"/>
              </w:rPr>
              <w:t>Erforderlich</w:t>
            </w:r>
          </w:p>
        </w:tc>
        <w:tc>
          <w:tcPr>
            <w:tcW w:w="8108" w:type="dxa"/>
          </w:tcPr>
          <w:p w14:paraId="07888677" w14:textId="77777777" w:rsidR="004A1F44" w:rsidRPr="00EF4E16" w:rsidRDefault="004A1F44" w:rsidP="004753BF">
            <w:pPr>
              <w:pStyle w:val="TabelleConfigDBErfordernis"/>
            </w:pPr>
            <w:sdt>
              <w:sdtPr>
                <w:alias w:val="Erfordernis"/>
                <w:tag w:val="Erfordernis"/>
                <w:id w:val="-376231814"/>
                <w:placeholder>
                  <w:docPart w:val="7EBE16E2CB0B4EE889C637CB79BB918E"/>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291BACFD"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2A556909" w14:textId="77777777" w:rsidR="004A1F44" w:rsidRPr="0048635B" w:rsidRDefault="004A1F44"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29AB3BA3" w14:textId="46FEC5E7" w:rsidR="004A1F44" w:rsidRPr="009F1B81" w:rsidRDefault="004A1F44" w:rsidP="004753BF">
            <w:pPr>
              <w:pStyle w:val="TabelleConfigDB"/>
            </w:pPr>
            <w:r>
              <w:t>Neue Variable</w:t>
            </w:r>
          </w:p>
        </w:tc>
      </w:tr>
      <w:tr w:rsidR="004A1F44" w:rsidRPr="0048635B" w14:paraId="706AD156"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25C83868" w14:textId="77777777" w:rsidR="004A1F44" w:rsidRDefault="004A1F44"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D28C719" w14:textId="77777777" w:rsidR="004A1F44" w:rsidRPr="009F1B81" w:rsidRDefault="004A1F44" w:rsidP="004753BF">
            <w:pPr>
              <w:pStyle w:val="TabelleConfigDB"/>
              <w:keepNext w:val="0"/>
            </w:pPr>
          </w:p>
        </w:tc>
      </w:tr>
    </w:tbl>
    <w:p w14:paraId="7EC1DF4E" w14:textId="68046C44" w:rsidR="004A1F44" w:rsidRDefault="004A1F44"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467E4FA3" w14:textId="77777777" w:rsidTr="004753BF">
        <w:trPr>
          <w:cantSplit/>
          <w:trHeight w:val="337"/>
        </w:trPr>
        <w:tc>
          <w:tcPr>
            <w:tcW w:w="1418" w:type="dxa"/>
            <w:shd w:val="clear" w:color="auto" w:fill="D9D9D9" w:themeFill="background1" w:themeFillShade="D9"/>
            <w:vAlign w:val="center"/>
          </w:tcPr>
          <w:p w14:paraId="2B07C156" w14:textId="77777777" w:rsidR="004A1F44" w:rsidRPr="00033262" w:rsidRDefault="004A1F44" w:rsidP="004753BF">
            <w:pPr>
              <w:pStyle w:val="TabelleConfigDBTitel"/>
            </w:pPr>
            <w:r>
              <w:t>Variable</w:t>
            </w:r>
          </w:p>
        </w:tc>
        <w:sdt>
          <w:sdtPr>
            <w:rPr>
              <w:rFonts w:cs="Arial"/>
              <w:szCs w:val="24"/>
            </w:rPr>
            <w:alias w:val="Name der ConfigDB-Variable"/>
            <w:tag w:val="Name der ConfigDB-Variable"/>
            <w:id w:val="-1191914059"/>
            <w:placeholder>
              <w:docPart w:val="D72001C1004D4709AF46D170B03928D2"/>
            </w:placeholder>
            <w:text/>
          </w:sdtPr>
          <w:sdtContent>
            <w:tc>
              <w:tcPr>
                <w:tcW w:w="8108" w:type="dxa"/>
                <w:shd w:val="clear" w:color="auto" w:fill="D9D9D9" w:themeFill="background1" w:themeFillShade="D9"/>
                <w:vAlign w:val="center"/>
              </w:tcPr>
              <w:p w14:paraId="6390D668" w14:textId="410D4F6E" w:rsidR="004A1F44" w:rsidRPr="00033262" w:rsidRDefault="004A1F44" w:rsidP="004753BF">
                <w:pPr>
                  <w:pStyle w:val="TabelleConfigDBVariablen-Name"/>
                </w:pPr>
                <w:r w:rsidRPr="004A1F44">
                  <w:rPr>
                    <w:rFonts w:cs="Arial"/>
                    <w:szCs w:val="24"/>
                  </w:rPr>
                  <w:t>LYNC2013_PC_DB_LOG_PATH</w:t>
                </w:r>
              </w:p>
            </w:tc>
          </w:sdtContent>
        </w:sdt>
      </w:tr>
      <w:tr w:rsidR="004A1F44" w:rsidRPr="0048635B" w14:paraId="31AB93D6" w14:textId="77777777" w:rsidTr="004753BF">
        <w:trPr>
          <w:cantSplit/>
          <w:trHeight w:val="284"/>
        </w:trPr>
        <w:tc>
          <w:tcPr>
            <w:tcW w:w="1418" w:type="dxa"/>
            <w:shd w:val="clear" w:color="auto" w:fill="D9D9D9" w:themeFill="background1" w:themeFillShade="D9"/>
            <w:vAlign w:val="center"/>
          </w:tcPr>
          <w:p w14:paraId="76C203B7" w14:textId="77777777" w:rsidR="004A1F44" w:rsidRPr="0048635B" w:rsidRDefault="004A1F44" w:rsidP="004A1F44">
            <w:pPr>
              <w:pStyle w:val="TabelleConfigDBTitel"/>
              <w:rPr>
                <w:rFonts w:cs="Arial"/>
                <w:szCs w:val="24"/>
              </w:rPr>
            </w:pPr>
            <w:r>
              <w:rPr>
                <w:rFonts w:cs="Arial"/>
                <w:szCs w:val="24"/>
              </w:rPr>
              <w:t>Funktion</w:t>
            </w:r>
          </w:p>
        </w:tc>
        <w:tc>
          <w:tcPr>
            <w:tcW w:w="8108" w:type="dxa"/>
          </w:tcPr>
          <w:p w14:paraId="0C158C14" w14:textId="634BCDE2" w:rsidR="004A1F44" w:rsidRPr="0048635B" w:rsidRDefault="004A1F44" w:rsidP="004A1F44">
            <w:pPr>
              <w:pStyle w:val="TabelleConfigDB"/>
              <w:rPr>
                <w:rFonts w:cs="Arial"/>
                <w:szCs w:val="24"/>
              </w:rPr>
            </w:pPr>
            <w:r>
              <w:rPr>
                <w:rFonts w:cs="Arial"/>
                <w:szCs w:val="24"/>
              </w:rPr>
              <w:t xml:space="preserve">Stellt den </w:t>
            </w:r>
            <w:proofErr w:type="spellStart"/>
            <w:r>
              <w:rPr>
                <w:rFonts w:cs="Arial"/>
                <w:szCs w:val="24"/>
              </w:rPr>
              <w:t>Log</w:t>
            </w:r>
            <w:r>
              <w:rPr>
                <w:rFonts w:cs="Arial"/>
                <w:szCs w:val="24"/>
              </w:rPr>
              <w:t>pfad</w:t>
            </w:r>
            <w:proofErr w:type="spellEnd"/>
            <w:r>
              <w:rPr>
                <w:rFonts w:cs="Arial"/>
                <w:szCs w:val="24"/>
              </w:rPr>
              <w:t xml:space="preserve"> für die Persistent Chat Datenbank zur Verfügung. </w:t>
            </w:r>
          </w:p>
        </w:tc>
      </w:tr>
      <w:tr w:rsidR="004A1F44" w:rsidRPr="0048635B" w14:paraId="44EAC319" w14:textId="77777777" w:rsidTr="004753BF">
        <w:trPr>
          <w:cantSplit/>
          <w:trHeight w:val="284"/>
        </w:trPr>
        <w:tc>
          <w:tcPr>
            <w:tcW w:w="1418" w:type="dxa"/>
            <w:shd w:val="clear" w:color="auto" w:fill="D9D9D9" w:themeFill="background1" w:themeFillShade="D9"/>
            <w:vAlign w:val="center"/>
          </w:tcPr>
          <w:p w14:paraId="1E5357E7" w14:textId="77777777" w:rsidR="004A1F44" w:rsidRPr="0048635B" w:rsidRDefault="004A1F44" w:rsidP="004A1F44">
            <w:pPr>
              <w:pStyle w:val="TabelleConfigDBTitel"/>
              <w:rPr>
                <w:rFonts w:cs="Arial"/>
                <w:szCs w:val="24"/>
              </w:rPr>
            </w:pPr>
            <w:r>
              <w:rPr>
                <w:rFonts w:cs="Arial"/>
                <w:szCs w:val="24"/>
              </w:rPr>
              <w:t>Erforderlich</w:t>
            </w:r>
          </w:p>
        </w:tc>
        <w:tc>
          <w:tcPr>
            <w:tcW w:w="8108" w:type="dxa"/>
          </w:tcPr>
          <w:p w14:paraId="7E60069D" w14:textId="77777777" w:rsidR="004A1F44" w:rsidRPr="00EF4E16" w:rsidRDefault="004A1F44" w:rsidP="004A1F44">
            <w:pPr>
              <w:pStyle w:val="TabelleConfigDBErfordernis"/>
            </w:pPr>
            <w:sdt>
              <w:sdtPr>
                <w:alias w:val="Erfordernis"/>
                <w:tag w:val="Erfordernis"/>
                <w:id w:val="-80376618"/>
                <w:placeholder>
                  <w:docPart w:val="7F91CE40ADE84A7F84EE080BAD586AE9"/>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2BC76374"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7D4B7EE7" w14:textId="77777777" w:rsidR="004A1F44" w:rsidRPr="0048635B" w:rsidRDefault="004A1F44" w:rsidP="004A1F44">
            <w:pPr>
              <w:pStyle w:val="TabelleConfigDBTitel"/>
              <w:rPr>
                <w:rFonts w:cs="Arial"/>
                <w:szCs w:val="24"/>
              </w:rPr>
            </w:pPr>
            <w:r>
              <w:rPr>
                <w:rFonts w:cs="Arial"/>
                <w:szCs w:val="24"/>
              </w:rPr>
              <w:t>Bemerkung</w:t>
            </w:r>
          </w:p>
        </w:tc>
        <w:tc>
          <w:tcPr>
            <w:tcW w:w="8108" w:type="dxa"/>
            <w:tcBorders>
              <w:bottom w:val="single" w:sz="4" w:space="0" w:color="auto"/>
            </w:tcBorders>
          </w:tcPr>
          <w:p w14:paraId="5450688A" w14:textId="56541E7B" w:rsidR="004A1F44" w:rsidRPr="009F1B81" w:rsidRDefault="004A1F44" w:rsidP="004A1F44">
            <w:pPr>
              <w:pStyle w:val="TabelleConfigDB"/>
            </w:pPr>
            <w:r>
              <w:t>Neue Variable</w:t>
            </w:r>
          </w:p>
        </w:tc>
      </w:tr>
      <w:tr w:rsidR="004A1F44" w:rsidRPr="0048635B" w14:paraId="5748C82E"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1B3F3382" w14:textId="77777777" w:rsidR="004A1F44" w:rsidRDefault="004A1F44" w:rsidP="004A1F44">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2A7B7F3" w14:textId="77777777" w:rsidR="004A1F44" w:rsidRPr="009F1B81" w:rsidRDefault="004A1F44" w:rsidP="004A1F44">
            <w:pPr>
              <w:pStyle w:val="TabelleConfigDB"/>
              <w:keepNext w:val="0"/>
            </w:pPr>
          </w:p>
        </w:tc>
      </w:tr>
    </w:tbl>
    <w:p w14:paraId="0CBA61D2" w14:textId="62581C9F" w:rsidR="004A1F44" w:rsidRDefault="004A1F44"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037BE821" w14:textId="77777777" w:rsidTr="004753BF">
        <w:trPr>
          <w:cantSplit/>
          <w:trHeight w:val="337"/>
        </w:trPr>
        <w:tc>
          <w:tcPr>
            <w:tcW w:w="1418" w:type="dxa"/>
            <w:shd w:val="clear" w:color="auto" w:fill="D9D9D9" w:themeFill="background1" w:themeFillShade="D9"/>
            <w:vAlign w:val="center"/>
          </w:tcPr>
          <w:p w14:paraId="3E385ACC" w14:textId="77777777" w:rsidR="004A1F44" w:rsidRPr="00033262" w:rsidRDefault="004A1F44" w:rsidP="004753BF">
            <w:pPr>
              <w:pStyle w:val="TabelleConfigDBTitel"/>
            </w:pPr>
            <w:r>
              <w:lastRenderedPageBreak/>
              <w:t>Variable</w:t>
            </w:r>
          </w:p>
        </w:tc>
        <w:sdt>
          <w:sdtPr>
            <w:rPr>
              <w:rFonts w:cs="Arial"/>
              <w:szCs w:val="24"/>
            </w:rPr>
            <w:alias w:val="Name der ConfigDB-Variable"/>
            <w:tag w:val="Name der ConfigDB-Variable"/>
            <w:id w:val="-1557081899"/>
            <w:placeholder>
              <w:docPart w:val="5C0DE320382842A888AA5CF7DC7A2288"/>
            </w:placeholder>
            <w:text/>
          </w:sdtPr>
          <w:sdtContent>
            <w:tc>
              <w:tcPr>
                <w:tcW w:w="8108" w:type="dxa"/>
                <w:shd w:val="clear" w:color="auto" w:fill="D9D9D9" w:themeFill="background1" w:themeFillShade="D9"/>
                <w:vAlign w:val="center"/>
              </w:tcPr>
              <w:p w14:paraId="13000992" w14:textId="6CCD5BFD" w:rsidR="004A1F44" w:rsidRPr="00033262" w:rsidRDefault="004A1F44" w:rsidP="004753BF">
                <w:pPr>
                  <w:pStyle w:val="TabelleConfigDBVariablen-Name"/>
                </w:pPr>
                <w:r w:rsidRPr="004A1F44">
                  <w:rPr>
                    <w:rFonts w:cs="Arial"/>
                    <w:szCs w:val="24"/>
                  </w:rPr>
                  <w:t>LYNC2013_PC_DB_NAME</w:t>
                </w:r>
              </w:p>
            </w:tc>
          </w:sdtContent>
        </w:sdt>
      </w:tr>
      <w:tr w:rsidR="004A1F44" w:rsidRPr="0048635B" w14:paraId="2474B2B8" w14:textId="77777777" w:rsidTr="004753BF">
        <w:trPr>
          <w:cantSplit/>
          <w:trHeight w:val="284"/>
        </w:trPr>
        <w:tc>
          <w:tcPr>
            <w:tcW w:w="1418" w:type="dxa"/>
            <w:shd w:val="clear" w:color="auto" w:fill="D9D9D9" w:themeFill="background1" w:themeFillShade="D9"/>
            <w:vAlign w:val="center"/>
          </w:tcPr>
          <w:p w14:paraId="4384F568" w14:textId="77777777" w:rsidR="004A1F44" w:rsidRPr="0048635B" w:rsidRDefault="004A1F44" w:rsidP="004753BF">
            <w:pPr>
              <w:pStyle w:val="TabelleConfigDBTitel"/>
              <w:rPr>
                <w:rFonts w:cs="Arial"/>
                <w:szCs w:val="24"/>
              </w:rPr>
            </w:pPr>
            <w:r>
              <w:rPr>
                <w:rFonts w:cs="Arial"/>
                <w:szCs w:val="24"/>
              </w:rPr>
              <w:t>Funktion</w:t>
            </w:r>
          </w:p>
        </w:tc>
        <w:tc>
          <w:tcPr>
            <w:tcW w:w="8108" w:type="dxa"/>
          </w:tcPr>
          <w:p w14:paraId="5EC77231" w14:textId="050B02B9" w:rsidR="004A1F44" w:rsidRPr="0048635B" w:rsidRDefault="004A1F44" w:rsidP="004753BF">
            <w:pPr>
              <w:pStyle w:val="TabelleConfigDB"/>
              <w:rPr>
                <w:rFonts w:cs="Arial"/>
                <w:szCs w:val="24"/>
              </w:rPr>
            </w:pPr>
            <w:r>
              <w:rPr>
                <w:rFonts w:cs="Arial"/>
                <w:szCs w:val="24"/>
              </w:rPr>
              <w:t>Stellt den Namen der Persistent Chat DB zur Verfügung</w:t>
            </w:r>
          </w:p>
        </w:tc>
      </w:tr>
      <w:tr w:rsidR="004A1F44" w:rsidRPr="0048635B" w14:paraId="1608E442" w14:textId="77777777" w:rsidTr="004753BF">
        <w:trPr>
          <w:cantSplit/>
          <w:trHeight w:val="284"/>
        </w:trPr>
        <w:tc>
          <w:tcPr>
            <w:tcW w:w="1418" w:type="dxa"/>
            <w:shd w:val="clear" w:color="auto" w:fill="D9D9D9" w:themeFill="background1" w:themeFillShade="D9"/>
            <w:vAlign w:val="center"/>
          </w:tcPr>
          <w:p w14:paraId="2BF90C6B" w14:textId="77777777" w:rsidR="004A1F44" w:rsidRPr="0048635B" w:rsidRDefault="004A1F44" w:rsidP="004753BF">
            <w:pPr>
              <w:pStyle w:val="TabelleConfigDBTitel"/>
              <w:rPr>
                <w:rFonts w:cs="Arial"/>
                <w:szCs w:val="24"/>
              </w:rPr>
            </w:pPr>
            <w:r>
              <w:rPr>
                <w:rFonts w:cs="Arial"/>
                <w:szCs w:val="24"/>
              </w:rPr>
              <w:t>Erforderlich</w:t>
            </w:r>
          </w:p>
        </w:tc>
        <w:tc>
          <w:tcPr>
            <w:tcW w:w="8108" w:type="dxa"/>
          </w:tcPr>
          <w:p w14:paraId="0C5E3AF8" w14:textId="77777777" w:rsidR="004A1F44" w:rsidRPr="00EF4E16" w:rsidRDefault="004A1F44" w:rsidP="004753BF">
            <w:pPr>
              <w:pStyle w:val="TabelleConfigDBErfordernis"/>
            </w:pPr>
            <w:sdt>
              <w:sdtPr>
                <w:alias w:val="Erfordernis"/>
                <w:tag w:val="Erfordernis"/>
                <w:id w:val="-231936808"/>
                <w:placeholder>
                  <w:docPart w:val="1B5D4E6A43EC4EE59D1A375295F1C683"/>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1AD6AAFD"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6E29793D" w14:textId="77777777" w:rsidR="004A1F44" w:rsidRPr="0048635B" w:rsidRDefault="004A1F44"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481CFB04" w14:textId="477166C5" w:rsidR="004A1F44" w:rsidRPr="009F1B81" w:rsidRDefault="004A1F44" w:rsidP="004753BF">
            <w:pPr>
              <w:pStyle w:val="TabelleConfigDB"/>
            </w:pPr>
            <w:r>
              <w:t>Neue Variable</w:t>
            </w:r>
          </w:p>
        </w:tc>
      </w:tr>
      <w:tr w:rsidR="004A1F44" w:rsidRPr="0048635B" w14:paraId="518E5696"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386A59EB" w14:textId="77777777" w:rsidR="004A1F44" w:rsidRDefault="004A1F44"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3085413" w14:textId="77777777" w:rsidR="004A1F44" w:rsidRPr="009F1B81" w:rsidRDefault="004A1F44" w:rsidP="004753BF">
            <w:pPr>
              <w:pStyle w:val="TabelleConfigDB"/>
              <w:keepNext w:val="0"/>
            </w:pPr>
          </w:p>
        </w:tc>
      </w:tr>
    </w:tbl>
    <w:p w14:paraId="694EDC12" w14:textId="326FA899" w:rsidR="004A1F44" w:rsidRDefault="004A1F44"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A1F44" w:rsidRPr="0048635B" w14:paraId="6D64B501" w14:textId="77777777" w:rsidTr="004753BF">
        <w:trPr>
          <w:cantSplit/>
          <w:trHeight w:val="337"/>
        </w:trPr>
        <w:tc>
          <w:tcPr>
            <w:tcW w:w="1418" w:type="dxa"/>
            <w:shd w:val="clear" w:color="auto" w:fill="D9D9D9" w:themeFill="background1" w:themeFillShade="D9"/>
            <w:vAlign w:val="center"/>
          </w:tcPr>
          <w:p w14:paraId="0DA54C60" w14:textId="77777777" w:rsidR="004A1F44" w:rsidRPr="00033262" w:rsidRDefault="004A1F44" w:rsidP="004753BF">
            <w:pPr>
              <w:pStyle w:val="TabelleConfigDBTitel"/>
            </w:pPr>
            <w:r>
              <w:t>Variable</w:t>
            </w:r>
          </w:p>
        </w:tc>
        <w:sdt>
          <w:sdtPr>
            <w:rPr>
              <w:rFonts w:cs="Arial"/>
              <w:szCs w:val="24"/>
            </w:rPr>
            <w:alias w:val="Name der ConfigDB-Variable"/>
            <w:tag w:val="Name der ConfigDB-Variable"/>
            <w:id w:val="-641967548"/>
            <w:placeholder>
              <w:docPart w:val="C55E730DF456465F83831B7F0B450DC6"/>
            </w:placeholder>
            <w:text/>
          </w:sdtPr>
          <w:sdtContent>
            <w:tc>
              <w:tcPr>
                <w:tcW w:w="8108" w:type="dxa"/>
                <w:shd w:val="clear" w:color="auto" w:fill="D9D9D9" w:themeFill="background1" w:themeFillShade="D9"/>
                <w:vAlign w:val="center"/>
              </w:tcPr>
              <w:p w14:paraId="196FB44D" w14:textId="41DEFCA5" w:rsidR="004A1F44" w:rsidRPr="00033262" w:rsidRDefault="004A1F44" w:rsidP="004753BF">
                <w:pPr>
                  <w:pStyle w:val="TabelleConfigDBVariablen-Name"/>
                </w:pPr>
                <w:r w:rsidRPr="004A1F44">
                  <w:rPr>
                    <w:rFonts w:cs="Arial"/>
                    <w:szCs w:val="24"/>
                  </w:rPr>
                  <w:t>LYNC2013_PC_DB_TYPE</w:t>
                </w:r>
              </w:p>
            </w:tc>
          </w:sdtContent>
        </w:sdt>
      </w:tr>
      <w:tr w:rsidR="004A1F44" w:rsidRPr="0048635B" w14:paraId="69DFDFA3" w14:textId="77777777" w:rsidTr="004753BF">
        <w:trPr>
          <w:cantSplit/>
          <w:trHeight w:val="284"/>
        </w:trPr>
        <w:tc>
          <w:tcPr>
            <w:tcW w:w="1418" w:type="dxa"/>
            <w:shd w:val="clear" w:color="auto" w:fill="D9D9D9" w:themeFill="background1" w:themeFillShade="D9"/>
            <w:vAlign w:val="center"/>
          </w:tcPr>
          <w:p w14:paraId="4B80C8B2" w14:textId="77777777" w:rsidR="004A1F44" w:rsidRPr="0048635B" w:rsidRDefault="004A1F44" w:rsidP="004753BF">
            <w:pPr>
              <w:pStyle w:val="TabelleConfigDBTitel"/>
              <w:rPr>
                <w:rFonts w:cs="Arial"/>
                <w:szCs w:val="24"/>
              </w:rPr>
            </w:pPr>
            <w:r>
              <w:rPr>
                <w:rFonts w:cs="Arial"/>
                <w:szCs w:val="24"/>
              </w:rPr>
              <w:t>Funktion</w:t>
            </w:r>
          </w:p>
        </w:tc>
        <w:tc>
          <w:tcPr>
            <w:tcW w:w="8108" w:type="dxa"/>
          </w:tcPr>
          <w:p w14:paraId="26A02CB5" w14:textId="2C00D443" w:rsidR="004A1F44" w:rsidRPr="0048635B" w:rsidRDefault="004A1F44" w:rsidP="004753BF">
            <w:pPr>
              <w:pStyle w:val="TabelleConfigDB"/>
              <w:rPr>
                <w:rFonts w:cs="Arial"/>
                <w:szCs w:val="24"/>
              </w:rPr>
            </w:pPr>
            <w:r>
              <w:rPr>
                <w:rFonts w:cs="Arial"/>
                <w:szCs w:val="24"/>
              </w:rPr>
              <w:t>Beinhaltet den Typ der zu installierenden Persistent Chat Datenbank</w:t>
            </w:r>
          </w:p>
        </w:tc>
      </w:tr>
      <w:tr w:rsidR="004A1F44" w:rsidRPr="0048635B" w14:paraId="255BFC29" w14:textId="77777777" w:rsidTr="004753BF">
        <w:trPr>
          <w:cantSplit/>
          <w:trHeight w:val="284"/>
        </w:trPr>
        <w:tc>
          <w:tcPr>
            <w:tcW w:w="1418" w:type="dxa"/>
            <w:shd w:val="clear" w:color="auto" w:fill="D9D9D9" w:themeFill="background1" w:themeFillShade="D9"/>
            <w:vAlign w:val="center"/>
          </w:tcPr>
          <w:p w14:paraId="4C935FC8" w14:textId="77777777" w:rsidR="004A1F44" w:rsidRPr="0048635B" w:rsidRDefault="004A1F44" w:rsidP="004753BF">
            <w:pPr>
              <w:pStyle w:val="TabelleConfigDBTitel"/>
              <w:rPr>
                <w:rFonts w:cs="Arial"/>
                <w:szCs w:val="24"/>
              </w:rPr>
            </w:pPr>
            <w:r>
              <w:rPr>
                <w:rFonts w:cs="Arial"/>
                <w:szCs w:val="24"/>
              </w:rPr>
              <w:t>Erforderlich</w:t>
            </w:r>
          </w:p>
        </w:tc>
        <w:tc>
          <w:tcPr>
            <w:tcW w:w="8108" w:type="dxa"/>
          </w:tcPr>
          <w:p w14:paraId="4CCE6741" w14:textId="77777777" w:rsidR="004A1F44" w:rsidRPr="00EF4E16" w:rsidRDefault="004A1F44" w:rsidP="004753BF">
            <w:pPr>
              <w:pStyle w:val="TabelleConfigDBErfordernis"/>
            </w:pPr>
            <w:sdt>
              <w:sdtPr>
                <w:alias w:val="Erfordernis"/>
                <w:tag w:val="Erfordernis"/>
                <w:id w:val="1211228289"/>
                <w:placeholder>
                  <w:docPart w:val="970967ABDB6C4A419E16BD106D87C052"/>
                </w:placeholder>
                <w:dropDownList>
                  <w:listItem w:value="Wählen Sie ein Element aus."/>
                  <w:listItem w:displayText="Ja" w:value="1"/>
                  <w:listItem w:displayText="Nein" w:value="0"/>
                  <w:listItem w:displayText="Bedingt" w:value="-1"/>
                </w:dropDownList>
              </w:sdtPr>
              <w:sdtContent>
                <w:r>
                  <w:t>Ja</w:t>
                </w:r>
              </w:sdtContent>
            </w:sdt>
            <w:r>
              <w:tab/>
            </w:r>
          </w:p>
        </w:tc>
      </w:tr>
      <w:tr w:rsidR="004A1F44" w:rsidRPr="0048635B" w14:paraId="537596D5"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54E578AD" w14:textId="77777777" w:rsidR="004A1F44" w:rsidRPr="0048635B" w:rsidRDefault="004A1F44"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02535F24" w14:textId="79D0BB14" w:rsidR="004A1F44" w:rsidRPr="009F1B81" w:rsidRDefault="004A1F44" w:rsidP="004753BF">
            <w:pPr>
              <w:pStyle w:val="TabelleConfigDB"/>
            </w:pPr>
            <w:r>
              <w:t>Neue Variable</w:t>
            </w:r>
          </w:p>
        </w:tc>
      </w:tr>
      <w:tr w:rsidR="004A1F44" w:rsidRPr="0048635B" w14:paraId="6AB4F0E5"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61285068" w14:textId="77777777" w:rsidR="004A1F44" w:rsidRDefault="004A1F44"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2A18D41" w14:textId="77777777" w:rsidR="004A1F44" w:rsidRPr="009F1B81" w:rsidRDefault="004A1F44" w:rsidP="004753BF">
            <w:pPr>
              <w:pStyle w:val="TabelleConfigDB"/>
              <w:keepNext w:val="0"/>
            </w:pPr>
          </w:p>
        </w:tc>
      </w:tr>
    </w:tbl>
    <w:p w14:paraId="00A3D139" w14:textId="77777777" w:rsidR="004A1F44" w:rsidRDefault="004A1F44" w:rsidP="003265E2">
      <w:pPr>
        <w:pStyle w:val="Flietext"/>
      </w:pPr>
    </w:p>
    <w:p w14:paraId="1657297E" w14:textId="7930FF6C" w:rsidR="004A1F44" w:rsidRDefault="004A1F44" w:rsidP="003265E2">
      <w:pPr>
        <w:pStyle w:val="Flietext"/>
      </w:pPr>
    </w:p>
    <w:p w14:paraId="67C3BD28" w14:textId="77777777" w:rsidR="004A1F44" w:rsidRDefault="004A1F44"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3FACDB84" w:rsidR="00303E79" w:rsidRDefault="00303E79" w:rsidP="00B06B52">
      <w:pPr>
        <w:pStyle w:val="Quelltext"/>
      </w:pPr>
    </w:p>
    <w:p w14:paraId="3096CAC3" w14:textId="3AEBE745" w:rsidR="004A1F44" w:rsidRPr="004A1F44" w:rsidRDefault="004A1F44" w:rsidP="004A1F44">
      <w:pPr>
        <w:pStyle w:val="Quelltext"/>
        <w:rPr>
          <w:sz w:val="20"/>
        </w:rPr>
      </w:pPr>
      <w:r w:rsidRPr="004A1F44">
        <w:rPr>
          <w:b/>
          <w:sz w:val="20"/>
        </w:rPr>
        <w:t>LYNC2013_SQL_PC_NODE_1</w:t>
      </w:r>
      <w:r w:rsidRPr="004A1F44">
        <w:rPr>
          <w:sz w:val="20"/>
        </w:rPr>
        <w:t>[FS]</w:t>
      </w:r>
      <w:r w:rsidR="002B432C" w:rsidRPr="002B432C">
        <w:rPr>
          <w:color w:val="FF0000"/>
          <w:sz w:val="20"/>
          <w:highlight w:val="yellow"/>
        </w:rPr>
        <w:t>XXXXX</w:t>
      </w:r>
      <w:r w:rsidRPr="004A1F44">
        <w:rPr>
          <w:sz w:val="20"/>
        </w:rPr>
        <w:t xml:space="preserve">[FS][FS][FS]SQL Server </w:t>
      </w:r>
      <w:proofErr w:type="spellStart"/>
      <w:r w:rsidRPr="004A1F44">
        <w:rPr>
          <w:sz w:val="20"/>
        </w:rPr>
        <w:t>for</w:t>
      </w:r>
      <w:proofErr w:type="spellEnd"/>
      <w:r w:rsidRPr="004A1F44">
        <w:rPr>
          <w:sz w:val="20"/>
        </w:rPr>
        <w:t xml:space="preserve"> Lync Persistent Chat</w:t>
      </w:r>
    </w:p>
    <w:p w14:paraId="23ED61F3" w14:textId="77777777" w:rsidR="004A1F44" w:rsidRPr="004A1F44" w:rsidRDefault="004A1F44" w:rsidP="004A1F44">
      <w:pPr>
        <w:pStyle w:val="Quelltext"/>
        <w:rPr>
          <w:sz w:val="20"/>
        </w:rPr>
      </w:pPr>
      <w:r w:rsidRPr="004A1F44">
        <w:rPr>
          <w:b/>
          <w:sz w:val="20"/>
        </w:rPr>
        <w:t>LYNC2013_SQL_PC_INSTANCE_NAME</w:t>
      </w:r>
      <w:r w:rsidRPr="004A1F44">
        <w:rPr>
          <w:sz w:val="20"/>
        </w:rPr>
        <w:t xml:space="preserve">[FS]LYNC_PCHAT[FS][FS][FS]Instance Name </w:t>
      </w:r>
      <w:proofErr w:type="spellStart"/>
      <w:r w:rsidRPr="004A1F44">
        <w:rPr>
          <w:sz w:val="20"/>
        </w:rPr>
        <w:t>of</w:t>
      </w:r>
      <w:proofErr w:type="spellEnd"/>
      <w:r w:rsidRPr="004A1F44">
        <w:rPr>
          <w:sz w:val="20"/>
        </w:rPr>
        <w:t xml:space="preserve"> </w:t>
      </w:r>
      <w:proofErr w:type="spellStart"/>
      <w:r w:rsidRPr="004A1F44">
        <w:rPr>
          <w:sz w:val="20"/>
        </w:rPr>
        <w:t>the</w:t>
      </w:r>
      <w:proofErr w:type="spellEnd"/>
      <w:r w:rsidRPr="004A1F44">
        <w:rPr>
          <w:sz w:val="20"/>
        </w:rPr>
        <w:t xml:space="preserve"> Lync Persistent Chat </w:t>
      </w:r>
      <w:proofErr w:type="spellStart"/>
      <w:r w:rsidRPr="004A1F44">
        <w:rPr>
          <w:sz w:val="20"/>
        </w:rPr>
        <w:t>instance</w:t>
      </w:r>
      <w:proofErr w:type="spellEnd"/>
    </w:p>
    <w:p w14:paraId="64D36936" w14:textId="77777777" w:rsidR="004A1F44" w:rsidRPr="004A1F44" w:rsidRDefault="004A1F44" w:rsidP="004A1F44">
      <w:pPr>
        <w:pStyle w:val="Quelltext"/>
        <w:rPr>
          <w:sz w:val="20"/>
        </w:rPr>
      </w:pPr>
      <w:r w:rsidRPr="004A1F44">
        <w:rPr>
          <w:b/>
          <w:sz w:val="20"/>
        </w:rPr>
        <w:t>LYNC2013_PC_DB_DATA_PATH</w:t>
      </w:r>
      <w:r w:rsidRPr="004A1F44">
        <w:rPr>
          <w:sz w:val="20"/>
        </w:rPr>
        <w:t xml:space="preserve">[FS]D:\LYNC_PCHAT_DATA\MSSQL10_50.LYNC_PCHAT\MSSQL\DATA[FS][FS][FS]Path </w:t>
      </w:r>
      <w:proofErr w:type="spellStart"/>
      <w:r w:rsidRPr="004A1F44">
        <w:rPr>
          <w:sz w:val="20"/>
        </w:rPr>
        <w:t>where</w:t>
      </w:r>
      <w:proofErr w:type="spellEnd"/>
      <w:r w:rsidRPr="004A1F44">
        <w:rPr>
          <w:sz w:val="20"/>
        </w:rPr>
        <w:t xml:space="preserve"> </w:t>
      </w:r>
      <w:proofErr w:type="spellStart"/>
      <w:r w:rsidRPr="004A1F44">
        <w:rPr>
          <w:sz w:val="20"/>
        </w:rPr>
        <w:t>the</w:t>
      </w:r>
      <w:proofErr w:type="spellEnd"/>
      <w:r w:rsidRPr="004A1F44">
        <w:rPr>
          <w:sz w:val="20"/>
        </w:rPr>
        <w:t xml:space="preserve"> DB </w:t>
      </w:r>
      <w:proofErr w:type="spellStart"/>
      <w:r w:rsidRPr="004A1F44">
        <w:rPr>
          <w:sz w:val="20"/>
        </w:rPr>
        <w:t>of</w:t>
      </w:r>
      <w:proofErr w:type="spellEnd"/>
      <w:r w:rsidRPr="004A1F44">
        <w:rPr>
          <w:sz w:val="20"/>
        </w:rPr>
        <w:t xml:space="preserve"> Lync Persistent Chat </w:t>
      </w:r>
      <w:proofErr w:type="spellStart"/>
      <w:r w:rsidRPr="004A1F44">
        <w:rPr>
          <w:sz w:val="20"/>
        </w:rPr>
        <w:t>is</w:t>
      </w:r>
      <w:proofErr w:type="spellEnd"/>
      <w:r w:rsidRPr="004A1F44">
        <w:rPr>
          <w:sz w:val="20"/>
        </w:rPr>
        <w:t xml:space="preserve"> </w:t>
      </w:r>
      <w:proofErr w:type="spellStart"/>
      <w:r w:rsidRPr="004A1F44">
        <w:rPr>
          <w:sz w:val="20"/>
        </w:rPr>
        <w:t>created</w:t>
      </w:r>
      <w:proofErr w:type="spellEnd"/>
    </w:p>
    <w:p w14:paraId="1D7836D4" w14:textId="77777777" w:rsidR="004A1F44" w:rsidRPr="004A1F44" w:rsidRDefault="004A1F44" w:rsidP="004A1F44">
      <w:pPr>
        <w:pStyle w:val="Quelltext"/>
        <w:rPr>
          <w:sz w:val="20"/>
        </w:rPr>
      </w:pPr>
      <w:r w:rsidRPr="004A1F44">
        <w:rPr>
          <w:b/>
          <w:sz w:val="20"/>
        </w:rPr>
        <w:t>LYNC2013_PC_DB_LOG_PATH</w:t>
      </w:r>
      <w:r w:rsidRPr="004A1F44">
        <w:rPr>
          <w:sz w:val="20"/>
        </w:rPr>
        <w:t xml:space="preserve">[FS]E:\LYNC_PCHAT_LOG[FS][FS][FS]Path </w:t>
      </w:r>
      <w:proofErr w:type="spellStart"/>
      <w:r w:rsidRPr="004A1F44">
        <w:rPr>
          <w:sz w:val="20"/>
        </w:rPr>
        <w:t>where</w:t>
      </w:r>
      <w:proofErr w:type="spellEnd"/>
      <w:r w:rsidRPr="004A1F44">
        <w:rPr>
          <w:sz w:val="20"/>
        </w:rPr>
        <w:t xml:space="preserve"> </w:t>
      </w:r>
      <w:proofErr w:type="spellStart"/>
      <w:r w:rsidRPr="004A1F44">
        <w:rPr>
          <w:sz w:val="20"/>
        </w:rPr>
        <w:t>the</w:t>
      </w:r>
      <w:proofErr w:type="spellEnd"/>
      <w:r w:rsidRPr="004A1F44">
        <w:rPr>
          <w:sz w:val="20"/>
        </w:rPr>
        <w:t xml:space="preserve"> log </w:t>
      </w:r>
      <w:proofErr w:type="spellStart"/>
      <w:r w:rsidRPr="004A1F44">
        <w:rPr>
          <w:sz w:val="20"/>
        </w:rPr>
        <w:t>files</w:t>
      </w:r>
      <w:proofErr w:type="spellEnd"/>
      <w:r w:rsidRPr="004A1F44">
        <w:rPr>
          <w:sz w:val="20"/>
        </w:rPr>
        <w:t xml:space="preserve"> </w:t>
      </w:r>
      <w:proofErr w:type="spellStart"/>
      <w:r w:rsidRPr="004A1F44">
        <w:rPr>
          <w:sz w:val="20"/>
        </w:rPr>
        <w:t>of</w:t>
      </w:r>
      <w:proofErr w:type="spellEnd"/>
      <w:r w:rsidRPr="004A1F44">
        <w:rPr>
          <w:sz w:val="20"/>
        </w:rPr>
        <w:t xml:space="preserve"> Lync Persistent Chat </w:t>
      </w:r>
      <w:proofErr w:type="spellStart"/>
      <w:r w:rsidRPr="004A1F44">
        <w:rPr>
          <w:sz w:val="20"/>
        </w:rPr>
        <w:t>are</w:t>
      </w:r>
      <w:proofErr w:type="spellEnd"/>
      <w:r w:rsidRPr="004A1F44">
        <w:rPr>
          <w:sz w:val="20"/>
        </w:rPr>
        <w:t xml:space="preserve"> </w:t>
      </w:r>
      <w:proofErr w:type="spellStart"/>
      <w:r w:rsidRPr="004A1F44">
        <w:rPr>
          <w:sz w:val="20"/>
        </w:rPr>
        <w:t>created</w:t>
      </w:r>
      <w:proofErr w:type="spellEnd"/>
    </w:p>
    <w:p w14:paraId="27DC204F" w14:textId="77777777" w:rsidR="004A1F44" w:rsidRPr="004A1F44" w:rsidRDefault="004A1F44" w:rsidP="004A1F44">
      <w:pPr>
        <w:pStyle w:val="Quelltext"/>
        <w:rPr>
          <w:sz w:val="20"/>
        </w:rPr>
      </w:pPr>
      <w:r w:rsidRPr="004A1F44">
        <w:rPr>
          <w:b/>
          <w:sz w:val="20"/>
        </w:rPr>
        <w:t>LYNC2013_PC_DB_NAME</w:t>
      </w:r>
      <w:r w:rsidRPr="004A1F44">
        <w:rPr>
          <w:sz w:val="20"/>
        </w:rPr>
        <w:t>[FS]</w:t>
      </w:r>
      <w:proofErr w:type="spellStart"/>
      <w:r w:rsidRPr="004A1F44">
        <w:rPr>
          <w:sz w:val="20"/>
        </w:rPr>
        <w:t>mgc</w:t>
      </w:r>
      <w:proofErr w:type="spellEnd"/>
      <w:r w:rsidRPr="004A1F44">
        <w:rPr>
          <w:sz w:val="20"/>
        </w:rPr>
        <w:t xml:space="preserve">[FS][FS][FS]Name </w:t>
      </w:r>
      <w:proofErr w:type="spellStart"/>
      <w:r w:rsidRPr="004A1F44">
        <w:rPr>
          <w:sz w:val="20"/>
        </w:rPr>
        <w:t>of</w:t>
      </w:r>
      <w:proofErr w:type="spellEnd"/>
      <w:r w:rsidRPr="004A1F44">
        <w:rPr>
          <w:sz w:val="20"/>
        </w:rPr>
        <w:t xml:space="preserve"> </w:t>
      </w:r>
      <w:proofErr w:type="spellStart"/>
      <w:r w:rsidRPr="004A1F44">
        <w:rPr>
          <w:sz w:val="20"/>
        </w:rPr>
        <w:t>the</w:t>
      </w:r>
      <w:proofErr w:type="spellEnd"/>
      <w:r w:rsidRPr="004A1F44">
        <w:rPr>
          <w:sz w:val="20"/>
        </w:rPr>
        <w:t xml:space="preserve"> Persistent Chat [FS]</w:t>
      </w:r>
    </w:p>
    <w:p w14:paraId="75FE9082" w14:textId="009B7AE7" w:rsidR="004A1F44" w:rsidRPr="004A1F44" w:rsidRDefault="004A1F44" w:rsidP="00F10CBF">
      <w:pPr>
        <w:pStyle w:val="Quelltext"/>
        <w:rPr>
          <w:sz w:val="20"/>
        </w:rPr>
      </w:pPr>
      <w:r w:rsidRPr="004A1F44">
        <w:rPr>
          <w:b/>
          <w:sz w:val="20"/>
        </w:rPr>
        <w:t>LYNC2013_PC_DB_TYPE</w:t>
      </w:r>
      <w:r w:rsidRPr="004A1F44">
        <w:rPr>
          <w:sz w:val="20"/>
        </w:rPr>
        <w:t>[FS]</w:t>
      </w:r>
      <w:proofErr w:type="spellStart"/>
      <w:r w:rsidRPr="004A1F44">
        <w:rPr>
          <w:sz w:val="20"/>
        </w:rPr>
        <w:t>PersistentChat</w:t>
      </w:r>
      <w:proofErr w:type="spellEnd"/>
      <w:r w:rsidRPr="004A1F44">
        <w:rPr>
          <w:sz w:val="20"/>
        </w:rPr>
        <w:t xml:space="preserve">[FS][FS][FS]Type </w:t>
      </w:r>
      <w:proofErr w:type="spellStart"/>
      <w:r w:rsidRPr="004A1F44">
        <w:rPr>
          <w:sz w:val="20"/>
        </w:rPr>
        <w:t>of</w:t>
      </w:r>
      <w:proofErr w:type="spellEnd"/>
      <w:r w:rsidRPr="004A1F44">
        <w:rPr>
          <w:sz w:val="20"/>
        </w:rPr>
        <w:t xml:space="preserve"> </w:t>
      </w:r>
      <w:proofErr w:type="spellStart"/>
      <w:r w:rsidRPr="004A1F44">
        <w:rPr>
          <w:sz w:val="20"/>
        </w:rPr>
        <w:t>the</w:t>
      </w:r>
      <w:proofErr w:type="spellEnd"/>
      <w:r w:rsidRPr="004A1F44">
        <w:rPr>
          <w:sz w:val="20"/>
        </w:rPr>
        <w:t xml:space="preserve"> PC [FS]</w:t>
      </w:r>
    </w:p>
    <w:p w14:paraId="424E10EC" w14:textId="2F48B563" w:rsidR="004A1F44" w:rsidRDefault="004A1F44" w:rsidP="00F10CBF">
      <w:pPr>
        <w:pStyle w:val="Quelltext"/>
      </w:pPr>
    </w:p>
    <w:p w14:paraId="136352B0" w14:textId="77777777" w:rsidR="004A1F44" w:rsidRPr="00F10CBF" w:rsidRDefault="004A1F44"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lastRenderedPageBreak/>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73A5A" w14:textId="77777777" w:rsidR="00636367" w:rsidRDefault="00636367">
      <w:r>
        <w:separator/>
      </w:r>
    </w:p>
  </w:endnote>
  <w:endnote w:type="continuationSeparator" w:id="0">
    <w:p w14:paraId="1184B15E" w14:textId="77777777" w:rsidR="00636367" w:rsidRDefault="0063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0B047653" w:rsidR="00AD2656" w:rsidRPr="006B344E" w:rsidRDefault="00636367">
          <w:pPr>
            <w:pStyle w:val="Fuzeile"/>
            <w:tabs>
              <w:tab w:val="clear" w:pos="4536"/>
            </w:tabs>
          </w:pPr>
          <w:r>
            <w:fldChar w:fldCharType="begin"/>
          </w:r>
          <w:r>
            <w:instrText xml:space="preserve"> FILENAME  \* MERGEFORMAT </w:instrText>
          </w:r>
          <w:r>
            <w:fldChar w:fldCharType="separate"/>
          </w:r>
          <w:r w:rsidR="004A1F44">
            <w:rPr>
              <w:noProof/>
            </w:rPr>
            <w:t>ImplD_MS_LYNC2013_PC_CFG_SQL4PC_Vxxx.docx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2B432C">
            <w:rPr>
              <w:noProof/>
            </w:rPr>
            <w:t>4</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2B432C">
            <w:rPr>
              <w:noProof/>
            </w:rPr>
            <w:t>7</w:t>
          </w:r>
          <w:r w:rsidR="005F3441">
            <w:fldChar w:fldCharType="end"/>
          </w:r>
        </w:p>
      </w:tc>
      <w:tc>
        <w:tcPr>
          <w:tcW w:w="2194" w:type="dxa"/>
          <w:vAlign w:val="center"/>
        </w:tcPr>
        <w:p w14:paraId="6E9D9C88" w14:textId="64141649"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4A1F44">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B260A" w14:textId="77777777" w:rsidR="00636367" w:rsidRDefault="00636367">
      <w:r>
        <w:separator/>
      </w:r>
    </w:p>
  </w:footnote>
  <w:footnote w:type="continuationSeparator" w:id="0">
    <w:p w14:paraId="01381229" w14:textId="77777777" w:rsidR="00636367" w:rsidRDefault="00636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6338A6F2" w:rsidR="00AD2656" w:rsidRDefault="004A1F44" w:rsidP="00894979">
          <w:pPr>
            <w:pStyle w:val="Kopfzeile"/>
          </w:pPr>
          <w:r w:rsidRPr="004A1F44">
            <w:t>MS_LYNC2013_PC_CFG_SQL4PC</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432C"/>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1F44"/>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6367"/>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B9E4B15630C4AAC8FB3D54393B589CD"/>
        <w:category>
          <w:name w:val="Allgemein"/>
          <w:gallery w:val="placeholder"/>
        </w:category>
        <w:types>
          <w:type w:val="bbPlcHdr"/>
        </w:types>
        <w:behaviors>
          <w:behavior w:val="content"/>
        </w:behaviors>
        <w:guid w:val="{CE0172CF-A86B-4487-92EC-B492F32E4777}"/>
      </w:docPartPr>
      <w:docPartBody>
        <w:p w:rsidR="00000000" w:rsidRDefault="00390D9C" w:rsidP="00390D9C">
          <w:pPr>
            <w:pStyle w:val="CB9E4B15630C4AAC8FB3D54393B589CD"/>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EC2CB81E57A2454E9A5FFB170AEDA5EC"/>
        <w:category>
          <w:name w:val="Allgemein"/>
          <w:gallery w:val="placeholder"/>
        </w:category>
        <w:types>
          <w:type w:val="bbPlcHdr"/>
        </w:types>
        <w:behaviors>
          <w:behavior w:val="content"/>
        </w:behaviors>
        <w:guid w:val="{2A9BBC47-68BC-4B46-B250-8501E621F36C}"/>
      </w:docPartPr>
      <w:docPartBody>
        <w:p w:rsidR="00000000" w:rsidRDefault="00390D9C" w:rsidP="00390D9C">
          <w:pPr>
            <w:pStyle w:val="EC2CB81E57A2454E9A5FFB170AEDA5EC"/>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4D576FA30C024CBFBC28CD67228D0749"/>
        <w:category>
          <w:name w:val="Allgemein"/>
          <w:gallery w:val="placeholder"/>
        </w:category>
        <w:types>
          <w:type w:val="bbPlcHdr"/>
        </w:types>
        <w:behaviors>
          <w:behavior w:val="content"/>
        </w:behaviors>
        <w:guid w:val="{C06F1DA6-9985-4C58-94AB-DACD7D436288}"/>
      </w:docPartPr>
      <w:docPartBody>
        <w:p w:rsidR="00000000" w:rsidRDefault="00390D9C" w:rsidP="00390D9C">
          <w:pPr>
            <w:pStyle w:val="4D576FA30C024CBFBC28CD67228D074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03EF5300318844FCA878F8EC00A2E4A9"/>
        <w:category>
          <w:name w:val="Allgemein"/>
          <w:gallery w:val="placeholder"/>
        </w:category>
        <w:types>
          <w:type w:val="bbPlcHdr"/>
        </w:types>
        <w:behaviors>
          <w:behavior w:val="content"/>
        </w:behaviors>
        <w:guid w:val="{E6F32B97-4FFC-4411-829F-719AB8AAA419}"/>
      </w:docPartPr>
      <w:docPartBody>
        <w:p w:rsidR="00000000" w:rsidRDefault="00390D9C" w:rsidP="00390D9C">
          <w:pPr>
            <w:pStyle w:val="03EF5300318844FCA878F8EC00A2E4A9"/>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8E495C33E4284568950448E27FFCC03F"/>
        <w:category>
          <w:name w:val="Allgemein"/>
          <w:gallery w:val="placeholder"/>
        </w:category>
        <w:types>
          <w:type w:val="bbPlcHdr"/>
        </w:types>
        <w:behaviors>
          <w:behavior w:val="content"/>
        </w:behaviors>
        <w:guid w:val="{86D4F53A-C974-4A72-A509-88FE0FA7484A}"/>
      </w:docPartPr>
      <w:docPartBody>
        <w:p w:rsidR="00000000" w:rsidRDefault="00390D9C" w:rsidP="00390D9C">
          <w:pPr>
            <w:pStyle w:val="8E495C33E4284568950448E27FFCC03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C2D008BCEBD452CBF92874F1B7B2CE4"/>
        <w:category>
          <w:name w:val="Allgemein"/>
          <w:gallery w:val="placeholder"/>
        </w:category>
        <w:types>
          <w:type w:val="bbPlcHdr"/>
        </w:types>
        <w:behaviors>
          <w:behavior w:val="content"/>
        </w:behaviors>
        <w:guid w:val="{1D116D23-53BB-42E6-BDC2-D57EDBF76BA1}"/>
      </w:docPartPr>
      <w:docPartBody>
        <w:p w:rsidR="00000000" w:rsidRDefault="00390D9C" w:rsidP="00390D9C">
          <w:pPr>
            <w:pStyle w:val="1C2D008BCEBD452CBF92874F1B7B2CE4"/>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A3E2F21EC69849FA93C5EF78844AF2E9"/>
        <w:category>
          <w:name w:val="Allgemein"/>
          <w:gallery w:val="placeholder"/>
        </w:category>
        <w:types>
          <w:type w:val="bbPlcHdr"/>
        </w:types>
        <w:behaviors>
          <w:behavior w:val="content"/>
        </w:behaviors>
        <w:guid w:val="{4B3256C2-CAE7-4ECF-BEDC-FD079BE7048B}"/>
      </w:docPartPr>
      <w:docPartBody>
        <w:p w:rsidR="00000000" w:rsidRDefault="00390D9C" w:rsidP="00390D9C">
          <w:pPr>
            <w:pStyle w:val="A3E2F21EC69849FA93C5EF78844AF2E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EBE16E2CB0B4EE889C637CB79BB918E"/>
        <w:category>
          <w:name w:val="Allgemein"/>
          <w:gallery w:val="placeholder"/>
        </w:category>
        <w:types>
          <w:type w:val="bbPlcHdr"/>
        </w:types>
        <w:behaviors>
          <w:behavior w:val="content"/>
        </w:behaviors>
        <w:guid w:val="{890675F7-E065-42C9-897E-E01D11659AC8}"/>
      </w:docPartPr>
      <w:docPartBody>
        <w:p w:rsidR="00000000" w:rsidRDefault="00390D9C" w:rsidP="00390D9C">
          <w:pPr>
            <w:pStyle w:val="7EBE16E2CB0B4EE889C637CB79BB918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72001C1004D4709AF46D170B03928D2"/>
        <w:category>
          <w:name w:val="Allgemein"/>
          <w:gallery w:val="placeholder"/>
        </w:category>
        <w:types>
          <w:type w:val="bbPlcHdr"/>
        </w:types>
        <w:behaviors>
          <w:behavior w:val="content"/>
        </w:behaviors>
        <w:guid w:val="{CA8151EF-7B4A-4DB1-83E4-662BC7C25616}"/>
      </w:docPartPr>
      <w:docPartBody>
        <w:p w:rsidR="00000000" w:rsidRDefault="00390D9C" w:rsidP="00390D9C">
          <w:pPr>
            <w:pStyle w:val="D72001C1004D4709AF46D170B03928D2"/>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C0DE320382842A888AA5CF7DC7A2288"/>
        <w:category>
          <w:name w:val="Allgemein"/>
          <w:gallery w:val="placeholder"/>
        </w:category>
        <w:types>
          <w:type w:val="bbPlcHdr"/>
        </w:types>
        <w:behaviors>
          <w:behavior w:val="content"/>
        </w:behaviors>
        <w:guid w:val="{5C2FE469-D90B-45BA-9DAC-749756700E2D}"/>
      </w:docPartPr>
      <w:docPartBody>
        <w:p w:rsidR="00000000" w:rsidRDefault="00390D9C" w:rsidP="00390D9C">
          <w:pPr>
            <w:pStyle w:val="5C0DE320382842A888AA5CF7DC7A2288"/>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B5D4E6A43EC4EE59D1A375295F1C683"/>
        <w:category>
          <w:name w:val="Allgemein"/>
          <w:gallery w:val="placeholder"/>
        </w:category>
        <w:types>
          <w:type w:val="bbPlcHdr"/>
        </w:types>
        <w:behaviors>
          <w:behavior w:val="content"/>
        </w:behaviors>
        <w:guid w:val="{9D453ED4-6A24-4891-835C-FC953FF0C8B8}"/>
      </w:docPartPr>
      <w:docPartBody>
        <w:p w:rsidR="00000000" w:rsidRDefault="00390D9C" w:rsidP="00390D9C">
          <w:pPr>
            <w:pStyle w:val="1B5D4E6A43EC4EE59D1A375295F1C683"/>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55E730DF456465F83831B7F0B450DC6"/>
        <w:category>
          <w:name w:val="Allgemein"/>
          <w:gallery w:val="placeholder"/>
        </w:category>
        <w:types>
          <w:type w:val="bbPlcHdr"/>
        </w:types>
        <w:behaviors>
          <w:behavior w:val="content"/>
        </w:behaviors>
        <w:guid w:val="{A412B8FA-5CA3-4F7A-96AF-50AED3822F42}"/>
      </w:docPartPr>
      <w:docPartBody>
        <w:p w:rsidR="00000000" w:rsidRDefault="00390D9C" w:rsidP="00390D9C">
          <w:pPr>
            <w:pStyle w:val="C55E730DF456465F83831B7F0B450DC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70967ABDB6C4A419E16BD106D87C052"/>
        <w:category>
          <w:name w:val="Allgemein"/>
          <w:gallery w:val="placeholder"/>
        </w:category>
        <w:types>
          <w:type w:val="bbPlcHdr"/>
        </w:types>
        <w:behaviors>
          <w:behavior w:val="content"/>
        </w:behaviors>
        <w:guid w:val="{2D1AB0DE-2CC5-4B1E-870D-965DA48C0E76}"/>
      </w:docPartPr>
      <w:docPartBody>
        <w:p w:rsidR="00000000" w:rsidRDefault="00390D9C" w:rsidP="00390D9C">
          <w:pPr>
            <w:pStyle w:val="970967ABDB6C4A419E16BD106D87C05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7F91CE40ADE84A7F84EE080BAD586AE9"/>
        <w:category>
          <w:name w:val="Allgemein"/>
          <w:gallery w:val="placeholder"/>
        </w:category>
        <w:types>
          <w:type w:val="bbPlcHdr"/>
        </w:types>
        <w:behaviors>
          <w:behavior w:val="content"/>
        </w:behaviors>
        <w:guid w:val="{B49A728F-B701-4100-A996-BA2AA8C0889A}"/>
      </w:docPartPr>
      <w:docPartBody>
        <w:p w:rsidR="00000000" w:rsidRDefault="00390D9C" w:rsidP="00390D9C">
          <w:pPr>
            <w:pStyle w:val="7F91CE40ADE84A7F84EE080BAD586AE9"/>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90D9C"/>
    <w:rsid w:val="003E5B48"/>
    <w:rsid w:val="00445B58"/>
    <w:rsid w:val="00451CC2"/>
    <w:rsid w:val="004D397E"/>
    <w:rsid w:val="006B5295"/>
    <w:rsid w:val="00741D00"/>
    <w:rsid w:val="00862833"/>
    <w:rsid w:val="00870EB7"/>
    <w:rsid w:val="009436B9"/>
    <w:rsid w:val="0096194A"/>
    <w:rsid w:val="00963F0E"/>
    <w:rsid w:val="009A207E"/>
    <w:rsid w:val="009B3F83"/>
    <w:rsid w:val="00A333C1"/>
    <w:rsid w:val="00AC43C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390D9C"/>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CB9E4B15630C4AAC8FB3D54393B589CD">
    <w:name w:val="CB9E4B15630C4AAC8FB3D54393B589CD"/>
    <w:rsid w:val="00390D9C"/>
    <w:pPr>
      <w:spacing w:after="160" w:line="259" w:lineRule="auto"/>
    </w:pPr>
  </w:style>
  <w:style w:type="paragraph" w:customStyle="1" w:styleId="EC2CB81E57A2454E9A5FFB170AEDA5EC">
    <w:name w:val="EC2CB81E57A2454E9A5FFB170AEDA5EC"/>
    <w:rsid w:val="00390D9C"/>
    <w:pPr>
      <w:spacing w:after="160" w:line="259" w:lineRule="auto"/>
    </w:pPr>
  </w:style>
  <w:style w:type="paragraph" w:customStyle="1" w:styleId="4D576FA30C024CBFBC28CD67228D0749">
    <w:name w:val="4D576FA30C024CBFBC28CD67228D0749"/>
    <w:rsid w:val="00390D9C"/>
    <w:pPr>
      <w:spacing w:after="160" w:line="259" w:lineRule="auto"/>
    </w:pPr>
  </w:style>
  <w:style w:type="paragraph" w:customStyle="1" w:styleId="03EF5300318844FCA878F8EC00A2E4A9">
    <w:name w:val="03EF5300318844FCA878F8EC00A2E4A9"/>
    <w:rsid w:val="00390D9C"/>
    <w:pPr>
      <w:spacing w:after="160" w:line="259" w:lineRule="auto"/>
    </w:pPr>
  </w:style>
  <w:style w:type="paragraph" w:customStyle="1" w:styleId="8E495C33E4284568950448E27FFCC03F">
    <w:name w:val="8E495C33E4284568950448E27FFCC03F"/>
    <w:rsid w:val="00390D9C"/>
    <w:pPr>
      <w:spacing w:after="160" w:line="259" w:lineRule="auto"/>
    </w:pPr>
  </w:style>
  <w:style w:type="paragraph" w:customStyle="1" w:styleId="1C2D008BCEBD452CBF92874F1B7B2CE4">
    <w:name w:val="1C2D008BCEBD452CBF92874F1B7B2CE4"/>
    <w:rsid w:val="00390D9C"/>
    <w:pPr>
      <w:spacing w:after="160" w:line="259" w:lineRule="auto"/>
    </w:pPr>
  </w:style>
  <w:style w:type="paragraph" w:customStyle="1" w:styleId="A3E2F21EC69849FA93C5EF78844AF2E9">
    <w:name w:val="A3E2F21EC69849FA93C5EF78844AF2E9"/>
    <w:rsid w:val="00390D9C"/>
    <w:pPr>
      <w:spacing w:after="160" w:line="259" w:lineRule="auto"/>
    </w:pPr>
  </w:style>
  <w:style w:type="paragraph" w:customStyle="1" w:styleId="7EBE16E2CB0B4EE889C637CB79BB918E">
    <w:name w:val="7EBE16E2CB0B4EE889C637CB79BB918E"/>
    <w:rsid w:val="00390D9C"/>
    <w:pPr>
      <w:spacing w:after="160" w:line="259" w:lineRule="auto"/>
    </w:pPr>
  </w:style>
  <w:style w:type="paragraph" w:customStyle="1" w:styleId="D72001C1004D4709AF46D170B03928D2">
    <w:name w:val="D72001C1004D4709AF46D170B03928D2"/>
    <w:rsid w:val="00390D9C"/>
    <w:pPr>
      <w:spacing w:after="160" w:line="259" w:lineRule="auto"/>
    </w:pPr>
  </w:style>
  <w:style w:type="paragraph" w:customStyle="1" w:styleId="2A85AA61936F41C2A8E053A80C2A08A0">
    <w:name w:val="2A85AA61936F41C2A8E053A80C2A08A0"/>
    <w:rsid w:val="00390D9C"/>
    <w:pPr>
      <w:spacing w:after="160" w:line="259" w:lineRule="auto"/>
    </w:pPr>
  </w:style>
  <w:style w:type="paragraph" w:customStyle="1" w:styleId="5C0DE320382842A888AA5CF7DC7A2288">
    <w:name w:val="5C0DE320382842A888AA5CF7DC7A2288"/>
    <w:rsid w:val="00390D9C"/>
    <w:pPr>
      <w:spacing w:after="160" w:line="259" w:lineRule="auto"/>
    </w:pPr>
  </w:style>
  <w:style w:type="paragraph" w:customStyle="1" w:styleId="1B5D4E6A43EC4EE59D1A375295F1C683">
    <w:name w:val="1B5D4E6A43EC4EE59D1A375295F1C683"/>
    <w:rsid w:val="00390D9C"/>
    <w:pPr>
      <w:spacing w:after="160" w:line="259" w:lineRule="auto"/>
    </w:pPr>
  </w:style>
  <w:style w:type="paragraph" w:customStyle="1" w:styleId="C55E730DF456465F83831B7F0B450DC6">
    <w:name w:val="C55E730DF456465F83831B7F0B450DC6"/>
    <w:rsid w:val="00390D9C"/>
    <w:pPr>
      <w:spacing w:after="160" w:line="259" w:lineRule="auto"/>
    </w:pPr>
  </w:style>
  <w:style w:type="paragraph" w:customStyle="1" w:styleId="970967ABDB6C4A419E16BD106D87C052">
    <w:name w:val="970967ABDB6C4A419E16BD106D87C052"/>
    <w:rsid w:val="00390D9C"/>
    <w:pPr>
      <w:spacing w:after="160" w:line="259" w:lineRule="auto"/>
    </w:pPr>
  </w:style>
  <w:style w:type="paragraph" w:customStyle="1" w:styleId="7F91CE40ADE84A7F84EE080BAD586AE9">
    <w:name w:val="7F91CE40ADE84A7F84EE080BAD586AE9"/>
    <w:rsid w:val="00390D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7.xml><?xml version="1.0" encoding="utf-8"?>
<ds:datastoreItem xmlns:ds="http://schemas.openxmlformats.org/officeDocument/2006/customXml" ds:itemID="{CAA59239-0D79-4AF1-B794-22EACB81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7</Pages>
  <Words>819</Words>
  <Characters>5162</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