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562C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MS_EXCH2013_Prereq_ADPrep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F562C0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BL_SW_INST_MS_EXCH2013_PREREQ_ADPREP_V_</w:t>
            </w:r>
            <w:r w:rsidR="0054599C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54599C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DF4B93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03EF77CE636B4D0C93054D8B286FD4DC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B9471B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CE092008876A40E3877CEFDAF4451AAA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B839DE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562C0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DF4B93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4709293F65814887A2618260D772B19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CD1584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562C0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B9471B">
              <w:rPr>
                <w:rFonts w:ascii="Arial" w:hAnsi="Arial" w:cs="Arial"/>
                <w:noProof/>
                <w:sz w:val="22"/>
                <w:lang w:val="de-DE"/>
              </w:rPr>
              <w:t>3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DF4B9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A139BDB516EB4D7F8756E83B66A8034D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CD1584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DF4B93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88FB0FF5471457F9C44734704CC1373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B9471B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Exchange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F562C0">
              <w:rPr>
                <w:rFonts w:ascii="Arial" w:hAnsi="Arial" w:cs="Arial"/>
                <w:noProof/>
                <w:sz w:val="22"/>
                <w:lang w:val="de-DE"/>
              </w:rPr>
              <w:t>MS_EXCH2013_Prereq_ADPrep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562C0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62C0" w:rsidRDefault="00F562C0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F562C0" w:rsidRDefault="00F562C0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  <w:p w:rsidR="00A12B86" w:rsidRPr="00081C21" w:rsidRDefault="00F562C0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build\pkgBuild.cmd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562C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562C0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562C0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DF4B9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8B5DFD48FF4A4E7F90E32225EB8560D1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DF4B9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5F7545BD709341A59D3117F41B59716A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B93" w:rsidRDefault="00DF4B93">
      <w:r>
        <w:separator/>
      </w:r>
    </w:p>
  </w:endnote>
  <w:endnote w:type="continuationSeparator" w:id="0">
    <w:p w:rsidR="00DF4B93" w:rsidRDefault="00DF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B839DE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B839DE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B93" w:rsidRDefault="00DF4B93">
      <w:r>
        <w:separator/>
      </w:r>
    </w:p>
  </w:footnote>
  <w:footnote w:type="continuationSeparator" w:id="0">
    <w:p w:rsidR="00DF4B93" w:rsidRDefault="00DF4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62C0"/>
    <w:rsid w:val="00003CE8"/>
    <w:rsid w:val="0004388B"/>
    <w:rsid w:val="0006165F"/>
    <w:rsid w:val="00081C21"/>
    <w:rsid w:val="0008303A"/>
    <w:rsid w:val="000B2862"/>
    <w:rsid w:val="000C6743"/>
    <w:rsid w:val="001A13A9"/>
    <w:rsid w:val="001A491F"/>
    <w:rsid w:val="001E6152"/>
    <w:rsid w:val="00242E18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243C3"/>
    <w:rsid w:val="0054599C"/>
    <w:rsid w:val="00547C79"/>
    <w:rsid w:val="00551089"/>
    <w:rsid w:val="005B3E7B"/>
    <w:rsid w:val="005E05CB"/>
    <w:rsid w:val="00613139"/>
    <w:rsid w:val="00620D07"/>
    <w:rsid w:val="0063484C"/>
    <w:rsid w:val="00671FA3"/>
    <w:rsid w:val="006D55E2"/>
    <w:rsid w:val="006F03EA"/>
    <w:rsid w:val="00731A86"/>
    <w:rsid w:val="007466E6"/>
    <w:rsid w:val="00780790"/>
    <w:rsid w:val="007D19AB"/>
    <w:rsid w:val="007D53C3"/>
    <w:rsid w:val="00802245"/>
    <w:rsid w:val="008177C7"/>
    <w:rsid w:val="00850F1F"/>
    <w:rsid w:val="00881BF5"/>
    <w:rsid w:val="009511DD"/>
    <w:rsid w:val="009615FB"/>
    <w:rsid w:val="00964773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4771F"/>
    <w:rsid w:val="00B839DE"/>
    <w:rsid w:val="00B9471B"/>
    <w:rsid w:val="00C26D93"/>
    <w:rsid w:val="00C44374"/>
    <w:rsid w:val="00C50C23"/>
    <w:rsid w:val="00CC02A6"/>
    <w:rsid w:val="00CD1584"/>
    <w:rsid w:val="00CD1AE1"/>
    <w:rsid w:val="00CF29B0"/>
    <w:rsid w:val="00CF6508"/>
    <w:rsid w:val="00D11563"/>
    <w:rsid w:val="00D443B6"/>
    <w:rsid w:val="00D90380"/>
    <w:rsid w:val="00DE151C"/>
    <w:rsid w:val="00DF4B93"/>
    <w:rsid w:val="00E06810"/>
    <w:rsid w:val="00E13C2A"/>
    <w:rsid w:val="00E3348A"/>
    <w:rsid w:val="00E4500F"/>
    <w:rsid w:val="00E47826"/>
    <w:rsid w:val="00E9315F"/>
    <w:rsid w:val="00EA78B6"/>
    <w:rsid w:val="00EE5D04"/>
    <w:rsid w:val="00F1075F"/>
    <w:rsid w:val="00F25E9E"/>
    <w:rsid w:val="00F34A3F"/>
    <w:rsid w:val="00F562C0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DEC9792-CE14-4960-85F5-436A11D4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EF77CE636B4D0C93054D8B286FD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C98E6-05E9-42DC-8538-B651EAAFD2F1}"/>
      </w:docPartPr>
      <w:docPartBody>
        <w:p w:rsidR="005C604F" w:rsidRDefault="00941EE8">
          <w:pPr>
            <w:pStyle w:val="03EF77CE636B4D0C93054D8B286FD4DC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CE092008876A40E3877CEFDAF4451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62EE5-8676-4EAF-86F6-0F444E3D23A6}"/>
      </w:docPartPr>
      <w:docPartBody>
        <w:p w:rsidR="005C604F" w:rsidRDefault="00941EE8">
          <w:pPr>
            <w:pStyle w:val="CE092008876A40E3877CEFDAF4451AAA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4709293F65814887A2618260D772B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CE192-8D7E-464B-AF0E-91BE6AD05988}"/>
      </w:docPartPr>
      <w:docPartBody>
        <w:p w:rsidR="005C604F" w:rsidRDefault="00941EE8">
          <w:pPr>
            <w:pStyle w:val="4709293F65814887A2618260D772B19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A139BDB516EB4D7F8756E83B66A80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7FAE9-D867-43A6-9F2D-FD80181A9760}"/>
      </w:docPartPr>
      <w:docPartBody>
        <w:p w:rsidR="005C604F" w:rsidRDefault="00941EE8">
          <w:pPr>
            <w:pStyle w:val="A139BDB516EB4D7F8756E83B66A8034D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88FB0FF5471457F9C44734704CC1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0F7C7-1162-458E-AF59-5084E3CA7AFB}"/>
      </w:docPartPr>
      <w:docPartBody>
        <w:p w:rsidR="005C604F" w:rsidRDefault="00941EE8">
          <w:pPr>
            <w:pStyle w:val="388FB0FF5471457F9C44734704CC1373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8B5DFD48FF4A4E7F90E32225EB856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7F417-8FF4-4126-B4BE-A15E27051D5D}"/>
      </w:docPartPr>
      <w:docPartBody>
        <w:p w:rsidR="005C604F" w:rsidRDefault="00941EE8">
          <w:pPr>
            <w:pStyle w:val="8B5DFD48FF4A4E7F90E32225EB8560D1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F7545BD709341A59D3117F41B597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89C1-320A-4D06-A9EB-397F3F4EA2FE}"/>
      </w:docPartPr>
      <w:docPartBody>
        <w:p w:rsidR="005C604F" w:rsidRDefault="00941EE8">
          <w:pPr>
            <w:pStyle w:val="5F7545BD709341A59D3117F41B59716A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4F"/>
    <w:rsid w:val="001446C8"/>
    <w:rsid w:val="003839BB"/>
    <w:rsid w:val="00560F32"/>
    <w:rsid w:val="005C604F"/>
    <w:rsid w:val="0094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03EF77CE636B4D0C93054D8B286FD4DC">
    <w:name w:val="03EF77CE636B4D0C93054D8B286FD4DC"/>
  </w:style>
  <w:style w:type="paragraph" w:customStyle="1" w:styleId="CE092008876A40E3877CEFDAF4451AAA">
    <w:name w:val="CE092008876A40E3877CEFDAF4451AAA"/>
  </w:style>
  <w:style w:type="paragraph" w:customStyle="1" w:styleId="4709293F65814887A2618260D772B19F">
    <w:name w:val="4709293F65814887A2618260D772B19F"/>
  </w:style>
  <w:style w:type="paragraph" w:customStyle="1" w:styleId="A139BDB516EB4D7F8756E83B66A8034D">
    <w:name w:val="A139BDB516EB4D7F8756E83B66A8034D"/>
  </w:style>
  <w:style w:type="paragraph" w:customStyle="1" w:styleId="388FB0FF5471457F9C44734704CC1373">
    <w:name w:val="388FB0FF5471457F9C44734704CC1373"/>
  </w:style>
  <w:style w:type="paragraph" w:customStyle="1" w:styleId="D78DD6FB57CE4F0C859AA875BCD2B8E4">
    <w:name w:val="D78DD6FB57CE4F0C859AA875BCD2B8E4"/>
  </w:style>
  <w:style w:type="paragraph" w:customStyle="1" w:styleId="8B5DFD48FF4A4E7F90E32225EB8560D1">
    <w:name w:val="8B5DFD48FF4A4E7F90E32225EB8560D1"/>
  </w:style>
  <w:style w:type="paragraph" w:customStyle="1" w:styleId="5F7545BD709341A59D3117F41B59716A">
    <w:name w:val="5F7545BD709341A59D3117F41B597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2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Paketmeldung_MS_EXCH2013_Prereq_ADPrep_Vxxx</dc:title>
  <dc:creator>IF AG</dc:creator>
  <cp:lastModifiedBy>Stefan Schmalz</cp:lastModifiedBy>
  <cp:revision>6</cp:revision>
  <cp:lastPrinted>1901-01-01T00:00:00Z</cp:lastPrinted>
  <dcterms:created xsi:type="dcterms:W3CDTF">2016-05-31T15:12:00Z</dcterms:created>
  <dcterms:modified xsi:type="dcterms:W3CDTF">2016-11-07T12:23:00Z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