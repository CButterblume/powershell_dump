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31100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MS_LYNC2013_WA_PreReq_WindowsFeature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311000">
              <w:rPr>
                <w:rFonts w:ascii="Arial" w:hAnsi="Arial" w:cs="Arial"/>
                <w:noProof/>
                <w:sz w:val="22"/>
                <w:lang w:val="en-US"/>
              </w:rPr>
              <w:t>MS_LYNC2013_WA_PreReq_WindowsFeature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_V_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C65CAB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311000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C65CAB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C65CAB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C65CAB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711E52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311000">
              <w:rPr>
                <w:rFonts w:ascii="Arial" w:hAnsi="Arial" w:cs="Arial"/>
                <w:noProof/>
                <w:sz w:val="22"/>
                <w:lang w:val="de-DE"/>
              </w:rPr>
              <w:t>MS_LYNC2013_WA_PreReq_WindowsFeature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  <w:bookmarkStart w:id="2" w:name="_GoBack"/>
            <w:bookmarkEnd w:id="2"/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3" w:name="pfmNeueOrdner"/>
            <w:bookmarkEnd w:id="3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1"/>
                  <w:bookmarkEnd w:id="4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5" w:name="pkgISORest"/>
                  <w:bookmarkEnd w:id="5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C65CAB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C65CAB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CAB" w:rsidRDefault="00C65CAB">
      <w:r>
        <w:separator/>
      </w:r>
    </w:p>
  </w:endnote>
  <w:endnote w:type="continuationSeparator" w:id="0">
    <w:p w:rsidR="00C65CAB" w:rsidRDefault="00C65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311000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311000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6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6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CAB" w:rsidRDefault="00C65CAB">
      <w:r>
        <w:separator/>
      </w:r>
    </w:p>
  </w:footnote>
  <w:footnote w:type="continuationSeparator" w:id="0">
    <w:p w:rsidR="00C65CAB" w:rsidRDefault="00C65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11000"/>
    <w:rsid w:val="00320B47"/>
    <w:rsid w:val="003244B8"/>
    <w:rsid w:val="00331250"/>
    <w:rsid w:val="003413C4"/>
    <w:rsid w:val="00342251"/>
    <w:rsid w:val="003577DE"/>
    <w:rsid w:val="00441106"/>
    <w:rsid w:val="005168D9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11E52"/>
    <w:rsid w:val="00731A86"/>
    <w:rsid w:val="00740B28"/>
    <w:rsid w:val="007466E6"/>
    <w:rsid w:val="00780790"/>
    <w:rsid w:val="007D19AB"/>
    <w:rsid w:val="007D53C3"/>
    <w:rsid w:val="008177C7"/>
    <w:rsid w:val="00850F1F"/>
    <w:rsid w:val="00881BF5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57F0E"/>
    <w:rsid w:val="00C26D93"/>
    <w:rsid w:val="00C44374"/>
    <w:rsid w:val="00C50C23"/>
    <w:rsid w:val="00C65CAB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274C7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2AD7F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5ECB"/>
    <w:rsid w:val="002857E8"/>
    <w:rsid w:val="00302FB7"/>
    <w:rsid w:val="0049406A"/>
    <w:rsid w:val="009313C4"/>
    <w:rsid w:val="00EF57CC"/>
    <w:rsid w:val="00F42625"/>
    <w:rsid w:val="00F8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Props1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4</Pages>
  <Words>200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9</cp:revision>
  <cp:lastPrinted>1901-01-01T00:00:00Z</cp:lastPrinted>
  <dcterms:created xsi:type="dcterms:W3CDTF">2016-05-31T15:15:00Z</dcterms:created>
  <dcterms:modified xsi:type="dcterms:W3CDTF">2016-11-07T12:54:00Z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