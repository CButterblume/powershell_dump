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78F92163"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28D6B28D" w:rsidR="00902D12" w:rsidRDefault="007456BE" w:rsidP="00442D10">
            <w:pPr>
              <w:pStyle w:val="Kopfzeile"/>
              <w:spacing w:before="80" w:after="0"/>
              <w:jc w:val="both"/>
            </w:pPr>
            <w:r>
              <w:t>Implementierungsdokumentation</w:t>
            </w:r>
            <w:r w:rsidR="006F786F">
              <w:t xml:space="preserve"> </w:t>
            </w:r>
            <w:r w:rsidR="00BF4D90">
              <w:rPr>
                <w:rFonts w:cs="Arial"/>
                <w:noProof/>
                <w:sz w:val="22"/>
              </w:rPr>
              <w:t>MS_LYNC2013_FE_CFG_Database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2EACA4E4"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BF4D90">
              <w:rPr>
                <w:b/>
                <w:noProof/>
                <w:lang w:val="en-US"/>
              </w:rPr>
              <w:t>ImplD_MS_LYNC2013_FE_CFG_Database_Vxxx.docx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576F3496" w:rsidR="00902D12" w:rsidRDefault="00402CDA" w:rsidP="0065507E">
            <w:pPr>
              <w:spacing w:before="80"/>
              <w:rPr>
                <w:b/>
              </w:rPr>
            </w:pPr>
            <w:r>
              <w:rPr>
                <w:b/>
              </w:rPr>
              <w:t>0.0.</w:t>
            </w:r>
            <w:r w:rsidR="00BF4D90">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C73D39F" w:rsidR="003134E8" w:rsidRDefault="0026772B" w:rsidP="00C530B1">
            <w:pPr>
              <w:spacing w:before="80"/>
              <w:rPr>
                <w:b/>
              </w:rPr>
            </w:pPr>
            <w:r>
              <w:rPr>
                <w:b/>
              </w:rPr>
              <w:t>04</w:t>
            </w:r>
            <w:r w:rsidR="0065507E">
              <w:rPr>
                <w:b/>
              </w:rPr>
              <w:t>.</w:t>
            </w:r>
            <w:r>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0EFC0E55"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41"/>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2529F03D" w:rsidR="00955530" w:rsidRDefault="00BF4D90" w:rsidP="00902D12">
            <w:pPr>
              <w:rPr>
                <w:lang w:eastAsia="de-DE"/>
              </w:rPr>
            </w:pPr>
            <w:r>
              <w:rPr>
                <w:lang w:eastAsia="de-DE"/>
              </w:rPr>
              <w:t>0.0.2</w:t>
            </w:r>
          </w:p>
        </w:tc>
        <w:tc>
          <w:tcPr>
            <w:tcW w:w="1134" w:type="dxa"/>
            <w:tcMar>
              <w:top w:w="0" w:type="dxa"/>
              <w:left w:w="70" w:type="dxa"/>
              <w:bottom w:w="0" w:type="dxa"/>
              <w:right w:w="70" w:type="dxa"/>
            </w:tcMar>
          </w:tcPr>
          <w:p w14:paraId="6D0A37DB" w14:textId="7AD2FFB8" w:rsidR="00955530" w:rsidRDefault="00BF4D90" w:rsidP="00902D12">
            <w:pPr>
              <w:rPr>
                <w:lang w:eastAsia="de-DE"/>
              </w:rPr>
            </w:pPr>
            <w:r>
              <w:rPr>
                <w:lang w:eastAsia="de-DE"/>
              </w:rPr>
              <w:t>04.11.2015</w:t>
            </w:r>
          </w:p>
        </w:tc>
        <w:tc>
          <w:tcPr>
            <w:tcW w:w="5103" w:type="dxa"/>
            <w:tcMar>
              <w:top w:w="0" w:type="dxa"/>
              <w:left w:w="70" w:type="dxa"/>
              <w:bottom w:w="0" w:type="dxa"/>
              <w:right w:w="70" w:type="dxa"/>
            </w:tcMar>
          </w:tcPr>
          <w:p w14:paraId="3C0DC365" w14:textId="347AB274" w:rsidR="00955530" w:rsidRDefault="00BF4D90" w:rsidP="00902D12">
            <w:pPr>
              <w:rPr>
                <w:lang w:eastAsia="de-DE"/>
              </w:rPr>
            </w:pPr>
            <w:r>
              <w:rPr>
                <w:lang w:eastAsia="de-DE"/>
              </w:rPr>
              <w:t>Daten eingetragen</w:t>
            </w:r>
          </w:p>
        </w:tc>
        <w:tc>
          <w:tcPr>
            <w:tcW w:w="2126" w:type="dxa"/>
            <w:tcMar>
              <w:top w:w="0" w:type="dxa"/>
              <w:left w:w="70" w:type="dxa"/>
              <w:bottom w:w="0" w:type="dxa"/>
              <w:right w:w="70" w:type="dxa"/>
            </w:tcMar>
          </w:tcPr>
          <w:p w14:paraId="770DD6D3" w14:textId="524EE1A6" w:rsidR="00955530" w:rsidRDefault="00BF4D90"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28D4EA84" w:rsidR="00902D12" w:rsidRPr="00442D10" w:rsidRDefault="00BF4D90" w:rsidP="00442D10">
            <w:pPr>
              <w:rPr>
                <w:rFonts w:cs="Arial"/>
                <w:b/>
                <w:bCs/>
                <w:i/>
              </w:rPr>
            </w:pPr>
            <w:r>
              <w:rPr>
                <w:rFonts w:cs="Arial"/>
                <w:noProof/>
                <w:sz w:val="22"/>
              </w:rPr>
              <w:t>MS_LYNC2013_FE_CFG_Database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4B5E472D" w:rsidR="00902D12" w:rsidRPr="00E17FFE" w:rsidRDefault="003D14F2" w:rsidP="0085668A">
            <w:pPr>
              <w:rPr>
                <w:rFonts w:cs="Arial"/>
                <w:bCs/>
              </w:rPr>
            </w:pPr>
            <w:r>
              <w:rPr>
                <w:rFonts w:cs="Arial"/>
                <w:bCs/>
              </w:rPr>
              <w:t>V_1</w:t>
            </w:r>
            <w:r w:rsidR="00402CDA">
              <w:rPr>
                <w:rFonts w:cs="Arial"/>
                <w:bCs/>
              </w:rPr>
              <w:t>_</w:t>
            </w:r>
            <w:r>
              <w:rPr>
                <w:rFonts w:cs="Arial"/>
                <w:bCs/>
              </w:rPr>
              <w:t>0</w:t>
            </w:r>
            <w:r w:rsidR="00402CDA">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288BD42A" w14:textId="77777777" w:rsidR="000A5FC0" w:rsidRDefault="00BF4D90" w:rsidP="006B344E">
            <w:pPr>
              <w:pStyle w:val="Kopfzeile"/>
              <w:jc w:val="left"/>
              <w:rPr>
                <w:rFonts w:cs="Arial"/>
                <w:b w:val="0"/>
              </w:rPr>
            </w:pPr>
            <w:r>
              <w:rPr>
                <w:rFonts w:cs="Arial"/>
                <w:b w:val="0"/>
              </w:rPr>
              <w:t>Nach</w:t>
            </w:r>
            <w:r w:rsidR="000A5FC0">
              <w:rPr>
                <w:rFonts w:cs="Arial"/>
                <w:b w:val="0"/>
              </w:rPr>
              <w:t xml:space="preserve"> </w:t>
            </w:r>
          </w:p>
          <w:p w14:paraId="11CB9D1C" w14:textId="6F2639FF" w:rsidR="003134E8" w:rsidRDefault="000A5FC0" w:rsidP="006B344E">
            <w:pPr>
              <w:pStyle w:val="Kopfzeile"/>
              <w:jc w:val="left"/>
              <w:rPr>
                <w:rFonts w:cs="Arial"/>
                <w:b w:val="0"/>
              </w:rPr>
            </w:pPr>
            <w:r w:rsidRPr="000A5FC0">
              <w:rPr>
                <w:rFonts w:cs="Arial"/>
                <w:b w:val="0"/>
              </w:rPr>
              <w:t>MS_LYNC2013_FE_PreReq_AdminTools</w:t>
            </w:r>
            <w:r>
              <w:rPr>
                <w:rFonts w:cs="Arial"/>
                <w:b w:val="0"/>
              </w:rPr>
              <w:t xml:space="preserve"> &amp; </w:t>
            </w:r>
            <w:r w:rsidR="00BF4D90">
              <w:rPr>
                <w:rFonts w:cs="Arial"/>
                <w:b w:val="0"/>
              </w:rPr>
              <w:t xml:space="preserve"> </w:t>
            </w:r>
            <w:r w:rsidR="00BF4D90" w:rsidRPr="00BF4D90">
              <w:rPr>
                <w:rFonts w:cs="Arial"/>
                <w:b w:val="0"/>
              </w:rPr>
              <w:t>MS_LYNC2013_FE_CFG_PublishTopology</w:t>
            </w:r>
            <w:r>
              <w:rPr>
                <w:rFonts w:cs="Arial"/>
                <w:b w:val="0"/>
              </w:rPr>
              <w:t xml:space="preserve"> </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7D32A3D5" w:rsidR="00902D12" w:rsidRDefault="00BF4D90" w:rsidP="00B629AB">
            <w:pPr>
              <w:rPr>
                <w:rFonts w:cs="Arial"/>
              </w:rPr>
            </w:pPr>
            <w:r>
              <w:rPr>
                <w:rFonts w:cs="Arial"/>
              </w:rPr>
              <w:t>Erstellt die „configured“ Datenbanken, die anhand der Zieltopologie der Lyncumgebung notwendig sind (ohne CMS-DBs, diese werden von einem separaten Paket erstellt)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6EAB97BD" w:rsidR="00902D12" w:rsidRDefault="00BF4D90"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1BCAF553" w:rsidR="00FF1F0B" w:rsidRDefault="00FF1F0B" w:rsidP="00FF1F0B">
            <w:pPr>
              <w:keepNext/>
              <w:ind w:left="926" w:hanging="926"/>
              <w:rPr>
                <w:rFonts w:cs="Arial"/>
              </w:rPr>
            </w:pPr>
            <w:r>
              <w:rPr>
                <w:rFonts w:cs="Arial"/>
                <w:b/>
              </w:rPr>
              <w:t>Ordner:</w:t>
            </w:r>
            <w:r>
              <w:rPr>
                <w:rFonts w:cs="Arial"/>
                <w:b/>
              </w:rPr>
              <w:tab/>
              <w:t>SWSource\Packages\</w:t>
            </w:r>
            <w:r w:rsidR="00BF4D90">
              <w:rPr>
                <w:rFonts w:cs="Arial"/>
                <w:noProof/>
                <w:sz w:val="22"/>
              </w:rPr>
              <w:t>MS_LYNC2013_FE_CFG_Database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586B2F"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01D736D7"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BF4D90">
              <w:rPr>
                <w:rFonts w:cs="Arial"/>
                <w:noProof/>
                <w:sz w:val="22"/>
              </w:rPr>
              <w:t>MS_LYNC2013_FE_CFG_Database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5947B596"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BF4D90">
              <w:rPr>
                <w:rFonts w:cs="Arial"/>
                <w:noProof/>
                <w:sz w:val="22"/>
              </w:rPr>
              <w:t>MS_LYNC2013_FE_CFG_Database</w:t>
            </w:r>
            <w:r w:rsidR="00BF4D90">
              <w:rPr>
                <w:rFonts w:cs="Arial"/>
              </w:rPr>
              <w:t>.</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586B2F"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586B2F"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586B2F"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13508A0A" w:rsidR="003265E2" w:rsidRDefault="00BF4D90"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6F6F2F8F" w:rsidR="00C77B2E" w:rsidRDefault="00BF4D90"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42B1E9A3" w:rsidR="003265E2" w:rsidRDefault="00BF4D90" w:rsidP="002A10E5">
            <w:pPr>
              <w:rPr>
                <w:rFonts w:cs="Arial"/>
              </w:rPr>
            </w:pPr>
            <w:r>
              <w:rPr>
                <w:rFonts w:cs="Arial"/>
              </w:rPr>
              <w:t>Kein Restart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46608F20" w:rsidR="004860B0" w:rsidRPr="00033262" w:rsidRDefault="003D14F2" w:rsidP="000C57C2">
                <w:pPr>
                  <w:pStyle w:val="TabelleConfigDBVariablen-Name"/>
                </w:pPr>
                <w:r w:rsidRPr="003D14F2">
                  <w:rPr>
                    <w:rFonts w:cs="Arial"/>
                    <w:szCs w:val="24"/>
                  </w:rPr>
                  <w:t>AD_CFG_DOMAINACCOUNT</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4ADC3A1A" w:rsidR="004860B0" w:rsidRPr="0048635B" w:rsidRDefault="003D14F2" w:rsidP="00AF0DEE">
            <w:pPr>
              <w:pStyle w:val="TabelleConfigDB"/>
              <w:rPr>
                <w:rFonts w:cs="Arial"/>
                <w:szCs w:val="24"/>
              </w:rPr>
            </w:pPr>
            <w:r>
              <w:rPr>
                <w:rFonts w:cs="Arial"/>
                <w:szCs w:val="24"/>
              </w:rPr>
              <w:t>User unter dem das Skript als Scheduled Task läuft.</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586B2F"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556A8072" w:rsidR="004860B0" w:rsidRPr="009F1B81" w:rsidRDefault="004860B0" w:rsidP="000339C1">
            <w:pPr>
              <w:pStyle w:val="TabelleConfigDB"/>
            </w:pP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53F11172"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D14F2" w:rsidRPr="0048635B" w14:paraId="05E82B1F" w14:textId="77777777" w:rsidTr="00144DCB">
        <w:trPr>
          <w:cantSplit/>
          <w:trHeight w:val="337"/>
        </w:trPr>
        <w:tc>
          <w:tcPr>
            <w:tcW w:w="1418" w:type="dxa"/>
            <w:shd w:val="clear" w:color="auto" w:fill="D9D9D9" w:themeFill="background1" w:themeFillShade="D9"/>
            <w:vAlign w:val="center"/>
          </w:tcPr>
          <w:p w14:paraId="7C39A0BB" w14:textId="77777777" w:rsidR="003D14F2" w:rsidRPr="00033262" w:rsidRDefault="003D14F2" w:rsidP="00144DCB">
            <w:pPr>
              <w:pStyle w:val="TabelleConfigDBTitel"/>
            </w:pPr>
            <w:r>
              <w:t>Variable</w:t>
            </w:r>
          </w:p>
        </w:tc>
        <w:sdt>
          <w:sdtPr>
            <w:rPr>
              <w:rFonts w:cs="Arial"/>
              <w:szCs w:val="24"/>
            </w:rPr>
            <w:alias w:val="Name der ConfigDB-Variable"/>
            <w:tag w:val="Name der ConfigDB-Variable"/>
            <w:id w:val="-594394388"/>
            <w:placeholder>
              <w:docPart w:val="2CA9DC6328A34867BCB13CFE35418F8F"/>
            </w:placeholder>
            <w:text/>
          </w:sdtPr>
          <w:sdtEndPr/>
          <w:sdtContent>
            <w:tc>
              <w:tcPr>
                <w:tcW w:w="8108" w:type="dxa"/>
                <w:shd w:val="clear" w:color="auto" w:fill="D9D9D9" w:themeFill="background1" w:themeFillShade="D9"/>
                <w:vAlign w:val="center"/>
              </w:tcPr>
              <w:p w14:paraId="49D8314D" w14:textId="493287D7" w:rsidR="003D14F2" w:rsidRPr="00033262" w:rsidRDefault="003D14F2" w:rsidP="00144DCB">
                <w:pPr>
                  <w:pStyle w:val="TabelleConfigDBVariablen-Name"/>
                </w:pPr>
                <w:r w:rsidRPr="003D14F2">
                  <w:rPr>
                    <w:rFonts w:cs="Arial"/>
                    <w:szCs w:val="24"/>
                  </w:rPr>
                  <w:t>DOMAIN_FQDN</w:t>
                </w:r>
              </w:p>
            </w:tc>
          </w:sdtContent>
        </w:sdt>
      </w:tr>
      <w:tr w:rsidR="003D14F2" w:rsidRPr="0048635B" w14:paraId="5AA0E040" w14:textId="77777777" w:rsidTr="00144DCB">
        <w:trPr>
          <w:cantSplit/>
          <w:trHeight w:val="284"/>
        </w:trPr>
        <w:tc>
          <w:tcPr>
            <w:tcW w:w="1418" w:type="dxa"/>
            <w:shd w:val="clear" w:color="auto" w:fill="D9D9D9" w:themeFill="background1" w:themeFillShade="D9"/>
            <w:vAlign w:val="center"/>
          </w:tcPr>
          <w:p w14:paraId="36CAF710" w14:textId="77777777" w:rsidR="003D14F2" w:rsidRPr="0048635B" w:rsidRDefault="003D14F2" w:rsidP="00144DCB">
            <w:pPr>
              <w:pStyle w:val="TabelleConfigDBTitel"/>
              <w:rPr>
                <w:rFonts w:cs="Arial"/>
                <w:szCs w:val="24"/>
              </w:rPr>
            </w:pPr>
            <w:r>
              <w:rPr>
                <w:rFonts w:cs="Arial"/>
                <w:szCs w:val="24"/>
              </w:rPr>
              <w:t>Funktion</w:t>
            </w:r>
          </w:p>
        </w:tc>
        <w:tc>
          <w:tcPr>
            <w:tcW w:w="8108" w:type="dxa"/>
          </w:tcPr>
          <w:p w14:paraId="2375007F" w14:textId="28DA951C" w:rsidR="003D14F2" w:rsidRPr="0048635B" w:rsidRDefault="003D14F2" w:rsidP="00144DCB">
            <w:pPr>
              <w:pStyle w:val="TabelleConfigDB"/>
              <w:rPr>
                <w:rFonts w:cs="Arial"/>
                <w:szCs w:val="24"/>
              </w:rPr>
            </w:pPr>
            <w:r>
              <w:rPr>
                <w:rFonts w:cs="Arial"/>
                <w:szCs w:val="24"/>
              </w:rPr>
              <w:t>Stellt den FQDN der Domäne bereit.</w:t>
            </w:r>
          </w:p>
        </w:tc>
      </w:tr>
      <w:tr w:rsidR="003D14F2" w:rsidRPr="0048635B" w14:paraId="790FC0D1" w14:textId="77777777" w:rsidTr="00144DCB">
        <w:trPr>
          <w:cantSplit/>
          <w:trHeight w:val="284"/>
        </w:trPr>
        <w:tc>
          <w:tcPr>
            <w:tcW w:w="1418" w:type="dxa"/>
            <w:shd w:val="clear" w:color="auto" w:fill="D9D9D9" w:themeFill="background1" w:themeFillShade="D9"/>
            <w:vAlign w:val="center"/>
          </w:tcPr>
          <w:p w14:paraId="68C7E877" w14:textId="77777777" w:rsidR="003D14F2" w:rsidRPr="0048635B" w:rsidRDefault="003D14F2" w:rsidP="00144DCB">
            <w:pPr>
              <w:pStyle w:val="TabelleConfigDBTitel"/>
              <w:rPr>
                <w:rFonts w:cs="Arial"/>
                <w:szCs w:val="24"/>
              </w:rPr>
            </w:pPr>
            <w:r>
              <w:rPr>
                <w:rFonts w:cs="Arial"/>
                <w:szCs w:val="24"/>
              </w:rPr>
              <w:t>Erforderlich</w:t>
            </w:r>
          </w:p>
        </w:tc>
        <w:tc>
          <w:tcPr>
            <w:tcW w:w="8108" w:type="dxa"/>
          </w:tcPr>
          <w:p w14:paraId="582E08AD" w14:textId="77777777" w:rsidR="003D14F2" w:rsidRPr="00EF4E16" w:rsidRDefault="00586B2F" w:rsidP="00144DCB">
            <w:pPr>
              <w:pStyle w:val="TabelleConfigDBErfordernis"/>
            </w:pPr>
            <w:sdt>
              <w:sdtPr>
                <w:alias w:val="Erfordernis"/>
                <w:tag w:val="Erfordernis"/>
                <w:id w:val="-1521923025"/>
                <w:placeholder>
                  <w:docPart w:val="7636392EE51F45E59A606857ECDDEE37"/>
                </w:placeholder>
                <w:dropDownList>
                  <w:listItem w:value="Wählen Sie ein Element aus."/>
                  <w:listItem w:displayText="Ja" w:value="1"/>
                  <w:listItem w:displayText="Nein" w:value="0"/>
                  <w:listItem w:displayText="Bedingt" w:value="-1"/>
                </w:dropDownList>
              </w:sdtPr>
              <w:sdtEndPr/>
              <w:sdtContent>
                <w:r w:rsidR="003D14F2">
                  <w:t>Ja</w:t>
                </w:r>
              </w:sdtContent>
            </w:sdt>
            <w:r w:rsidR="003D14F2">
              <w:tab/>
            </w:r>
          </w:p>
        </w:tc>
      </w:tr>
      <w:tr w:rsidR="003D14F2" w:rsidRPr="0048635B" w14:paraId="4D28F62E" w14:textId="77777777" w:rsidTr="00144DCB">
        <w:trPr>
          <w:cantSplit/>
          <w:trHeight w:val="284"/>
        </w:trPr>
        <w:tc>
          <w:tcPr>
            <w:tcW w:w="1418" w:type="dxa"/>
            <w:tcBorders>
              <w:bottom w:val="single" w:sz="4" w:space="0" w:color="auto"/>
            </w:tcBorders>
            <w:shd w:val="clear" w:color="auto" w:fill="D9D9D9" w:themeFill="background1" w:themeFillShade="D9"/>
            <w:vAlign w:val="center"/>
          </w:tcPr>
          <w:p w14:paraId="6C65084F" w14:textId="77777777" w:rsidR="003D14F2" w:rsidRPr="0048635B" w:rsidRDefault="003D14F2" w:rsidP="00144DCB">
            <w:pPr>
              <w:pStyle w:val="TabelleConfigDBTitel"/>
              <w:rPr>
                <w:rFonts w:cs="Arial"/>
                <w:szCs w:val="24"/>
              </w:rPr>
            </w:pPr>
            <w:r>
              <w:rPr>
                <w:rFonts w:cs="Arial"/>
                <w:szCs w:val="24"/>
              </w:rPr>
              <w:t>Bemerkung</w:t>
            </w:r>
          </w:p>
        </w:tc>
        <w:tc>
          <w:tcPr>
            <w:tcW w:w="8108" w:type="dxa"/>
            <w:tcBorders>
              <w:bottom w:val="single" w:sz="4" w:space="0" w:color="auto"/>
            </w:tcBorders>
          </w:tcPr>
          <w:p w14:paraId="7AFCBE99" w14:textId="77777777" w:rsidR="003D14F2" w:rsidRPr="009F1B81" w:rsidRDefault="003D14F2" w:rsidP="00144DCB">
            <w:pPr>
              <w:pStyle w:val="TabelleConfigDB"/>
            </w:pPr>
          </w:p>
        </w:tc>
      </w:tr>
      <w:tr w:rsidR="003D14F2" w:rsidRPr="0048635B" w14:paraId="08EA76E9" w14:textId="77777777" w:rsidTr="00144DCB">
        <w:trPr>
          <w:cantSplit/>
          <w:trHeight w:hRule="exact" w:val="170"/>
        </w:trPr>
        <w:tc>
          <w:tcPr>
            <w:tcW w:w="1418" w:type="dxa"/>
            <w:tcBorders>
              <w:top w:val="single" w:sz="4" w:space="0" w:color="auto"/>
              <w:left w:val="nil"/>
              <w:bottom w:val="nil"/>
              <w:right w:val="nil"/>
            </w:tcBorders>
            <w:shd w:val="clear" w:color="auto" w:fill="auto"/>
            <w:vAlign w:val="center"/>
          </w:tcPr>
          <w:p w14:paraId="377933A1" w14:textId="77777777" w:rsidR="003D14F2" w:rsidRDefault="003D14F2" w:rsidP="00144DCB">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FBE7710" w14:textId="77777777" w:rsidR="003D14F2" w:rsidRPr="009F1B81" w:rsidRDefault="003D14F2" w:rsidP="00144DCB">
            <w:pPr>
              <w:pStyle w:val="TabelleConfigDB"/>
              <w:keepNext w:val="0"/>
            </w:pPr>
          </w:p>
        </w:tc>
      </w:tr>
    </w:tbl>
    <w:p w14:paraId="623714AF" w14:textId="2175D495" w:rsidR="003D14F2" w:rsidRDefault="003D14F2"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D14F2" w:rsidRPr="0048635B" w14:paraId="3865A062" w14:textId="77777777" w:rsidTr="00144DCB">
        <w:trPr>
          <w:cantSplit/>
          <w:trHeight w:val="337"/>
        </w:trPr>
        <w:tc>
          <w:tcPr>
            <w:tcW w:w="1418" w:type="dxa"/>
            <w:shd w:val="clear" w:color="auto" w:fill="D9D9D9" w:themeFill="background1" w:themeFillShade="D9"/>
            <w:vAlign w:val="center"/>
          </w:tcPr>
          <w:p w14:paraId="502626C5" w14:textId="77777777" w:rsidR="003D14F2" w:rsidRPr="00033262" w:rsidRDefault="003D14F2" w:rsidP="00144DCB">
            <w:pPr>
              <w:pStyle w:val="TabelleConfigDBTitel"/>
            </w:pPr>
            <w:r>
              <w:t>Variable</w:t>
            </w:r>
          </w:p>
        </w:tc>
        <w:sdt>
          <w:sdtPr>
            <w:rPr>
              <w:rFonts w:cs="Arial"/>
              <w:szCs w:val="24"/>
            </w:rPr>
            <w:alias w:val="Name der ConfigDB-Variable"/>
            <w:tag w:val="Name der ConfigDB-Variable"/>
            <w:id w:val="1479722935"/>
            <w:placeholder>
              <w:docPart w:val="A491CBCD6EEC4312B743512A1307972D"/>
            </w:placeholder>
            <w:text/>
          </w:sdtPr>
          <w:sdtEndPr/>
          <w:sdtContent>
            <w:tc>
              <w:tcPr>
                <w:tcW w:w="8108" w:type="dxa"/>
                <w:shd w:val="clear" w:color="auto" w:fill="D9D9D9" w:themeFill="background1" w:themeFillShade="D9"/>
                <w:vAlign w:val="center"/>
              </w:tcPr>
              <w:p w14:paraId="62AA3FFC" w14:textId="62CE0827" w:rsidR="003D14F2" w:rsidRPr="00033262" w:rsidRDefault="003D14F2" w:rsidP="00144DCB">
                <w:pPr>
                  <w:pStyle w:val="TabelleConfigDBVariablen-Name"/>
                </w:pPr>
                <w:r w:rsidRPr="003D14F2">
                  <w:rPr>
                    <w:rFonts w:cs="Arial"/>
                    <w:szCs w:val="24"/>
                  </w:rPr>
                  <w:t>LYNC2013_SQL_BE_NODE_1</w:t>
                </w:r>
              </w:p>
            </w:tc>
          </w:sdtContent>
        </w:sdt>
      </w:tr>
      <w:tr w:rsidR="003D14F2" w:rsidRPr="0048635B" w14:paraId="3258DC1E" w14:textId="77777777" w:rsidTr="00144DCB">
        <w:trPr>
          <w:cantSplit/>
          <w:trHeight w:val="284"/>
        </w:trPr>
        <w:tc>
          <w:tcPr>
            <w:tcW w:w="1418" w:type="dxa"/>
            <w:shd w:val="clear" w:color="auto" w:fill="D9D9D9" w:themeFill="background1" w:themeFillShade="D9"/>
            <w:vAlign w:val="center"/>
          </w:tcPr>
          <w:p w14:paraId="2DC6906A" w14:textId="77777777" w:rsidR="003D14F2" w:rsidRPr="0048635B" w:rsidRDefault="003D14F2" w:rsidP="00144DCB">
            <w:pPr>
              <w:pStyle w:val="TabelleConfigDBTitel"/>
              <w:rPr>
                <w:rFonts w:cs="Arial"/>
                <w:szCs w:val="24"/>
              </w:rPr>
            </w:pPr>
            <w:r>
              <w:rPr>
                <w:rFonts w:cs="Arial"/>
                <w:szCs w:val="24"/>
              </w:rPr>
              <w:t>Funktion</w:t>
            </w:r>
          </w:p>
        </w:tc>
        <w:tc>
          <w:tcPr>
            <w:tcW w:w="8108" w:type="dxa"/>
          </w:tcPr>
          <w:p w14:paraId="359F10EB" w14:textId="704A4FD0" w:rsidR="003D14F2" w:rsidRPr="0048635B" w:rsidRDefault="003D14F2" w:rsidP="00144DCB">
            <w:pPr>
              <w:pStyle w:val="TabelleConfigDB"/>
              <w:rPr>
                <w:rFonts w:cs="Arial"/>
                <w:szCs w:val="24"/>
              </w:rPr>
            </w:pPr>
            <w:r>
              <w:rPr>
                <w:rFonts w:cs="Arial"/>
                <w:szCs w:val="24"/>
              </w:rPr>
              <w:t>Der Name der Node 1 des Lync Backend SQL Datenbankclusters</w:t>
            </w:r>
          </w:p>
        </w:tc>
      </w:tr>
      <w:tr w:rsidR="003D14F2" w:rsidRPr="0048635B" w14:paraId="091883DF" w14:textId="77777777" w:rsidTr="00144DCB">
        <w:trPr>
          <w:cantSplit/>
          <w:trHeight w:val="284"/>
        </w:trPr>
        <w:tc>
          <w:tcPr>
            <w:tcW w:w="1418" w:type="dxa"/>
            <w:shd w:val="clear" w:color="auto" w:fill="D9D9D9" w:themeFill="background1" w:themeFillShade="D9"/>
            <w:vAlign w:val="center"/>
          </w:tcPr>
          <w:p w14:paraId="16012F16" w14:textId="77777777" w:rsidR="003D14F2" w:rsidRPr="0048635B" w:rsidRDefault="003D14F2" w:rsidP="00144DCB">
            <w:pPr>
              <w:pStyle w:val="TabelleConfigDBTitel"/>
              <w:rPr>
                <w:rFonts w:cs="Arial"/>
                <w:szCs w:val="24"/>
              </w:rPr>
            </w:pPr>
            <w:r>
              <w:rPr>
                <w:rFonts w:cs="Arial"/>
                <w:szCs w:val="24"/>
              </w:rPr>
              <w:t>Erforderlich</w:t>
            </w:r>
          </w:p>
        </w:tc>
        <w:tc>
          <w:tcPr>
            <w:tcW w:w="8108" w:type="dxa"/>
          </w:tcPr>
          <w:p w14:paraId="46781DB5" w14:textId="77777777" w:rsidR="003D14F2" w:rsidRPr="00EF4E16" w:rsidRDefault="00586B2F" w:rsidP="00144DCB">
            <w:pPr>
              <w:pStyle w:val="TabelleConfigDBErfordernis"/>
            </w:pPr>
            <w:sdt>
              <w:sdtPr>
                <w:alias w:val="Erfordernis"/>
                <w:tag w:val="Erfordernis"/>
                <w:id w:val="651489941"/>
                <w:placeholder>
                  <w:docPart w:val="5A8F4D81561C4F749DEC363F85E1FE8A"/>
                </w:placeholder>
                <w:dropDownList>
                  <w:listItem w:value="Wählen Sie ein Element aus."/>
                  <w:listItem w:displayText="Ja" w:value="1"/>
                  <w:listItem w:displayText="Nein" w:value="0"/>
                  <w:listItem w:displayText="Bedingt" w:value="-1"/>
                </w:dropDownList>
              </w:sdtPr>
              <w:sdtEndPr/>
              <w:sdtContent>
                <w:r w:rsidR="003D14F2">
                  <w:t>Ja</w:t>
                </w:r>
              </w:sdtContent>
            </w:sdt>
            <w:r w:rsidR="003D14F2">
              <w:tab/>
            </w:r>
          </w:p>
        </w:tc>
      </w:tr>
      <w:tr w:rsidR="003D14F2" w:rsidRPr="0048635B" w14:paraId="2507DC05" w14:textId="77777777" w:rsidTr="00144DCB">
        <w:trPr>
          <w:cantSplit/>
          <w:trHeight w:val="284"/>
        </w:trPr>
        <w:tc>
          <w:tcPr>
            <w:tcW w:w="1418" w:type="dxa"/>
            <w:tcBorders>
              <w:bottom w:val="single" w:sz="4" w:space="0" w:color="auto"/>
            </w:tcBorders>
            <w:shd w:val="clear" w:color="auto" w:fill="D9D9D9" w:themeFill="background1" w:themeFillShade="D9"/>
            <w:vAlign w:val="center"/>
          </w:tcPr>
          <w:p w14:paraId="0C87B0B2" w14:textId="77777777" w:rsidR="003D14F2" w:rsidRPr="0048635B" w:rsidRDefault="003D14F2" w:rsidP="00144DCB">
            <w:pPr>
              <w:pStyle w:val="TabelleConfigDBTitel"/>
              <w:rPr>
                <w:rFonts w:cs="Arial"/>
                <w:szCs w:val="24"/>
              </w:rPr>
            </w:pPr>
            <w:r>
              <w:rPr>
                <w:rFonts w:cs="Arial"/>
                <w:szCs w:val="24"/>
              </w:rPr>
              <w:t>Bemerkung</w:t>
            </w:r>
          </w:p>
        </w:tc>
        <w:tc>
          <w:tcPr>
            <w:tcW w:w="8108" w:type="dxa"/>
            <w:tcBorders>
              <w:bottom w:val="single" w:sz="4" w:space="0" w:color="auto"/>
            </w:tcBorders>
          </w:tcPr>
          <w:p w14:paraId="4C92565C" w14:textId="2DD6995A" w:rsidR="003D14F2" w:rsidRPr="009F1B81" w:rsidRDefault="003D14F2" w:rsidP="00144DCB">
            <w:pPr>
              <w:pStyle w:val="TabelleConfigDB"/>
            </w:pPr>
            <w:r>
              <w:t>Neue Variable</w:t>
            </w:r>
          </w:p>
        </w:tc>
      </w:tr>
      <w:tr w:rsidR="003D14F2" w:rsidRPr="0048635B" w14:paraId="1EAC0BB8" w14:textId="77777777" w:rsidTr="00144DCB">
        <w:trPr>
          <w:cantSplit/>
          <w:trHeight w:hRule="exact" w:val="170"/>
        </w:trPr>
        <w:tc>
          <w:tcPr>
            <w:tcW w:w="1418" w:type="dxa"/>
            <w:tcBorders>
              <w:top w:val="single" w:sz="4" w:space="0" w:color="auto"/>
              <w:left w:val="nil"/>
              <w:bottom w:val="nil"/>
              <w:right w:val="nil"/>
            </w:tcBorders>
            <w:shd w:val="clear" w:color="auto" w:fill="auto"/>
            <w:vAlign w:val="center"/>
          </w:tcPr>
          <w:p w14:paraId="39906211" w14:textId="77777777" w:rsidR="003D14F2" w:rsidRDefault="003D14F2" w:rsidP="00144DCB">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30EED21" w14:textId="77777777" w:rsidR="003D14F2" w:rsidRPr="009F1B81" w:rsidRDefault="003D14F2" w:rsidP="00144DCB">
            <w:pPr>
              <w:pStyle w:val="TabelleConfigDB"/>
              <w:keepNext w:val="0"/>
            </w:pPr>
          </w:p>
        </w:tc>
      </w:tr>
    </w:tbl>
    <w:p w14:paraId="40692169" w14:textId="75D72AB2" w:rsidR="003D14F2" w:rsidRDefault="003D14F2"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D14F2" w:rsidRPr="0048635B" w14:paraId="7207AE6C" w14:textId="77777777" w:rsidTr="00144DCB">
        <w:trPr>
          <w:cantSplit/>
          <w:trHeight w:val="337"/>
        </w:trPr>
        <w:tc>
          <w:tcPr>
            <w:tcW w:w="1418" w:type="dxa"/>
            <w:shd w:val="clear" w:color="auto" w:fill="D9D9D9" w:themeFill="background1" w:themeFillShade="D9"/>
            <w:vAlign w:val="center"/>
          </w:tcPr>
          <w:p w14:paraId="4F322950" w14:textId="77777777" w:rsidR="003D14F2" w:rsidRPr="00033262" w:rsidRDefault="003D14F2" w:rsidP="00144DCB">
            <w:pPr>
              <w:pStyle w:val="TabelleConfigDBTitel"/>
            </w:pPr>
            <w:r>
              <w:t>Variable</w:t>
            </w:r>
          </w:p>
        </w:tc>
        <w:sdt>
          <w:sdtPr>
            <w:rPr>
              <w:rFonts w:cs="Arial"/>
              <w:szCs w:val="24"/>
            </w:rPr>
            <w:alias w:val="Name der ConfigDB-Variable"/>
            <w:tag w:val="Name der ConfigDB-Variable"/>
            <w:id w:val="-377170790"/>
            <w:placeholder>
              <w:docPart w:val="2909562FF4D4452DA6EA046BE18B0176"/>
            </w:placeholder>
            <w:text/>
          </w:sdtPr>
          <w:sdtEndPr/>
          <w:sdtContent>
            <w:tc>
              <w:tcPr>
                <w:tcW w:w="8108" w:type="dxa"/>
                <w:shd w:val="clear" w:color="auto" w:fill="D9D9D9" w:themeFill="background1" w:themeFillShade="D9"/>
                <w:vAlign w:val="center"/>
              </w:tcPr>
              <w:p w14:paraId="5267C544" w14:textId="7886626F" w:rsidR="003D14F2" w:rsidRPr="00033262" w:rsidRDefault="003D14F2" w:rsidP="00144DCB">
                <w:pPr>
                  <w:pStyle w:val="TabelleConfigDBVariablen-Name"/>
                </w:pPr>
                <w:r w:rsidRPr="003D14F2">
                  <w:rPr>
                    <w:rFonts w:cs="Arial"/>
                    <w:szCs w:val="24"/>
                  </w:rPr>
                  <w:t>LYNC2013_SQL_INSTANCE_NAME</w:t>
                </w:r>
              </w:p>
            </w:tc>
          </w:sdtContent>
        </w:sdt>
      </w:tr>
      <w:tr w:rsidR="003D14F2" w:rsidRPr="0048635B" w14:paraId="788D9026" w14:textId="77777777" w:rsidTr="00144DCB">
        <w:trPr>
          <w:cantSplit/>
          <w:trHeight w:val="284"/>
        </w:trPr>
        <w:tc>
          <w:tcPr>
            <w:tcW w:w="1418" w:type="dxa"/>
            <w:shd w:val="clear" w:color="auto" w:fill="D9D9D9" w:themeFill="background1" w:themeFillShade="D9"/>
            <w:vAlign w:val="center"/>
          </w:tcPr>
          <w:p w14:paraId="2BBB5494" w14:textId="77777777" w:rsidR="003D14F2" w:rsidRPr="0048635B" w:rsidRDefault="003D14F2" w:rsidP="00144DCB">
            <w:pPr>
              <w:pStyle w:val="TabelleConfigDBTitel"/>
              <w:rPr>
                <w:rFonts w:cs="Arial"/>
                <w:szCs w:val="24"/>
              </w:rPr>
            </w:pPr>
            <w:r>
              <w:rPr>
                <w:rFonts w:cs="Arial"/>
                <w:szCs w:val="24"/>
              </w:rPr>
              <w:t>Funktion</w:t>
            </w:r>
          </w:p>
        </w:tc>
        <w:tc>
          <w:tcPr>
            <w:tcW w:w="8108" w:type="dxa"/>
          </w:tcPr>
          <w:p w14:paraId="4CA8889B" w14:textId="6F5390C1" w:rsidR="003D14F2" w:rsidRPr="0048635B" w:rsidRDefault="003D14F2" w:rsidP="00144DCB">
            <w:pPr>
              <w:pStyle w:val="TabelleConfigDB"/>
              <w:rPr>
                <w:rFonts w:cs="Arial"/>
                <w:szCs w:val="24"/>
              </w:rPr>
            </w:pPr>
            <w:r>
              <w:rPr>
                <w:rFonts w:cs="Arial"/>
                <w:szCs w:val="24"/>
              </w:rPr>
              <w:t>Lync SQL Instanzname</w:t>
            </w:r>
          </w:p>
        </w:tc>
      </w:tr>
      <w:tr w:rsidR="003D14F2" w:rsidRPr="0048635B" w14:paraId="45DADE5A" w14:textId="77777777" w:rsidTr="00144DCB">
        <w:trPr>
          <w:cantSplit/>
          <w:trHeight w:val="284"/>
        </w:trPr>
        <w:tc>
          <w:tcPr>
            <w:tcW w:w="1418" w:type="dxa"/>
            <w:shd w:val="clear" w:color="auto" w:fill="D9D9D9" w:themeFill="background1" w:themeFillShade="D9"/>
            <w:vAlign w:val="center"/>
          </w:tcPr>
          <w:p w14:paraId="69E00CF2" w14:textId="77777777" w:rsidR="003D14F2" w:rsidRPr="0048635B" w:rsidRDefault="003D14F2" w:rsidP="00144DCB">
            <w:pPr>
              <w:pStyle w:val="TabelleConfigDBTitel"/>
              <w:rPr>
                <w:rFonts w:cs="Arial"/>
                <w:szCs w:val="24"/>
              </w:rPr>
            </w:pPr>
            <w:r>
              <w:rPr>
                <w:rFonts w:cs="Arial"/>
                <w:szCs w:val="24"/>
              </w:rPr>
              <w:t>Erforderlich</w:t>
            </w:r>
          </w:p>
        </w:tc>
        <w:tc>
          <w:tcPr>
            <w:tcW w:w="8108" w:type="dxa"/>
          </w:tcPr>
          <w:p w14:paraId="535D8597" w14:textId="77777777" w:rsidR="003D14F2" w:rsidRPr="00EF4E16" w:rsidRDefault="00586B2F" w:rsidP="00144DCB">
            <w:pPr>
              <w:pStyle w:val="TabelleConfigDBErfordernis"/>
            </w:pPr>
            <w:sdt>
              <w:sdtPr>
                <w:alias w:val="Erfordernis"/>
                <w:tag w:val="Erfordernis"/>
                <w:id w:val="-1821266946"/>
                <w:placeholder>
                  <w:docPart w:val="9CA9C005E96747CFADBB3C0094C63A82"/>
                </w:placeholder>
                <w:dropDownList>
                  <w:listItem w:value="Wählen Sie ein Element aus."/>
                  <w:listItem w:displayText="Ja" w:value="1"/>
                  <w:listItem w:displayText="Nein" w:value="0"/>
                  <w:listItem w:displayText="Bedingt" w:value="-1"/>
                </w:dropDownList>
              </w:sdtPr>
              <w:sdtEndPr/>
              <w:sdtContent>
                <w:r w:rsidR="003D14F2">
                  <w:t>Ja</w:t>
                </w:r>
              </w:sdtContent>
            </w:sdt>
            <w:r w:rsidR="003D14F2">
              <w:tab/>
            </w:r>
          </w:p>
        </w:tc>
      </w:tr>
      <w:tr w:rsidR="003D14F2" w:rsidRPr="0048635B" w14:paraId="138648B8" w14:textId="77777777" w:rsidTr="00144DCB">
        <w:trPr>
          <w:cantSplit/>
          <w:trHeight w:val="284"/>
        </w:trPr>
        <w:tc>
          <w:tcPr>
            <w:tcW w:w="1418" w:type="dxa"/>
            <w:tcBorders>
              <w:bottom w:val="single" w:sz="4" w:space="0" w:color="auto"/>
            </w:tcBorders>
            <w:shd w:val="clear" w:color="auto" w:fill="D9D9D9" w:themeFill="background1" w:themeFillShade="D9"/>
            <w:vAlign w:val="center"/>
          </w:tcPr>
          <w:p w14:paraId="7890FD21" w14:textId="77777777" w:rsidR="003D14F2" w:rsidRPr="0048635B" w:rsidRDefault="003D14F2" w:rsidP="00144DCB">
            <w:pPr>
              <w:pStyle w:val="TabelleConfigDBTitel"/>
              <w:rPr>
                <w:rFonts w:cs="Arial"/>
                <w:szCs w:val="24"/>
              </w:rPr>
            </w:pPr>
            <w:r>
              <w:rPr>
                <w:rFonts w:cs="Arial"/>
                <w:szCs w:val="24"/>
              </w:rPr>
              <w:t>Bemerkung</w:t>
            </w:r>
          </w:p>
        </w:tc>
        <w:tc>
          <w:tcPr>
            <w:tcW w:w="8108" w:type="dxa"/>
            <w:tcBorders>
              <w:bottom w:val="single" w:sz="4" w:space="0" w:color="auto"/>
            </w:tcBorders>
          </w:tcPr>
          <w:p w14:paraId="6D4BE468" w14:textId="2031800F" w:rsidR="003D14F2" w:rsidRPr="009F1B81" w:rsidRDefault="003D14F2" w:rsidP="00144DCB">
            <w:pPr>
              <w:pStyle w:val="TabelleConfigDB"/>
            </w:pPr>
            <w:r>
              <w:t>Neue Variable</w:t>
            </w:r>
          </w:p>
        </w:tc>
      </w:tr>
      <w:tr w:rsidR="003D14F2" w:rsidRPr="0048635B" w14:paraId="1B397D63" w14:textId="77777777" w:rsidTr="00144DCB">
        <w:trPr>
          <w:cantSplit/>
          <w:trHeight w:hRule="exact" w:val="170"/>
        </w:trPr>
        <w:tc>
          <w:tcPr>
            <w:tcW w:w="1418" w:type="dxa"/>
            <w:tcBorders>
              <w:top w:val="single" w:sz="4" w:space="0" w:color="auto"/>
              <w:left w:val="nil"/>
              <w:bottom w:val="nil"/>
              <w:right w:val="nil"/>
            </w:tcBorders>
            <w:shd w:val="clear" w:color="auto" w:fill="auto"/>
            <w:vAlign w:val="center"/>
          </w:tcPr>
          <w:p w14:paraId="21A073B7" w14:textId="77777777" w:rsidR="003D14F2" w:rsidRDefault="003D14F2" w:rsidP="00144DCB">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3840827" w14:textId="77777777" w:rsidR="003D14F2" w:rsidRPr="009F1B81" w:rsidRDefault="003D14F2" w:rsidP="00144DCB">
            <w:pPr>
              <w:pStyle w:val="TabelleConfigDB"/>
              <w:keepNext w:val="0"/>
            </w:pPr>
          </w:p>
        </w:tc>
      </w:tr>
    </w:tbl>
    <w:p w14:paraId="5A8DD2EB" w14:textId="4E4ABEAF" w:rsidR="003D14F2" w:rsidRDefault="003D14F2"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D14F2" w:rsidRPr="0048635B" w14:paraId="1C694A64" w14:textId="77777777" w:rsidTr="00144DCB">
        <w:trPr>
          <w:cantSplit/>
          <w:trHeight w:val="337"/>
        </w:trPr>
        <w:tc>
          <w:tcPr>
            <w:tcW w:w="1418" w:type="dxa"/>
            <w:shd w:val="clear" w:color="auto" w:fill="D9D9D9" w:themeFill="background1" w:themeFillShade="D9"/>
            <w:vAlign w:val="center"/>
          </w:tcPr>
          <w:p w14:paraId="61DD51F9" w14:textId="77777777" w:rsidR="003D14F2" w:rsidRPr="00033262" w:rsidRDefault="003D14F2" w:rsidP="00144DCB">
            <w:pPr>
              <w:pStyle w:val="TabelleConfigDBTitel"/>
            </w:pPr>
            <w:r>
              <w:t>Variable</w:t>
            </w:r>
          </w:p>
        </w:tc>
        <w:sdt>
          <w:sdtPr>
            <w:rPr>
              <w:rFonts w:cs="Arial"/>
              <w:szCs w:val="24"/>
            </w:rPr>
            <w:alias w:val="Name der ConfigDB-Variable"/>
            <w:tag w:val="Name der ConfigDB-Variable"/>
            <w:id w:val="-1710409894"/>
            <w:placeholder>
              <w:docPart w:val="975D3F20E56F4A1790ED68C825FEB488"/>
            </w:placeholder>
            <w:text/>
          </w:sdtPr>
          <w:sdtEndPr/>
          <w:sdtContent>
            <w:tc>
              <w:tcPr>
                <w:tcW w:w="8108" w:type="dxa"/>
                <w:shd w:val="clear" w:color="auto" w:fill="D9D9D9" w:themeFill="background1" w:themeFillShade="D9"/>
                <w:vAlign w:val="center"/>
              </w:tcPr>
              <w:p w14:paraId="029EAD41" w14:textId="0D479873" w:rsidR="003D14F2" w:rsidRPr="00033262" w:rsidRDefault="003D14F2" w:rsidP="00144DCB">
                <w:pPr>
                  <w:pStyle w:val="TabelleConfigDBVariablen-Name"/>
                </w:pPr>
                <w:r w:rsidRPr="003D14F2">
                  <w:rPr>
                    <w:rFonts w:cs="Arial"/>
                    <w:szCs w:val="24"/>
                  </w:rPr>
                  <w:t>LYNC2013_DB_LOG_PATH</w:t>
                </w:r>
              </w:p>
            </w:tc>
          </w:sdtContent>
        </w:sdt>
      </w:tr>
      <w:tr w:rsidR="003D14F2" w:rsidRPr="0048635B" w14:paraId="5BB65F28" w14:textId="77777777" w:rsidTr="00144DCB">
        <w:trPr>
          <w:cantSplit/>
          <w:trHeight w:val="284"/>
        </w:trPr>
        <w:tc>
          <w:tcPr>
            <w:tcW w:w="1418" w:type="dxa"/>
            <w:shd w:val="clear" w:color="auto" w:fill="D9D9D9" w:themeFill="background1" w:themeFillShade="D9"/>
            <w:vAlign w:val="center"/>
          </w:tcPr>
          <w:p w14:paraId="0E57A584" w14:textId="77777777" w:rsidR="003D14F2" w:rsidRPr="0048635B" w:rsidRDefault="003D14F2" w:rsidP="00144DCB">
            <w:pPr>
              <w:pStyle w:val="TabelleConfigDBTitel"/>
              <w:rPr>
                <w:rFonts w:cs="Arial"/>
                <w:szCs w:val="24"/>
              </w:rPr>
            </w:pPr>
            <w:r>
              <w:rPr>
                <w:rFonts w:cs="Arial"/>
                <w:szCs w:val="24"/>
              </w:rPr>
              <w:t>Funktion</w:t>
            </w:r>
          </w:p>
        </w:tc>
        <w:tc>
          <w:tcPr>
            <w:tcW w:w="8108" w:type="dxa"/>
          </w:tcPr>
          <w:p w14:paraId="5375727F" w14:textId="43D326EB" w:rsidR="003D14F2" w:rsidRPr="0048635B" w:rsidRDefault="003D14F2" w:rsidP="00144DCB">
            <w:pPr>
              <w:pStyle w:val="TabelleConfigDB"/>
              <w:rPr>
                <w:rFonts w:cs="Arial"/>
                <w:szCs w:val="24"/>
              </w:rPr>
            </w:pPr>
            <w:r>
              <w:rPr>
                <w:rFonts w:cs="Arial"/>
                <w:szCs w:val="24"/>
              </w:rPr>
              <w:t>Logpfad für die Lyncdatenbanken</w:t>
            </w:r>
          </w:p>
        </w:tc>
      </w:tr>
      <w:tr w:rsidR="003D14F2" w:rsidRPr="0048635B" w14:paraId="2F763B78" w14:textId="77777777" w:rsidTr="00144DCB">
        <w:trPr>
          <w:cantSplit/>
          <w:trHeight w:val="284"/>
        </w:trPr>
        <w:tc>
          <w:tcPr>
            <w:tcW w:w="1418" w:type="dxa"/>
            <w:shd w:val="clear" w:color="auto" w:fill="D9D9D9" w:themeFill="background1" w:themeFillShade="D9"/>
            <w:vAlign w:val="center"/>
          </w:tcPr>
          <w:p w14:paraId="7E6D6662" w14:textId="77777777" w:rsidR="003D14F2" w:rsidRPr="0048635B" w:rsidRDefault="003D14F2" w:rsidP="00144DCB">
            <w:pPr>
              <w:pStyle w:val="TabelleConfigDBTitel"/>
              <w:rPr>
                <w:rFonts w:cs="Arial"/>
                <w:szCs w:val="24"/>
              </w:rPr>
            </w:pPr>
            <w:r>
              <w:rPr>
                <w:rFonts w:cs="Arial"/>
                <w:szCs w:val="24"/>
              </w:rPr>
              <w:t>Erforderlich</w:t>
            </w:r>
          </w:p>
        </w:tc>
        <w:tc>
          <w:tcPr>
            <w:tcW w:w="8108" w:type="dxa"/>
          </w:tcPr>
          <w:p w14:paraId="45FDAA2C" w14:textId="77777777" w:rsidR="003D14F2" w:rsidRPr="00EF4E16" w:rsidRDefault="00586B2F" w:rsidP="00144DCB">
            <w:pPr>
              <w:pStyle w:val="TabelleConfigDBErfordernis"/>
            </w:pPr>
            <w:sdt>
              <w:sdtPr>
                <w:alias w:val="Erfordernis"/>
                <w:tag w:val="Erfordernis"/>
                <w:id w:val="-818798099"/>
                <w:placeholder>
                  <w:docPart w:val="A4F8B9ADC2884506845DBF94DDFB2C79"/>
                </w:placeholder>
                <w:dropDownList>
                  <w:listItem w:value="Wählen Sie ein Element aus."/>
                  <w:listItem w:displayText="Ja" w:value="1"/>
                  <w:listItem w:displayText="Nein" w:value="0"/>
                  <w:listItem w:displayText="Bedingt" w:value="-1"/>
                </w:dropDownList>
              </w:sdtPr>
              <w:sdtEndPr/>
              <w:sdtContent>
                <w:r w:rsidR="003D14F2">
                  <w:t>Ja</w:t>
                </w:r>
              </w:sdtContent>
            </w:sdt>
            <w:r w:rsidR="003D14F2">
              <w:tab/>
            </w:r>
          </w:p>
        </w:tc>
      </w:tr>
      <w:tr w:rsidR="003D14F2" w:rsidRPr="0048635B" w14:paraId="074A0B68" w14:textId="77777777" w:rsidTr="00144DCB">
        <w:trPr>
          <w:cantSplit/>
          <w:trHeight w:val="284"/>
        </w:trPr>
        <w:tc>
          <w:tcPr>
            <w:tcW w:w="1418" w:type="dxa"/>
            <w:tcBorders>
              <w:bottom w:val="single" w:sz="4" w:space="0" w:color="auto"/>
            </w:tcBorders>
            <w:shd w:val="clear" w:color="auto" w:fill="D9D9D9" w:themeFill="background1" w:themeFillShade="D9"/>
            <w:vAlign w:val="center"/>
          </w:tcPr>
          <w:p w14:paraId="65D42A22" w14:textId="77777777" w:rsidR="003D14F2" w:rsidRPr="0048635B" w:rsidRDefault="003D14F2" w:rsidP="00144DCB">
            <w:pPr>
              <w:pStyle w:val="TabelleConfigDBTitel"/>
              <w:rPr>
                <w:rFonts w:cs="Arial"/>
                <w:szCs w:val="24"/>
              </w:rPr>
            </w:pPr>
            <w:r>
              <w:rPr>
                <w:rFonts w:cs="Arial"/>
                <w:szCs w:val="24"/>
              </w:rPr>
              <w:t>Bemerkung</w:t>
            </w:r>
          </w:p>
        </w:tc>
        <w:tc>
          <w:tcPr>
            <w:tcW w:w="8108" w:type="dxa"/>
            <w:tcBorders>
              <w:bottom w:val="single" w:sz="4" w:space="0" w:color="auto"/>
            </w:tcBorders>
          </w:tcPr>
          <w:p w14:paraId="17613564" w14:textId="488E2F76" w:rsidR="003D14F2" w:rsidRPr="009F1B81" w:rsidRDefault="003D14F2" w:rsidP="00144DCB">
            <w:pPr>
              <w:pStyle w:val="TabelleConfigDB"/>
            </w:pPr>
            <w:r>
              <w:t>Neue Variable</w:t>
            </w:r>
          </w:p>
        </w:tc>
      </w:tr>
      <w:tr w:rsidR="003D14F2" w:rsidRPr="0048635B" w14:paraId="735D179A" w14:textId="77777777" w:rsidTr="00144DCB">
        <w:trPr>
          <w:cantSplit/>
          <w:trHeight w:hRule="exact" w:val="170"/>
        </w:trPr>
        <w:tc>
          <w:tcPr>
            <w:tcW w:w="1418" w:type="dxa"/>
            <w:tcBorders>
              <w:top w:val="single" w:sz="4" w:space="0" w:color="auto"/>
              <w:left w:val="nil"/>
              <w:bottom w:val="nil"/>
              <w:right w:val="nil"/>
            </w:tcBorders>
            <w:shd w:val="clear" w:color="auto" w:fill="auto"/>
            <w:vAlign w:val="center"/>
          </w:tcPr>
          <w:p w14:paraId="3EA45299" w14:textId="77777777" w:rsidR="003D14F2" w:rsidRDefault="003D14F2" w:rsidP="00144DCB">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1018BCD" w14:textId="77777777" w:rsidR="003D14F2" w:rsidRPr="009F1B81" w:rsidRDefault="003D14F2" w:rsidP="00144DCB">
            <w:pPr>
              <w:pStyle w:val="TabelleConfigDB"/>
              <w:keepNext w:val="0"/>
            </w:pPr>
          </w:p>
        </w:tc>
      </w:tr>
    </w:tbl>
    <w:p w14:paraId="24822780" w14:textId="06C5FA06" w:rsidR="003D14F2" w:rsidRDefault="003D14F2"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3D14F2" w:rsidRPr="0048635B" w14:paraId="09B8BE39" w14:textId="77777777" w:rsidTr="00144DCB">
        <w:trPr>
          <w:cantSplit/>
          <w:trHeight w:val="337"/>
        </w:trPr>
        <w:tc>
          <w:tcPr>
            <w:tcW w:w="1418" w:type="dxa"/>
            <w:shd w:val="clear" w:color="auto" w:fill="D9D9D9" w:themeFill="background1" w:themeFillShade="D9"/>
            <w:vAlign w:val="center"/>
          </w:tcPr>
          <w:p w14:paraId="3D72F1EB" w14:textId="77777777" w:rsidR="003D14F2" w:rsidRPr="00033262" w:rsidRDefault="003D14F2" w:rsidP="00144DCB">
            <w:pPr>
              <w:pStyle w:val="TabelleConfigDBTitel"/>
            </w:pPr>
            <w:r>
              <w:t>Variable</w:t>
            </w:r>
          </w:p>
        </w:tc>
        <w:sdt>
          <w:sdtPr>
            <w:rPr>
              <w:rFonts w:cs="Arial"/>
              <w:szCs w:val="24"/>
            </w:rPr>
            <w:alias w:val="Name der ConfigDB-Variable"/>
            <w:tag w:val="Name der ConfigDB-Variable"/>
            <w:id w:val="-2104179387"/>
            <w:placeholder>
              <w:docPart w:val="574C10601B2D4BAA9B94A1BE9336D7A0"/>
            </w:placeholder>
            <w:text/>
          </w:sdtPr>
          <w:sdtEndPr/>
          <w:sdtContent>
            <w:tc>
              <w:tcPr>
                <w:tcW w:w="8108" w:type="dxa"/>
                <w:shd w:val="clear" w:color="auto" w:fill="D9D9D9" w:themeFill="background1" w:themeFillShade="D9"/>
                <w:vAlign w:val="center"/>
              </w:tcPr>
              <w:p w14:paraId="7DB7A819" w14:textId="76877D45" w:rsidR="003D14F2" w:rsidRPr="00033262" w:rsidRDefault="003D14F2" w:rsidP="00144DCB">
                <w:pPr>
                  <w:pStyle w:val="TabelleConfigDBVariablen-Name"/>
                </w:pPr>
                <w:r w:rsidRPr="003D14F2">
                  <w:rPr>
                    <w:rFonts w:cs="Arial"/>
                    <w:szCs w:val="24"/>
                  </w:rPr>
                  <w:t>LYNC2013_DB_DATA_PATH</w:t>
                </w:r>
              </w:p>
            </w:tc>
          </w:sdtContent>
        </w:sdt>
      </w:tr>
      <w:tr w:rsidR="003D14F2" w:rsidRPr="0048635B" w14:paraId="5D201345" w14:textId="77777777" w:rsidTr="00144DCB">
        <w:trPr>
          <w:cantSplit/>
          <w:trHeight w:val="284"/>
        </w:trPr>
        <w:tc>
          <w:tcPr>
            <w:tcW w:w="1418" w:type="dxa"/>
            <w:shd w:val="clear" w:color="auto" w:fill="D9D9D9" w:themeFill="background1" w:themeFillShade="D9"/>
            <w:vAlign w:val="center"/>
          </w:tcPr>
          <w:p w14:paraId="0F663CFE" w14:textId="77777777" w:rsidR="003D14F2" w:rsidRPr="0048635B" w:rsidRDefault="003D14F2" w:rsidP="003D14F2">
            <w:pPr>
              <w:pStyle w:val="TabelleConfigDBTitel"/>
              <w:rPr>
                <w:rFonts w:cs="Arial"/>
                <w:szCs w:val="24"/>
              </w:rPr>
            </w:pPr>
            <w:r>
              <w:rPr>
                <w:rFonts w:cs="Arial"/>
                <w:szCs w:val="24"/>
              </w:rPr>
              <w:t>Funktion</w:t>
            </w:r>
          </w:p>
        </w:tc>
        <w:tc>
          <w:tcPr>
            <w:tcW w:w="8108" w:type="dxa"/>
          </w:tcPr>
          <w:p w14:paraId="603E9D29" w14:textId="6F43DC59" w:rsidR="003D14F2" w:rsidRPr="0048635B" w:rsidRDefault="003D14F2" w:rsidP="003D14F2">
            <w:pPr>
              <w:pStyle w:val="TabelleConfigDB"/>
              <w:rPr>
                <w:rFonts w:cs="Arial"/>
                <w:szCs w:val="24"/>
              </w:rPr>
            </w:pPr>
            <w:r>
              <w:rPr>
                <w:rFonts w:cs="Arial"/>
                <w:szCs w:val="24"/>
              </w:rPr>
              <w:t>Datenpfad für die Lyncdatenbanken</w:t>
            </w:r>
          </w:p>
        </w:tc>
      </w:tr>
      <w:tr w:rsidR="003D14F2" w:rsidRPr="0048635B" w14:paraId="59B4817F" w14:textId="77777777" w:rsidTr="00144DCB">
        <w:trPr>
          <w:cantSplit/>
          <w:trHeight w:val="284"/>
        </w:trPr>
        <w:tc>
          <w:tcPr>
            <w:tcW w:w="1418" w:type="dxa"/>
            <w:shd w:val="clear" w:color="auto" w:fill="D9D9D9" w:themeFill="background1" w:themeFillShade="D9"/>
            <w:vAlign w:val="center"/>
          </w:tcPr>
          <w:p w14:paraId="3290350E" w14:textId="77777777" w:rsidR="003D14F2" w:rsidRPr="0048635B" w:rsidRDefault="003D14F2" w:rsidP="003D14F2">
            <w:pPr>
              <w:pStyle w:val="TabelleConfigDBTitel"/>
              <w:rPr>
                <w:rFonts w:cs="Arial"/>
                <w:szCs w:val="24"/>
              </w:rPr>
            </w:pPr>
            <w:r>
              <w:rPr>
                <w:rFonts w:cs="Arial"/>
                <w:szCs w:val="24"/>
              </w:rPr>
              <w:t>Erforderlich</w:t>
            </w:r>
          </w:p>
        </w:tc>
        <w:tc>
          <w:tcPr>
            <w:tcW w:w="8108" w:type="dxa"/>
          </w:tcPr>
          <w:p w14:paraId="61501EA5" w14:textId="77777777" w:rsidR="003D14F2" w:rsidRPr="00EF4E16" w:rsidRDefault="00586B2F" w:rsidP="003D14F2">
            <w:pPr>
              <w:pStyle w:val="TabelleConfigDBErfordernis"/>
            </w:pPr>
            <w:sdt>
              <w:sdtPr>
                <w:alias w:val="Erfordernis"/>
                <w:tag w:val="Erfordernis"/>
                <w:id w:val="1299881243"/>
                <w:placeholder>
                  <w:docPart w:val="9F897FF07246497683506C53C11675AC"/>
                </w:placeholder>
                <w:dropDownList>
                  <w:listItem w:value="Wählen Sie ein Element aus."/>
                  <w:listItem w:displayText="Ja" w:value="1"/>
                  <w:listItem w:displayText="Nein" w:value="0"/>
                  <w:listItem w:displayText="Bedingt" w:value="-1"/>
                </w:dropDownList>
              </w:sdtPr>
              <w:sdtEndPr/>
              <w:sdtContent>
                <w:r w:rsidR="003D14F2">
                  <w:t>Ja</w:t>
                </w:r>
              </w:sdtContent>
            </w:sdt>
            <w:r w:rsidR="003D14F2">
              <w:tab/>
            </w:r>
          </w:p>
        </w:tc>
      </w:tr>
      <w:tr w:rsidR="003D14F2" w:rsidRPr="0048635B" w14:paraId="29642165" w14:textId="77777777" w:rsidTr="00144DCB">
        <w:trPr>
          <w:cantSplit/>
          <w:trHeight w:val="284"/>
        </w:trPr>
        <w:tc>
          <w:tcPr>
            <w:tcW w:w="1418" w:type="dxa"/>
            <w:tcBorders>
              <w:bottom w:val="single" w:sz="4" w:space="0" w:color="auto"/>
            </w:tcBorders>
            <w:shd w:val="clear" w:color="auto" w:fill="D9D9D9" w:themeFill="background1" w:themeFillShade="D9"/>
            <w:vAlign w:val="center"/>
          </w:tcPr>
          <w:p w14:paraId="7CD8D201" w14:textId="77777777" w:rsidR="003D14F2" w:rsidRPr="0048635B" w:rsidRDefault="003D14F2" w:rsidP="003D14F2">
            <w:pPr>
              <w:pStyle w:val="TabelleConfigDBTitel"/>
              <w:rPr>
                <w:rFonts w:cs="Arial"/>
                <w:szCs w:val="24"/>
              </w:rPr>
            </w:pPr>
            <w:r>
              <w:rPr>
                <w:rFonts w:cs="Arial"/>
                <w:szCs w:val="24"/>
              </w:rPr>
              <w:t>Bemerkung</w:t>
            </w:r>
          </w:p>
        </w:tc>
        <w:tc>
          <w:tcPr>
            <w:tcW w:w="8108" w:type="dxa"/>
            <w:tcBorders>
              <w:bottom w:val="single" w:sz="4" w:space="0" w:color="auto"/>
            </w:tcBorders>
          </w:tcPr>
          <w:p w14:paraId="24FD6DA5" w14:textId="1A2305F9" w:rsidR="003D14F2" w:rsidRPr="009F1B81" w:rsidRDefault="003D14F2" w:rsidP="003D14F2">
            <w:pPr>
              <w:pStyle w:val="TabelleConfigDB"/>
            </w:pPr>
            <w:r>
              <w:t>Neue Variable</w:t>
            </w:r>
          </w:p>
        </w:tc>
      </w:tr>
      <w:tr w:rsidR="003D14F2" w:rsidRPr="0048635B" w14:paraId="3BA6BCB0" w14:textId="77777777" w:rsidTr="00144DCB">
        <w:trPr>
          <w:cantSplit/>
          <w:trHeight w:hRule="exact" w:val="170"/>
        </w:trPr>
        <w:tc>
          <w:tcPr>
            <w:tcW w:w="1418" w:type="dxa"/>
            <w:tcBorders>
              <w:top w:val="single" w:sz="4" w:space="0" w:color="auto"/>
              <w:left w:val="nil"/>
              <w:bottom w:val="nil"/>
              <w:right w:val="nil"/>
            </w:tcBorders>
            <w:shd w:val="clear" w:color="auto" w:fill="auto"/>
            <w:vAlign w:val="center"/>
          </w:tcPr>
          <w:p w14:paraId="0161D9FD" w14:textId="77777777" w:rsidR="003D14F2" w:rsidRDefault="003D14F2" w:rsidP="003D14F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1F47E87" w14:textId="77777777" w:rsidR="003D14F2" w:rsidRPr="009F1B81" w:rsidRDefault="003D14F2" w:rsidP="003D14F2">
            <w:pPr>
              <w:pStyle w:val="TabelleConfigDB"/>
              <w:keepNext w:val="0"/>
            </w:pPr>
          </w:p>
        </w:tc>
      </w:tr>
    </w:tbl>
    <w:p w14:paraId="74157804" w14:textId="77777777" w:rsidR="003D14F2" w:rsidRDefault="003D14F2" w:rsidP="003265E2">
      <w:pPr>
        <w:pStyle w:val="Flietext"/>
      </w:pPr>
    </w:p>
    <w:p w14:paraId="3671D70A" w14:textId="3DC6180A" w:rsidR="003265E2" w:rsidRPr="00425577" w:rsidRDefault="003D14F2" w:rsidP="003265E2">
      <w:pPr>
        <w:pStyle w:val="Flietext"/>
      </w:pPr>
      <w:r>
        <w:lastRenderedPageBreak/>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05E46B4F" w14:textId="4C9292B5" w:rsidR="003D14F2" w:rsidRDefault="003D14F2" w:rsidP="003D14F2">
      <w:pPr>
        <w:pStyle w:val="Quelltext"/>
      </w:pPr>
      <w:r w:rsidRPr="007A5574">
        <w:rPr>
          <w:b/>
        </w:rPr>
        <w:t>LYNC2013_SQL_BE_NODE_1</w:t>
      </w:r>
      <w:r>
        <w:t>[FS]</w:t>
      </w:r>
      <w:r w:rsidR="007A5574" w:rsidRPr="007A5574">
        <w:rPr>
          <w:color w:val="FF0000"/>
          <w:highlight w:val="yellow"/>
        </w:rPr>
        <w:t>XXXXX</w:t>
      </w:r>
      <w:r>
        <w:t>[FS][FS][FS]</w:t>
      </w:r>
      <w:r w:rsidR="007A5574">
        <w:t>Variabel – Wert bitte selbst eintragen</w:t>
      </w:r>
    </w:p>
    <w:p w14:paraId="26F57252" w14:textId="4D4E877E" w:rsidR="003D14F2" w:rsidRDefault="003D14F2" w:rsidP="003D14F2">
      <w:pPr>
        <w:pStyle w:val="Quelltext"/>
      </w:pPr>
      <w:r w:rsidRPr="007A5574">
        <w:rPr>
          <w:b/>
        </w:rPr>
        <w:t>LYNC2013_SQL_INSTANCE_NAME</w:t>
      </w:r>
      <w:r>
        <w:t>[FS]</w:t>
      </w:r>
      <w:r w:rsidR="007A5574">
        <w:t>LYNC</w:t>
      </w:r>
      <w:r>
        <w:t>[FS][FS][FS]</w:t>
      </w:r>
    </w:p>
    <w:p w14:paraId="312F7C3D" w14:textId="5E0FE8ED" w:rsidR="003D14F2" w:rsidRDefault="003D14F2" w:rsidP="003D14F2">
      <w:pPr>
        <w:pStyle w:val="Quelltext"/>
      </w:pPr>
      <w:r w:rsidRPr="007A5574">
        <w:rPr>
          <w:b/>
        </w:rPr>
        <w:t>LYNC2013_DB_LOG_PATH</w:t>
      </w:r>
      <w:r>
        <w:t>[FS]</w:t>
      </w:r>
      <w:r w:rsidR="007A5574" w:rsidRPr="007A5574">
        <w:t>e:\LYNC_LOG</w:t>
      </w:r>
      <w:r>
        <w:t>[FS][FS][FS]</w:t>
      </w:r>
    </w:p>
    <w:p w14:paraId="534B3EC8" w14:textId="61EBFF22" w:rsidR="00F10CBF" w:rsidRDefault="003D14F2" w:rsidP="003D14F2">
      <w:pPr>
        <w:pStyle w:val="Quelltext"/>
      </w:pPr>
      <w:r w:rsidRPr="007A5574">
        <w:rPr>
          <w:b/>
        </w:rPr>
        <w:t>LYNC2013_DB_DATA_PATH</w:t>
      </w:r>
      <w:r>
        <w:t>[FS]</w:t>
      </w:r>
      <w:r w:rsidR="007A5574" w:rsidRPr="007A5574">
        <w:t>d:\LYNC_DATA\MSSQL10_50.LYNC\MSSQL\DATA</w:t>
      </w:r>
      <w:r>
        <w:t>[FS][FS][FS]</w:t>
      </w:r>
    </w:p>
    <w:p w14:paraId="4F686F83" w14:textId="77777777" w:rsidR="003D14F2" w:rsidRPr="00F10CBF" w:rsidRDefault="003D14F2" w:rsidP="003D14F2">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265BE220" w:rsidR="00884FC6" w:rsidRPr="00D3632D" w:rsidRDefault="00BF4D90"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30EFFBA4" w:rsidR="00D3632D" w:rsidRDefault="00BF4D90"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43FB5A3" w:rsidR="007B75FD" w:rsidRDefault="00BF4D90" w:rsidP="00D3632D">
      <w:pPr>
        <w:pStyle w:val="Flietext"/>
      </w:pPr>
      <w:r>
        <w:t>-</w:t>
      </w: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even" r:id="rId14"/>
      <w:headerReference w:type="default" r:id="rId15"/>
      <w:footerReference w:type="even" r:id="rId16"/>
      <w:footerReference w:type="default" r:id="rId17"/>
      <w:headerReference w:type="first" r:id="rId18"/>
      <w:footerReference w:type="first" r:id="rId19"/>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198F4" w14:textId="77777777" w:rsidR="00586B2F" w:rsidRDefault="00586B2F">
      <w:r>
        <w:separator/>
      </w:r>
    </w:p>
  </w:endnote>
  <w:endnote w:type="continuationSeparator" w:id="0">
    <w:p w14:paraId="3644EEAD" w14:textId="77777777" w:rsidR="00586B2F" w:rsidRDefault="0058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7BF86" w14:textId="77777777" w:rsidR="00FB14E3" w:rsidRDefault="00FB14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0C1AF3B3" w:rsidR="00AD2656" w:rsidRDefault="00AD2656" w:rsidP="00C906C1">
          <w:pPr>
            <w:pStyle w:val="Fuzeile"/>
            <w:ind w:left="68"/>
          </w:pPr>
          <w:r>
            <w:t xml:space="preserve">Version </w:t>
          </w:r>
          <w:r w:rsidR="00C906C1">
            <w:t>0.</w:t>
          </w:r>
          <w:r w:rsidR="00FB14E3">
            <w:t>0.2</w:t>
          </w:r>
          <w:bookmarkStart w:id="55" w:name="_GoBack"/>
          <w:bookmarkEnd w:id="55"/>
        </w:p>
      </w:tc>
      <w:tc>
        <w:tcPr>
          <w:tcW w:w="4961" w:type="dxa"/>
          <w:vAlign w:val="center"/>
        </w:tcPr>
        <w:p w14:paraId="75E1B304" w14:textId="3427B4AB" w:rsidR="00AD2656" w:rsidRPr="006B344E" w:rsidRDefault="00B067FB">
          <w:pPr>
            <w:pStyle w:val="Fuzeile"/>
            <w:tabs>
              <w:tab w:val="clear" w:pos="4536"/>
            </w:tabs>
          </w:pPr>
          <w:fldSimple w:instr=" FILENAME  \* MERGEFORMAT ">
            <w:r w:rsidR="00BF4D90">
              <w:rPr>
                <w:noProof/>
              </w:rPr>
              <w:t>ImplD_MS_LYNC2013_FE_CFG_Database_Vxxx.docx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FB14E3">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FB14E3">
            <w:rPr>
              <w:noProof/>
            </w:rPr>
            <w:t>6</w:t>
          </w:r>
          <w:r w:rsidR="005F3441">
            <w:fldChar w:fldCharType="end"/>
          </w:r>
        </w:p>
      </w:tc>
      <w:tc>
        <w:tcPr>
          <w:tcW w:w="2194" w:type="dxa"/>
          <w:vAlign w:val="center"/>
        </w:tcPr>
        <w:p w14:paraId="6E9D9C88" w14:textId="0370049C"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FB14E3">
            <w:rPr>
              <w:noProof/>
            </w:rPr>
            <w:t>04.11.16</w:t>
          </w:r>
          <w:r w:rsidR="005F3441">
            <w:fldChar w:fldCharType="end"/>
          </w:r>
        </w:p>
      </w:tc>
    </w:tr>
  </w:tbl>
  <w:p w14:paraId="036AF8DF" w14:textId="77777777" w:rsidR="00AD2656" w:rsidRDefault="00AD2656">
    <w:pPr>
      <w:spacing w:before="0"/>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A5B9B" w14:textId="77777777" w:rsidR="00FB14E3" w:rsidRDefault="00FB14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822A5" w14:textId="77777777" w:rsidR="00586B2F" w:rsidRDefault="00586B2F">
      <w:r>
        <w:separator/>
      </w:r>
    </w:p>
  </w:footnote>
  <w:footnote w:type="continuationSeparator" w:id="0">
    <w:p w14:paraId="56B867FC" w14:textId="77777777" w:rsidR="00586B2F" w:rsidRDefault="00586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B1C06" w14:textId="77777777" w:rsidR="00FB14E3" w:rsidRDefault="00FB14E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237430F5" w:rsidR="00AD2656" w:rsidRDefault="00BF4D90" w:rsidP="00894979">
          <w:pPr>
            <w:pStyle w:val="Kopfzeile"/>
          </w:pPr>
          <w:r>
            <w:rPr>
              <w:rFonts w:cs="Arial"/>
              <w:noProof/>
              <w:sz w:val="22"/>
            </w:rPr>
            <w:t>MS_LYNC2013_FE_CFG_Database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9598" w14:textId="77777777" w:rsidR="00FB14E3" w:rsidRDefault="00FB14E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5FC0"/>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14F2"/>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6B2F"/>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5574"/>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7FB"/>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4D90"/>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14E3"/>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000770">
      <w:bodyDiv w:val="1"/>
      <w:marLeft w:val="0"/>
      <w:marRight w:val="0"/>
      <w:marTop w:val="0"/>
      <w:marBottom w:val="0"/>
      <w:divBdr>
        <w:top w:val="none" w:sz="0" w:space="0" w:color="auto"/>
        <w:left w:val="none" w:sz="0" w:space="0" w:color="auto"/>
        <w:bottom w:val="none" w:sz="0" w:space="0" w:color="auto"/>
        <w:right w:val="none" w:sz="0" w:space="0" w:color="auto"/>
      </w:divBdr>
    </w:div>
    <w:div w:id="15329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2CA9DC6328A34867BCB13CFE35418F8F"/>
        <w:category>
          <w:name w:val="Allgemein"/>
          <w:gallery w:val="placeholder"/>
        </w:category>
        <w:types>
          <w:type w:val="bbPlcHdr"/>
        </w:types>
        <w:behaviors>
          <w:behavior w:val="content"/>
        </w:behaviors>
        <w:guid w:val="{FA7DF929-5085-4D55-A776-67FC0DDC2519}"/>
      </w:docPartPr>
      <w:docPartBody>
        <w:p w:rsidR="00423C46" w:rsidRDefault="001848BB" w:rsidP="001848BB">
          <w:pPr>
            <w:pStyle w:val="2CA9DC6328A34867BCB13CFE35418F8F"/>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7636392EE51F45E59A606857ECDDEE37"/>
        <w:category>
          <w:name w:val="Allgemein"/>
          <w:gallery w:val="placeholder"/>
        </w:category>
        <w:types>
          <w:type w:val="bbPlcHdr"/>
        </w:types>
        <w:behaviors>
          <w:behavior w:val="content"/>
        </w:behaviors>
        <w:guid w:val="{BA00C306-9E80-4C8C-BE23-C7FFADFA1742}"/>
      </w:docPartPr>
      <w:docPartBody>
        <w:p w:rsidR="00423C46" w:rsidRDefault="001848BB" w:rsidP="001848BB">
          <w:pPr>
            <w:pStyle w:val="7636392EE51F45E59A606857ECDDEE37"/>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A491CBCD6EEC4312B743512A1307972D"/>
        <w:category>
          <w:name w:val="Allgemein"/>
          <w:gallery w:val="placeholder"/>
        </w:category>
        <w:types>
          <w:type w:val="bbPlcHdr"/>
        </w:types>
        <w:behaviors>
          <w:behavior w:val="content"/>
        </w:behaviors>
        <w:guid w:val="{1937565A-1A53-44F1-BEF9-6933E590AAF4}"/>
      </w:docPartPr>
      <w:docPartBody>
        <w:p w:rsidR="00423C46" w:rsidRDefault="001848BB" w:rsidP="001848BB">
          <w:pPr>
            <w:pStyle w:val="A491CBCD6EEC4312B743512A1307972D"/>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A8F4D81561C4F749DEC363F85E1FE8A"/>
        <w:category>
          <w:name w:val="Allgemein"/>
          <w:gallery w:val="placeholder"/>
        </w:category>
        <w:types>
          <w:type w:val="bbPlcHdr"/>
        </w:types>
        <w:behaviors>
          <w:behavior w:val="content"/>
        </w:behaviors>
        <w:guid w:val="{AD55D7E5-02D8-4456-BFC0-16C5F5D16950}"/>
      </w:docPartPr>
      <w:docPartBody>
        <w:p w:rsidR="00423C46" w:rsidRDefault="001848BB" w:rsidP="001848BB">
          <w:pPr>
            <w:pStyle w:val="5A8F4D81561C4F749DEC363F85E1FE8A"/>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2909562FF4D4452DA6EA046BE18B0176"/>
        <w:category>
          <w:name w:val="Allgemein"/>
          <w:gallery w:val="placeholder"/>
        </w:category>
        <w:types>
          <w:type w:val="bbPlcHdr"/>
        </w:types>
        <w:behaviors>
          <w:behavior w:val="content"/>
        </w:behaviors>
        <w:guid w:val="{4DE032C4-AE73-4915-BA7A-286AF104210D}"/>
      </w:docPartPr>
      <w:docPartBody>
        <w:p w:rsidR="00423C46" w:rsidRDefault="001848BB" w:rsidP="001848BB">
          <w:pPr>
            <w:pStyle w:val="2909562FF4D4452DA6EA046BE18B017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CA9C005E96747CFADBB3C0094C63A82"/>
        <w:category>
          <w:name w:val="Allgemein"/>
          <w:gallery w:val="placeholder"/>
        </w:category>
        <w:types>
          <w:type w:val="bbPlcHdr"/>
        </w:types>
        <w:behaviors>
          <w:behavior w:val="content"/>
        </w:behaviors>
        <w:guid w:val="{C695693A-7247-4E0B-96BF-8EF3F1F4755B}"/>
      </w:docPartPr>
      <w:docPartBody>
        <w:p w:rsidR="00423C46" w:rsidRDefault="001848BB" w:rsidP="001848BB">
          <w:pPr>
            <w:pStyle w:val="9CA9C005E96747CFADBB3C0094C63A8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975D3F20E56F4A1790ED68C825FEB488"/>
        <w:category>
          <w:name w:val="Allgemein"/>
          <w:gallery w:val="placeholder"/>
        </w:category>
        <w:types>
          <w:type w:val="bbPlcHdr"/>
        </w:types>
        <w:behaviors>
          <w:behavior w:val="content"/>
        </w:behaviors>
        <w:guid w:val="{448FB480-F6B2-453A-85C3-AA844B007F4C}"/>
      </w:docPartPr>
      <w:docPartBody>
        <w:p w:rsidR="00423C46" w:rsidRDefault="001848BB" w:rsidP="001848BB">
          <w:pPr>
            <w:pStyle w:val="975D3F20E56F4A1790ED68C825FEB488"/>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4F8B9ADC2884506845DBF94DDFB2C79"/>
        <w:category>
          <w:name w:val="Allgemein"/>
          <w:gallery w:val="placeholder"/>
        </w:category>
        <w:types>
          <w:type w:val="bbPlcHdr"/>
        </w:types>
        <w:behaviors>
          <w:behavior w:val="content"/>
        </w:behaviors>
        <w:guid w:val="{A3D531E7-97C7-4725-AEC0-804C070EF7F7}"/>
      </w:docPartPr>
      <w:docPartBody>
        <w:p w:rsidR="00423C46" w:rsidRDefault="001848BB" w:rsidP="001848BB">
          <w:pPr>
            <w:pStyle w:val="A4F8B9ADC2884506845DBF94DDFB2C79"/>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574C10601B2D4BAA9B94A1BE9336D7A0"/>
        <w:category>
          <w:name w:val="Allgemein"/>
          <w:gallery w:val="placeholder"/>
        </w:category>
        <w:types>
          <w:type w:val="bbPlcHdr"/>
        </w:types>
        <w:behaviors>
          <w:behavior w:val="content"/>
        </w:behaviors>
        <w:guid w:val="{3900C6EE-77E5-45C4-A3D2-EA4C9160889A}"/>
      </w:docPartPr>
      <w:docPartBody>
        <w:p w:rsidR="00423C46" w:rsidRDefault="001848BB" w:rsidP="001848BB">
          <w:pPr>
            <w:pStyle w:val="574C10601B2D4BAA9B94A1BE9336D7A0"/>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9F897FF07246497683506C53C11675AC"/>
        <w:category>
          <w:name w:val="Allgemein"/>
          <w:gallery w:val="placeholder"/>
        </w:category>
        <w:types>
          <w:type w:val="bbPlcHdr"/>
        </w:types>
        <w:behaviors>
          <w:behavior w:val="content"/>
        </w:behaviors>
        <w:guid w:val="{EBD7DC95-7F8F-40B1-BC06-55AD1DD5955E}"/>
      </w:docPartPr>
      <w:docPartBody>
        <w:p w:rsidR="00423C46" w:rsidRDefault="001848BB" w:rsidP="001848BB">
          <w:pPr>
            <w:pStyle w:val="9F897FF07246497683506C53C11675AC"/>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848BB"/>
    <w:rsid w:val="001A1445"/>
    <w:rsid w:val="00311392"/>
    <w:rsid w:val="00343601"/>
    <w:rsid w:val="003E5B48"/>
    <w:rsid w:val="00423C46"/>
    <w:rsid w:val="00445B58"/>
    <w:rsid w:val="00451CC2"/>
    <w:rsid w:val="004D397E"/>
    <w:rsid w:val="006B5295"/>
    <w:rsid w:val="00741D00"/>
    <w:rsid w:val="00854B9D"/>
    <w:rsid w:val="00862833"/>
    <w:rsid w:val="00870EB7"/>
    <w:rsid w:val="0096194A"/>
    <w:rsid w:val="00963F0E"/>
    <w:rsid w:val="009A207E"/>
    <w:rsid w:val="009B3F83"/>
    <w:rsid w:val="00A333C1"/>
    <w:rsid w:val="00BC39DF"/>
    <w:rsid w:val="00D65862"/>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1848BB"/>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2CA9DC6328A34867BCB13CFE35418F8F">
    <w:name w:val="2CA9DC6328A34867BCB13CFE35418F8F"/>
    <w:rsid w:val="001848BB"/>
    <w:pPr>
      <w:spacing w:after="160" w:line="259" w:lineRule="auto"/>
    </w:pPr>
  </w:style>
  <w:style w:type="paragraph" w:customStyle="1" w:styleId="7636392EE51F45E59A606857ECDDEE37">
    <w:name w:val="7636392EE51F45E59A606857ECDDEE37"/>
    <w:rsid w:val="001848BB"/>
    <w:pPr>
      <w:spacing w:after="160" w:line="259" w:lineRule="auto"/>
    </w:pPr>
  </w:style>
  <w:style w:type="paragraph" w:customStyle="1" w:styleId="A491CBCD6EEC4312B743512A1307972D">
    <w:name w:val="A491CBCD6EEC4312B743512A1307972D"/>
    <w:rsid w:val="001848BB"/>
    <w:pPr>
      <w:spacing w:after="160" w:line="259" w:lineRule="auto"/>
    </w:pPr>
  </w:style>
  <w:style w:type="paragraph" w:customStyle="1" w:styleId="5A8F4D81561C4F749DEC363F85E1FE8A">
    <w:name w:val="5A8F4D81561C4F749DEC363F85E1FE8A"/>
    <w:rsid w:val="001848BB"/>
    <w:pPr>
      <w:spacing w:after="160" w:line="259" w:lineRule="auto"/>
    </w:pPr>
  </w:style>
  <w:style w:type="paragraph" w:customStyle="1" w:styleId="2909562FF4D4452DA6EA046BE18B0176">
    <w:name w:val="2909562FF4D4452DA6EA046BE18B0176"/>
    <w:rsid w:val="001848BB"/>
    <w:pPr>
      <w:spacing w:after="160" w:line="259" w:lineRule="auto"/>
    </w:pPr>
  </w:style>
  <w:style w:type="paragraph" w:customStyle="1" w:styleId="9CA9C005E96747CFADBB3C0094C63A82">
    <w:name w:val="9CA9C005E96747CFADBB3C0094C63A82"/>
    <w:rsid w:val="001848BB"/>
    <w:pPr>
      <w:spacing w:after="160" w:line="259" w:lineRule="auto"/>
    </w:pPr>
  </w:style>
  <w:style w:type="paragraph" w:customStyle="1" w:styleId="975D3F20E56F4A1790ED68C825FEB488">
    <w:name w:val="975D3F20E56F4A1790ED68C825FEB488"/>
    <w:rsid w:val="001848BB"/>
    <w:pPr>
      <w:spacing w:after="160" w:line="259" w:lineRule="auto"/>
    </w:pPr>
  </w:style>
  <w:style w:type="paragraph" w:customStyle="1" w:styleId="A4F8B9ADC2884506845DBF94DDFB2C79">
    <w:name w:val="A4F8B9ADC2884506845DBF94DDFB2C79"/>
    <w:rsid w:val="001848BB"/>
    <w:pPr>
      <w:spacing w:after="160" w:line="259" w:lineRule="auto"/>
    </w:pPr>
  </w:style>
  <w:style w:type="paragraph" w:customStyle="1" w:styleId="574C10601B2D4BAA9B94A1BE9336D7A0">
    <w:name w:val="574C10601B2D4BAA9B94A1BE9336D7A0"/>
    <w:rsid w:val="001848BB"/>
    <w:pPr>
      <w:spacing w:after="160" w:line="259" w:lineRule="auto"/>
    </w:pPr>
  </w:style>
  <w:style w:type="paragraph" w:customStyle="1" w:styleId="B62AFBBA7315463C9D46E386F05A3C86">
    <w:name w:val="B62AFBBA7315463C9D46E386F05A3C86"/>
    <w:rsid w:val="001848BB"/>
    <w:pPr>
      <w:spacing w:after="160" w:line="259" w:lineRule="auto"/>
    </w:pPr>
  </w:style>
  <w:style w:type="paragraph" w:customStyle="1" w:styleId="9F897FF07246497683506C53C11675AC">
    <w:name w:val="9F897FF07246497683506C53C11675AC"/>
    <w:rsid w:val="001848B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E5679C73-6347-4FEA-9ED0-84513EF7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733</Words>
  <Characters>4619</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31</cp:revision>
  <dcterms:created xsi:type="dcterms:W3CDTF">2016-05-31T15:15:00Z</dcterms:created>
  <dcterms:modified xsi:type="dcterms:W3CDTF">2016-11-04T13:44:00Z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