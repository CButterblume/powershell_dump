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A119C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FA119C">
              <w:rPr>
                <w:rFonts w:ascii="Arial" w:hAnsi="Arial" w:cs="Arial"/>
                <w:noProof/>
                <w:sz w:val="22"/>
                <w:lang w:val="de-DE"/>
              </w:rPr>
              <w:t>MS_LYNC2013_FE_CFG_Database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FA119C" w:rsidRPr="00FA119C">
              <w:rPr>
                <w:rFonts w:ascii="Arial" w:hAnsi="Arial" w:cs="Arial"/>
                <w:noProof/>
                <w:sz w:val="22"/>
                <w:lang w:val="en-US"/>
              </w:rPr>
              <w:t>MS_LYNC2013_FE_CFG_Database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F82039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F82039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132A6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B3F45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132A6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FA119C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132A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FA119C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E132A6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FA119C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A119C" w:rsidRPr="00FA119C">
              <w:rPr>
                <w:rFonts w:ascii="Arial" w:hAnsi="Arial" w:cs="Arial"/>
                <w:noProof/>
                <w:sz w:val="22"/>
                <w:lang w:val="de-DE"/>
              </w:rPr>
              <w:t>MS_LYNC2013_FE_CFG_Database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A119C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132A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132A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A6" w:rsidRDefault="00E132A6">
      <w:r>
        <w:separator/>
      </w:r>
    </w:p>
  </w:endnote>
  <w:endnote w:type="continuationSeparator" w:id="0">
    <w:p w:rsidR="00E132A6" w:rsidRDefault="00E1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6B3F45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6B3F45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A6" w:rsidRDefault="00E132A6">
      <w:r>
        <w:separator/>
      </w:r>
    </w:p>
  </w:footnote>
  <w:footnote w:type="continuationSeparator" w:id="0">
    <w:p w:rsidR="00E132A6" w:rsidRDefault="00E1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B6259"/>
    <w:rsid w:val="000C6743"/>
    <w:rsid w:val="000F762D"/>
    <w:rsid w:val="001A13A9"/>
    <w:rsid w:val="001A491F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B3F45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69BA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2A6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82039"/>
    <w:rsid w:val="00FA119C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E6E41"/>
    <w:rsid w:val="00302FB7"/>
    <w:rsid w:val="0049406A"/>
    <w:rsid w:val="009313C4"/>
    <w:rsid w:val="00BE7F91"/>
    <w:rsid w:val="00EF57CC"/>
    <w:rsid w:val="00F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