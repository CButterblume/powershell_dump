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CA470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 w:rsidRPr="00CA4706">
              <w:rPr>
                <w:rFonts w:ascii="Arial" w:hAnsi="Arial" w:cs="Arial"/>
                <w:noProof/>
                <w:sz w:val="22"/>
                <w:lang w:val="de-DE"/>
              </w:rPr>
              <w:t>MS_LYNC2013_ET_PreReq_DNSRecords</w:t>
            </w:r>
          </w:p>
        </w:tc>
      </w:tr>
      <w:tr w:rsidR="00547C79" w:rsidTr="00CA4706">
        <w:trPr>
          <w:trHeight w:val="688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8E29E9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BL_SW_INST_</w:t>
            </w:r>
            <w:r w:rsidR="00CA4706" w:rsidRPr="00CA4706">
              <w:rPr>
                <w:rFonts w:ascii="Arial" w:hAnsi="Arial" w:cs="Arial"/>
                <w:noProof/>
                <w:sz w:val="22"/>
                <w:lang w:val="en-US"/>
              </w:rPr>
              <w:t>MS_LYNC2013_ET_PreReq_DNSRecords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CA4706">
              <w:t xml:space="preserve"> </w:t>
            </w:r>
            <w:r w:rsidR="00CA4706" w:rsidRPr="00CA4706">
              <w:rPr>
                <w:rFonts w:ascii="Arial" w:hAnsi="Arial" w:cs="Arial"/>
                <w:noProof/>
                <w:sz w:val="22"/>
                <w:lang w:val="en-US"/>
              </w:rPr>
              <w:t>V_1_0_0_0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3309E3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9E300B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3309E3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CA4706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3309E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CA4706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3309E3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CA4706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 w:rsidTr="00CA4706">
        <w:trPr>
          <w:trHeight w:val="743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CA4706">
              <w:t xml:space="preserve"> </w:t>
            </w:r>
            <w:r w:rsidR="00CA4706" w:rsidRPr="00CA4706">
              <w:rPr>
                <w:rFonts w:ascii="Arial" w:hAnsi="Arial" w:cs="Arial"/>
                <w:noProof/>
                <w:sz w:val="22"/>
                <w:lang w:val="de-DE"/>
              </w:rPr>
              <w:t>MS_LYNC2013_ET_PreReq_DNSRecords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CA470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Nein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3309E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3309E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9E3" w:rsidRDefault="003309E3">
      <w:r>
        <w:separator/>
      </w:r>
    </w:p>
  </w:endnote>
  <w:endnote w:type="continuationSeparator" w:id="0">
    <w:p w:rsidR="003309E3" w:rsidRDefault="0033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9E300B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9E300B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9E3" w:rsidRDefault="003309E3">
      <w:r>
        <w:separator/>
      </w:r>
    </w:p>
  </w:footnote>
  <w:footnote w:type="continuationSeparator" w:id="0">
    <w:p w:rsidR="003309E3" w:rsidRDefault="00330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428B2"/>
    <w:rsid w:val="001A13A9"/>
    <w:rsid w:val="001A491F"/>
    <w:rsid w:val="001E6152"/>
    <w:rsid w:val="00242E18"/>
    <w:rsid w:val="002A6AE3"/>
    <w:rsid w:val="002D2D8C"/>
    <w:rsid w:val="002D2EAD"/>
    <w:rsid w:val="002E26A2"/>
    <w:rsid w:val="00320B47"/>
    <w:rsid w:val="003244B8"/>
    <w:rsid w:val="003309E3"/>
    <w:rsid w:val="00331250"/>
    <w:rsid w:val="003413C4"/>
    <w:rsid w:val="00342251"/>
    <w:rsid w:val="003577DE"/>
    <w:rsid w:val="00441106"/>
    <w:rsid w:val="005243C3"/>
    <w:rsid w:val="00547C79"/>
    <w:rsid w:val="00551089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8E29E9"/>
    <w:rsid w:val="00951170"/>
    <w:rsid w:val="009511DD"/>
    <w:rsid w:val="009615FB"/>
    <w:rsid w:val="00964773"/>
    <w:rsid w:val="009971CD"/>
    <w:rsid w:val="009E300B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C26D93"/>
    <w:rsid w:val="00C44374"/>
    <w:rsid w:val="00C50C23"/>
    <w:rsid w:val="00CA4706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1DAE"/>
    <w:rsid w:val="00235ECB"/>
    <w:rsid w:val="0049406A"/>
    <w:rsid w:val="009313C4"/>
    <w:rsid w:val="00BF4CAB"/>
    <w:rsid w:val="00E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3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194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8</cp:revision>
  <cp:lastPrinted>1901-01-01T00:00:00Z</cp:lastPrinted>
  <dcterms:created xsi:type="dcterms:W3CDTF">2016-05-31T15:15:00Z</dcterms:created>
  <dcterms:modified xsi:type="dcterms:W3CDTF">2016-11-07T12:24:00Z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