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0DDA5B2C" w:rsidR="00902D12" w:rsidRDefault="007456BE" w:rsidP="00442D10">
            <w:pPr>
              <w:pStyle w:val="Kopfzeile"/>
              <w:spacing w:before="80" w:after="0"/>
              <w:jc w:val="both"/>
            </w:pPr>
            <w:r>
              <w:t>Implementierungsdokumentation</w:t>
            </w:r>
            <w:r w:rsidR="006F786F">
              <w:t xml:space="preserve"> </w:t>
            </w:r>
            <w:r w:rsidR="002C1CDC">
              <w:rPr>
                <w:rFonts w:cs="Arial"/>
                <w:noProof/>
                <w:sz w:val="22"/>
                <w:lang w:val="en-US"/>
              </w:rPr>
              <w:t>MS_LYNC2013_WA_PreReq_Hotfixes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43F1299B"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2C1CDC">
              <w:rPr>
                <w:b/>
                <w:noProof/>
                <w:lang w:val="en-US"/>
              </w:rPr>
              <w:t>ImplD_MS_LYNC2013_WA_PreReq_Hotfixes_Vxxx.docx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30BCAAFD" w:rsidR="003134E8" w:rsidRDefault="002C1CDC" w:rsidP="00C530B1">
            <w:pPr>
              <w:spacing w:before="80"/>
              <w:rPr>
                <w:b/>
              </w:rPr>
            </w:pPr>
            <w:r>
              <w:rPr>
                <w:b/>
              </w:rPr>
              <w:t>07</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0C4AF826" w:rsidR="00955530" w:rsidRDefault="002C1CDC" w:rsidP="00902D12">
            <w:pPr>
              <w:rPr>
                <w:lang w:eastAsia="de-DE"/>
              </w:rPr>
            </w:pPr>
            <w:r>
              <w:rPr>
                <w:lang w:eastAsia="de-DE"/>
              </w:rPr>
              <w:t>0.0.2</w:t>
            </w:r>
          </w:p>
        </w:tc>
        <w:tc>
          <w:tcPr>
            <w:tcW w:w="1134" w:type="dxa"/>
            <w:tcMar>
              <w:top w:w="0" w:type="dxa"/>
              <w:left w:w="70" w:type="dxa"/>
              <w:bottom w:w="0" w:type="dxa"/>
              <w:right w:w="70" w:type="dxa"/>
            </w:tcMar>
          </w:tcPr>
          <w:p w14:paraId="6D0A37DB" w14:textId="1BFCB671" w:rsidR="00955530" w:rsidRDefault="002C1CDC" w:rsidP="00902D12">
            <w:pPr>
              <w:rPr>
                <w:lang w:eastAsia="de-DE"/>
              </w:rPr>
            </w:pPr>
            <w:r>
              <w:rPr>
                <w:lang w:eastAsia="de-DE"/>
              </w:rPr>
              <w:t>07.11.2016</w:t>
            </w:r>
          </w:p>
        </w:tc>
        <w:tc>
          <w:tcPr>
            <w:tcW w:w="5103" w:type="dxa"/>
            <w:tcMar>
              <w:top w:w="0" w:type="dxa"/>
              <w:left w:w="70" w:type="dxa"/>
              <w:bottom w:w="0" w:type="dxa"/>
              <w:right w:w="70" w:type="dxa"/>
            </w:tcMar>
          </w:tcPr>
          <w:p w14:paraId="3C0DC365" w14:textId="5D98AF71" w:rsidR="00955530" w:rsidRDefault="002C1CDC" w:rsidP="00902D12">
            <w:pPr>
              <w:rPr>
                <w:lang w:eastAsia="de-DE"/>
              </w:rPr>
            </w:pPr>
            <w:r>
              <w:rPr>
                <w:lang w:eastAsia="de-DE"/>
              </w:rPr>
              <w:t>Dokument befüllt.</w:t>
            </w:r>
          </w:p>
        </w:tc>
        <w:tc>
          <w:tcPr>
            <w:tcW w:w="2126" w:type="dxa"/>
            <w:tcMar>
              <w:top w:w="0" w:type="dxa"/>
              <w:left w:w="70" w:type="dxa"/>
              <w:bottom w:w="0" w:type="dxa"/>
              <w:right w:w="70" w:type="dxa"/>
            </w:tcMar>
          </w:tcPr>
          <w:p w14:paraId="770DD6D3" w14:textId="6860E5F2" w:rsidR="00955530" w:rsidRDefault="002C1CDC"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416BED1E" w:rsidR="00902D12" w:rsidRPr="00442D10" w:rsidRDefault="002C1CDC" w:rsidP="00442D10">
            <w:pPr>
              <w:rPr>
                <w:rFonts w:cs="Arial"/>
                <w:b/>
                <w:bCs/>
                <w:i/>
              </w:rPr>
            </w:pPr>
            <w:r>
              <w:rPr>
                <w:rFonts w:cs="Arial"/>
                <w:noProof/>
                <w:sz w:val="22"/>
                <w:lang w:val="en-US"/>
              </w:rPr>
              <w:t>MS_LYNC2013_WA_PreReq_Hotfixes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0581C661" w:rsidR="00902D12" w:rsidRDefault="002C1CDC" w:rsidP="00B629AB">
            <w:pPr>
              <w:rPr>
                <w:rFonts w:cs="Arial"/>
              </w:rPr>
            </w:pPr>
            <w:r>
              <w:rPr>
                <w:rFonts w:cs="Arial"/>
              </w:rPr>
              <w:t xml:space="preserve">Installation des benötigten Hotfixes und Deinstallation von Hotfix </w:t>
            </w:r>
            <w:r w:rsidRPr="002C1CDC">
              <w:rPr>
                <w:rFonts w:cs="Arial"/>
              </w:rPr>
              <w:t>KB2670838</w:t>
            </w:r>
            <w:r>
              <w:rPr>
                <w:rFonts w:cs="Arial"/>
              </w:rPr>
              <w:t>, wenn dieser installiert ist.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4EAF221D" w:rsidR="00902D12" w:rsidRDefault="002C1CDC"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56769D70" w:rsidR="005B565D" w:rsidRPr="00B629AB" w:rsidRDefault="002C1CDC" w:rsidP="00902D12">
            <w:pPr>
              <w:rPr>
                <w:rFonts w:cs="Arial"/>
              </w:rPr>
            </w:pPr>
            <w:r>
              <w:rPr>
                <w:rFonts w:cs="Arial"/>
              </w:rPr>
              <w:t>Microsoft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1AB9D5B8" w:rsidR="00FF1F0B" w:rsidRPr="00B629AB" w:rsidRDefault="00FF1F0B" w:rsidP="00FF1F0B">
            <w:pPr>
              <w:rPr>
                <w:rFonts w:cs="Arial"/>
              </w:rPr>
            </w:pPr>
            <w:r w:rsidRPr="00B629AB">
              <w:rPr>
                <w:rFonts w:cs="Arial"/>
              </w:rPr>
              <w:t xml:space="preserve"> </w:t>
            </w:r>
            <w:r w:rsidR="002C1CDC" w:rsidRPr="002C1CDC">
              <w:rPr>
                <w:rFonts w:cs="Arial"/>
              </w:rPr>
              <w:t>Windows6.1-KB2592525-x64.msu</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64AED523" w:rsidR="00FF1F0B" w:rsidRDefault="00FF1F0B" w:rsidP="00FF1F0B">
            <w:pPr>
              <w:keepNext/>
              <w:ind w:left="926" w:hanging="926"/>
              <w:rPr>
                <w:rFonts w:cs="Arial"/>
              </w:rPr>
            </w:pPr>
            <w:r>
              <w:rPr>
                <w:rFonts w:cs="Arial"/>
                <w:b/>
              </w:rPr>
              <w:t>Ordner:</w:t>
            </w:r>
            <w:r>
              <w:rPr>
                <w:rFonts w:cs="Arial"/>
                <w:b/>
              </w:rPr>
              <w:tab/>
              <w:t>SWSource\Packages\</w:t>
            </w:r>
            <w:r w:rsidR="002C1CDC">
              <w:rPr>
                <w:rFonts w:cs="Arial"/>
                <w:b/>
              </w:rPr>
              <w:t>MS_LYNC2013_WA_PreReq_Hotfixes</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3C7BF0"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2F12687F"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2C1CDC">
              <w:rPr>
                <w:rFonts w:cs="Arial"/>
                <w:noProof/>
                <w:sz w:val="22"/>
                <w:lang w:val="en-US"/>
              </w:rPr>
              <w:t>MS_LYNC2013_WA_PreReq_Hotfixes</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533B0695"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2C1CDC">
              <w:rPr>
                <w:rFonts w:cs="Arial"/>
                <w:noProof/>
                <w:sz w:val="22"/>
                <w:lang w:val="en-US"/>
              </w:rPr>
              <w:t>MS_LYNC2013_WA_PreReq_Hotfixes</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3C7BF0"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3C7BF0"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5F2EF8B5"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2C1CDC">
                  <w:rPr>
                    <w:rFonts w:cs="Arial"/>
                  </w:rPr>
                  <w:t>Ja</w:t>
                </w:r>
              </w:sdtContent>
            </w:sdt>
          </w:p>
          <w:p w14:paraId="56C4C986" w14:textId="50C06AC8"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2C1CDC">
                  <w:rPr>
                    <w:rFonts w:cs="Arial"/>
                  </w:rPr>
                  <w:t>Ja</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3C7BF0"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3C7BF0"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bookmarkStart w:id="55" w:name="_GoBack"/>
            <w:bookmarkEnd w:id="55"/>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0ADA8" w14:textId="77777777" w:rsidR="003C7BF0" w:rsidRDefault="003C7BF0">
      <w:r>
        <w:separator/>
      </w:r>
    </w:p>
  </w:endnote>
  <w:endnote w:type="continuationSeparator" w:id="0">
    <w:p w14:paraId="380F41B2" w14:textId="77777777" w:rsidR="003C7BF0" w:rsidRDefault="003C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46476D1E" w:rsidR="00AD2656" w:rsidRPr="006B344E" w:rsidRDefault="007463DB">
          <w:pPr>
            <w:pStyle w:val="Fuzeile"/>
            <w:tabs>
              <w:tab w:val="clear" w:pos="4536"/>
            </w:tabs>
          </w:pPr>
          <w:fldSimple w:instr=" FILENAME  \* MERGEFORMAT ">
            <w:r w:rsidR="002C1CDC">
              <w:rPr>
                <w:noProof/>
              </w:rPr>
              <w:t>ImplD_MS_LYNC2013_WA_PreReq_Hotfixes_Vxxx.docx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2C1CDC">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2C1CDC">
            <w:rPr>
              <w:noProof/>
            </w:rPr>
            <w:t>5</w:t>
          </w:r>
          <w:r w:rsidR="005F3441">
            <w:fldChar w:fldCharType="end"/>
          </w:r>
        </w:p>
      </w:tc>
      <w:tc>
        <w:tcPr>
          <w:tcW w:w="2194" w:type="dxa"/>
          <w:vAlign w:val="center"/>
        </w:tcPr>
        <w:p w14:paraId="6E9D9C88" w14:textId="7FFF7FD0"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2C1CDC">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73F97" w14:textId="77777777" w:rsidR="003C7BF0" w:rsidRDefault="003C7BF0">
      <w:r>
        <w:separator/>
      </w:r>
    </w:p>
  </w:footnote>
  <w:footnote w:type="continuationSeparator" w:id="0">
    <w:p w14:paraId="144430A7" w14:textId="77777777" w:rsidR="003C7BF0" w:rsidRDefault="003C7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2FB77EDE" w:rsidR="00AD2656" w:rsidRDefault="002C1CDC" w:rsidP="00894979">
          <w:pPr>
            <w:pStyle w:val="Kopfzeile"/>
          </w:pPr>
          <w:r w:rsidRPr="002C1CDC">
            <w:rPr>
              <w:rFonts w:cs="Arial"/>
              <w:noProof/>
              <w:sz w:val="22"/>
              <w:lang w:val="en-US"/>
            </w:rPr>
            <w:t>MS_LYNC2013_WA_PreReq_Hotfixes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1CDC"/>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C7BF0"/>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571DBB"/>
    <w:rsid w:val="006B5295"/>
    <w:rsid w:val="00741D00"/>
    <w:rsid w:val="00862833"/>
    <w:rsid w:val="00870EB7"/>
    <w:rsid w:val="0096194A"/>
    <w:rsid w:val="00963F0E"/>
    <w:rsid w:val="009A207E"/>
    <w:rsid w:val="009B3F83"/>
    <w:rsid w:val="00A333C1"/>
    <w:rsid w:val="00AC43CD"/>
    <w:rsid w:val="00BC39DF"/>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057F10DF-0124-4AD3-A156-FA18C698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610</Words>
  <Characters>3848</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30</cp:revision>
  <dcterms:created xsi:type="dcterms:W3CDTF">2016-05-31T15:15:00Z</dcterms:created>
  <dcterms:modified xsi:type="dcterms:W3CDTF">2016-11-07T12:46:00Z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