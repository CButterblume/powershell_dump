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317E2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MS_LYNC2013_WA_PreReq_Hotfixes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580B88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F317E2">
              <w:rPr>
                <w:rFonts w:ascii="Arial" w:hAnsi="Arial" w:cs="Arial"/>
                <w:noProof/>
                <w:sz w:val="22"/>
                <w:lang w:val="en-US"/>
              </w:rPr>
              <w:t>MS_LYNC2013_WA_PreReq_Hotfixes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_V_</w:t>
            </w:r>
            <w:r w:rsidR="00711E52">
              <w:rPr>
                <w:rFonts w:ascii="Arial" w:hAnsi="Arial" w:cs="Arial"/>
                <w:noProof/>
                <w:sz w:val="22"/>
                <w:lang w:val="en-US"/>
              </w:rPr>
              <w:t>1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711E52">
              <w:rPr>
                <w:rFonts w:ascii="Arial" w:hAnsi="Arial" w:cs="Arial"/>
                <w:noProof/>
                <w:sz w:val="22"/>
                <w:lang w:val="en-US"/>
              </w:rPr>
              <w:t>0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_0_0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835961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31B267D1EA0F40D98E79C415D44BBDF9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651B692AA1324ABD904DD5FB780207F5"/>
                </w:placeholder>
                <w:date w:fullDate="2016-11-0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F317E2">
                  <w:rPr>
                    <w:rFonts w:ascii="Arial" w:hAnsi="Arial" w:cs="Arial"/>
                    <w:noProof/>
                    <w:sz w:val="22"/>
                    <w:lang w:val="de-DE"/>
                  </w:rPr>
                  <w:t>07.11.2016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835961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139B0E0B796E4746B9BC9EDB1237924E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E274C7">
              <w:rPr>
                <w:rFonts w:ascii="Arial" w:hAnsi="Arial" w:cs="Arial"/>
                <w:noProof/>
                <w:sz w:val="22"/>
                <w:lang w:val="de-DE"/>
              </w:rPr>
              <w:t>2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835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E0411BB5CEC2401EA2E771580C28DD3F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0" w:name="pfmMantisID"/>
            <w:bookmarkEnd w:id="0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835961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321AC30DB0F949D881E7F100F82487A2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711E52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Lync 2013</w:t>
            </w:r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SWSource\Packages\</w:t>
            </w:r>
            <w:r w:rsidR="00F317E2">
              <w:rPr>
                <w:rFonts w:ascii="Arial" w:hAnsi="Arial" w:cs="Arial"/>
                <w:noProof/>
                <w:sz w:val="22"/>
                <w:lang w:val="de-DE"/>
              </w:rPr>
              <w:t>MS_LYNC2013_WA_PreReq_Hotfixes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F16921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69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1" w:name="pfmNeueDateien"/>
            <w:bookmarkEnd w:id="1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A12B86" w:rsidRPr="00081C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  <w:bookmarkStart w:id="2" w:name="_GoBack"/>
            <w:bookmarkEnd w:id="2"/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F1692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3" w:name="pfmNeueOrdner"/>
            <w:bookmarkEnd w:id="3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-</w:t>
            </w: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4"/>
              <w:gridCol w:w="3035"/>
            </w:tblGrid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Name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 xml:space="preserve">Muss an Designpart gelinkt werden? </w:t>
                  </w: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F16921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4" w:name="pkgISO1"/>
                  <w:bookmarkEnd w:id="4"/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---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5" w:name="pkgISORest"/>
                  <w:bookmarkEnd w:id="5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</w:tbl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E274C7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Kein Neustart von Prozessen notwendig.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835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5B7BC422D6664E49B1A7F31AE06972E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835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1BDB3F883EA94246B7DA0E1606EAA18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961" w:rsidRDefault="00835961">
      <w:r>
        <w:separator/>
      </w:r>
    </w:p>
  </w:endnote>
  <w:endnote w:type="continuationSeparator" w:id="0">
    <w:p w:rsidR="00835961" w:rsidRDefault="0083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4C7E27">
            <w:rPr>
              <w:rFonts w:ascii="Arial" w:hAnsi="Arial" w:cs="Arial"/>
              <w:b/>
              <w:bCs/>
              <w:noProof/>
              <w:sz w:val="20"/>
              <w:lang w:val="de-DE"/>
            </w:rPr>
            <w:t>1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4C7E27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6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6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961" w:rsidRDefault="00835961">
      <w:r>
        <w:separator/>
      </w:r>
    </w:p>
  </w:footnote>
  <w:footnote w:type="continuationSeparator" w:id="0">
    <w:p w:rsidR="00835961" w:rsidRDefault="00835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6921"/>
    <w:rsid w:val="00003CE8"/>
    <w:rsid w:val="0004388B"/>
    <w:rsid w:val="0006165F"/>
    <w:rsid w:val="00081C21"/>
    <w:rsid w:val="0008303A"/>
    <w:rsid w:val="000B2862"/>
    <w:rsid w:val="000C6743"/>
    <w:rsid w:val="000F762D"/>
    <w:rsid w:val="001A13A9"/>
    <w:rsid w:val="001A491F"/>
    <w:rsid w:val="001A63C4"/>
    <w:rsid w:val="001E6152"/>
    <w:rsid w:val="00242E18"/>
    <w:rsid w:val="002A0082"/>
    <w:rsid w:val="002A6AE3"/>
    <w:rsid w:val="002D2D8C"/>
    <w:rsid w:val="002D2EAD"/>
    <w:rsid w:val="002E26A2"/>
    <w:rsid w:val="00320B47"/>
    <w:rsid w:val="003244B8"/>
    <w:rsid w:val="00331250"/>
    <w:rsid w:val="003413C4"/>
    <w:rsid w:val="00342251"/>
    <w:rsid w:val="003577DE"/>
    <w:rsid w:val="00441106"/>
    <w:rsid w:val="004C7E27"/>
    <w:rsid w:val="005168D9"/>
    <w:rsid w:val="005243C3"/>
    <w:rsid w:val="00547C79"/>
    <w:rsid w:val="00551089"/>
    <w:rsid w:val="00580B88"/>
    <w:rsid w:val="00581C2E"/>
    <w:rsid w:val="005B3E7B"/>
    <w:rsid w:val="005E05CB"/>
    <w:rsid w:val="00613139"/>
    <w:rsid w:val="00620D07"/>
    <w:rsid w:val="0063484C"/>
    <w:rsid w:val="00671FA3"/>
    <w:rsid w:val="00672F9C"/>
    <w:rsid w:val="006D55E2"/>
    <w:rsid w:val="006E52A0"/>
    <w:rsid w:val="006F03EA"/>
    <w:rsid w:val="00711E52"/>
    <w:rsid w:val="00731A86"/>
    <w:rsid w:val="00740B28"/>
    <w:rsid w:val="007466E6"/>
    <w:rsid w:val="00780790"/>
    <w:rsid w:val="007D19AB"/>
    <w:rsid w:val="007D53C3"/>
    <w:rsid w:val="008177C7"/>
    <w:rsid w:val="00835961"/>
    <w:rsid w:val="00850F1F"/>
    <w:rsid w:val="00881BF5"/>
    <w:rsid w:val="00951170"/>
    <w:rsid w:val="009511DD"/>
    <w:rsid w:val="009615FB"/>
    <w:rsid w:val="00964773"/>
    <w:rsid w:val="009971CD"/>
    <w:rsid w:val="009F7409"/>
    <w:rsid w:val="00A12B86"/>
    <w:rsid w:val="00A3415E"/>
    <w:rsid w:val="00A528FA"/>
    <w:rsid w:val="00A73194"/>
    <w:rsid w:val="00A9105E"/>
    <w:rsid w:val="00AB4C54"/>
    <w:rsid w:val="00AE407D"/>
    <w:rsid w:val="00AF4608"/>
    <w:rsid w:val="00B57F0E"/>
    <w:rsid w:val="00C26D93"/>
    <w:rsid w:val="00C44374"/>
    <w:rsid w:val="00C50C23"/>
    <w:rsid w:val="00CC02A6"/>
    <w:rsid w:val="00CD1AE1"/>
    <w:rsid w:val="00CF29B0"/>
    <w:rsid w:val="00CF6508"/>
    <w:rsid w:val="00D11563"/>
    <w:rsid w:val="00D443B6"/>
    <w:rsid w:val="00D90380"/>
    <w:rsid w:val="00E06810"/>
    <w:rsid w:val="00E13C2A"/>
    <w:rsid w:val="00E274C7"/>
    <w:rsid w:val="00E3348A"/>
    <w:rsid w:val="00E4500F"/>
    <w:rsid w:val="00E47826"/>
    <w:rsid w:val="00E9315F"/>
    <w:rsid w:val="00EA78B6"/>
    <w:rsid w:val="00EE5D04"/>
    <w:rsid w:val="00F1075F"/>
    <w:rsid w:val="00F16921"/>
    <w:rsid w:val="00F25E9E"/>
    <w:rsid w:val="00F317E2"/>
    <w:rsid w:val="00F34A3F"/>
    <w:rsid w:val="00F6036A"/>
    <w:rsid w:val="00F66595"/>
    <w:rsid w:val="00F715C6"/>
    <w:rsid w:val="00FB5929"/>
    <w:rsid w:val="00FC7631"/>
    <w:rsid w:val="00FD0353"/>
    <w:rsid w:val="00FD3961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B8AAFD"/>
  <w15:docId w15:val="{3E0B3B98-1CB1-4545-ACB9-4F9FCC22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B267D1EA0F40D98E79C415D44BB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6D9A4-C6C3-40D1-9E12-E35035F5EDCA}"/>
      </w:docPartPr>
      <w:docPartBody>
        <w:p w:rsidR="00EF57CC" w:rsidRDefault="0049406A">
          <w:pPr>
            <w:pStyle w:val="31B267D1EA0F40D98E79C415D44BBDF9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651B692AA1324ABD904DD5FB78020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62031-CF90-403D-855C-F8CD1E75EA75}"/>
      </w:docPartPr>
      <w:docPartBody>
        <w:p w:rsidR="00EF57CC" w:rsidRDefault="0049406A">
          <w:pPr>
            <w:pStyle w:val="651B692AA1324ABD904DD5FB780207F5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139B0E0B796E4746B9BC9EDB12379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1F785-094F-4FBA-A3E9-799D078E99AA}"/>
      </w:docPartPr>
      <w:docPartBody>
        <w:p w:rsidR="00EF57CC" w:rsidRDefault="0049406A">
          <w:pPr>
            <w:pStyle w:val="139B0E0B796E4746B9BC9EDB1237924E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E0411BB5CEC2401EA2E771580C28D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8BB74-78E1-49D1-BB2F-267720FD4214}"/>
      </w:docPartPr>
      <w:docPartBody>
        <w:p w:rsidR="00EF57CC" w:rsidRDefault="0049406A">
          <w:pPr>
            <w:pStyle w:val="E0411BB5CEC2401EA2E771580C28DD3F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321AC30DB0F949D881E7F100F824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DCC2-0703-449E-B783-6844AC125CE8}"/>
      </w:docPartPr>
      <w:docPartBody>
        <w:p w:rsidR="00EF57CC" w:rsidRDefault="0049406A">
          <w:pPr>
            <w:pStyle w:val="321AC30DB0F949D881E7F100F82487A2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5B7BC422D6664E49B1A7F31AE0697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A338-09B3-424C-8107-8E25457C9055}"/>
      </w:docPartPr>
      <w:docPartBody>
        <w:p w:rsidR="00EF57CC" w:rsidRDefault="0049406A">
          <w:pPr>
            <w:pStyle w:val="5B7BC422D6664E49B1A7F31AE06972E6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1BDB3F883EA94246B7DA0E1606EAA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7F3D5-91F3-4F3F-A3C0-A6D470D9D7D3}"/>
      </w:docPartPr>
      <w:docPartBody>
        <w:p w:rsidR="00EF57CC" w:rsidRDefault="0049406A">
          <w:pPr>
            <w:pStyle w:val="1BDB3F883EA94246B7DA0E1606EAA186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CC"/>
    <w:rsid w:val="00191AC9"/>
    <w:rsid w:val="00235ECB"/>
    <w:rsid w:val="002857E8"/>
    <w:rsid w:val="002C0EC5"/>
    <w:rsid w:val="00302FB7"/>
    <w:rsid w:val="0049406A"/>
    <w:rsid w:val="009313C4"/>
    <w:rsid w:val="00EF57CC"/>
    <w:rsid w:val="00F4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31B267D1EA0F40D98E79C415D44BBDF9">
    <w:name w:val="31B267D1EA0F40D98E79C415D44BBDF9"/>
  </w:style>
  <w:style w:type="paragraph" w:customStyle="1" w:styleId="651B692AA1324ABD904DD5FB780207F5">
    <w:name w:val="651B692AA1324ABD904DD5FB780207F5"/>
  </w:style>
  <w:style w:type="paragraph" w:customStyle="1" w:styleId="139B0E0B796E4746B9BC9EDB1237924E">
    <w:name w:val="139B0E0B796E4746B9BC9EDB1237924E"/>
  </w:style>
  <w:style w:type="paragraph" w:customStyle="1" w:styleId="E0411BB5CEC2401EA2E771580C28DD3F">
    <w:name w:val="E0411BB5CEC2401EA2E771580C28DD3F"/>
  </w:style>
  <w:style w:type="paragraph" w:customStyle="1" w:styleId="321AC30DB0F949D881E7F100F82487A2">
    <w:name w:val="321AC30DB0F949D881E7F100F82487A2"/>
  </w:style>
  <w:style w:type="paragraph" w:customStyle="1" w:styleId="000705CDD17D4964A6901A033D6C9572">
    <w:name w:val="000705CDD17D4964A6901A033D6C9572"/>
  </w:style>
  <w:style w:type="paragraph" w:customStyle="1" w:styleId="5B7BC422D6664E49B1A7F31AE06972E6">
    <w:name w:val="5B7BC422D6664E49B1A7F31AE06972E6"/>
  </w:style>
  <w:style w:type="paragraph" w:customStyle="1" w:styleId="1BDB3F883EA94246B7DA0E1606EAA186">
    <w:name w:val="1BDB3F883EA94246B7DA0E1606EAA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Props1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1</Pages>
  <Words>198</Words>
  <Characters>1251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Paketmeldung_Packetname_Vxxx</vt:lpstr>
      <vt:lpstr>Paketmeldung_Packetname_Vxxx</vt:lpstr>
    </vt:vector>
  </TitlesOfParts>
  <Company>OHQ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Paketmeldung_MS_EXCH2013_CFG_AdministrationCM_Vxxx</dc:title>
  <dc:creator>IF AG</dc:creator>
  <cp:lastModifiedBy>Stefan Schmalz</cp:lastModifiedBy>
  <cp:revision>12</cp:revision>
  <cp:lastPrinted>1901-01-01T00:00:00Z</cp:lastPrinted>
  <dcterms:created xsi:type="dcterms:W3CDTF">2016-05-31T15:15:00Z</dcterms:created>
  <dcterms:modified xsi:type="dcterms:W3CDTF">2016-11-07T12:53:00Z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