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BB136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BB1360">
              <w:rPr>
                <w:rFonts w:ascii="Arial" w:hAnsi="Arial" w:cs="Arial"/>
                <w:noProof/>
                <w:sz w:val="22"/>
                <w:lang w:val="de-DE"/>
              </w:rPr>
              <w:t>MS_LYNC2013_FE_RW_Tools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BB1360">
              <w:rPr>
                <w:rFonts w:ascii="Arial" w:hAnsi="Arial" w:cs="Arial"/>
                <w:noProof/>
                <w:sz w:val="22"/>
                <w:lang w:val="en-US"/>
              </w:rPr>
              <w:t>MS_LYNC2013_FE_RW_Tools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040E26" w:rsidRPr="00040E26">
              <w:rPr>
                <w:rFonts w:ascii="Arial" w:hAnsi="Arial" w:cs="Arial"/>
                <w:noProof/>
                <w:sz w:val="22"/>
                <w:lang w:val="en-US"/>
              </w:rPr>
              <w:t>V_1_0_0_0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93CC1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571D77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93CC1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93CC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593CC1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BB1360">
              <w:rPr>
                <w:rFonts w:ascii="Arial" w:hAnsi="Arial" w:cs="Arial"/>
                <w:noProof/>
                <w:sz w:val="22"/>
                <w:lang w:val="de-DE"/>
              </w:rPr>
              <w:t>MS_LYNC2013_FE_RW_Tools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build\pkgBuild.cmd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93CC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93CC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CC1" w:rsidRDefault="00593CC1">
      <w:r>
        <w:separator/>
      </w:r>
    </w:p>
  </w:endnote>
  <w:endnote w:type="continuationSeparator" w:id="0">
    <w:p w:rsidR="00593CC1" w:rsidRDefault="0059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71D77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571D77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CC1" w:rsidRDefault="00593CC1">
      <w:r>
        <w:separator/>
      </w:r>
    </w:p>
  </w:footnote>
  <w:footnote w:type="continuationSeparator" w:id="0">
    <w:p w:rsidR="00593CC1" w:rsidRDefault="00593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0E26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71D77"/>
    <w:rsid w:val="00580B88"/>
    <w:rsid w:val="00581C2E"/>
    <w:rsid w:val="00593CC1"/>
    <w:rsid w:val="005B3E7B"/>
    <w:rsid w:val="005E05CB"/>
    <w:rsid w:val="00613139"/>
    <w:rsid w:val="00620D07"/>
    <w:rsid w:val="0063484C"/>
    <w:rsid w:val="00671FA3"/>
    <w:rsid w:val="00672F9C"/>
    <w:rsid w:val="006943C2"/>
    <w:rsid w:val="006D55E2"/>
    <w:rsid w:val="006F03EA"/>
    <w:rsid w:val="006F318E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BB1360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1C5075"/>
    <w:rsid w:val="00235ECB"/>
    <w:rsid w:val="00302FB7"/>
    <w:rsid w:val="0049406A"/>
    <w:rsid w:val="009313C4"/>
    <w:rsid w:val="00A41298"/>
    <w:rsid w:val="00DE2AF7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