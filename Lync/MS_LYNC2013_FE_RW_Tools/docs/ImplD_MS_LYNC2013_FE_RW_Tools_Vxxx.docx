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1B075118" w:rsidR="00902D12" w:rsidRDefault="007456BE" w:rsidP="00442D10">
            <w:pPr>
              <w:pStyle w:val="Kopfzeile"/>
              <w:spacing w:before="80" w:after="0"/>
              <w:jc w:val="both"/>
            </w:pPr>
            <w:r>
              <w:t>Implementierungsdokumentation</w:t>
            </w:r>
            <w:r w:rsidR="006F786F">
              <w:t xml:space="preserve"> </w:t>
            </w:r>
            <w:r w:rsidR="006A4DA9">
              <w:rPr>
                <w:rFonts w:cs="Arial"/>
                <w:noProof/>
                <w:sz w:val="22"/>
                <w:lang w:val="en-US"/>
              </w:rPr>
              <w:t>MS_LYNC2013_FE_RW_Tools</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5F44DF5F"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6A4DA9">
              <w:rPr>
                <w:b/>
                <w:noProof/>
                <w:lang w:val="en-US"/>
              </w:rPr>
              <w:t>ImplD_MS_LYNC2013_FE_RW_Tools_Vxxx.docx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1B628F73" w:rsidR="00902D12" w:rsidRDefault="00402CDA" w:rsidP="0065507E">
            <w:pPr>
              <w:spacing w:before="80"/>
              <w:rPr>
                <w:b/>
              </w:rPr>
            </w:pPr>
            <w:r>
              <w:rPr>
                <w:b/>
              </w:rPr>
              <w:t>0.0.</w:t>
            </w:r>
            <w:r w:rsidR="0065507E">
              <w:rPr>
                <w:b/>
              </w:rPr>
              <w:t>3</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205C7E69" w:rsidR="003134E8" w:rsidRDefault="0026772B" w:rsidP="00C530B1">
            <w:pPr>
              <w:spacing w:before="80"/>
              <w:rPr>
                <w:b/>
              </w:rPr>
            </w:pPr>
            <w:r>
              <w:rPr>
                <w:b/>
              </w:rPr>
              <w:t>0</w:t>
            </w:r>
            <w:r w:rsidR="006A4DA9">
              <w:rPr>
                <w:b/>
              </w:rPr>
              <w:t>7</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40B73E83" w:rsidR="00955530" w:rsidRDefault="006A4DA9" w:rsidP="00902D12">
            <w:pPr>
              <w:rPr>
                <w:lang w:eastAsia="de-DE"/>
              </w:rPr>
            </w:pPr>
            <w:r>
              <w:rPr>
                <w:lang w:eastAsia="de-DE"/>
              </w:rPr>
              <w:t>0.0.2</w:t>
            </w:r>
          </w:p>
        </w:tc>
        <w:tc>
          <w:tcPr>
            <w:tcW w:w="1134" w:type="dxa"/>
            <w:tcMar>
              <w:top w:w="0" w:type="dxa"/>
              <w:left w:w="70" w:type="dxa"/>
              <w:bottom w:w="0" w:type="dxa"/>
              <w:right w:w="70" w:type="dxa"/>
            </w:tcMar>
          </w:tcPr>
          <w:p w14:paraId="6D0A37DB" w14:textId="5D7EA00C" w:rsidR="00955530" w:rsidRDefault="006A4DA9" w:rsidP="00902D12">
            <w:pPr>
              <w:rPr>
                <w:lang w:eastAsia="de-DE"/>
              </w:rPr>
            </w:pPr>
            <w:r>
              <w:rPr>
                <w:lang w:eastAsia="de-DE"/>
              </w:rPr>
              <w:t>07.11.2016</w:t>
            </w:r>
          </w:p>
        </w:tc>
        <w:tc>
          <w:tcPr>
            <w:tcW w:w="5103" w:type="dxa"/>
            <w:tcMar>
              <w:top w:w="0" w:type="dxa"/>
              <w:left w:w="70" w:type="dxa"/>
              <w:bottom w:w="0" w:type="dxa"/>
              <w:right w:w="70" w:type="dxa"/>
            </w:tcMar>
          </w:tcPr>
          <w:p w14:paraId="3C0DC365" w14:textId="2CD89BFD" w:rsidR="00955530" w:rsidRDefault="006A4DA9" w:rsidP="00902D12">
            <w:pPr>
              <w:rPr>
                <w:lang w:eastAsia="de-DE"/>
              </w:rPr>
            </w:pPr>
            <w:r>
              <w:rPr>
                <w:lang w:eastAsia="de-DE"/>
              </w:rPr>
              <w:t>Dokument mit Daten gefüllt.</w:t>
            </w:r>
          </w:p>
        </w:tc>
        <w:tc>
          <w:tcPr>
            <w:tcW w:w="2126" w:type="dxa"/>
            <w:tcMar>
              <w:top w:w="0" w:type="dxa"/>
              <w:left w:w="70" w:type="dxa"/>
              <w:bottom w:w="0" w:type="dxa"/>
              <w:right w:w="70" w:type="dxa"/>
            </w:tcMar>
          </w:tcPr>
          <w:p w14:paraId="770DD6D3" w14:textId="56A80328" w:rsidR="00955530" w:rsidRDefault="006A4DA9"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1467FCCB" w:rsidR="00902D12" w:rsidRPr="00442D10" w:rsidRDefault="006A4DA9" w:rsidP="00442D10">
            <w:pPr>
              <w:rPr>
                <w:rFonts w:cs="Arial"/>
                <w:b/>
                <w:bCs/>
                <w:i/>
              </w:rPr>
            </w:pPr>
            <w:r>
              <w:rPr>
                <w:rFonts w:cs="Arial"/>
                <w:noProof/>
                <w:sz w:val="22"/>
                <w:lang w:val="en-US"/>
              </w:rPr>
              <w:t>MS_LYNC2013_FE_RW_Tools</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691A9560" w:rsidR="00902D12" w:rsidRPr="00E17FFE" w:rsidRDefault="006A4DA9" w:rsidP="0085668A">
            <w:pPr>
              <w:rPr>
                <w:rFonts w:cs="Arial"/>
                <w:bCs/>
              </w:rPr>
            </w:pPr>
            <w:r>
              <w:rPr>
                <w:rFonts w:cs="Arial"/>
                <w:bCs/>
              </w:rPr>
              <w:t>V_1</w:t>
            </w:r>
            <w:r w:rsidR="00402CDA">
              <w:rPr>
                <w:rFonts w:cs="Arial"/>
                <w:bCs/>
              </w:rPr>
              <w:t>_</w:t>
            </w:r>
            <w:r>
              <w:rPr>
                <w:rFonts w:cs="Arial"/>
                <w:bCs/>
              </w:rPr>
              <w:t>0</w:t>
            </w:r>
            <w:r w:rsidR="00402CDA">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2F73E9AA" w14:textId="77777777" w:rsidR="00902D12" w:rsidRDefault="006A4DA9" w:rsidP="00B629AB">
            <w:pPr>
              <w:rPr>
                <w:rFonts w:cs="Arial"/>
              </w:rPr>
            </w:pPr>
            <w:r>
              <w:rPr>
                <w:rFonts w:cs="Arial"/>
              </w:rPr>
              <w:t>Installiert die drei Tools:</w:t>
            </w:r>
          </w:p>
          <w:p w14:paraId="075DCE64" w14:textId="33CB78A5" w:rsidR="006A4DA9" w:rsidRPr="006A4DA9" w:rsidRDefault="006A4DA9" w:rsidP="006A4DA9">
            <w:pPr>
              <w:rPr>
                <w:rFonts w:cs="Arial"/>
              </w:rPr>
            </w:pPr>
            <w:r w:rsidRPr="006A4DA9">
              <w:rPr>
                <w:rFonts w:cs="Arial"/>
              </w:rPr>
              <w:t>Microsoft Lync Server 2013, Debugging Tools</w:t>
            </w:r>
          </w:p>
          <w:p w14:paraId="34C3964A" w14:textId="2DC77280" w:rsidR="006A4DA9" w:rsidRPr="006A4DA9" w:rsidRDefault="006A4DA9" w:rsidP="006A4DA9">
            <w:pPr>
              <w:rPr>
                <w:rFonts w:cs="Arial"/>
              </w:rPr>
            </w:pPr>
            <w:r w:rsidRPr="006A4DA9">
              <w:rPr>
                <w:rFonts w:cs="Arial"/>
              </w:rPr>
              <w:t>Microsoft Lync Server 2013, Best Practices Analyzer</w:t>
            </w:r>
          </w:p>
          <w:p w14:paraId="367F270A" w14:textId="1ECB8F5F" w:rsidR="006A4DA9" w:rsidRDefault="006A4DA9" w:rsidP="006A4DA9">
            <w:pPr>
              <w:rPr>
                <w:rFonts w:cs="Arial"/>
              </w:rPr>
            </w:pPr>
            <w:r w:rsidRPr="006A4DA9">
              <w:rPr>
                <w:rFonts w:cs="Arial"/>
              </w:rPr>
              <w:t>Microsoft Lync Server 2013, Resource Kit Tools</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338AFD22" w:rsidR="00902D12" w:rsidRDefault="006A4DA9"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3989D573" w:rsidR="005B565D" w:rsidRPr="00B629AB" w:rsidRDefault="005B565D" w:rsidP="00902D12">
            <w:pPr>
              <w:rPr>
                <w:rFonts w:cs="Arial"/>
              </w:rPr>
            </w:pPr>
            <w:r w:rsidRPr="00B629AB">
              <w:rPr>
                <w:rFonts w:cs="Arial"/>
              </w:rPr>
              <w:t xml:space="preserve"> </w:t>
            </w:r>
            <w:r w:rsidR="006A4DA9">
              <w:rPr>
                <w:rFonts w:cs="Arial"/>
              </w:rPr>
              <w:t>Microsoft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29B8014" w14:textId="40B038D4" w:rsidR="006A4DA9" w:rsidRPr="006A4DA9" w:rsidRDefault="006A4DA9" w:rsidP="006A4DA9">
            <w:pPr>
              <w:rPr>
                <w:rFonts w:cs="Arial"/>
              </w:rPr>
            </w:pPr>
            <w:r>
              <w:rPr>
                <w:rFonts w:cs="Arial"/>
              </w:rPr>
              <w:t>LyncDebugTools.msi</w:t>
            </w:r>
          </w:p>
          <w:p w14:paraId="228D40FB" w14:textId="3C6B3E13" w:rsidR="006A4DA9" w:rsidRPr="006A4DA9" w:rsidRDefault="006A4DA9" w:rsidP="006A4DA9">
            <w:pPr>
              <w:rPr>
                <w:rFonts w:cs="Arial"/>
              </w:rPr>
            </w:pPr>
            <w:r>
              <w:rPr>
                <w:rFonts w:cs="Arial"/>
              </w:rPr>
              <w:t>rtcbpa.msi</w:t>
            </w:r>
          </w:p>
          <w:p w14:paraId="08951D18" w14:textId="20C07907" w:rsidR="00FF1F0B" w:rsidRPr="00B629AB" w:rsidRDefault="006A4DA9" w:rsidP="006A4DA9">
            <w:pPr>
              <w:rPr>
                <w:rFonts w:cs="Arial"/>
              </w:rPr>
            </w:pPr>
            <w:r>
              <w:rPr>
                <w:rFonts w:cs="Arial"/>
              </w:rPr>
              <w:t>OCSReskit.msi</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lastRenderedPageBreak/>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31A83D3F" w:rsidR="00FF1F0B" w:rsidRDefault="00FF1F0B" w:rsidP="00FF1F0B">
            <w:pPr>
              <w:keepNext/>
              <w:ind w:left="926" w:hanging="926"/>
              <w:rPr>
                <w:rFonts w:cs="Arial"/>
              </w:rPr>
            </w:pPr>
            <w:r>
              <w:rPr>
                <w:rFonts w:cs="Arial"/>
                <w:b/>
              </w:rPr>
              <w:t>Ordner:</w:t>
            </w:r>
            <w:r>
              <w:rPr>
                <w:rFonts w:cs="Arial"/>
                <w:b/>
              </w:rPr>
              <w:tab/>
              <w:t>SWSource\Packages\</w:t>
            </w:r>
            <w:r w:rsidR="006A4DA9">
              <w:rPr>
                <w:rFonts w:cs="Arial"/>
                <w:b/>
              </w:rPr>
              <w:t>MS_LYNC2013_FE_RW_Tools</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AD3681"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7624FAD3"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CF2994">
              <w:rPr>
                <w:rFonts w:cs="Arial"/>
                <w:lang w:val="en-US"/>
              </w:rPr>
              <w:t>C:\RIS\Log\</w:t>
            </w:r>
            <w:r w:rsidR="006A4DA9">
              <w:rPr>
                <w:rFonts w:cs="Arial"/>
                <w:noProof/>
                <w:sz w:val="22"/>
                <w:lang w:val="en-US"/>
              </w:rPr>
              <w:t>MS_LYNC2013_FE_RW_Tools</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303A8A41"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6A4DA9">
              <w:rPr>
                <w:rFonts w:cs="Arial"/>
                <w:noProof/>
                <w:sz w:val="22"/>
                <w:lang w:val="en-US"/>
              </w:rPr>
              <w:t>MS_LYNC2013_FE_RW_Tools</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AD3681"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AD3681"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AD3681"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lastRenderedPageBreak/>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t>Detaili</w:t>
      </w:r>
      <w:r w:rsidRPr="00D54A23">
        <w:rPr>
          <w:bCs/>
        </w:rPr>
        <w:t>nformationen</w:t>
      </w:r>
      <w:bookmarkEnd w:id="53"/>
      <w:r>
        <w:rPr>
          <w:bCs/>
        </w:rPr>
        <w:t xml:space="preserve"> zu Installation und Deinstallation</w:t>
      </w:r>
    </w:p>
    <w:p w14:paraId="0CAE81A6"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showingPlcHdr/>
            <w:text/>
          </w:sdtPr>
          <w:sdtEndPr/>
          <w:sdtContent>
            <w:tc>
              <w:tcPr>
                <w:tcW w:w="8108" w:type="dxa"/>
                <w:shd w:val="clear" w:color="auto" w:fill="D9D9D9" w:themeFill="background1" w:themeFillShade="D9"/>
                <w:vAlign w:val="center"/>
              </w:tcPr>
              <w:p w14:paraId="163C6AD0" w14:textId="3A1C6E14" w:rsidR="004860B0" w:rsidRPr="00033262" w:rsidRDefault="0026772B"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4447065A" w:rsidR="004860B0" w:rsidRPr="0048635B" w:rsidRDefault="004860B0" w:rsidP="00AF0DEE">
            <w:pPr>
              <w:pStyle w:val="TabelleConfigDB"/>
              <w:rPr>
                <w:rFonts w:cs="Arial"/>
                <w:szCs w:val="24"/>
              </w:rPr>
            </w:pP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AD3681"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7E3827DC" w:rsidR="00884FC6" w:rsidRDefault="006A4DA9" w:rsidP="00D3632D">
      <w:pPr>
        <w:pStyle w:val="Flietext"/>
      </w:pPr>
      <w:r>
        <w:t>Das Skript prüft das Vorhandensein von PreReqs für die Installationen:</w:t>
      </w:r>
    </w:p>
    <w:p w14:paraId="376BDA87" w14:textId="77777777" w:rsidR="006A4DA9" w:rsidRDefault="006A4DA9" w:rsidP="006A4DA9">
      <w:pPr>
        <w:pStyle w:val="Flietext"/>
      </w:pPr>
      <w:r>
        <w:t>For Lync Debug Tools a installation of Microsoft Lync is presupposed.</w:t>
      </w:r>
    </w:p>
    <w:p w14:paraId="3FAB368C" w14:textId="77777777" w:rsidR="006A4DA9" w:rsidRDefault="006A4DA9" w:rsidP="006A4DA9">
      <w:pPr>
        <w:pStyle w:val="Flietext"/>
      </w:pPr>
      <w:r>
        <w:t>For Lync Best Practice Analyser presupposed a installation of:</w:t>
      </w:r>
    </w:p>
    <w:p w14:paraId="2B4BE228" w14:textId="77777777" w:rsidR="006A4DA9" w:rsidRDefault="006A4DA9" w:rsidP="006A4DA9">
      <w:pPr>
        <w:pStyle w:val="Flietext"/>
      </w:pPr>
      <w:bookmarkStart w:id="55" w:name="_GoBack"/>
      <w:bookmarkEnd w:id="55"/>
      <w:r>
        <w:t>- .NET 4.5</w:t>
      </w:r>
    </w:p>
    <w:p w14:paraId="4B5E2DC3" w14:textId="192FE1D0" w:rsidR="006A4DA9" w:rsidRPr="00D3632D" w:rsidRDefault="006A4DA9" w:rsidP="006A4DA9">
      <w:pPr>
        <w:pStyle w:val="Flietext"/>
      </w:pPr>
      <w:r>
        <w:t>- Lync Server 2013 Core Components</w:t>
      </w:r>
    </w:p>
    <w:p w14:paraId="594BF97B" w14:textId="77777777" w:rsidR="00D3632D" w:rsidRPr="00D3632D" w:rsidRDefault="00D3632D" w:rsidP="00D3632D">
      <w:pPr>
        <w:pStyle w:val="berschrift2"/>
      </w:pPr>
      <w:r>
        <w:lastRenderedPageBreak/>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3320BF63" w14:textId="52EB7E85" w:rsidR="00D3632D" w:rsidRPr="00FF1F0B" w:rsidRDefault="007B75FD" w:rsidP="00FF1F0B">
      <w:pPr>
        <w:pStyle w:val="Flietext"/>
      </w:pPr>
      <w:r>
        <w:t>EOF</w:t>
      </w: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8F22E" w14:textId="77777777" w:rsidR="00AD3681" w:rsidRDefault="00AD3681">
      <w:r>
        <w:separator/>
      </w:r>
    </w:p>
  </w:endnote>
  <w:endnote w:type="continuationSeparator" w:id="0">
    <w:p w14:paraId="09512BD3" w14:textId="77777777" w:rsidR="00AD3681" w:rsidRDefault="00AD3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09D4C6BB" w:rsidR="00AD2656" w:rsidRPr="006B344E" w:rsidRDefault="00AD3681">
          <w:pPr>
            <w:pStyle w:val="Fuzeile"/>
            <w:tabs>
              <w:tab w:val="clear" w:pos="4536"/>
            </w:tabs>
          </w:pPr>
          <w:r>
            <w:fldChar w:fldCharType="begin"/>
          </w:r>
          <w:r>
            <w:instrText xml:space="preserve"> FILENAME  \* MERGEFORMAT </w:instrText>
          </w:r>
          <w:r>
            <w:fldChar w:fldCharType="separate"/>
          </w:r>
          <w:r w:rsidR="006A4DA9">
            <w:rPr>
              <w:noProof/>
            </w:rPr>
            <w:t>ImplD_MS_LYNC2013_FE_RW_Tools_Vxxx.docx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6A4DA9">
            <w:rPr>
              <w:noProof/>
            </w:rPr>
            <w:t>5</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6A4DA9">
            <w:rPr>
              <w:noProof/>
            </w:rPr>
            <w:t>6</w:t>
          </w:r>
          <w:r w:rsidR="005F3441">
            <w:fldChar w:fldCharType="end"/>
          </w:r>
        </w:p>
      </w:tc>
      <w:tc>
        <w:tcPr>
          <w:tcW w:w="2194" w:type="dxa"/>
          <w:vAlign w:val="center"/>
        </w:tcPr>
        <w:p w14:paraId="6E9D9C88" w14:textId="7E395142"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6A4DA9">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1DF6E" w14:textId="77777777" w:rsidR="00AD3681" w:rsidRDefault="00AD3681">
      <w:r>
        <w:separator/>
      </w:r>
    </w:p>
  </w:footnote>
  <w:footnote w:type="continuationSeparator" w:id="0">
    <w:p w14:paraId="0D989F1E" w14:textId="77777777" w:rsidR="00AD3681" w:rsidRDefault="00AD3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1AD70CAC" w:rsidR="00AD2656" w:rsidRDefault="006A4DA9" w:rsidP="00894979">
          <w:pPr>
            <w:pStyle w:val="Kopfzeile"/>
          </w:pPr>
          <w:r>
            <w:rPr>
              <w:rFonts w:cs="Arial"/>
              <w:noProof/>
              <w:sz w:val="22"/>
              <w:lang w:val="en-US"/>
            </w:rPr>
            <w:t>MS_LYNC2013_FE_RW_Tools</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4DA9"/>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3681"/>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0A6348"/>
    <w:rsid w:val="001A1445"/>
    <w:rsid w:val="00311392"/>
    <w:rsid w:val="00343601"/>
    <w:rsid w:val="003E5B48"/>
    <w:rsid w:val="00445B58"/>
    <w:rsid w:val="00451CC2"/>
    <w:rsid w:val="004D397E"/>
    <w:rsid w:val="006B5295"/>
    <w:rsid w:val="00741D00"/>
    <w:rsid w:val="00862833"/>
    <w:rsid w:val="00870EB7"/>
    <w:rsid w:val="0096194A"/>
    <w:rsid w:val="00963F0E"/>
    <w:rsid w:val="009A207E"/>
    <w:rsid w:val="009B3F83"/>
    <w:rsid w:val="00A333C1"/>
    <w:rsid w:val="00AC43CD"/>
    <w:rsid w:val="00BC39DF"/>
    <w:rsid w:val="00DE06A2"/>
    <w:rsid w:val="00E02352"/>
    <w:rsid w:val="00E141DF"/>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4D397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2.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3.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2.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3.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5.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6.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7.xml><?xml version="1.0" encoding="utf-8"?>
<ds:datastoreItem xmlns:ds="http://schemas.openxmlformats.org/officeDocument/2006/customXml" ds:itemID="{BE1FD990-B9E8-42DE-ABF9-CD1E5BEB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651</Words>
  <Characters>4103</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29</cp:revision>
  <dcterms:created xsi:type="dcterms:W3CDTF">2016-05-31T15:15:00Z</dcterms:created>
  <dcterms:modified xsi:type="dcterms:W3CDTF">2016-11-07T07:52:00Z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