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63B6F44D" w:rsidR="00902D12" w:rsidRDefault="00902D12" w:rsidP="00902D12">
            <w:pPr>
              <w:spacing w:before="80"/>
            </w:pPr>
            <w:bookmarkStart w:id="0" w:name="_Toc119824325"/>
            <w:bookmarkStart w:id="1" w:name="_Toc145308359"/>
            <w:bookmarkStart w:id="2" w:name="_Toc145308356"/>
            <w:bookmarkStart w:id="3" w:name="_Toc145308353"/>
            <w:bookmarkStart w:id="4" w:name="_Toc145308350"/>
            <w:bookmarkStart w:id="5" w:name="_Toc145308347"/>
            <w:bookmarkStart w:id="6" w:name="_Toc145308344"/>
            <w:bookmarkStart w:id="7" w:name="_Toc145308341"/>
            <w:bookmarkStart w:id="8" w:name="_Toc145308338"/>
            <w:bookmarkStart w:id="9" w:name="_Toc145991866"/>
            <w:bookmarkStart w:id="10" w:name="_Toc145308336"/>
            <w:bookmarkStart w:id="11" w:name="_Toc145308335"/>
            <w:bookmarkStart w:id="12" w:name="_Toc145308334"/>
            <w:bookmarkStart w:id="13" w:name="_Toc145308332"/>
            <w:bookmarkStart w:id="14" w:name="_Toc145308331"/>
            <w:bookmarkStart w:id="15" w:name="_Toc145991865"/>
            <w:bookmarkStart w:id="16" w:name="_Toc145308329"/>
            <w:bookmarkStart w:id="17" w:name="_Toc145308328"/>
            <w:bookmarkStart w:id="18" w:name="_Toc145308318"/>
            <w:bookmarkStart w:id="19" w:name="_Toc145308315"/>
            <w:bookmarkStart w:id="20" w:name="_Toc145308307"/>
            <w:bookmarkStart w:id="21" w:name="_Toc145308305"/>
            <w:bookmarkStart w:id="22" w:name="_Toc145308302"/>
            <w:bookmarkStart w:id="23" w:name="_Toc145308301"/>
            <w:bookmarkStart w:id="24" w:name="_Toc145308299"/>
            <w:bookmarkStart w:id="25" w:name="_Toc145308296"/>
            <w:bookmarkStart w:id="26" w:name="_Toc145308293"/>
            <w:bookmarkStart w:id="27" w:name="_Toc145308290"/>
            <w:bookmarkStart w:id="28" w:name="_Toc145308287"/>
            <w:bookmarkStart w:id="29" w:name="_Toc145308284"/>
            <w:bookmarkStart w:id="30" w:name="_Toc145308281"/>
            <w:bookmarkStart w:id="31" w:name="_Toc145308278"/>
            <w:bookmarkStart w:id="32" w:name="_Toc145308277"/>
            <w:bookmarkStart w:id="33" w:name="_Toc145308275"/>
            <w:bookmarkStart w:id="34" w:name="_Toc145308272"/>
            <w:bookmarkStart w:id="35" w:name="_Toc145308269"/>
            <w:bookmarkStart w:id="36" w:name="_Toc145308268"/>
            <w:bookmarkStart w:id="37" w:name="_Toc156295334"/>
            <w:bookmarkStart w:id="38" w:name="_Toc63596611"/>
            <w:bookmarkStart w:id="39" w:name="_Ref114284315"/>
            <w:bookmarkStart w:id="40" w:name="_Ref114284316"/>
            <w:bookmarkStart w:id="41" w:name="_Toc150070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Dokumentenbezeichnung:</w:t>
            </w:r>
          </w:p>
        </w:tc>
        <w:tc>
          <w:tcPr>
            <w:tcW w:w="5670" w:type="dxa"/>
          </w:tcPr>
          <w:p w14:paraId="79A4CF74" w14:textId="0C971567" w:rsidR="00902D12" w:rsidRDefault="007456BE" w:rsidP="00442D10">
            <w:pPr>
              <w:pStyle w:val="Kopfzeile"/>
              <w:spacing w:before="80" w:after="0"/>
              <w:jc w:val="both"/>
            </w:pPr>
            <w:r>
              <w:t>Implementierungsdokumentation</w:t>
            </w:r>
            <w:r w:rsidR="006F786F">
              <w:t xml:space="preserve"> </w:t>
            </w:r>
            <w:r w:rsidR="00374DC7">
              <w:rPr>
                <w:rFonts w:cs="Arial"/>
                <w:noProof/>
                <w:sz w:val="22"/>
                <w:lang w:val="en-US"/>
              </w:rPr>
              <w:t>MS_LYNC2013_WA_CFG_InstallCert</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51D30852"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374DC7">
              <w:rPr>
                <w:b/>
                <w:noProof/>
                <w:lang w:val="en-US"/>
              </w:rPr>
              <w:t>ImplD_MS_LYNC2013_WA_CFG_InstallCert_Vxxx.docx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0B0827DA" w:rsidR="00902D12" w:rsidRDefault="00402CDA" w:rsidP="0065507E">
            <w:pPr>
              <w:spacing w:before="80"/>
              <w:rPr>
                <w:b/>
              </w:rPr>
            </w:pPr>
            <w:r>
              <w:rPr>
                <w:b/>
              </w:rPr>
              <w:t>0.0.</w:t>
            </w:r>
            <w:r w:rsidR="005401D2">
              <w:rPr>
                <w:b/>
              </w:rPr>
              <w:t>2</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7249C1CB" w:rsidR="003134E8" w:rsidRDefault="00374DC7" w:rsidP="00C530B1">
            <w:pPr>
              <w:spacing w:before="80"/>
              <w:rPr>
                <w:b/>
              </w:rPr>
            </w:pPr>
            <w:r>
              <w:rPr>
                <w:b/>
              </w:rPr>
              <w:t>07</w:t>
            </w:r>
            <w:r w:rsidR="0065507E">
              <w:rPr>
                <w:b/>
              </w:rPr>
              <w:t>.</w:t>
            </w:r>
            <w:r w:rsidR="0026772B">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20A23EFE"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37"/>
      <w:bookmarkEnd w:id="42"/>
      <w:bookmarkEnd w:id="43"/>
    </w:p>
    <w:p w14:paraId="6A5B0B07" w14:textId="77777777"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38"/>
          <w:bookmarkEnd w:id="39"/>
          <w:bookmarkEnd w:id="40"/>
          <w:bookmarkEnd w:id="41"/>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4A257809" w:rsidR="00955530" w:rsidRDefault="00374DC7" w:rsidP="00902D12">
            <w:pPr>
              <w:rPr>
                <w:lang w:eastAsia="de-DE"/>
              </w:rPr>
            </w:pPr>
            <w:r>
              <w:rPr>
                <w:lang w:eastAsia="de-DE"/>
              </w:rPr>
              <w:t>0.0.2</w:t>
            </w:r>
          </w:p>
        </w:tc>
        <w:tc>
          <w:tcPr>
            <w:tcW w:w="1134" w:type="dxa"/>
            <w:tcMar>
              <w:top w:w="0" w:type="dxa"/>
              <w:left w:w="70" w:type="dxa"/>
              <w:bottom w:w="0" w:type="dxa"/>
              <w:right w:w="70" w:type="dxa"/>
            </w:tcMar>
          </w:tcPr>
          <w:p w14:paraId="6D0A37DB" w14:textId="02622A2A" w:rsidR="00955530" w:rsidRDefault="00374DC7" w:rsidP="00902D12">
            <w:pPr>
              <w:rPr>
                <w:lang w:eastAsia="de-DE"/>
              </w:rPr>
            </w:pPr>
            <w:r>
              <w:rPr>
                <w:lang w:eastAsia="de-DE"/>
              </w:rPr>
              <w:t>07.11.2016</w:t>
            </w:r>
          </w:p>
        </w:tc>
        <w:tc>
          <w:tcPr>
            <w:tcW w:w="5103" w:type="dxa"/>
            <w:tcMar>
              <w:top w:w="0" w:type="dxa"/>
              <w:left w:w="70" w:type="dxa"/>
              <w:bottom w:w="0" w:type="dxa"/>
              <w:right w:w="70" w:type="dxa"/>
            </w:tcMar>
          </w:tcPr>
          <w:p w14:paraId="3C0DC365" w14:textId="5946A027" w:rsidR="00955530" w:rsidRDefault="00374DC7" w:rsidP="00902D12">
            <w:pPr>
              <w:rPr>
                <w:lang w:eastAsia="de-DE"/>
              </w:rPr>
            </w:pPr>
            <w:r>
              <w:rPr>
                <w:lang w:eastAsia="de-DE"/>
              </w:rPr>
              <w:t>Dokument ausgefüllt.</w:t>
            </w:r>
          </w:p>
        </w:tc>
        <w:tc>
          <w:tcPr>
            <w:tcW w:w="2126" w:type="dxa"/>
            <w:tcMar>
              <w:top w:w="0" w:type="dxa"/>
              <w:left w:w="70" w:type="dxa"/>
              <w:bottom w:w="0" w:type="dxa"/>
              <w:right w:w="70" w:type="dxa"/>
            </w:tcMar>
          </w:tcPr>
          <w:p w14:paraId="770DD6D3" w14:textId="49F62EA3" w:rsidR="00955530" w:rsidRDefault="00374DC7"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6" w:name="_Ref114284327"/>
      <w:bookmarkStart w:id="47" w:name="_Ref114284328"/>
      <w:bookmarkStart w:id="48" w:name="_Toc120515720"/>
    </w:p>
    <w:p w14:paraId="53E32A72" w14:textId="77777777"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6B73B30E" w:rsidR="00902D12" w:rsidRPr="00442D10" w:rsidRDefault="00374DC7" w:rsidP="00442D10">
            <w:pPr>
              <w:rPr>
                <w:rFonts w:cs="Arial"/>
                <w:b/>
                <w:bCs/>
                <w:i/>
              </w:rPr>
            </w:pPr>
            <w:r>
              <w:rPr>
                <w:rFonts w:cs="Arial"/>
                <w:noProof/>
                <w:sz w:val="22"/>
                <w:lang w:val="en-US"/>
              </w:rPr>
              <w:t>MS_LYNC2013_WA_CFG_InstallCert</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5CBE6328" w:rsidR="00902D12" w:rsidRPr="00E17FFE" w:rsidRDefault="00402CDA" w:rsidP="0085668A">
            <w:pPr>
              <w:rPr>
                <w:rFonts w:cs="Arial"/>
                <w:bCs/>
              </w:rPr>
            </w:pPr>
            <w:r>
              <w:rPr>
                <w:rFonts w:cs="Arial"/>
                <w:bCs/>
              </w:rPr>
              <w:t>V_</w:t>
            </w:r>
            <w:r w:rsidR="005401D2">
              <w:rPr>
                <w:rFonts w:cs="Arial"/>
                <w:bCs/>
              </w:rPr>
              <w:t>1</w:t>
            </w:r>
            <w:r>
              <w:rPr>
                <w:rFonts w:cs="Arial"/>
                <w:bCs/>
              </w:rPr>
              <w:t>_</w:t>
            </w:r>
            <w:r w:rsidR="005401D2">
              <w:rPr>
                <w:rFonts w:cs="Arial"/>
                <w:bCs/>
              </w:rPr>
              <w:t>0</w:t>
            </w:r>
            <w:r>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77777777" w:rsidR="003134E8" w:rsidRDefault="00365059" w:rsidP="006B344E">
            <w:pPr>
              <w:pStyle w:val="Kopfzeile"/>
              <w:jc w:val="left"/>
              <w:rPr>
                <w:rFonts w:cs="Arial"/>
                <w:b w:val="0"/>
              </w:rPr>
            </w:pPr>
            <w:r>
              <w:rPr>
                <w:rFonts w:cs="Arial"/>
                <w:b w:val="0"/>
              </w:rPr>
              <w:t>---</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367F270A" w14:textId="30F7D555" w:rsidR="00902D12" w:rsidRDefault="00374DC7" w:rsidP="00B629AB">
            <w:pPr>
              <w:rPr>
                <w:rFonts w:cs="Arial"/>
              </w:rPr>
            </w:pPr>
            <w:r>
              <w:rPr>
                <w:rFonts w:cs="Arial"/>
              </w:rPr>
              <w:t>Das Paket importiert ein vorhandenes Zertifikat (liegt auf einem definierten Fileshare) in den Personal Store des Computers.</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14:paraId="5B96EF0D" w14:textId="7C7AF5CA" w:rsidR="00902D12" w:rsidRDefault="00374DC7" w:rsidP="0026772B">
            <w:pPr>
              <w:rPr>
                <w:rFonts w:cs="Arial"/>
              </w:rPr>
            </w:pPr>
            <w:r>
              <w:rPr>
                <w:rFonts w:cs="Arial"/>
              </w:rPr>
              <w:t>Microsoft Windows Server 2008 R2</w:t>
            </w: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77777777"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8951D18" w14:textId="77777777" w:rsidR="00FF1F0B" w:rsidRPr="00B629AB" w:rsidRDefault="00FF1F0B" w:rsidP="00FF1F0B">
            <w:pPr>
              <w:rPr>
                <w:rFonts w:cs="Arial"/>
              </w:rPr>
            </w:pPr>
            <w:r w:rsidRPr="00B629AB">
              <w:rPr>
                <w:rFonts w:cs="Arial"/>
              </w:rPr>
              <w:t xml:space="preserve"> </w:t>
            </w:r>
            <w:r>
              <w:rPr>
                <w:rFonts w:cs="Arial"/>
              </w:rPr>
              <w:t>---</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r>
              <w:rPr>
                <w:rFonts w:cs="Arial"/>
                <w:b/>
                <w:bCs/>
              </w:rPr>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7F773499" w:rsidR="00FF1F0B" w:rsidRDefault="00FF1F0B" w:rsidP="00FF1F0B">
            <w:pPr>
              <w:keepNext/>
              <w:ind w:left="926" w:hanging="926"/>
              <w:rPr>
                <w:rFonts w:cs="Arial"/>
              </w:rPr>
            </w:pPr>
            <w:r>
              <w:rPr>
                <w:rFonts w:cs="Arial"/>
                <w:b/>
              </w:rPr>
              <w:t>Ordner:</w:t>
            </w:r>
            <w:r>
              <w:rPr>
                <w:rFonts w:cs="Arial"/>
                <w:b/>
              </w:rPr>
              <w:tab/>
              <w:t>SWSource\Packages\</w:t>
            </w:r>
            <w:r w:rsidR="00374DC7">
              <w:rPr>
                <w:rFonts w:cs="Arial"/>
                <w:b/>
              </w:rPr>
              <w:t>MS_LYNC2013_WA_CFG_InstallCert</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782B56"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2C9E9226" w:rsidR="00902D12" w:rsidRPr="00D3632D"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CF2994">
              <w:rPr>
                <w:rFonts w:cs="Arial"/>
                <w:lang w:val="en-US"/>
              </w:rPr>
              <w:t>C:\RIS\Log\</w:t>
            </w:r>
            <w:r w:rsidR="00374DC7">
              <w:rPr>
                <w:rFonts w:cs="Arial"/>
                <w:noProof/>
                <w:sz w:val="22"/>
                <w:lang w:val="en-US"/>
              </w:rPr>
              <w:t>MS_LYNC2013_WA_CFG_InstallCert</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354E0079"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374DC7">
              <w:rPr>
                <w:rFonts w:cs="Arial"/>
                <w:noProof/>
                <w:sz w:val="22"/>
                <w:lang w:val="en-US"/>
              </w:rPr>
              <w:t>MS_LYNC2013_WA_CFG_InstallCert</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2" w:name="_Toc419701701"/>
            <w:r w:rsidRPr="00DD2788">
              <w:rPr>
                <w:bCs/>
                <w:sz w:val="28"/>
              </w:rPr>
              <w:t>Technische Informationen</w:t>
            </w:r>
            <w:bookmarkEnd w:id="52"/>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782B56"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782B56"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77777777"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973C44">
                  <w:rPr>
                    <w:rFonts w:cs="Arial"/>
                  </w:rPr>
                  <w:t>Nein</w:t>
                </w:r>
              </w:sdtContent>
            </w:sdt>
          </w:p>
          <w:p w14:paraId="56C4C986"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973C44">
                  <w:rPr>
                    <w:rFonts w:cs="Arial"/>
                  </w:rPr>
                  <w:t>Nein</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60732B32" w:rsidR="00955530" w:rsidRDefault="00782B56"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t>Manuelle Vorarbeiten</w:t>
            </w:r>
          </w:p>
        </w:tc>
        <w:tc>
          <w:tcPr>
            <w:tcW w:w="6958" w:type="dxa"/>
          </w:tcPr>
          <w:p w14:paraId="19BD74D3" w14:textId="57062698" w:rsidR="003265E2" w:rsidRDefault="001636AB"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3D225F26" w:rsidR="00C77B2E" w:rsidRDefault="001636AB"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r>
              <w:rPr>
                <w:rFonts w:cs="Arial"/>
                <w:b/>
                <w:bCs/>
              </w:rPr>
              <w:t>Restart von Prozessen</w:t>
            </w:r>
          </w:p>
        </w:tc>
        <w:tc>
          <w:tcPr>
            <w:tcW w:w="6958" w:type="dxa"/>
          </w:tcPr>
          <w:p w14:paraId="5E701332" w14:textId="333A1362" w:rsidR="003265E2" w:rsidRDefault="001636AB" w:rsidP="002A10E5">
            <w:pPr>
              <w:rPr>
                <w:rFonts w:cs="Arial"/>
              </w:rPr>
            </w:pPr>
            <w:r>
              <w:rPr>
                <w:rFonts w:cs="Arial"/>
              </w:rPr>
              <w:t>Kein Neustart von Prozessen notwendig.</w:t>
            </w:r>
          </w:p>
        </w:tc>
      </w:tr>
    </w:tbl>
    <w:p w14:paraId="0824F3ED" w14:textId="77777777" w:rsidR="00D3632D" w:rsidRDefault="00D3632D" w:rsidP="00D3632D">
      <w:pPr>
        <w:pStyle w:val="berschrift1"/>
        <w:spacing w:before="240"/>
        <w:rPr>
          <w:bCs/>
        </w:rPr>
      </w:pPr>
      <w:bookmarkStart w:id="53" w:name="_Toc419701704"/>
      <w:bookmarkStart w:id="54" w:name="_Toc419701703"/>
      <w:bookmarkEnd w:id="46"/>
      <w:bookmarkEnd w:id="47"/>
      <w:bookmarkEnd w:id="48"/>
      <w:r>
        <w:rPr>
          <w:bCs/>
        </w:rPr>
        <w:lastRenderedPageBreak/>
        <w:t>Detaili</w:t>
      </w:r>
      <w:r w:rsidRPr="00D54A23">
        <w:rPr>
          <w:bCs/>
        </w:rPr>
        <w:t>nformationen</w:t>
      </w:r>
      <w:bookmarkEnd w:id="53"/>
      <w:r>
        <w:rPr>
          <w:bCs/>
        </w:rPr>
        <w:t xml:space="preserve"> zu Installation und Deinstallation</w:t>
      </w:r>
    </w:p>
    <w:p w14:paraId="0CAE81A6" w14:textId="77777777" w:rsidR="002E0BE7" w:rsidRDefault="00722ED1" w:rsidP="00D3632D">
      <w:pPr>
        <w:pStyle w:val="berschrift2"/>
      </w:pPr>
      <w:r>
        <w:t>Verwendete Parameter der Konfig-DB</w:t>
      </w:r>
      <w:bookmarkEnd w:id="54"/>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text/>
          </w:sdtPr>
          <w:sdtContent>
            <w:tc>
              <w:tcPr>
                <w:tcW w:w="8108" w:type="dxa"/>
                <w:shd w:val="clear" w:color="auto" w:fill="D9D9D9" w:themeFill="background1" w:themeFillShade="D9"/>
                <w:vAlign w:val="center"/>
              </w:tcPr>
              <w:p w14:paraId="163C6AD0" w14:textId="73FEE16D" w:rsidR="004860B0" w:rsidRPr="00033262" w:rsidRDefault="00374DC7" w:rsidP="000C57C2">
                <w:pPr>
                  <w:pStyle w:val="TabelleConfigDBVariablen-Name"/>
                </w:pPr>
                <w:r w:rsidRPr="00374DC7">
                  <w:rPr>
                    <w:rFonts w:cs="Arial"/>
                    <w:szCs w:val="24"/>
                  </w:rPr>
                  <w:t>COMPUTER_DNS_FQDN</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1B219424" w:rsidR="004860B0" w:rsidRPr="0048635B" w:rsidRDefault="00374DC7" w:rsidP="00AF0DEE">
            <w:pPr>
              <w:pStyle w:val="TabelleConfigDB"/>
              <w:rPr>
                <w:rFonts w:cs="Arial"/>
                <w:szCs w:val="24"/>
              </w:rPr>
            </w:pPr>
            <w:r>
              <w:rPr>
                <w:rFonts w:cs="Arial"/>
                <w:szCs w:val="24"/>
              </w:rPr>
              <w:t>Stellt den FQDN des Server bereit</w:t>
            </w: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782B56"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556A8072" w:rsidR="004860B0" w:rsidRPr="009F1B81" w:rsidRDefault="004860B0" w:rsidP="000339C1">
            <w:pPr>
              <w:pStyle w:val="TabelleConfigDB"/>
            </w:pP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63FF0734" w:rsidR="00955530" w:rsidRDefault="00955530"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374DC7" w:rsidRPr="0048635B" w14:paraId="4C92A179" w14:textId="77777777" w:rsidTr="00BF44C9">
        <w:trPr>
          <w:cantSplit/>
          <w:trHeight w:val="337"/>
        </w:trPr>
        <w:tc>
          <w:tcPr>
            <w:tcW w:w="1418" w:type="dxa"/>
            <w:shd w:val="clear" w:color="auto" w:fill="D9D9D9" w:themeFill="background1" w:themeFillShade="D9"/>
            <w:vAlign w:val="center"/>
          </w:tcPr>
          <w:p w14:paraId="0F168723" w14:textId="77777777" w:rsidR="00374DC7" w:rsidRPr="00033262" w:rsidRDefault="00374DC7" w:rsidP="00BF44C9">
            <w:pPr>
              <w:pStyle w:val="TabelleConfigDBTitel"/>
            </w:pPr>
            <w:r>
              <w:t>Variable</w:t>
            </w:r>
          </w:p>
        </w:tc>
        <w:sdt>
          <w:sdtPr>
            <w:rPr>
              <w:rFonts w:cs="Arial"/>
              <w:szCs w:val="24"/>
            </w:rPr>
            <w:alias w:val="Name der ConfigDB-Variable"/>
            <w:tag w:val="Name der ConfigDB-Variable"/>
            <w:id w:val="586045041"/>
            <w:placeholder>
              <w:docPart w:val="964517278E69493293BC73021BB1BAB9"/>
            </w:placeholder>
            <w:text/>
          </w:sdtPr>
          <w:sdtContent>
            <w:tc>
              <w:tcPr>
                <w:tcW w:w="8108" w:type="dxa"/>
                <w:shd w:val="clear" w:color="auto" w:fill="D9D9D9" w:themeFill="background1" w:themeFillShade="D9"/>
                <w:vAlign w:val="center"/>
              </w:tcPr>
              <w:p w14:paraId="6E4AF47F" w14:textId="5A8B238A" w:rsidR="00374DC7" w:rsidRPr="00033262" w:rsidRDefault="00374DC7" w:rsidP="00BF44C9">
                <w:pPr>
                  <w:pStyle w:val="TabelleConfigDBVariablen-Name"/>
                </w:pPr>
                <w:r w:rsidRPr="00374DC7">
                  <w:rPr>
                    <w:rFonts w:cs="Arial"/>
                    <w:szCs w:val="24"/>
                  </w:rPr>
                  <w:t>LYNC2013_INSTALL_CERT_TRANSPORTKEY</w:t>
                </w:r>
              </w:p>
            </w:tc>
          </w:sdtContent>
        </w:sdt>
      </w:tr>
      <w:tr w:rsidR="00374DC7" w:rsidRPr="0048635B" w14:paraId="09B6F7AF" w14:textId="77777777" w:rsidTr="00BF44C9">
        <w:trPr>
          <w:cantSplit/>
          <w:trHeight w:val="284"/>
        </w:trPr>
        <w:tc>
          <w:tcPr>
            <w:tcW w:w="1418" w:type="dxa"/>
            <w:shd w:val="clear" w:color="auto" w:fill="D9D9D9" w:themeFill="background1" w:themeFillShade="D9"/>
            <w:vAlign w:val="center"/>
          </w:tcPr>
          <w:p w14:paraId="30498A2E" w14:textId="77777777" w:rsidR="00374DC7" w:rsidRPr="0048635B" w:rsidRDefault="00374DC7" w:rsidP="00BF44C9">
            <w:pPr>
              <w:pStyle w:val="TabelleConfigDBTitel"/>
              <w:rPr>
                <w:rFonts w:cs="Arial"/>
                <w:szCs w:val="24"/>
              </w:rPr>
            </w:pPr>
            <w:r>
              <w:rPr>
                <w:rFonts w:cs="Arial"/>
                <w:szCs w:val="24"/>
              </w:rPr>
              <w:t>Funktion</w:t>
            </w:r>
          </w:p>
        </w:tc>
        <w:tc>
          <w:tcPr>
            <w:tcW w:w="8108" w:type="dxa"/>
          </w:tcPr>
          <w:p w14:paraId="1046DDC8" w14:textId="71A9A9A7" w:rsidR="00374DC7" w:rsidRPr="0048635B" w:rsidRDefault="00374DC7" w:rsidP="00BF44C9">
            <w:pPr>
              <w:pStyle w:val="TabelleConfigDB"/>
              <w:rPr>
                <w:rFonts w:cs="Arial"/>
                <w:szCs w:val="24"/>
              </w:rPr>
            </w:pPr>
            <w:r>
              <w:rPr>
                <w:rFonts w:cs="Arial"/>
                <w:szCs w:val="24"/>
              </w:rPr>
              <w:t>Das Passwort, welches beim Export des Zertifikats eingegeben wurde.</w:t>
            </w:r>
          </w:p>
        </w:tc>
      </w:tr>
      <w:tr w:rsidR="00374DC7" w:rsidRPr="0048635B" w14:paraId="096B3C29" w14:textId="77777777" w:rsidTr="00BF44C9">
        <w:trPr>
          <w:cantSplit/>
          <w:trHeight w:val="284"/>
        </w:trPr>
        <w:tc>
          <w:tcPr>
            <w:tcW w:w="1418" w:type="dxa"/>
            <w:shd w:val="clear" w:color="auto" w:fill="D9D9D9" w:themeFill="background1" w:themeFillShade="D9"/>
            <w:vAlign w:val="center"/>
          </w:tcPr>
          <w:p w14:paraId="4B48A6A0" w14:textId="77777777" w:rsidR="00374DC7" w:rsidRPr="0048635B" w:rsidRDefault="00374DC7" w:rsidP="00BF44C9">
            <w:pPr>
              <w:pStyle w:val="TabelleConfigDBTitel"/>
              <w:rPr>
                <w:rFonts w:cs="Arial"/>
                <w:szCs w:val="24"/>
              </w:rPr>
            </w:pPr>
            <w:r>
              <w:rPr>
                <w:rFonts w:cs="Arial"/>
                <w:szCs w:val="24"/>
              </w:rPr>
              <w:t>Erforderlich</w:t>
            </w:r>
          </w:p>
        </w:tc>
        <w:tc>
          <w:tcPr>
            <w:tcW w:w="8108" w:type="dxa"/>
          </w:tcPr>
          <w:p w14:paraId="3D2D2EDA" w14:textId="77777777" w:rsidR="00374DC7" w:rsidRPr="00EF4E16" w:rsidRDefault="00374DC7" w:rsidP="00BF44C9">
            <w:pPr>
              <w:pStyle w:val="TabelleConfigDBErfordernis"/>
            </w:pPr>
            <w:sdt>
              <w:sdtPr>
                <w:alias w:val="Erfordernis"/>
                <w:tag w:val="Erfordernis"/>
                <w:id w:val="1958599919"/>
                <w:placeholder>
                  <w:docPart w:val="C758AEEFEE22493C875F7AA2D660E6C7"/>
                </w:placeholder>
                <w:dropDownList>
                  <w:listItem w:value="Wählen Sie ein Element aus."/>
                  <w:listItem w:displayText="Ja" w:value="1"/>
                  <w:listItem w:displayText="Nein" w:value="0"/>
                  <w:listItem w:displayText="Bedingt" w:value="-1"/>
                </w:dropDownList>
              </w:sdtPr>
              <w:sdtContent>
                <w:r>
                  <w:t>Ja</w:t>
                </w:r>
              </w:sdtContent>
            </w:sdt>
            <w:r>
              <w:tab/>
            </w:r>
          </w:p>
        </w:tc>
      </w:tr>
      <w:tr w:rsidR="00374DC7" w:rsidRPr="0048635B" w14:paraId="11481DD2" w14:textId="77777777" w:rsidTr="00BF44C9">
        <w:trPr>
          <w:cantSplit/>
          <w:trHeight w:val="284"/>
        </w:trPr>
        <w:tc>
          <w:tcPr>
            <w:tcW w:w="1418" w:type="dxa"/>
            <w:tcBorders>
              <w:bottom w:val="single" w:sz="4" w:space="0" w:color="auto"/>
            </w:tcBorders>
            <w:shd w:val="clear" w:color="auto" w:fill="D9D9D9" w:themeFill="background1" w:themeFillShade="D9"/>
            <w:vAlign w:val="center"/>
          </w:tcPr>
          <w:p w14:paraId="71EFB800" w14:textId="77777777" w:rsidR="00374DC7" w:rsidRPr="0048635B" w:rsidRDefault="00374DC7" w:rsidP="00BF44C9">
            <w:pPr>
              <w:pStyle w:val="TabelleConfigDBTitel"/>
              <w:rPr>
                <w:rFonts w:cs="Arial"/>
                <w:szCs w:val="24"/>
              </w:rPr>
            </w:pPr>
            <w:r>
              <w:rPr>
                <w:rFonts w:cs="Arial"/>
                <w:szCs w:val="24"/>
              </w:rPr>
              <w:t>Bemerkung</w:t>
            </w:r>
          </w:p>
        </w:tc>
        <w:tc>
          <w:tcPr>
            <w:tcW w:w="8108" w:type="dxa"/>
            <w:tcBorders>
              <w:bottom w:val="single" w:sz="4" w:space="0" w:color="auto"/>
            </w:tcBorders>
          </w:tcPr>
          <w:p w14:paraId="1472C04E" w14:textId="54AEA24C" w:rsidR="00374DC7" w:rsidRPr="009F1B81" w:rsidRDefault="00374DC7" w:rsidP="00BF44C9">
            <w:pPr>
              <w:pStyle w:val="TabelleConfigDB"/>
            </w:pPr>
            <w:r>
              <w:t>Neue Variable</w:t>
            </w:r>
          </w:p>
        </w:tc>
      </w:tr>
      <w:tr w:rsidR="00374DC7" w:rsidRPr="0048635B" w14:paraId="45275E71" w14:textId="77777777" w:rsidTr="00BF44C9">
        <w:trPr>
          <w:cantSplit/>
          <w:trHeight w:hRule="exact" w:val="170"/>
        </w:trPr>
        <w:tc>
          <w:tcPr>
            <w:tcW w:w="1418" w:type="dxa"/>
            <w:tcBorders>
              <w:top w:val="single" w:sz="4" w:space="0" w:color="auto"/>
              <w:left w:val="nil"/>
              <w:bottom w:val="nil"/>
              <w:right w:val="nil"/>
            </w:tcBorders>
            <w:shd w:val="clear" w:color="auto" w:fill="auto"/>
            <w:vAlign w:val="center"/>
          </w:tcPr>
          <w:p w14:paraId="16ACBE95" w14:textId="77777777" w:rsidR="00374DC7" w:rsidRDefault="00374DC7" w:rsidP="00BF44C9">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7C1823EE" w14:textId="77777777" w:rsidR="00374DC7" w:rsidRPr="009F1B81" w:rsidRDefault="00374DC7" w:rsidP="00BF44C9">
            <w:pPr>
              <w:pStyle w:val="TabelleConfigDB"/>
              <w:keepNext w:val="0"/>
            </w:pPr>
          </w:p>
        </w:tc>
      </w:tr>
    </w:tbl>
    <w:p w14:paraId="49C44682" w14:textId="6B6F9CF6" w:rsidR="00374DC7" w:rsidRDefault="00374DC7"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374DC7" w:rsidRPr="0048635B" w14:paraId="58F4E3EC" w14:textId="77777777" w:rsidTr="00BF44C9">
        <w:trPr>
          <w:cantSplit/>
          <w:trHeight w:val="337"/>
        </w:trPr>
        <w:tc>
          <w:tcPr>
            <w:tcW w:w="1418" w:type="dxa"/>
            <w:shd w:val="clear" w:color="auto" w:fill="D9D9D9" w:themeFill="background1" w:themeFillShade="D9"/>
            <w:vAlign w:val="center"/>
          </w:tcPr>
          <w:p w14:paraId="0FF867D3" w14:textId="77777777" w:rsidR="00374DC7" w:rsidRPr="00033262" w:rsidRDefault="00374DC7" w:rsidP="00BF44C9">
            <w:pPr>
              <w:pStyle w:val="TabelleConfigDBTitel"/>
            </w:pPr>
            <w:r>
              <w:t>Variable</w:t>
            </w:r>
          </w:p>
        </w:tc>
        <w:sdt>
          <w:sdtPr>
            <w:rPr>
              <w:rFonts w:cs="Arial"/>
              <w:szCs w:val="24"/>
            </w:rPr>
            <w:alias w:val="Name der ConfigDB-Variable"/>
            <w:tag w:val="Name der ConfigDB-Variable"/>
            <w:id w:val="-115983025"/>
            <w:placeholder>
              <w:docPart w:val="F3B401B93E7145FDAE538A68D95A9909"/>
            </w:placeholder>
            <w:text/>
          </w:sdtPr>
          <w:sdtContent>
            <w:tc>
              <w:tcPr>
                <w:tcW w:w="8108" w:type="dxa"/>
                <w:shd w:val="clear" w:color="auto" w:fill="D9D9D9" w:themeFill="background1" w:themeFillShade="D9"/>
                <w:vAlign w:val="center"/>
              </w:tcPr>
              <w:p w14:paraId="47B3D4BB" w14:textId="2497B12E" w:rsidR="00374DC7" w:rsidRPr="00033262" w:rsidRDefault="00374DC7" w:rsidP="00BF44C9">
                <w:pPr>
                  <w:pStyle w:val="TabelleConfigDBVariablen-Name"/>
                </w:pPr>
                <w:r w:rsidRPr="00374DC7">
                  <w:rPr>
                    <w:rFonts w:cs="Arial"/>
                    <w:szCs w:val="24"/>
                  </w:rPr>
                  <w:t>LYNC2013_INSTALL_CERT_SOURCEFOLDER</w:t>
                </w:r>
              </w:p>
            </w:tc>
          </w:sdtContent>
        </w:sdt>
      </w:tr>
      <w:tr w:rsidR="00374DC7" w:rsidRPr="0048635B" w14:paraId="6FB2FEDF" w14:textId="77777777" w:rsidTr="00BF44C9">
        <w:trPr>
          <w:cantSplit/>
          <w:trHeight w:val="284"/>
        </w:trPr>
        <w:tc>
          <w:tcPr>
            <w:tcW w:w="1418" w:type="dxa"/>
            <w:shd w:val="clear" w:color="auto" w:fill="D9D9D9" w:themeFill="background1" w:themeFillShade="D9"/>
            <w:vAlign w:val="center"/>
          </w:tcPr>
          <w:p w14:paraId="45D8B458" w14:textId="77777777" w:rsidR="00374DC7" w:rsidRPr="0048635B" w:rsidRDefault="00374DC7" w:rsidP="00BF44C9">
            <w:pPr>
              <w:pStyle w:val="TabelleConfigDBTitel"/>
              <w:rPr>
                <w:rFonts w:cs="Arial"/>
                <w:szCs w:val="24"/>
              </w:rPr>
            </w:pPr>
            <w:r>
              <w:rPr>
                <w:rFonts w:cs="Arial"/>
                <w:szCs w:val="24"/>
              </w:rPr>
              <w:t>Funktion</w:t>
            </w:r>
          </w:p>
        </w:tc>
        <w:tc>
          <w:tcPr>
            <w:tcW w:w="8108" w:type="dxa"/>
          </w:tcPr>
          <w:p w14:paraId="258B651E" w14:textId="6EF5FCE6" w:rsidR="00374DC7" w:rsidRPr="0048635B" w:rsidRDefault="00374DC7" w:rsidP="00BF44C9">
            <w:pPr>
              <w:pStyle w:val="TabelleConfigDB"/>
              <w:rPr>
                <w:rFonts w:cs="Arial"/>
                <w:szCs w:val="24"/>
              </w:rPr>
            </w:pPr>
            <w:r>
              <w:rPr>
                <w:rFonts w:cs="Arial"/>
                <w:szCs w:val="24"/>
              </w:rPr>
              <w:t>FileShare in dem das Zertifikat liegt.</w:t>
            </w:r>
          </w:p>
        </w:tc>
      </w:tr>
      <w:tr w:rsidR="00374DC7" w:rsidRPr="0048635B" w14:paraId="68D886C2" w14:textId="77777777" w:rsidTr="00BF44C9">
        <w:trPr>
          <w:cantSplit/>
          <w:trHeight w:val="284"/>
        </w:trPr>
        <w:tc>
          <w:tcPr>
            <w:tcW w:w="1418" w:type="dxa"/>
            <w:shd w:val="clear" w:color="auto" w:fill="D9D9D9" w:themeFill="background1" w:themeFillShade="D9"/>
            <w:vAlign w:val="center"/>
          </w:tcPr>
          <w:p w14:paraId="40E89C16" w14:textId="77777777" w:rsidR="00374DC7" w:rsidRPr="0048635B" w:rsidRDefault="00374DC7" w:rsidP="00BF44C9">
            <w:pPr>
              <w:pStyle w:val="TabelleConfigDBTitel"/>
              <w:rPr>
                <w:rFonts w:cs="Arial"/>
                <w:szCs w:val="24"/>
              </w:rPr>
            </w:pPr>
            <w:r>
              <w:rPr>
                <w:rFonts w:cs="Arial"/>
                <w:szCs w:val="24"/>
              </w:rPr>
              <w:t>Erforderlich</w:t>
            </w:r>
          </w:p>
        </w:tc>
        <w:tc>
          <w:tcPr>
            <w:tcW w:w="8108" w:type="dxa"/>
          </w:tcPr>
          <w:p w14:paraId="36B8C133" w14:textId="77777777" w:rsidR="00374DC7" w:rsidRPr="00EF4E16" w:rsidRDefault="00374DC7" w:rsidP="00BF44C9">
            <w:pPr>
              <w:pStyle w:val="TabelleConfigDBErfordernis"/>
            </w:pPr>
            <w:sdt>
              <w:sdtPr>
                <w:alias w:val="Erfordernis"/>
                <w:tag w:val="Erfordernis"/>
                <w:id w:val="1413893668"/>
                <w:placeholder>
                  <w:docPart w:val="D813383049FD45898B2BF624CC0DAE97"/>
                </w:placeholder>
                <w:dropDownList>
                  <w:listItem w:value="Wählen Sie ein Element aus."/>
                  <w:listItem w:displayText="Ja" w:value="1"/>
                  <w:listItem w:displayText="Nein" w:value="0"/>
                  <w:listItem w:displayText="Bedingt" w:value="-1"/>
                </w:dropDownList>
              </w:sdtPr>
              <w:sdtContent>
                <w:r>
                  <w:t>Ja</w:t>
                </w:r>
              </w:sdtContent>
            </w:sdt>
            <w:r>
              <w:tab/>
            </w:r>
          </w:p>
        </w:tc>
      </w:tr>
      <w:tr w:rsidR="00374DC7" w:rsidRPr="0048635B" w14:paraId="07498CAE" w14:textId="77777777" w:rsidTr="00BF44C9">
        <w:trPr>
          <w:cantSplit/>
          <w:trHeight w:val="284"/>
        </w:trPr>
        <w:tc>
          <w:tcPr>
            <w:tcW w:w="1418" w:type="dxa"/>
            <w:tcBorders>
              <w:bottom w:val="single" w:sz="4" w:space="0" w:color="auto"/>
            </w:tcBorders>
            <w:shd w:val="clear" w:color="auto" w:fill="D9D9D9" w:themeFill="background1" w:themeFillShade="D9"/>
            <w:vAlign w:val="center"/>
          </w:tcPr>
          <w:p w14:paraId="55B6BA62" w14:textId="77777777" w:rsidR="00374DC7" w:rsidRPr="0048635B" w:rsidRDefault="00374DC7" w:rsidP="00BF44C9">
            <w:pPr>
              <w:pStyle w:val="TabelleConfigDBTitel"/>
              <w:rPr>
                <w:rFonts w:cs="Arial"/>
                <w:szCs w:val="24"/>
              </w:rPr>
            </w:pPr>
            <w:r>
              <w:rPr>
                <w:rFonts w:cs="Arial"/>
                <w:szCs w:val="24"/>
              </w:rPr>
              <w:t>Bemerkung</w:t>
            </w:r>
          </w:p>
        </w:tc>
        <w:tc>
          <w:tcPr>
            <w:tcW w:w="8108" w:type="dxa"/>
            <w:tcBorders>
              <w:bottom w:val="single" w:sz="4" w:space="0" w:color="auto"/>
            </w:tcBorders>
          </w:tcPr>
          <w:p w14:paraId="5E192FBF" w14:textId="3C2AB30C" w:rsidR="00374DC7" w:rsidRPr="009F1B81" w:rsidRDefault="00374DC7" w:rsidP="00BF44C9">
            <w:pPr>
              <w:pStyle w:val="TabelleConfigDB"/>
            </w:pPr>
            <w:r>
              <w:t>Neue Variable</w:t>
            </w:r>
          </w:p>
        </w:tc>
      </w:tr>
      <w:tr w:rsidR="00374DC7" w:rsidRPr="0048635B" w14:paraId="4FC229F3" w14:textId="77777777" w:rsidTr="00BF44C9">
        <w:trPr>
          <w:cantSplit/>
          <w:trHeight w:hRule="exact" w:val="170"/>
        </w:trPr>
        <w:tc>
          <w:tcPr>
            <w:tcW w:w="1418" w:type="dxa"/>
            <w:tcBorders>
              <w:top w:val="single" w:sz="4" w:space="0" w:color="auto"/>
              <w:left w:val="nil"/>
              <w:bottom w:val="nil"/>
              <w:right w:val="nil"/>
            </w:tcBorders>
            <w:shd w:val="clear" w:color="auto" w:fill="auto"/>
            <w:vAlign w:val="center"/>
          </w:tcPr>
          <w:p w14:paraId="2BA69DF8" w14:textId="77777777" w:rsidR="00374DC7" w:rsidRDefault="00374DC7" w:rsidP="00BF44C9">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3206F3C2" w14:textId="77777777" w:rsidR="00374DC7" w:rsidRPr="009F1B81" w:rsidRDefault="00374DC7" w:rsidP="00BF44C9">
            <w:pPr>
              <w:pStyle w:val="TabelleConfigDB"/>
              <w:keepNext w:val="0"/>
            </w:pPr>
          </w:p>
        </w:tc>
      </w:tr>
    </w:tbl>
    <w:p w14:paraId="33E58AD8" w14:textId="77777777" w:rsidR="00374DC7" w:rsidRDefault="00374DC7" w:rsidP="003265E2">
      <w:pPr>
        <w:pStyle w:val="Flietext"/>
      </w:pPr>
    </w:p>
    <w:p w14:paraId="09B02945" w14:textId="5EB858DF" w:rsidR="00374DC7" w:rsidRDefault="00374DC7" w:rsidP="003265E2">
      <w:pPr>
        <w:pStyle w:val="Flietext"/>
      </w:pPr>
    </w:p>
    <w:p w14:paraId="61364EAF" w14:textId="77777777" w:rsidR="00374DC7" w:rsidRDefault="00374DC7" w:rsidP="003265E2">
      <w:pPr>
        <w:pStyle w:val="Flietext"/>
      </w:pPr>
    </w:p>
    <w:p w14:paraId="3671D70A" w14:textId="6DC57C9C" w:rsidR="003265E2" w:rsidRPr="00425577" w:rsidRDefault="0026772B" w:rsidP="003265E2">
      <w:pPr>
        <w:pStyle w:val="Flietext"/>
      </w:pPr>
      <w:r>
        <w:t>D</w:t>
      </w:r>
      <w:r w:rsidR="00722ED1">
        <w:t xml:space="preserve">ie Defaultwerte werden in der </w:t>
      </w:r>
      <w:r w:rsidR="00722ED1" w:rsidRPr="00722ED1">
        <w:t>Defaults.txt</w:t>
      </w:r>
      <w:r w:rsidR="00722ED1">
        <w:t xml:space="preserve"> abgelegt und bei der Installation durch die Werte der </w:t>
      </w:r>
      <w:r w:rsidR="003265E2">
        <w:br/>
      </w:r>
      <w:r w:rsidR="00722ED1">
        <w:t>Konfig-DB überschrieben.</w:t>
      </w:r>
      <w:r w:rsidR="003265E2">
        <w:t xml:space="preserve"> Die Separierung erfolgt mittels [FS] ist File Separator (ASCII 28).</w:t>
      </w:r>
    </w:p>
    <w:p w14:paraId="6275ABA4" w14:textId="77777777" w:rsidR="00303E79" w:rsidRDefault="00303E79" w:rsidP="00B06B52">
      <w:pPr>
        <w:pStyle w:val="Quelltext"/>
      </w:pPr>
    </w:p>
    <w:p w14:paraId="534B3EC8" w14:textId="77777777" w:rsidR="00F10CBF" w:rsidRPr="00F10CBF" w:rsidRDefault="00F10CBF" w:rsidP="00F10CBF">
      <w:pPr>
        <w:pStyle w:val="Quelltext"/>
      </w:pPr>
    </w:p>
    <w:p w14:paraId="4091C6B4" w14:textId="77777777" w:rsidR="004111D3" w:rsidRDefault="004111D3"/>
    <w:p w14:paraId="3380C4AD"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Parameterdatei mit den Defaultparametern!</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bookmarkStart w:id="55" w:name="_GoBack"/>
            <w:bookmarkEnd w:id="55"/>
          </w:p>
        </w:tc>
        <w:tc>
          <w:tcPr>
            <w:tcW w:w="7230" w:type="dxa"/>
          </w:tcPr>
          <w:p w14:paraId="070B53C6" w14:textId="77777777" w:rsidR="00EE54D9" w:rsidRDefault="00D3632D" w:rsidP="00FF1F0B">
            <w:pPr>
              <w:pStyle w:val="Flietext"/>
            </w:pPr>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t>Besonderheiten/Details zur Installation</w:t>
      </w:r>
    </w:p>
    <w:p w14:paraId="5213A545" w14:textId="0B43E27B" w:rsidR="00884FC6" w:rsidRPr="00D3632D" w:rsidRDefault="001636AB" w:rsidP="00D3632D">
      <w:pPr>
        <w:pStyle w:val="Flietext"/>
      </w:pPr>
      <w:r>
        <w:t>-</w:t>
      </w:r>
    </w:p>
    <w:p w14:paraId="594BF97B" w14:textId="77777777" w:rsidR="00D3632D" w:rsidRPr="00D3632D" w:rsidRDefault="00D3632D" w:rsidP="00D3632D">
      <w:pPr>
        <w:pStyle w:val="berschrift2"/>
      </w:pPr>
      <w:r>
        <w:lastRenderedPageBreak/>
        <w:t>Besonderheiten/Details zur Deinstallation</w:t>
      </w:r>
    </w:p>
    <w:p w14:paraId="7CC776C6" w14:textId="6B79C536" w:rsidR="00D3632D" w:rsidRDefault="001636AB"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52E3D7F6" w:rsidR="007B75FD" w:rsidRDefault="001636AB" w:rsidP="00D3632D">
      <w:pPr>
        <w:pStyle w:val="Flietext"/>
      </w:pPr>
      <w:r>
        <w:t>-</w:t>
      </w:r>
    </w:p>
    <w:p w14:paraId="0CCF9239" w14:textId="77777777" w:rsidR="007B75FD" w:rsidRDefault="007B75FD" w:rsidP="00D3632D">
      <w:pPr>
        <w:pStyle w:val="Flietext"/>
      </w:pPr>
    </w:p>
    <w:p w14:paraId="12294A82" w14:textId="77777777" w:rsidR="007B75FD" w:rsidRPr="00D3632D" w:rsidRDefault="007B75FD" w:rsidP="00D3632D">
      <w:pPr>
        <w:pStyle w:val="Flietext"/>
      </w:pPr>
      <w:r>
        <w:t>EOF</w:t>
      </w:r>
    </w:p>
    <w:p w14:paraId="551C20BC" w14:textId="77777777" w:rsidR="00D3632D" w:rsidRPr="00D3632D" w:rsidRDefault="00D3632D" w:rsidP="00D3632D">
      <w:pPr>
        <w:pStyle w:val="Flietext"/>
      </w:pPr>
    </w:p>
    <w:p w14:paraId="3320BF63" w14:textId="77777777"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385407" w14:textId="77777777" w:rsidR="00782B56" w:rsidRDefault="00782B56">
      <w:r>
        <w:separator/>
      </w:r>
    </w:p>
  </w:endnote>
  <w:endnote w:type="continuationSeparator" w:id="0">
    <w:p w14:paraId="3F5260D2" w14:textId="77777777" w:rsidR="00782B56" w:rsidRDefault="00782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20671005" w:rsidR="001636AB" w:rsidRDefault="00AD2656" w:rsidP="001636AB">
          <w:pPr>
            <w:pStyle w:val="Fuzeile"/>
            <w:ind w:left="68"/>
          </w:pPr>
          <w:r>
            <w:t xml:space="preserve">Version </w:t>
          </w:r>
          <w:r w:rsidR="00C906C1">
            <w:t>0.</w:t>
          </w:r>
          <w:r w:rsidR="0065507E">
            <w:t>0.</w:t>
          </w:r>
          <w:r w:rsidR="001636AB">
            <w:t>2</w:t>
          </w:r>
        </w:p>
      </w:tc>
      <w:tc>
        <w:tcPr>
          <w:tcW w:w="4961" w:type="dxa"/>
          <w:vAlign w:val="center"/>
        </w:tcPr>
        <w:p w14:paraId="75E1B304" w14:textId="54654D0E" w:rsidR="00AD2656" w:rsidRPr="006B344E" w:rsidRDefault="007463DB">
          <w:pPr>
            <w:pStyle w:val="Fuzeile"/>
            <w:tabs>
              <w:tab w:val="clear" w:pos="4536"/>
            </w:tabs>
          </w:pPr>
          <w:fldSimple w:instr=" FILENAME  \* MERGEFORMAT ">
            <w:r w:rsidR="00374DC7">
              <w:rPr>
                <w:noProof/>
              </w:rPr>
              <w:t>ImplD_MS_LYNC2013_WA_CFG_InstallCert_Vxxx.docx</w:t>
            </w:r>
          </w:fldSimple>
          <w:r w:rsidR="00AD2656" w:rsidRPr="006B344E">
            <w:br/>
            <w:t xml:space="preserve">Seite </w:t>
          </w:r>
          <w:r w:rsidR="005F3441">
            <w:fldChar w:fldCharType="begin"/>
          </w:r>
          <w:r w:rsidR="00AD2656" w:rsidRPr="006B344E">
            <w:instrText xml:space="preserve"> PAGE  \* MERGEFORMAT </w:instrText>
          </w:r>
          <w:r w:rsidR="005F3441">
            <w:fldChar w:fldCharType="separate"/>
          </w:r>
          <w:r w:rsidR="00374DC7">
            <w:rPr>
              <w:noProof/>
            </w:rPr>
            <w:t>4</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374DC7">
            <w:rPr>
              <w:noProof/>
            </w:rPr>
            <w:t>6</w:t>
          </w:r>
          <w:r w:rsidR="005F3441">
            <w:fldChar w:fldCharType="end"/>
          </w:r>
        </w:p>
      </w:tc>
      <w:tc>
        <w:tcPr>
          <w:tcW w:w="2194" w:type="dxa"/>
          <w:vAlign w:val="center"/>
        </w:tcPr>
        <w:p w14:paraId="6E9D9C88" w14:textId="7F70F675"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374DC7">
            <w:rPr>
              <w:noProof/>
            </w:rPr>
            <w:t>07.11.16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B32215" w14:textId="77777777" w:rsidR="00782B56" w:rsidRDefault="00782B56">
      <w:r>
        <w:separator/>
      </w:r>
    </w:p>
  </w:footnote>
  <w:footnote w:type="continuationSeparator" w:id="0">
    <w:p w14:paraId="704350E0" w14:textId="77777777" w:rsidR="00782B56" w:rsidRDefault="00782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51FA54C3" w:rsidR="00AD2656" w:rsidRDefault="00374DC7" w:rsidP="00894979">
          <w:pPr>
            <w:pStyle w:val="Kopfzeile"/>
          </w:pPr>
          <w:r w:rsidRPr="00374DC7">
            <w:rPr>
              <w:rFonts w:cs="Arial"/>
              <w:noProof/>
              <w:sz w:val="22"/>
              <w:lang w:val="en-US"/>
            </w:rPr>
            <w:t>MS_LYNC2013_WA_CFG_InstallCert</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6AB"/>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74DC7"/>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0D12"/>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01D2"/>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463DB"/>
    <w:rsid w:val="0075192C"/>
    <w:rsid w:val="00752F11"/>
    <w:rsid w:val="007531C5"/>
    <w:rsid w:val="00753B38"/>
    <w:rsid w:val="00754FD5"/>
    <w:rsid w:val="00762D09"/>
    <w:rsid w:val="007669F8"/>
    <w:rsid w:val="00770124"/>
    <w:rsid w:val="007716C2"/>
    <w:rsid w:val="00775A31"/>
    <w:rsid w:val="007827C5"/>
    <w:rsid w:val="00782B56"/>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2994"/>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0CC"/>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964517278E69493293BC73021BB1BAB9"/>
        <w:category>
          <w:name w:val="Allgemein"/>
          <w:gallery w:val="placeholder"/>
        </w:category>
        <w:types>
          <w:type w:val="bbPlcHdr"/>
        </w:types>
        <w:behaviors>
          <w:behavior w:val="content"/>
        </w:behaviors>
        <w:guid w:val="{76A4562B-073B-45C0-8F69-E776B9EC2CFF}"/>
      </w:docPartPr>
      <w:docPartBody>
        <w:p w:rsidR="00000000" w:rsidRDefault="00DA20AC" w:rsidP="00DA20AC">
          <w:pPr>
            <w:pStyle w:val="964517278E69493293BC73021BB1BAB9"/>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C758AEEFEE22493C875F7AA2D660E6C7"/>
        <w:category>
          <w:name w:val="Allgemein"/>
          <w:gallery w:val="placeholder"/>
        </w:category>
        <w:types>
          <w:type w:val="bbPlcHdr"/>
        </w:types>
        <w:behaviors>
          <w:behavior w:val="content"/>
        </w:behaviors>
        <w:guid w:val="{E4197B00-DA7D-43C5-94A9-ADE37C5E2574}"/>
      </w:docPartPr>
      <w:docPartBody>
        <w:p w:rsidR="00000000" w:rsidRDefault="00DA20AC" w:rsidP="00DA20AC">
          <w:pPr>
            <w:pStyle w:val="C758AEEFEE22493C875F7AA2D660E6C7"/>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F3B401B93E7145FDAE538A68D95A9909"/>
        <w:category>
          <w:name w:val="Allgemein"/>
          <w:gallery w:val="placeholder"/>
        </w:category>
        <w:types>
          <w:type w:val="bbPlcHdr"/>
        </w:types>
        <w:behaviors>
          <w:behavior w:val="content"/>
        </w:behaviors>
        <w:guid w:val="{91796D59-F5D5-4852-B19D-61C304F4886B}"/>
      </w:docPartPr>
      <w:docPartBody>
        <w:p w:rsidR="00000000" w:rsidRDefault="00DA20AC" w:rsidP="00DA20AC">
          <w:pPr>
            <w:pStyle w:val="F3B401B93E7145FDAE538A68D95A9909"/>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D813383049FD45898B2BF624CC0DAE97"/>
        <w:category>
          <w:name w:val="Allgemein"/>
          <w:gallery w:val="placeholder"/>
        </w:category>
        <w:types>
          <w:type w:val="bbPlcHdr"/>
        </w:types>
        <w:behaviors>
          <w:behavior w:val="content"/>
        </w:behaviors>
        <w:guid w:val="{910BA315-975F-456B-A332-66ED7EAA187A}"/>
      </w:docPartPr>
      <w:docPartBody>
        <w:p w:rsidR="00000000" w:rsidRDefault="00DA20AC" w:rsidP="00DA20AC">
          <w:pPr>
            <w:pStyle w:val="D813383049FD45898B2BF624CC0DAE97"/>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1A1445"/>
    <w:rsid w:val="00311392"/>
    <w:rsid w:val="00343601"/>
    <w:rsid w:val="003E5B48"/>
    <w:rsid w:val="00445B58"/>
    <w:rsid w:val="00451CC2"/>
    <w:rsid w:val="004D397E"/>
    <w:rsid w:val="0058370F"/>
    <w:rsid w:val="006B5295"/>
    <w:rsid w:val="00741D00"/>
    <w:rsid w:val="00862833"/>
    <w:rsid w:val="00870EB7"/>
    <w:rsid w:val="0096194A"/>
    <w:rsid w:val="00963F0E"/>
    <w:rsid w:val="009A207E"/>
    <w:rsid w:val="009B3F83"/>
    <w:rsid w:val="00A333C1"/>
    <w:rsid w:val="00AC43CD"/>
    <w:rsid w:val="00BC39DF"/>
    <w:rsid w:val="00DA20AC"/>
    <w:rsid w:val="00DE06A2"/>
    <w:rsid w:val="00E02352"/>
    <w:rsid w:val="00E141DF"/>
    <w:rsid w:val="00E330BB"/>
    <w:rsid w:val="00F012D1"/>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DA20AC"/>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 w:type="paragraph" w:customStyle="1" w:styleId="964517278E69493293BC73021BB1BAB9">
    <w:name w:val="964517278E69493293BC73021BB1BAB9"/>
    <w:rsid w:val="00DA20AC"/>
    <w:pPr>
      <w:spacing w:after="160" w:line="259" w:lineRule="auto"/>
    </w:pPr>
  </w:style>
  <w:style w:type="paragraph" w:customStyle="1" w:styleId="C758AEEFEE22493C875F7AA2D660E6C7">
    <w:name w:val="C758AEEFEE22493C875F7AA2D660E6C7"/>
    <w:rsid w:val="00DA20AC"/>
    <w:pPr>
      <w:spacing w:after="160" w:line="259" w:lineRule="auto"/>
    </w:pPr>
  </w:style>
  <w:style w:type="paragraph" w:customStyle="1" w:styleId="F3B401B93E7145FDAE538A68D95A9909">
    <w:name w:val="F3B401B93E7145FDAE538A68D95A9909"/>
    <w:rsid w:val="00DA20AC"/>
    <w:pPr>
      <w:spacing w:after="160" w:line="259" w:lineRule="auto"/>
    </w:pPr>
  </w:style>
  <w:style w:type="paragraph" w:customStyle="1" w:styleId="D813383049FD45898B2BF624CC0DAE97">
    <w:name w:val="D813383049FD45898B2BF624CC0DAE97"/>
    <w:rsid w:val="00DA20A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4.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5.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2.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4.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5.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6.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7.xml><?xml version="1.0" encoding="utf-8"?>
<ds:datastoreItem xmlns:ds="http://schemas.openxmlformats.org/officeDocument/2006/customXml" ds:itemID="{832B7AF0-44C0-44DA-A962-2D29BF94D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1</Pages>
  <Words>640</Words>
  <Characters>4039</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31</cp:revision>
  <dcterms:created xsi:type="dcterms:W3CDTF">2016-05-31T15:15:00Z</dcterms:created>
  <dcterms:modified xsi:type="dcterms:W3CDTF">2016-11-07T11:32:00Z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