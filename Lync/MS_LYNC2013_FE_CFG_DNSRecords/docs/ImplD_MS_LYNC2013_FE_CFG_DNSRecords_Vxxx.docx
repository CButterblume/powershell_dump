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46A1D17F"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169242F0" w:rsidR="00902D12" w:rsidRDefault="007456BE" w:rsidP="00442D10">
            <w:pPr>
              <w:pStyle w:val="Kopfzeile"/>
              <w:spacing w:before="80" w:after="0"/>
              <w:jc w:val="both"/>
            </w:pPr>
            <w:r>
              <w:t>Implementierungsdokumentation</w:t>
            </w:r>
            <w:r w:rsidR="006F786F">
              <w:t xml:space="preserve"> </w:t>
            </w:r>
            <w:r w:rsidR="00633ECF" w:rsidRPr="00633ECF">
              <w:t>MS_LYNC2013_FE_CFG_DNSRecords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0551F855"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633ECF">
              <w:rPr>
                <w:b/>
                <w:noProof/>
                <w:lang w:val="en-US"/>
              </w:rPr>
              <w:t>ImplD_MS_LYNC2013_FE_CFG_DNSRecords_Vxxx.docx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63E011A6" w:rsidR="00902D12" w:rsidRDefault="00402CDA" w:rsidP="0065507E">
            <w:pPr>
              <w:spacing w:before="80"/>
              <w:rPr>
                <w:b/>
              </w:rPr>
            </w:pPr>
            <w:r>
              <w:rPr>
                <w:b/>
              </w:rPr>
              <w:t>0.0.</w:t>
            </w:r>
            <w:r w:rsidR="00633ECF">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C73D39F" w:rsidR="003134E8" w:rsidRDefault="0026772B" w:rsidP="00C530B1">
            <w:pPr>
              <w:spacing w:before="80"/>
              <w:rPr>
                <w:b/>
              </w:rPr>
            </w:pPr>
            <w:r>
              <w:rPr>
                <w:b/>
              </w:rPr>
              <w:t>04</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40517C8B" w:rsidR="00902D12" w:rsidRDefault="00902D12" w:rsidP="00902D12">
      <w:pPr>
        <w:pStyle w:val="Deckblatt"/>
        <w:spacing w:before="80" w:after="0"/>
        <w:rPr>
          <w:b/>
          <w:color w:val="FF0000"/>
        </w:rPr>
      </w:pPr>
      <w:r>
        <w:rPr>
          <w:b/>
          <w:color w:val="FF0000"/>
        </w:rPr>
        <w:t>Zuwiderhandlunge</w:t>
      </w:r>
      <w:bookmarkStart w:id="42" w:name="_GoBack"/>
      <w:bookmarkEnd w:id="42"/>
      <w:r>
        <w:rPr>
          <w:b/>
          <w:color w:val="FF0000"/>
        </w:rPr>
        <w:t>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41"/>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655FB675" w:rsidR="00955530" w:rsidRDefault="00633ECF" w:rsidP="00902D12">
            <w:pPr>
              <w:rPr>
                <w:lang w:eastAsia="de-DE"/>
              </w:rPr>
            </w:pPr>
            <w:r>
              <w:rPr>
                <w:lang w:eastAsia="de-DE"/>
              </w:rPr>
              <w:t>0.0.2</w:t>
            </w:r>
          </w:p>
        </w:tc>
        <w:tc>
          <w:tcPr>
            <w:tcW w:w="1134" w:type="dxa"/>
            <w:tcMar>
              <w:top w:w="0" w:type="dxa"/>
              <w:left w:w="70" w:type="dxa"/>
              <w:bottom w:w="0" w:type="dxa"/>
              <w:right w:w="70" w:type="dxa"/>
            </w:tcMar>
          </w:tcPr>
          <w:p w14:paraId="6D0A37DB" w14:textId="7947D102" w:rsidR="00955530" w:rsidRDefault="00633ECF" w:rsidP="00902D12">
            <w:pPr>
              <w:rPr>
                <w:lang w:eastAsia="de-DE"/>
              </w:rPr>
            </w:pPr>
            <w:r>
              <w:rPr>
                <w:lang w:eastAsia="de-DE"/>
              </w:rPr>
              <w:t>04.11.2016</w:t>
            </w:r>
          </w:p>
        </w:tc>
        <w:tc>
          <w:tcPr>
            <w:tcW w:w="5103" w:type="dxa"/>
            <w:tcMar>
              <w:top w:w="0" w:type="dxa"/>
              <w:left w:w="70" w:type="dxa"/>
              <w:bottom w:w="0" w:type="dxa"/>
              <w:right w:w="70" w:type="dxa"/>
            </w:tcMar>
          </w:tcPr>
          <w:p w14:paraId="3C0DC365" w14:textId="694C95CE" w:rsidR="00955530" w:rsidRDefault="00633ECF" w:rsidP="00902D12">
            <w:pPr>
              <w:rPr>
                <w:lang w:eastAsia="de-DE"/>
              </w:rPr>
            </w:pPr>
            <w:r>
              <w:rPr>
                <w:lang w:eastAsia="de-DE"/>
              </w:rPr>
              <w:t>Formular ausgefüllt</w:t>
            </w:r>
          </w:p>
        </w:tc>
        <w:tc>
          <w:tcPr>
            <w:tcW w:w="2126" w:type="dxa"/>
            <w:tcMar>
              <w:top w:w="0" w:type="dxa"/>
              <w:left w:w="70" w:type="dxa"/>
              <w:bottom w:w="0" w:type="dxa"/>
              <w:right w:w="70" w:type="dxa"/>
            </w:tcMar>
          </w:tcPr>
          <w:p w14:paraId="770DD6D3" w14:textId="32A57740" w:rsidR="00955530" w:rsidRDefault="00633ECF"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EE2E0DC" w:rsidR="00902D12" w:rsidRPr="00442D10" w:rsidRDefault="00633ECF" w:rsidP="00442D10">
            <w:pPr>
              <w:rPr>
                <w:rFonts w:cs="Arial"/>
                <w:b/>
                <w:bCs/>
                <w:i/>
              </w:rPr>
            </w:pPr>
            <w:r w:rsidRPr="00633ECF">
              <w:rPr>
                <w:rFonts w:cs="Arial"/>
                <w:b/>
                <w:bCs/>
                <w:i/>
              </w:rPr>
              <w:t>MS_LYNC2013_FE_CFG_DNSRecords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6A1A099C" w:rsidR="00902D12" w:rsidRPr="00E17FFE" w:rsidRDefault="00402CDA" w:rsidP="0085668A">
            <w:pPr>
              <w:rPr>
                <w:rFonts w:cs="Arial"/>
                <w:bCs/>
              </w:rPr>
            </w:pPr>
            <w:r>
              <w:rPr>
                <w:rFonts w:cs="Arial"/>
                <w:bCs/>
              </w:rPr>
              <w:t>V_</w:t>
            </w:r>
            <w:r w:rsidR="00633ECF">
              <w:rPr>
                <w:rFonts w:cs="Arial"/>
                <w:bCs/>
              </w:rPr>
              <w:t>1</w:t>
            </w:r>
            <w:r>
              <w:rPr>
                <w:rFonts w:cs="Arial"/>
                <w:bCs/>
              </w:rPr>
              <w:t>_</w:t>
            </w:r>
            <w:r w:rsidR="00633ECF">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298FC647" w:rsidR="00902D12" w:rsidRDefault="00633ECF" w:rsidP="00B629AB">
            <w:pPr>
              <w:rPr>
                <w:rFonts w:cs="Arial"/>
              </w:rPr>
            </w:pPr>
            <w:r>
              <w:rPr>
                <w:rFonts w:cs="Arial"/>
              </w:rPr>
              <w:t>Legt die nötigen DNS Records an.</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5141C62E" w:rsidR="00902D12" w:rsidRDefault="00633ECF" w:rsidP="0026772B">
            <w:pPr>
              <w:rPr>
                <w:rFonts w:cs="Arial"/>
              </w:rPr>
            </w:pPr>
            <w:r>
              <w:rPr>
                <w:rFonts w:cs="Arial"/>
              </w:rPr>
              <w:t>Microsoft Windows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7A39BA83" w:rsidR="00FF1F0B" w:rsidRDefault="00FF1F0B" w:rsidP="00FF1F0B">
            <w:pPr>
              <w:keepNext/>
              <w:ind w:left="926" w:hanging="926"/>
              <w:rPr>
                <w:rFonts w:cs="Arial"/>
              </w:rPr>
            </w:pPr>
            <w:r>
              <w:rPr>
                <w:rFonts w:cs="Arial"/>
                <w:b/>
              </w:rPr>
              <w:t>Ordner:</w:t>
            </w:r>
            <w:r>
              <w:rPr>
                <w:rFonts w:cs="Arial"/>
                <w:b/>
              </w:rPr>
              <w:tab/>
              <w:t>SWSource\Packages\</w:t>
            </w:r>
            <w:r w:rsidR="00633ECF" w:rsidRPr="00633ECF">
              <w:rPr>
                <w:rFonts w:cs="Arial"/>
                <w:b/>
              </w:rPr>
              <w:t>MS_LYNC2013_FE_CFG_DNSRecords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681583"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25D22E28"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26772B">
              <w:t xml:space="preserve"> </w:t>
            </w:r>
            <w:r w:rsidR="00633ECF" w:rsidRPr="00633ECF">
              <w:rPr>
                <w:rFonts w:cs="Arial"/>
                <w:lang w:val="en-GB"/>
              </w:rPr>
              <w:t>MS_LYNC2013_FE_CFG_DNSRecords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2B9C1548"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26772B">
              <w:t xml:space="preserve"> </w:t>
            </w:r>
            <w:r w:rsidR="00633ECF" w:rsidRPr="00633ECF">
              <w:rPr>
                <w:rFonts w:cs="Arial"/>
              </w:rPr>
              <w:t>MS_LYNC2013_FE_CFG_DNSRecords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681583"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681583"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681583"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618D74F4" w:rsidR="003265E2" w:rsidRDefault="00633ECF"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0B4CCBBD" w:rsidR="00C77B2E" w:rsidRDefault="00633ECF"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408ED433" w:rsidR="003265E2" w:rsidRDefault="00633ECF" w:rsidP="002A10E5">
            <w:pPr>
              <w:rPr>
                <w:rFonts w:cs="Arial"/>
              </w:rPr>
            </w:pPr>
            <w:r>
              <w:rPr>
                <w:rFonts w:cs="Arial"/>
              </w:rPr>
              <w:t>Kein Restart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5C62EB52" w:rsidR="004860B0" w:rsidRPr="00033262" w:rsidRDefault="00633ECF" w:rsidP="000C57C2">
                <w:pPr>
                  <w:pStyle w:val="TabelleConfigDBVariablen-Name"/>
                </w:pPr>
                <w:r w:rsidRPr="00633ECF">
                  <w:rPr>
                    <w:rFonts w:cs="Arial"/>
                    <w:szCs w:val="24"/>
                  </w:rPr>
                  <w:t>LYNC2013_CFG_SRV_RECORD1</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394B9275" w:rsidR="004860B0" w:rsidRPr="0048635B" w:rsidRDefault="00633ECF" w:rsidP="00AF0DEE">
            <w:pPr>
              <w:pStyle w:val="TabelleConfigDB"/>
              <w:rPr>
                <w:rFonts w:cs="Arial"/>
                <w:szCs w:val="24"/>
              </w:rPr>
            </w:pPr>
            <w:r w:rsidRPr="00633ECF">
              <w:rPr>
                <w:rFonts w:cs="Arial"/>
                <w:szCs w:val="24"/>
              </w:rPr>
              <w:t>DNS SrvRecord für _sipinternaltls</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681583"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1421142F" w:rsidR="004860B0" w:rsidRPr="009F1B81" w:rsidRDefault="00633ECF" w:rsidP="000339C1">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46092395"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33ECF" w:rsidRPr="0048635B" w14:paraId="5633A54B" w14:textId="77777777" w:rsidTr="00EA712D">
        <w:trPr>
          <w:cantSplit/>
          <w:trHeight w:val="337"/>
        </w:trPr>
        <w:tc>
          <w:tcPr>
            <w:tcW w:w="1418" w:type="dxa"/>
            <w:shd w:val="clear" w:color="auto" w:fill="D9D9D9" w:themeFill="background1" w:themeFillShade="D9"/>
            <w:vAlign w:val="center"/>
          </w:tcPr>
          <w:p w14:paraId="6899AC1A" w14:textId="77777777" w:rsidR="00633ECF" w:rsidRPr="00033262" w:rsidRDefault="00633ECF" w:rsidP="00EA712D">
            <w:pPr>
              <w:pStyle w:val="TabelleConfigDBTitel"/>
            </w:pPr>
            <w:r>
              <w:t>Variable</w:t>
            </w:r>
          </w:p>
        </w:tc>
        <w:sdt>
          <w:sdtPr>
            <w:rPr>
              <w:rFonts w:cs="Arial"/>
              <w:szCs w:val="24"/>
            </w:rPr>
            <w:alias w:val="Name der ConfigDB-Variable"/>
            <w:tag w:val="Name der ConfigDB-Variable"/>
            <w:id w:val="1546332119"/>
            <w:placeholder>
              <w:docPart w:val="9B10D1416CF346439FDC4EA2ADA2DBA1"/>
            </w:placeholder>
            <w:text/>
          </w:sdtPr>
          <w:sdtEndPr/>
          <w:sdtContent>
            <w:tc>
              <w:tcPr>
                <w:tcW w:w="8108" w:type="dxa"/>
                <w:shd w:val="clear" w:color="auto" w:fill="D9D9D9" w:themeFill="background1" w:themeFillShade="D9"/>
                <w:vAlign w:val="center"/>
              </w:tcPr>
              <w:p w14:paraId="6A6C422D" w14:textId="7177B968" w:rsidR="00633ECF" w:rsidRPr="00033262" w:rsidRDefault="00633ECF" w:rsidP="00EA712D">
                <w:pPr>
                  <w:pStyle w:val="TabelleConfigDBVariablen-Name"/>
                </w:pPr>
                <w:r>
                  <w:rPr>
                    <w:rFonts w:cs="Arial"/>
                    <w:szCs w:val="24"/>
                  </w:rPr>
                  <w:t>LYNC2013_CFG_SRV_RECORD2</w:t>
                </w:r>
              </w:p>
            </w:tc>
          </w:sdtContent>
        </w:sdt>
      </w:tr>
      <w:tr w:rsidR="00633ECF" w:rsidRPr="0048635B" w14:paraId="55F87A3E" w14:textId="77777777" w:rsidTr="00EA712D">
        <w:trPr>
          <w:cantSplit/>
          <w:trHeight w:val="284"/>
        </w:trPr>
        <w:tc>
          <w:tcPr>
            <w:tcW w:w="1418" w:type="dxa"/>
            <w:shd w:val="clear" w:color="auto" w:fill="D9D9D9" w:themeFill="background1" w:themeFillShade="D9"/>
            <w:vAlign w:val="center"/>
          </w:tcPr>
          <w:p w14:paraId="16590C22" w14:textId="77777777" w:rsidR="00633ECF" w:rsidRPr="0048635B" w:rsidRDefault="00633ECF" w:rsidP="00EA712D">
            <w:pPr>
              <w:pStyle w:val="TabelleConfigDBTitel"/>
              <w:rPr>
                <w:rFonts w:cs="Arial"/>
                <w:szCs w:val="24"/>
              </w:rPr>
            </w:pPr>
            <w:r>
              <w:rPr>
                <w:rFonts w:cs="Arial"/>
                <w:szCs w:val="24"/>
              </w:rPr>
              <w:t>Funktion</w:t>
            </w:r>
          </w:p>
        </w:tc>
        <w:tc>
          <w:tcPr>
            <w:tcW w:w="8108" w:type="dxa"/>
          </w:tcPr>
          <w:p w14:paraId="71333EAE" w14:textId="37EEA257" w:rsidR="00633ECF" w:rsidRPr="0048635B" w:rsidRDefault="00633ECF" w:rsidP="00EA712D">
            <w:pPr>
              <w:pStyle w:val="TabelleConfigDB"/>
              <w:rPr>
                <w:rFonts w:cs="Arial"/>
                <w:szCs w:val="24"/>
              </w:rPr>
            </w:pPr>
            <w:r w:rsidRPr="00633ECF">
              <w:rPr>
                <w:rFonts w:cs="Arial"/>
                <w:szCs w:val="24"/>
              </w:rPr>
              <w:t>DNS SrvRecord für __sip</w:t>
            </w:r>
          </w:p>
        </w:tc>
      </w:tr>
      <w:tr w:rsidR="00633ECF" w:rsidRPr="0048635B" w14:paraId="38852036" w14:textId="77777777" w:rsidTr="00EA712D">
        <w:trPr>
          <w:cantSplit/>
          <w:trHeight w:val="284"/>
        </w:trPr>
        <w:tc>
          <w:tcPr>
            <w:tcW w:w="1418" w:type="dxa"/>
            <w:shd w:val="clear" w:color="auto" w:fill="D9D9D9" w:themeFill="background1" w:themeFillShade="D9"/>
            <w:vAlign w:val="center"/>
          </w:tcPr>
          <w:p w14:paraId="38767F0E" w14:textId="77777777" w:rsidR="00633ECF" w:rsidRPr="0048635B" w:rsidRDefault="00633ECF" w:rsidP="00EA712D">
            <w:pPr>
              <w:pStyle w:val="TabelleConfigDBTitel"/>
              <w:rPr>
                <w:rFonts w:cs="Arial"/>
                <w:szCs w:val="24"/>
              </w:rPr>
            </w:pPr>
            <w:r>
              <w:rPr>
                <w:rFonts w:cs="Arial"/>
                <w:szCs w:val="24"/>
              </w:rPr>
              <w:t>Erforderlich</w:t>
            </w:r>
          </w:p>
        </w:tc>
        <w:tc>
          <w:tcPr>
            <w:tcW w:w="8108" w:type="dxa"/>
          </w:tcPr>
          <w:p w14:paraId="34F51075" w14:textId="77777777" w:rsidR="00633ECF" w:rsidRPr="00EF4E16" w:rsidRDefault="00681583" w:rsidP="00EA712D">
            <w:pPr>
              <w:pStyle w:val="TabelleConfigDBErfordernis"/>
            </w:pPr>
            <w:sdt>
              <w:sdtPr>
                <w:alias w:val="Erfordernis"/>
                <w:tag w:val="Erfordernis"/>
                <w:id w:val="-1009985997"/>
                <w:placeholder>
                  <w:docPart w:val="6A12F2DC7A5E4D589057EA4601381982"/>
                </w:placeholder>
                <w:dropDownList>
                  <w:listItem w:value="Wählen Sie ein Element aus."/>
                  <w:listItem w:displayText="Ja" w:value="1"/>
                  <w:listItem w:displayText="Nein" w:value="0"/>
                  <w:listItem w:displayText="Bedingt" w:value="-1"/>
                </w:dropDownList>
              </w:sdtPr>
              <w:sdtEndPr/>
              <w:sdtContent>
                <w:r w:rsidR="00633ECF">
                  <w:t>Ja</w:t>
                </w:r>
              </w:sdtContent>
            </w:sdt>
            <w:r w:rsidR="00633ECF">
              <w:tab/>
            </w:r>
          </w:p>
        </w:tc>
      </w:tr>
      <w:tr w:rsidR="00633ECF" w:rsidRPr="0048635B" w14:paraId="00802641" w14:textId="77777777" w:rsidTr="00EA712D">
        <w:trPr>
          <w:cantSplit/>
          <w:trHeight w:val="284"/>
        </w:trPr>
        <w:tc>
          <w:tcPr>
            <w:tcW w:w="1418" w:type="dxa"/>
            <w:tcBorders>
              <w:bottom w:val="single" w:sz="4" w:space="0" w:color="auto"/>
            </w:tcBorders>
            <w:shd w:val="clear" w:color="auto" w:fill="D9D9D9" w:themeFill="background1" w:themeFillShade="D9"/>
            <w:vAlign w:val="center"/>
          </w:tcPr>
          <w:p w14:paraId="66318AEF" w14:textId="77777777" w:rsidR="00633ECF" w:rsidRPr="0048635B" w:rsidRDefault="00633ECF" w:rsidP="00EA712D">
            <w:pPr>
              <w:pStyle w:val="TabelleConfigDBTitel"/>
              <w:rPr>
                <w:rFonts w:cs="Arial"/>
                <w:szCs w:val="24"/>
              </w:rPr>
            </w:pPr>
            <w:r>
              <w:rPr>
                <w:rFonts w:cs="Arial"/>
                <w:szCs w:val="24"/>
              </w:rPr>
              <w:t>Bemerkung</w:t>
            </w:r>
          </w:p>
        </w:tc>
        <w:tc>
          <w:tcPr>
            <w:tcW w:w="8108" w:type="dxa"/>
            <w:tcBorders>
              <w:bottom w:val="single" w:sz="4" w:space="0" w:color="auto"/>
            </w:tcBorders>
          </w:tcPr>
          <w:p w14:paraId="15ABF26E" w14:textId="61C2E8F8" w:rsidR="00633ECF" w:rsidRPr="009F1B81" w:rsidRDefault="00633ECF" w:rsidP="00EA712D">
            <w:pPr>
              <w:pStyle w:val="TabelleConfigDB"/>
            </w:pPr>
            <w:r>
              <w:t>Neue Variable</w:t>
            </w:r>
          </w:p>
        </w:tc>
      </w:tr>
      <w:tr w:rsidR="00633ECF" w:rsidRPr="0048635B" w14:paraId="57D6D8EC" w14:textId="77777777" w:rsidTr="00EA712D">
        <w:trPr>
          <w:cantSplit/>
          <w:trHeight w:hRule="exact" w:val="170"/>
        </w:trPr>
        <w:tc>
          <w:tcPr>
            <w:tcW w:w="1418" w:type="dxa"/>
            <w:tcBorders>
              <w:top w:val="single" w:sz="4" w:space="0" w:color="auto"/>
              <w:left w:val="nil"/>
              <w:bottom w:val="nil"/>
              <w:right w:val="nil"/>
            </w:tcBorders>
            <w:shd w:val="clear" w:color="auto" w:fill="auto"/>
            <w:vAlign w:val="center"/>
          </w:tcPr>
          <w:p w14:paraId="4F48393E" w14:textId="77777777" w:rsidR="00633ECF" w:rsidRDefault="00633ECF" w:rsidP="00EA712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0C8F11E" w14:textId="77777777" w:rsidR="00633ECF" w:rsidRPr="009F1B81" w:rsidRDefault="00633ECF" w:rsidP="00EA712D">
            <w:pPr>
              <w:pStyle w:val="TabelleConfigDB"/>
              <w:keepNext w:val="0"/>
            </w:pPr>
          </w:p>
        </w:tc>
      </w:tr>
    </w:tbl>
    <w:p w14:paraId="67A6F11B" w14:textId="7606C512" w:rsidR="00633ECF" w:rsidRDefault="00633ECF"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33ECF" w:rsidRPr="0048635B" w14:paraId="1BC02ED8" w14:textId="77777777" w:rsidTr="00EA712D">
        <w:trPr>
          <w:cantSplit/>
          <w:trHeight w:val="337"/>
        </w:trPr>
        <w:tc>
          <w:tcPr>
            <w:tcW w:w="1418" w:type="dxa"/>
            <w:shd w:val="clear" w:color="auto" w:fill="D9D9D9" w:themeFill="background1" w:themeFillShade="D9"/>
            <w:vAlign w:val="center"/>
          </w:tcPr>
          <w:p w14:paraId="24E064F7" w14:textId="77777777" w:rsidR="00633ECF" w:rsidRPr="00033262" w:rsidRDefault="00633ECF" w:rsidP="00EA712D">
            <w:pPr>
              <w:pStyle w:val="TabelleConfigDBTitel"/>
            </w:pPr>
            <w:r>
              <w:t>Variable</w:t>
            </w:r>
          </w:p>
        </w:tc>
        <w:sdt>
          <w:sdtPr>
            <w:rPr>
              <w:rFonts w:cs="Arial"/>
              <w:szCs w:val="24"/>
            </w:rPr>
            <w:alias w:val="Name der ConfigDB-Variable"/>
            <w:tag w:val="Name der ConfigDB-Variable"/>
            <w:id w:val="470713345"/>
            <w:placeholder>
              <w:docPart w:val="C1F8EE68A0FD443A88A76893CC7C5DEF"/>
            </w:placeholder>
            <w:text/>
          </w:sdtPr>
          <w:sdtEndPr/>
          <w:sdtContent>
            <w:tc>
              <w:tcPr>
                <w:tcW w:w="8108" w:type="dxa"/>
                <w:shd w:val="clear" w:color="auto" w:fill="D9D9D9" w:themeFill="background1" w:themeFillShade="D9"/>
                <w:vAlign w:val="center"/>
              </w:tcPr>
              <w:p w14:paraId="4F8E28CD" w14:textId="1A1B738D" w:rsidR="00633ECF" w:rsidRPr="00033262" w:rsidRDefault="00633ECF" w:rsidP="00EA712D">
                <w:pPr>
                  <w:pStyle w:val="TabelleConfigDBVariablen-Name"/>
                </w:pPr>
                <w:r w:rsidRPr="00633ECF">
                  <w:rPr>
                    <w:rFonts w:cs="Arial"/>
                    <w:szCs w:val="24"/>
                  </w:rPr>
                  <w:t>LYNC2013_CFG_FE_POOLNAME</w:t>
                </w:r>
              </w:p>
            </w:tc>
          </w:sdtContent>
        </w:sdt>
      </w:tr>
      <w:tr w:rsidR="00633ECF" w:rsidRPr="0048635B" w14:paraId="6D1A16B8" w14:textId="77777777" w:rsidTr="00EA712D">
        <w:trPr>
          <w:cantSplit/>
          <w:trHeight w:val="284"/>
        </w:trPr>
        <w:tc>
          <w:tcPr>
            <w:tcW w:w="1418" w:type="dxa"/>
            <w:shd w:val="clear" w:color="auto" w:fill="D9D9D9" w:themeFill="background1" w:themeFillShade="D9"/>
            <w:vAlign w:val="center"/>
          </w:tcPr>
          <w:p w14:paraId="36D1DD4D" w14:textId="77777777" w:rsidR="00633ECF" w:rsidRPr="0048635B" w:rsidRDefault="00633ECF" w:rsidP="00EA712D">
            <w:pPr>
              <w:pStyle w:val="TabelleConfigDBTitel"/>
              <w:rPr>
                <w:rFonts w:cs="Arial"/>
                <w:szCs w:val="24"/>
              </w:rPr>
            </w:pPr>
            <w:r>
              <w:rPr>
                <w:rFonts w:cs="Arial"/>
                <w:szCs w:val="24"/>
              </w:rPr>
              <w:t>Funktion</w:t>
            </w:r>
          </w:p>
        </w:tc>
        <w:tc>
          <w:tcPr>
            <w:tcW w:w="8108" w:type="dxa"/>
          </w:tcPr>
          <w:p w14:paraId="2C239BBB" w14:textId="51637FCE" w:rsidR="00633ECF" w:rsidRPr="0048635B" w:rsidRDefault="00633ECF" w:rsidP="00EA712D">
            <w:pPr>
              <w:pStyle w:val="TabelleConfigDB"/>
              <w:rPr>
                <w:rFonts w:cs="Arial"/>
                <w:szCs w:val="24"/>
              </w:rPr>
            </w:pPr>
            <w:r>
              <w:rPr>
                <w:rFonts w:cs="Arial"/>
                <w:szCs w:val="24"/>
              </w:rPr>
              <w:t>Beinhaltet den FrontEnd Server Poolnamen</w:t>
            </w:r>
          </w:p>
        </w:tc>
      </w:tr>
      <w:tr w:rsidR="00633ECF" w:rsidRPr="0048635B" w14:paraId="1EBF2441" w14:textId="77777777" w:rsidTr="00EA712D">
        <w:trPr>
          <w:cantSplit/>
          <w:trHeight w:val="284"/>
        </w:trPr>
        <w:tc>
          <w:tcPr>
            <w:tcW w:w="1418" w:type="dxa"/>
            <w:shd w:val="clear" w:color="auto" w:fill="D9D9D9" w:themeFill="background1" w:themeFillShade="D9"/>
            <w:vAlign w:val="center"/>
          </w:tcPr>
          <w:p w14:paraId="1CE67D1E" w14:textId="77777777" w:rsidR="00633ECF" w:rsidRPr="0048635B" w:rsidRDefault="00633ECF" w:rsidP="00EA712D">
            <w:pPr>
              <w:pStyle w:val="TabelleConfigDBTitel"/>
              <w:rPr>
                <w:rFonts w:cs="Arial"/>
                <w:szCs w:val="24"/>
              </w:rPr>
            </w:pPr>
            <w:r>
              <w:rPr>
                <w:rFonts w:cs="Arial"/>
                <w:szCs w:val="24"/>
              </w:rPr>
              <w:t>Erforderlich</w:t>
            </w:r>
          </w:p>
        </w:tc>
        <w:tc>
          <w:tcPr>
            <w:tcW w:w="8108" w:type="dxa"/>
          </w:tcPr>
          <w:p w14:paraId="515AAD82" w14:textId="77777777" w:rsidR="00633ECF" w:rsidRPr="00EF4E16" w:rsidRDefault="00681583" w:rsidP="00EA712D">
            <w:pPr>
              <w:pStyle w:val="TabelleConfigDBErfordernis"/>
            </w:pPr>
            <w:sdt>
              <w:sdtPr>
                <w:alias w:val="Erfordernis"/>
                <w:tag w:val="Erfordernis"/>
                <w:id w:val="1943414974"/>
                <w:placeholder>
                  <w:docPart w:val="376BD4C854DF470EBE648DE9948CE8CF"/>
                </w:placeholder>
                <w:dropDownList>
                  <w:listItem w:value="Wählen Sie ein Element aus."/>
                  <w:listItem w:displayText="Ja" w:value="1"/>
                  <w:listItem w:displayText="Nein" w:value="0"/>
                  <w:listItem w:displayText="Bedingt" w:value="-1"/>
                </w:dropDownList>
              </w:sdtPr>
              <w:sdtEndPr/>
              <w:sdtContent>
                <w:r w:rsidR="00633ECF">
                  <w:t>Ja</w:t>
                </w:r>
              </w:sdtContent>
            </w:sdt>
            <w:r w:rsidR="00633ECF">
              <w:tab/>
            </w:r>
          </w:p>
        </w:tc>
      </w:tr>
      <w:tr w:rsidR="00633ECF" w:rsidRPr="0048635B" w14:paraId="5FDC5F5E" w14:textId="77777777" w:rsidTr="00EA712D">
        <w:trPr>
          <w:cantSplit/>
          <w:trHeight w:val="284"/>
        </w:trPr>
        <w:tc>
          <w:tcPr>
            <w:tcW w:w="1418" w:type="dxa"/>
            <w:tcBorders>
              <w:bottom w:val="single" w:sz="4" w:space="0" w:color="auto"/>
            </w:tcBorders>
            <w:shd w:val="clear" w:color="auto" w:fill="D9D9D9" w:themeFill="background1" w:themeFillShade="D9"/>
            <w:vAlign w:val="center"/>
          </w:tcPr>
          <w:p w14:paraId="25DE84CB" w14:textId="77777777" w:rsidR="00633ECF" w:rsidRPr="0048635B" w:rsidRDefault="00633ECF" w:rsidP="00EA712D">
            <w:pPr>
              <w:pStyle w:val="TabelleConfigDBTitel"/>
              <w:rPr>
                <w:rFonts w:cs="Arial"/>
                <w:szCs w:val="24"/>
              </w:rPr>
            </w:pPr>
            <w:r>
              <w:rPr>
                <w:rFonts w:cs="Arial"/>
                <w:szCs w:val="24"/>
              </w:rPr>
              <w:t>Bemerkung</w:t>
            </w:r>
          </w:p>
        </w:tc>
        <w:tc>
          <w:tcPr>
            <w:tcW w:w="8108" w:type="dxa"/>
            <w:tcBorders>
              <w:bottom w:val="single" w:sz="4" w:space="0" w:color="auto"/>
            </w:tcBorders>
          </w:tcPr>
          <w:p w14:paraId="6499158B" w14:textId="6B88E505" w:rsidR="00633ECF" w:rsidRPr="009F1B81" w:rsidRDefault="00633ECF" w:rsidP="00EA712D">
            <w:pPr>
              <w:pStyle w:val="TabelleConfigDB"/>
            </w:pPr>
            <w:r>
              <w:t>Neue Variable</w:t>
            </w:r>
          </w:p>
        </w:tc>
      </w:tr>
      <w:tr w:rsidR="00633ECF" w:rsidRPr="0048635B" w14:paraId="012303AD" w14:textId="77777777" w:rsidTr="00EA712D">
        <w:trPr>
          <w:cantSplit/>
          <w:trHeight w:hRule="exact" w:val="170"/>
        </w:trPr>
        <w:tc>
          <w:tcPr>
            <w:tcW w:w="1418" w:type="dxa"/>
            <w:tcBorders>
              <w:top w:val="single" w:sz="4" w:space="0" w:color="auto"/>
              <w:left w:val="nil"/>
              <w:bottom w:val="nil"/>
              <w:right w:val="nil"/>
            </w:tcBorders>
            <w:shd w:val="clear" w:color="auto" w:fill="auto"/>
            <w:vAlign w:val="center"/>
          </w:tcPr>
          <w:p w14:paraId="24438C3E" w14:textId="77777777" w:rsidR="00633ECF" w:rsidRDefault="00633ECF" w:rsidP="00EA712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E67DA00" w14:textId="77777777" w:rsidR="00633ECF" w:rsidRPr="009F1B81" w:rsidRDefault="00633ECF" w:rsidP="00EA712D">
            <w:pPr>
              <w:pStyle w:val="TabelleConfigDB"/>
              <w:keepNext w:val="0"/>
            </w:pPr>
          </w:p>
        </w:tc>
      </w:tr>
    </w:tbl>
    <w:p w14:paraId="7CC3404B" w14:textId="152A6DC9" w:rsidR="00633ECF" w:rsidRDefault="00633ECF"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33ECF" w:rsidRPr="0048635B" w14:paraId="705D118C" w14:textId="77777777" w:rsidTr="00EA712D">
        <w:trPr>
          <w:cantSplit/>
          <w:trHeight w:val="337"/>
        </w:trPr>
        <w:tc>
          <w:tcPr>
            <w:tcW w:w="1418" w:type="dxa"/>
            <w:shd w:val="clear" w:color="auto" w:fill="D9D9D9" w:themeFill="background1" w:themeFillShade="D9"/>
            <w:vAlign w:val="center"/>
          </w:tcPr>
          <w:p w14:paraId="08DA771B" w14:textId="77777777" w:rsidR="00633ECF" w:rsidRPr="00033262" w:rsidRDefault="00633ECF" w:rsidP="00EA712D">
            <w:pPr>
              <w:pStyle w:val="TabelleConfigDBTitel"/>
            </w:pPr>
            <w:r>
              <w:t>Variable</w:t>
            </w:r>
          </w:p>
        </w:tc>
        <w:sdt>
          <w:sdtPr>
            <w:rPr>
              <w:rFonts w:cs="Arial"/>
              <w:szCs w:val="24"/>
            </w:rPr>
            <w:alias w:val="Name der ConfigDB-Variable"/>
            <w:tag w:val="Name der ConfigDB-Variable"/>
            <w:id w:val="254559487"/>
            <w:placeholder>
              <w:docPart w:val="65E90245D9AB4C5A818F04A13B2709C4"/>
            </w:placeholder>
            <w:text/>
          </w:sdtPr>
          <w:sdtEndPr/>
          <w:sdtContent>
            <w:tc>
              <w:tcPr>
                <w:tcW w:w="8108" w:type="dxa"/>
                <w:shd w:val="clear" w:color="auto" w:fill="D9D9D9" w:themeFill="background1" w:themeFillShade="D9"/>
                <w:vAlign w:val="center"/>
              </w:tcPr>
              <w:p w14:paraId="4017E947" w14:textId="1B40CDA7" w:rsidR="00633ECF" w:rsidRPr="00033262" w:rsidRDefault="00633ECF" w:rsidP="00EA712D">
                <w:pPr>
                  <w:pStyle w:val="TabelleConfigDBVariablen-Name"/>
                </w:pPr>
                <w:r w:rsidRPr="00633ECF">
                  <w:rPr>
                    <w:rFonts w:cs="Arial"/>
                    <w:szCs w:val="24"/>
                  </w:rPr>
                  <w:t>COMPUTER_VM_VNET_1</w:t>
                </w:r>
              </w:p>
            </w:tc>
          </w:sdtContent>
        </w:sdt>
      </w:tr>
      <w:tr w:rsidR="00633ECF" w:rsidRPr="0048635B" w14:paraId="7EA1CA45" w14:textId="77777777" w:rsidTr="00EA712D">
        <w:trPr>
          <w:cantSplit/>
          <w:trHeight w:val="284"/>
        </w:trPr>
        <w:tc>
          <w:tcPr>
            <w:tcW w:w="1418" w:type="dxa"/>
            <w:shd w:val="clear" w:color="auto" w:fill="D9D9D9" w:themeFill="background1" w:themeFillShade="D9"/>
            <w:vAlign w:val="center"/>
          </w:tcPr>
          <w:p w14:paraId="3D771003" w14:textId="77777777" w:rsidR="00633ECF" w:rsidRPr="0048635B" w:rsidRDefault="00633ECF" w:rsidP="00EA712D">
            <w:pPr>
              <w:pStyle w:val="TabelleConfigDBTitel"/>
              <w:rPr>
                <w:rFonts w:cs="Arial"/>
                <w:szCs w:val="24"/>
              </w:rPr>
            </w:pPr>
            <w:r>
              <w:rPr>
                <w:rFonts w:cs="Arial"/>
                <w:szCs w:val="24"/>
              </w:rPr>
              <w:t>Funktion</w:t>
            </w:r>
          </w:p>
        </w:tc>
        <w:tc>
          <w:tcPr>
            <w:tcW w:w="8108" w:type="dxa"/>
          </w:tcPr>
          <w:p w14:paraId="1BAE0926" w14:textId="3E4E1511" w:rsidR="00633ECF" w:rsidRPr="0048635B" w:rsidRDefault="00633ECF" w:rsidP="00EA712D">
            <w:pPr>
              <w:pStyle w:val="TabelleConfigDB"/>
              <w:rPr>
                <w:rFonts w:cs="Arial"/>
                <w:szCs w:val="24"/>
              </w:rPr>
            </w:pPr>
            <w:r>
              <w:rPr>
                <w:rFonts w:cs="Arial"/>
                <w:szCs w:val="24"/>
              </w:rPr>
              <w:t>Stellt die IP des Servers bereit</w:t>
            </w:r>
          </w:p>
        </w:tc>
      </w:tr>
      <w:tr w:rsidR="00633ECF" w:rsidRPr="0048635B" w14:paraId="56027575" w14:textId="77777777" w:rsidTr="00EA712D">
        <w:trPr>
          <w:cantSplit/>
          <w:trHeight w:val="284"/>
        </w:trPr>
        <w:tc>
          <w:tcPr>
            <w:tcW w:w="1418" w:type="dxa"/>
            <w:shd w:val="clear" w:color="auto" w:fill="D9D9D9" w:themeFill="background1" w:themeFillShade="D9"/>
            <w:vAlign w:val="center"/>
          </w:tcPr>
          <w:p w14:paraId="1FD9C69C" w14:textId="77777777" w:rsidR="00633ECF" w:rsidRPr="0048635B" w:rsidRDefault="00633ECF" w:rsidP="00EA712D">
            <w:pPr>
              <w:pStyle w:val="TabelleConfigDBTitel"/>
              <w:rPr>
                <w:rFonts w:cs="Arial"/>
                <w:szCs w:val="24"/>
              </w:rPr>
            </w:pPr>
            <w:r>
              <w:rPr>
                <w:rFonts w:cs="Arial"/>
                <w:szCs w:val="24"/>
              </w:rPr>
              <w:t>Erforderlich</w:t>
            </w:r>
          </w:p>
        </w:tc>
        <w:tc>
          <w:tcPr>
            <w:tcW w:w="8108" w:type="dxa"/>
          </w:tcPr>
          <w:p w14:paraId="00A506CC" w14:textId="77777777" w:rsidR="00633ECF" w:rsidRPr="00EF4E16" w:rsidRDefault="00681583" w:rsidP="00EA712D">
            <w:pPr>
              <w:pStyle w:val="TabelleConfigDBErfordernis"/>
            </w:pPr>
            <w:sdt>
              <w:sdtPr>
                <w:alias w:val="Erfordernis"/>
                <w:tag w:val="Erfordernis"/>
                <w:id w:val="725263407"/>
                <w:placeholder>
                  <w:docPart w:val="71C96B96732D482995171FA647963BD8"/>
                </w:placeholder>
                <w:dropDownList>
                  <w:listItem w:value="Wählen Sie ein Element aus."/>
                  <w:listItem w:displayText="Ja" w:value="1"/>
                  <w:listItem w:displayText="Nein" w:value="0"/>
                  <w:listItem w:displayText="Bedingt" w:value="-1"/>
                </w:dropDownList>
              </w:sdtPr>
              <w:sdtEndPr/>
              <w:sdtContent>
                <w:r w:rsidR="00633ECF">
                  <w:t>Ja</w:t>
                </w:r>
              </w:sdtContent>
            </w:sdt>
            <w:r w:rsidR="00633ECF">
              <w:tab/>
            </w:r>
          </w:p>
        </w:tc>
      </w:tr>
      <w:tr w:rsidR="00633ECF" w:rsidRPr="0048635B" w14:paraId="0F544ED1" w14:textId="77777777" w:rsidTr="00EA712D">
        <w:trPr>
          <w:cantSplit/>
          <w:trHeight w:val="284"/>
        </w:trPr>
        <w:tc>
          <w:tcPr>
            <w:tcW w:w="1418" w:type="dxa"/>
            <w:tcBorders>
              <w:bottom w:val="single" w:sz="4" w:space="0" w:color="auto"/>
            </w:tcBorders>
            <w:shd w:val="clear" w:color="auto" w:fill="D9D9D9" w:themeFill="background1" w:themeFillShade="D9"/>
            <w:vAlign w:val="center"/>
          </w:tcPr>
          <w:p w14:paraId="3760EFEF" w14:textId="77777777" w:rsidR="00633ECF" w:rsidRPr="0048635B" w:rsidRDefault="00633ECF" w:rsidP="00EA712D">
            <w:pPr>
              <w:pStyle w:val="TabelleConfigDBTitel"/>
              <w:rPr>
                <w:rFonts w:cs="Arial"/>
                <w:szCs w:val="24"/>
              </w:rPr>
            </w:pPr>
            <w:r>
              <w:rPr>
                <w:rFonts w:cs="Arial"/>
                <w:szCs w:val="24"/>
              </w:rPr>
              <w:t>Bemerkung</w:t>
            </w:r>
          </w:p>
        </w:tc>
        <w:tc>
          <w:tcPr>
            <w:tcW w:w="8108" w:type="dxa"/>
            <w:tcBorders>
              <w:bottom w:val="single" w:sz="4" w:space="0" w:color="auto"/>
            </w:tcBorders>
          </w:tcPr>
          <w:p w14:paraId="1CE16E61" w14:textId="77777777" w:rsidR="00633ECF" w:rsidRPr="009F1B81" w:rsidRDefault="00633ECF" w:rsidP="00EA712D">
            <w:pPr>
              <w:pStyle w:val="TabelleConfigDB"/>
            </w:pPr>
          </w:p>
        </w:tc>
      </w:tr>
      <w:tr w:rsidR="00633ECF" w:rsidRPr="0048635B" w14:paraId="200FAD37" w14:textId="77777777" w:rsidTr="00EA712D">
        <w:trPr>
          <w:cantSplit/>
          <w:trHeight w:hRule="exact" w:val="170"/>
        </w:trPr>
        <w:tc>
          <w:tcPr>
            <w:tcW w:w="1418" w:type="dxa"/>
            <w:tcBorders>
              <w:top w:val="single" w:sz="4" w:space="0" w:color="auto"/>
              <w:left w:val="nil"/>
              <w:bottom w:val="nil"/>
              <w:right w:val="nil"/>
            </w:tcBorders>
            <w:shd w:val="clear" w:color="auto" w:fill="auto"/>
            <w:vAlign w:val="center"/>
          </w:tcPr>
          <w:p w14:paraId="306057A8" w14:textId="77777777" w:rsidR="00633ECF" w:rsidRDefault="00633ECF" w:rsidP="00EA712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B0F968E" w14:textId="77777777" w:rsidR="00633ECF" w:rsidRPr="009F1B81" w:rsidRDefault="00633ECF" w:rsidP="00EA712D">
            <w:pPr>
              <w:pStyle w:val="TabelleConfigDB"/>
              <w:keepNext w:val="0"/>
            </w:pPr>
          </w:p>
        </w:tc>
      </w:tr>
    </w:tbl>
    <w:p w14:paraId="17C2826D" w14:textId="62FDDBE9" w:rsidR="00633ECF" w:rsidRDefault="00633ECF"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33ECF" w:rsidRPr="0048635B" w14:paraId="158A6472" w14:textId="77777777" w:rsidTr="00EA712D">
        <w:trPr>
          <w:cantSplit/>
          <w:trHeight w:val="337"/>
        </w:trPr>
        <w:tc>
          <w:tcPr>
            <w:tcW w:w="1418" w:type="dxa"/>
            <w:shd w:val="clear" w:color="auto" w:fill="D9D9D9" w:themeFill="background1" w:themeFillShade="D9"/>
            <w:vAlign w:val="center"/>
          </w:tcPr>
          <w:p w14:paraId="39E56946" w14:textId="77777777" w:rsidR="00633ECF" w:rsidRPr="00033262" w:rsidRDefault="00633ECF" w:rsidP="00EA712D">
            <w:pPr>
              <w:pStyle w:val="TabelleConfigDBTitel"/>
            </w:pPr>
            <w:r>
              <w:t>Variable</w:t>
            </w:r>
          </w:p>
        </w:tc>
        <w:sdt>
          <w:sdtPr>
            <w:rPr>
              <w:rFonts w:cs="Arial"/>
              <w:szCs w:val="24"/>
            </w:rPr>
            <w:alias w:val="Name der ConfigDB-Variable"/>
            <w:tag w:val="Name der ConfigDB-Variable"/>
            <w:id w:val="-1602491456"/>
            <w:placeholder>
              <w:docPart w:val="D1C596832100463480DBA8C70EF9C79C"/>
            </w:placeholder>
            <w:text/>
          </w:sdtPr>
          <w:sdtEndPr/>
          <w:sdtContent>
            <w:tc>
              <w:tcPr>
                <w:tcW w:w="8108" w:type="dxa"/>
                <w:shd w:val="clear" w:color="auto" w:fill="D9D9D9" w:themeFill="background1" w:themeFillShade="D9"/>
                <w:vAlign w:val="center"/>
              </w:tcPr>
              <w:p w14:paraId="310485B6" w14:textId="55AE2AE1" w:rsidR="00633ECF" w:rsidRPr="00033262" w:rsidRDefault="00633ECF" w:rsidP="00EA712D">
                <w:pPr>
                  <w:pStyle w:val="TabelleConfigDBVariablen-Name"/>
                </w:pPr>
                <w:r w:rsidRPr="00633ECF">
                  <w:rPr>
                    <w:rFonts w:cs="Arial"/>
                    <w:szCs w:val="24"/>
                  </w:rPr>
                  <w:t>DOMAIN_FQDN</w:t>
                </w:r>
              </w:p>
            </w:tc>
          </w:sdtContent>
        </w:sdt>
      </w:tr>
      <w:tr w:rsidR="00633ECF" w:rsidRPr="0048635B" w14:paraId="594786AC" w14:textId="77777777" w:rsidTr="00EA712D">
        <w:trPr>
          <w:cantSplit/>
          <w:trHeight w:val="284"/>
        </w:trPr>
        <w:tc>
          <w:tcPr>
            <w:tcW w:w="1418" w:type="dxa"/>
            <w:shd w:val="clear" w:color="auto" w:fill="D9D9D9" w:themeFill="background1" w:themeFillShade="D9"/>
            <w:vAlign w:val="center"/>
          </w:tcPr>
          <w:p w14:paraId="793C2E45" w14:textId="77777777" w:rsidR="00633ECF" w:rsidRPr="0048635B" w:rsidRDefault="00633ECF" w:rsidP="00EA712D">
            <w:pPr>
              <w:pStyle w:val="TabelleConfigDBTitel"/>
              <w:rPr>
                <w:rFonts w:cs="Arial"/>
                <w:szCs w:val="24"/>
              </w:rPr>
            </w:pPr>
            <w:r>
              <w:rPr>
                <w:rFonts w:cs="Arial"/>
                <w:szCs w:val="24"/>
              </w:rPr>
              <w:t>Funktion</w:t>
            </w:r>
          </w:p>
        </w:tc>
        <w:tc>
          <w:tcPr>
            <w:tcW w:w="8108" w:type="dxa"/>
          </w:tcPr>
          <w:p w14:paraId="14C80A80" w14:textId="1D4EF303" w:rsidR="00633ECF" w:rsidRPr="0048635B" w:rsidRDefault="00633ECF" w:rsidP="00EA712D">
            <w:pPr>
              <w:pStyle w:val="TabelleConfigDB"/>
              <w:rPr>
                <w:rFonts w:cs="Arial"/>
                <w:szCs w:val="24"/>
              </w:rPr>
            </w:pPr>
            <w:r>
              <w:rPr>
                <w:rFonts w:cs="Arial"/>
                <w:szCs w:val="24"/>
              </w:rPr>
              <w:t>Stellt den FQDN der Domäne bereit</w:t>
            </w:r>
          </w:p>
        </w:tc>
      </w:tr>
      <w:tr w:rsidR="00633ECF" w:rsidRPr="0048635B" w14:paraId="697766C8" w14:textId="77777777" w:rsidTr="00EA712D">
        <w:trPr>
          <w:cantSplit/>
          <w:trHeight w:val="284"/>
        </w:trPr>
        <w:tc>
          <w:tcPr>
            <w:tcW w:w="1418" w:type="dxa"/>
            <w:shd w:val="clear" w:color="auto" w:fill="D9D9D9" w:themeFill="background1" w:themeFillShade="D9"/>
            <w:vAlign w:val="center"/>
          </w:tcPr>
          <w:p w14:paraId="28065AD7" w14:textId="77777777" w:rsidR="00633ECF" w:rsidRPr="0048635B" w:rsidRDefault="00633ECF" w:rsidP="00EA712D">
            <w:pPr>
              <w:pStyle w:val="TabelleConfigDBTitel"/>
              <w:rPr>
                <w:rFonts w:cs="Arial"/>
                <w:szCs w:val="24"/>
              </w:rPr>
            </w:pPr>
            <w:r>
              <w:rPr>
                <w:rFonts w:cs="Arial"/>
                <w:szCs w:val="24"/>
              </w:rPr>
              <w:t>Erforderlich</w:t>
            </w:r>
          </w:p>
        </w:tc>
        <w:tc>
          <w:tcPr>
            <w:tcW w:w="8108" w:type="dxa"/>
          </w:tcPr>
          <w:p w14:paraId="16D7A23B" w14:textId="77777777" w:rsidR="00633ECF" w:rsidRPr="00EF4E16" w:rsidRDefault="00681583" w:rsidP="00EA712D">
            <w:pPr>
              <w:pStyle w:val="TabelleConfigDBErfordernis"/>
            </w:pPr>
            <w:sdt>
              <w:sdtPr>
                <w:alias w:val="Erfordernis"/>
                <w:tag w:val="Erfordernis"/>
                <w:id w:val="-1852793787"/>
                <w:placeholder>
                  <w:docPart w:val="6265CD3836B942A098B454A5F6853615"/>
                </w:placeholder>
                <w:dropDownList>
                  <w:listItem w:value="Wählen Sie ein Element aus."/>
                  <w:listItem w:displayText="Ja" w:value="1"/>
                  <w:listItem w:displayText="Nein" w:value="0"/>
                  <w:listItem w:displayText="Bedingt" w:value="-1"/>
                </w:dropDownList>
              </w:sdtPr>
              <w:sdtEndPr/>
              <w:sdtContent>
                <w:r w:rsidR="00633ECF">
                  <w:t>Ja</w:t>
                </w:r>
              </w:sdtContent>
            </w:sdt>
            <w:r w:rsidR="00633ECF">
              <w:tab/>
            </w:r>
          </w:p>
        </w:tc>
      </w:tr>
      <w:tr w:rsidR="00633ECF" w:rsidRPr="0048635B" w14:paraId="16D71139" w14:textId="77777777" w:rsidTr="00EA712D">
        <w:trPr>
          <w:cantSplit/>
          <w:trHeight w:val="284"/>
        </w:trPr>
        <w:tc>
          <w:tcPr>
            <w:tcW w:w="1418" w:type="dxa"/>
            <w:tcBorders>
              <w:bottom w:val="single" w:sz="4" w:space="0" w:color="auto"/>
            </w:tcBorders>
            <w:shd w:val="clear" w:color="auto" w:fill="D9D9D9" w:themeFill="background1" w:themeFillShade="D9"/>
            <w:vAlign w:val="center"/>
          </w:tcPr>
          <w:p w14:paraId="24AEED16" w14:textId="77777777" w:rsidR="00633ECF" w:rsidRPr="0048635B" w:rsidRDefault="00633ECF" w:rsidP="00EA712D">
            <w:pPr>
              <w:pStyle w:val="TabelleConfigDBTitel"/>
              <w:rPr>
                <w:rFonts w:cs="Arial"/>
                <w:szCs w:val="24"/>
              </w:rPr>
            </w:pPr>
            <w:r>
              <w:rPr>
                <w:rFonts w:cs="Arial"/>
                <w:szCs w:val="24"/>
              </w:rPr>
              <w:t>Bemerkung</w:t>
            </w:r>
          </w:p>
        </w:tc>
        <w:tc>
          <w:tcPr>
            <w:tcW w:w="8108" w:type="dxa"/>
            <w:tcBorders>
              <w:bottom w:val="single" w:sz="4" w:space="0" w:color="auto"/>
            </w:tcBorders>
          </w:tcPr>
          <w:p w14:paraId="65CA2414" w14:textId="77777777" w:rsidR="00633ECF" w:rsidRPr="009F1B81" w:rsidRDefault="00633ECF" w:rsidP="00EA712D">
            <w:pPr>
              <w:pStyle w:val="TabelleConfigDB"/>
            </w:pPr>
          </w:p>
        </w:tc>
      </w:tr>
      <w:tr w:rsidR="00633ECF" w:rsidRPr="0048635B" w14:paraId="188CF6DD" w14:textId="77777777" w:rsidTr="00EA712D">
        <w:trPr>
          <w:cantSplit/>
          <w:trHeight w:hRule="exact" w:val="170"/>
        </w:trPr>
        <w:tc>
          <w:tcPr>
            <w:tcW w:w="1418" w:type="dxa"/>
            <w:tcBorders>
              <w:top w:val="single" w:sz="4" w:space="0" w:color="auto"/>
              <w:left w:val="nil"/>
              <w:bottom w:val="nil"/>
              <w:right w:val="nil"/>
            </w:tcBorders>
            <w:shd w:val="clear" w:color="auto" w:fill="auto"/>
            <w:vAlign w:val="center"/>
          </w:tcPr>
          <w:p w14:paraId="53BC7825" w14:textId="77777777" w:rsidR="00633ECF" w:rsidRDefault="00633ECF" w:rsidP="00EA712D">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05A0560" w14:textId="77777777" w:rsidR="00633ECF" w:rsidRPr="009F1B81" w:rsidRDefault="00633ECF" w:rsidP="00EA712D">
            <w:pPr>
              <w:pStyle w:val="TabelleConfigDB"/>
              <w:keepNext w:val="0"/>
            </w:pPr>
          </w:p>
        </w:tc>
      </w:tr>
    </w:tbl>
    <w:p w14:paraId="3FEA69BD" w14:textId="77777777" w:rsidR="00633ECF" w:rsidRDefault="00633ECF" w:rsidP="003265E2">
      <w:pPr>
        <w:pStyle w:val="Flietext"/>
      </w:pPr>
    </w:p>
    <w:p w14:paraId="52A5B555" w14:textId="12AA5E3C" w:rsidR="00633ECF" w:rsidRDefault="00633ECF" w:rsidP="003265E2">
      <w:pPr>
        <w:pStyle w:val="Flietext"/>
      </w:pPr>
    </w:p>
    <w:p w14:paraId="2CEDE24A" w14:textId="29CDAAA8" w:rsidR="00633ECF" w:rsidRDefault="00633ECF" w:rsidP="003265E2">
      <w:pPr>
        <w:pStyle w:val="Flietext"/>
      </w:pPr>
    </w:p>
    <w:p w14:paraId="5218CB31" w14:textId="2B10BA82" w:rsidR="00633ECF" w:rsidRDefault="00633ECF" w:rsidP="003265E2">
      <w:pPr>
        <w:pStyle w:val="Flietext"/>
      </w:pPr>
    </w:p>
    <w:p w14:paraId="3BCFCB91" w14:textId="77777777" w:rsidR="00633ECF" w:rsidRDefault="00633ECF"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7823A9F2" w14:textId="3DBE3081" w:rsidR="00633ECF" w:rsidRDefault="00633ECF" w:rsidP="00633ECF">
      <w:pPr>
        <w:pStyle w:val="Quelltext"/>
      </w:pPr>
      <w:r w:rsidRPr="00633ECF">
        <w:rPr>
          <w:b/>
        </w:rPr>
        <w:t>LYNC2013_CFG_SRV_RECORD1</w:t>
      </w:r>
      <w:r>
        <w:t>[FS]_sipinternaltls;_tcp;0;0;5061[FS]ServiceName;Protocol;Priority;Weight;Portnummer[FS][FS]</w:t>
      </w:r>
    </w:p>
    <w:p w14:paraId="534B3EC8" w14:textId="469F8164" w:rsidR="00F10CBF" w:rsidRDefault="00633ECF" w:rsidP="00633ECF">
      <w:pPr>
        <w:pStyle w:val="Quelltext"/>
      </w:pPr>
      <w:r w:rsidRPr="00633ECF">
        <w:rPr>
          <w:b/>
        </w:rPr>
        <w:t>LYNC2013_CFG_SRV_RECORD2</w:t>
      </w:r>
      <w:r>
        <w:t>[FS]__sip;_tls;0;0;443[FS]ServiceName;Protocol;Priority;Weight;Portnumme[FS][FS]</w:t>
      </w:r>
    </w:p>
    <w:p w14:paraId="4A0C8785" w14:textId="087753B8" w:rsidR="00633ECF" w:rsidRPr="00F10CBF" w:rsidRDefault="00681583" w:rsidP="00F10CBF">
      <w:pPr>
        <w:pStyle w:val="Quelltext"/>
      </w:pPr>
      <w:sdt>
        <w:sdtPr>
          <w:rPr>
            <w:rFonts w:cs="Arial"/>
            <w:b/>
            <w:szCs w:val="24"/>
          </w:rPr>
          <w:alias w:val="Name der ConfigDB-Variable"/>
          <w:tag w:val="Name der ConfigDB-Variable"/>
          <w:id w:val="280699002"/>
          <w:placeholder>
            <w:docPart w:val="CC48E28E06064E2084E523288032AB01"/>
          </w:placeholder>
          <w:text/>
        </w:sdtPr>
        <w:sdtEndPr/>
        <w:sdtContent>
          <w:r w:rsidR="00633ECF" w:rsidRPr="00633ECF">
            <w:rPr>
              <w:rFonts w:cs="Arial"/>
              <w:b/>
              <w:szCs w:val="24"/>
            </w:rPr>
            <w:t>LYNC2013_CFG_FE_POOLNAME</w:t>
          </w:r>
        </w:sdtContent>
      </w:sdt>
      <w:r w:rsidR="00633ECF">
        <w:t>[FS]</w:t>
      </w:r>
      <w:r w:rsidR="00633ECF" w:rsidRPr="00633ECF">
        <w:t>RZ1VPFLYC601[FS][FS][FS]</w:t>
      </w:r>
      <w:r w:rsidR="00633ECF">
        <w:t>FrontEnd Server Pool Name</w:t>
      </w: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77777777" w:rsidR="00884FC6" w:rsidRPr="00D3632D" w:rsidRDefault="00884FC6" w:rsidP="00D3632D">
      <w:pPr>
        <w:pStyle w:val="Flietext"/>
      </w:pPr>
    </w:p>
    <w:p w14:paraId="594BF97B" w14:textId="77777777" w:rsidR="00D3632D" w:rsidRPr="00D3632D" w:rsidRDefault="00D3632D" w:rsidP="00D3632D">
      <w:pPr>
        <w:pStyle w:val="berschrift2"/>
      </w:pPr>
      <w:r>
        <w:t>Besonderheiten/Details zur Deinstallation</w:t>
      </w:r>
    </w:p>
    <w:p w14:paraId="7CC776C6" w14:textId="77777777" w:rsidR="00D3632D" w:rsidRDefault="00D3632D" w:rsidP="00FF1F0B">
      <w:pPr>
        <w:pStyle w:val="Flietext"/>
        <w:rPr>
          <w:rFonts w:cs="Arial"/>
          <w:i/>
          <w:color w:val="808080" w:themeColor="background1" w:themeShade="80"/>
        </w:rPr>
      </w:pPr>
    </w:p>
    <w:p w14:paraId="0B247634" w14:textId="77777777" w:rsidR="00D3632D" w:rsidRDefault="00D3632D" w:rsidP="00D3632D">
      <w:pPr>
        <w:pStyle w:val="berschrift2"/>
      </w:pPr>
      <w:r>
        <w:t>Hinweise für Installationshandbuch bzw. Releasenotes</w:t>
      </w:r>
    </w:p>
    <w:p w14:paraId="33B6F486" w14:textId="77777777" w:rsidR="007B75FD" w:rsidRDefault="007B75FD" w:rsidP="00D3632D">
      <w:pPr>
        <w:pStyle w:val="Flietext"/>
      </w:pP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38768" w14:textId="77777777" w:rsidR="00681583" w:rsidRDefault="00681583">
      <w:r>
        <w:separator/>
      </w:r>
    </w:p>
  </w:endnote>
  <w:endnote w:type="continuationSeparator" w:id="0">
    <w:p w14:paraId="18FA8356" w14:textId="77777777" w:rsidR="00681583" w:rsidRDefault="0068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3D4406F5" w:rsidR="00AD2656" w:rsidRDefault="00AD2656" w:rsidP="00C906C1">
          <w:pPr>
            <w:pStyle w:val="Fuzeile"/>
            <w:ind w:left="68"/>
          </w:pPr>
          <w:r>
            <w:t xml:space="preserve">Version </w:t>
          </w:r>
          <w:r w:rsidR="00C906C1">
            <w:t>0.</w:t>
          </w:r>
          <w:r w:rsidR="002053A1">
            <w:t>0.2</w:t>
          </w:r>
        </w:p>
      </w:tc>
      <w:tc>
        <w:tcPr>
          <w:tcW w:w="4961" w:type="dxa"/>
          <w:vAlign w:val="center"/>
        </w:tcPr>
        <w:p w14:paraId="75E1B304" w14:textId="5A0C5B21" w:rsidR="00AD2656" w:rsidRPr="006B344E" w:rsidRDefault="00D5798A">
          <w:pPr>
            <w:pStyle w:val="Fuzeile"/>
            <w:tabs>
              <w:tab w:val="clear" w:pos="4536"/>
            </w:tabs>
          </w:pPr>
          <w:fldSimple w:instr=" FILENAME  \* MERGEFORMAT ">
            <w:r w:rsidR="00633ECF">
              <w:rPr>
                <w:noProof/>
              </w:rPr>
              <w:t>ImplD_MS_LYNC2013_FE_CFG_DNSRecords_Vxxx.docx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2053A1">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2053A1">
            <w:rPr>
              <w:noProof/>
            </w:rPr>
            <w:t>6</w:t>
          </w:r>
          <w:r w:rsidR="005F3441">
            <w:fldChar w:fldCharType="end"/>
          </w:r>
        </w:p>
      </w:tc>
      <w:tc>
        <w:tcPr>
          <w:tcW w:w="2194" w:type="dxa"/>
          <w:vAlign w:val="center"/>
        </w:tcPr>
        <w:p w14:paraId="6E9D9C88" w14:textId="2F2EDE1D"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2053A1">
            <w:rPr>
              <w:noProof/>
            </w:rPr>
            <w:t>04.11.16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89498" w14:textId="77777777" w:rsidR="00681583" w:rsidRDefault="00681583">
      <w:r>
        <w:separator/>
      </w:r>
    </w:p>
  </w:footnote>
  <w:footnote w:type="continuationSeparator" w:id="0">
    <w:p w14:paraId="7F622B0C" w14:textId="77777777" w:rsidR="00681583" w:rsidRDefault="00681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7EBA96C0" w:rsidR="00AD2656" w:rsidRDefault="00633ECF" w:rsidP="00894979">
          <w:pPr>
            <w:pStyle w:val="Kopfzeile"/>
          </w:pPr>
          <w:r w:rsidRPr="00633ECF">
            <w:t>MS_LYNC2013_FE_CFG_DNSRecords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53A1"/>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3ECF"/>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1583"/>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5798A"/>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9B10D1416CF346439FDC4EA2ADA2DBA1"/>
        <w:category>
          <w:name w:val="Allgemein"/>
          <w:gallery w:val="placeholder"/>
        </w:category>
        <w:types>
          <w:type w:val="bbPlcHdr"/>
        </w:types>
        <w:behaviors>
          <w:behavior w:val="content"/>
        </w:behaviors>
        <w:guid w:val="{77F7F130-1B1D-4B2D-BA85-DD4311275115}"/>
      </w:docPartPr>
      <w:docPartBody>
        <w:p w:rsidR="00D0315B" w:rsidRDefault="00CD5F7D" w:rsidP="00CD5F7D">
          <w:pPr>
            <w:pStyle w:val="9B10D1416CF346439FDC4EA2ADA2DBA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6A12F2DC7A5E4D589057EA4601381982"/>
        <w:category>
          <w:name w:val="Allgemein"/>
          <w:gallery w:val="placeholder"/>
        </w:category>
        <w:types>
          <w:type w:val="bbPlcHdr"/>
        </w:types>
        <w:behaviors>
          <w:behavior w:val="content"/>
        </w:behaviors>
        <w:guid w:val="{5C7941D8-BC54-4C0A-ABF7-3E68E6BC1D75}"/>
      </w:docPartPr>
      <w:docPartBody>
        <w:p w:rsidR="00D0315B" w:rsidRDefault="00CD5F7D" w:rsidP="00CD5F7D">
          <w:pPr>
            <w:pStyle w:val="6A12F2DC7A5E4D589057EA460138198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1F8EE68A0FD443A88A76893CC7C5DEF"/>
        <w:category>
          <w:name w:val="Allgemein"/>
          <w:gallery w:val="placeholder"/>
        </w:category>
        <w:types>
          <w:type w:val="bbPlcHdr"/>
        </w:types>
        <w:behaviors>
          <w:behavior w:val="content"/>
        </w:behaviors>
        <w:guid w:val="{F623F315-4AD7-4880-8A29-5497B0D6540C}"/>
      </w:docPartPr>
      <w:docPartBody>
        <w:p w:rsidR="00D0315B" w:rsidRDefault="00CD5F7D" w:rsidP="00CD5F7D">
          <w:pPr>
            <w:pStyle w:val="C1F8EE68A0FD443A88A76893CC7C5DEF"/>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376BD4C854DF470EBE648DE9948CE8CF"/>
        <w:category>
          <w:name w:val="Allgemein"/>
          <w:gallery w:val="placeholder"/>
        </w:category>
        <w:types>
          <w:type w:val="bbPlcHdr"/>
        </w:types>
        <w:behaviors>
          <w:behavior w:val="content"/>
        </w:behaviors>
        <w:guid w:val="{66FF4783-FA53-4104-9E02-274BD1EF4221}"/>
      </w:docPartPr>
      <w:docPartBody>
        <w:p w:rsidR="00D0315B" w:rsidRDefault="00CD5F7D" w:rsidP="00CD5F7D">
          <w:pPr>
            <w:pStyle w:val="376BD4C854DF470EBE648DE9948CE8CF"/>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5E90245D9AB4C5A818F04A13B2709C4"/>
        <w:category>
          <w:name w:val="Allgemein"/>
          <w:gallery w:val="placeholder"/>
        </w:category>
        <w:types>
          <w:type w:val="bbPlcHdr"/>
        </w:types>
        <w:behaviors>
          <w:behavior w:val="content"/>
        </w:behaviors>
        <w:guid w:val="{2FD608B2-7830-48E9-AF9D-3BCA747AC809}"/>
      </w:docPartPr>
      <w:docPartBody>
        <w:p w:rsidR="00D0315B" w:rsidRDefault="00CD5F7D" w:rsidP="00CD5F7D">
          <w:pPr>
            <w:pStyle w:val="65E90245D9AB4C5A818F04A13B2709C4"/>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71C96B96732D482995171FA647963BD8"/>
        <w:category>
          <w:name w:val="Allgemein"/>
          <w:gallery w:val="placeholder"/>
        </w:category>
        <w:types>
          <w:type w:val="bbPlcHdr"/>
        </w:types>
        <w:behaviors>
          <w:behavior w:val="content"/>
        </w:behaviors>
        <w:guid w:val="{C88A148E-CC0B-45A1-AF01-DBA13DEB704B}"/>
      </w:docPartPr>
      <w:docPartBody>
        <w:p w:rsidR="00D0315B" w:rsidRDefault="00CD5F7D" w:rsidP="00CD5F7D">
          <w:pPr>
            <w:pStyle w:val="71C96B96732D482995171FA647963BD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1C596832100463480DBA8C70EF9C79C"/>
        <w:category>
          <w:name w:val="Allgemein"/>
          <w:gallery w:val="placeholder"/>
        </w:category>
        <w:types>
          <w:type w:val="bbPlcHdr"/>
        </w:types>
        <w:behaviors>
          <w:behavior w:val="content"/>
        </w:behaviors>
        <w:guid w:val="{D4B7A283-4642-4F78-864F-CA61FAEC7A7F}"/>
      </w:docPartPr>
      <w:docPartBody>
        <w:p w:rsidR="00D0315B" w:rsidRDefault="00CD5F7D" w:rsidP="00CD5F7D">
          <w:pPr>
            <w:pStyle w:val="D1C596832100463480DBA8C70EF9C79C"/>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6265CD3836B942A098B454A5F6853615"/>
        <w:category>
          <w:name w:val="Allgemein"/>
          <w:gallery w:val="placeholder"/>
        </w:category>
        <w:types>
          <w:type w:val="bbPlcHdr"/>
        </w:types>
        <w:behaviors>
          <w:behavior w:val="content"/>
        </w:behaviors>
        <w:guid w:val="{787BC1AD-E55D-4522-AF68-82FDB02D5213}"/>
      </w:docPartPr>
      <w:docPartBody>
        <w:p w:rsidR="00D0315B" w:rsidRDefault="00CD5F7D" w:rsidP="00CD5F7D">
          <w:pPr>
            <w:pStyle w:val="6265CD3836B942A098B454A5F6853615"/>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C48E28E06064E2084E523288032AB01"/>
        <w:category>
          <w:name w:val="Allgemein"/>
          <w:gallery w:val="placeholder"/>
        </w:category>
        <w:types>
          <w:type w:val="bbPlcHdr"/>
        </w:types>
        <w:behaviors>
          <w:behavior w:val="content"/>
        </w:behaviors>
        <w:guid w:val="{D2A730E0-605F-4217-91DF-20ACBCDE0648}"/>
      </w:docPartPr>
      <w:docPartBody>
        <w:p w:rsidR="00D0315B" w:rsidRDefault="00CD5F7D" w:rsidP="00CD5F7D">
          <w:pPr>
            <w:pStyle w:val="CC48E28E06064E2084E523288032AB0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784A84"/>
    <w:rsid w:val="00862833"/>
    <w:rsid w:val="00870EB7"/>
    <w:rsid w:val="008C0B61"/>
    <w:rsid w:val="0096194A"/>
    <w:rsid w:val="00963F0E"/>
    <w:rsid w:val="009A207E"/>
    <w:rsid w:val="009B3F83"/>
    <w:rsid w:val="00A333C1"/>
    <w:rsid w:val="00BC39DF"/>
    <w:rsid w:val="00CD5F7D"/>
    <w:rsid w:val="00D0315B"/>
    <w:rsid w:val="00DE06A2"/>
    <w:rsid w:val="00E02352"/>
    <w:rsid w:val="00E141DF"/>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CD5F7D"/>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9B10D1416CF346439FDC4EA2ADA2DBA1">
    <w:name w:val="9B10D1416CF346439FDC4EA2ADA2DBA1"/>
    <w:rsid w:val="00CD5F7D"/>
    <w:pPr>
      <w:spacing w:after="160" w:line="259" w:lineRule="auto"/>
    </w:pPr>
  </w:style>
  <w:style w:type="paragraph" w:customStyle="1" w:styleId="6A12F2DC7A5E4D589057EA4601381982">
    <w:name w:val="6A12F2DC7A5E4D589057EA4601381982"/>
    <w:rsid w:val="00CD5F7D"/>
    <w:pPr>
      <w:spacing w:after="160" w:line="259" w:lineRule="auto"/>
    </w:pPr>
  </w:style>
  <w:style w:type="paragraph" w:customStyle="1" w:styleId="C1F8EE68A0FD443A88A76893CC7C5DEF">
    <w:name w:val="C1F8EE68A0FD443A88A76893CC7C5DEF"/>
    <w:rsid w:val="00CD5F7D"/>
    <w:pPr>
      <w:spacing w:after="160" w:line="259" w:lineRule="auto"/>
    </w:pPr>
  </w:style>
  <w:style w:type="paragraph" w:customStyle="1" w:styleId="376BD4C854DF470EBE648DE9948CE8CF">
    <w:name w:val="376BD4C854DF470EBE648DE9948CE8CF"/>
    <w:rsid w:val="00CD5F7D"/>
    <w:pPr>
      <w:spacing w:after="160" w:line="259" w:lineRule="auto"/>
    </w:pPr>
  </w:style>
  <w:style w:type="paragraph" w:customStyle="1" w:styleId="65E90245D9AB4C5A818F04A13B2709C4">
    <w:name w:val="65E90245D9AB4C5A818F04A13B2709C4"/>
    <w:rsid w:val="00CD5F7D"/>
    <w:pPr>
      <w:spacing w:after="160" w:line="259" w:lineRule="auto"/>
    </w:pPr>
  </w:style>
  <w:style w:type="paragraph" w:customStyle="1" w:styleId="71C96B96732D482995171FA647963BD8">
    <w:name w:val="71C96B96732D482995171FA647963BD8"/>
    <w:rsid w:val="00CD5F7D"/>
    <w:pPr>
      <w:spacing w:after="160" w:line="259" w:lineRule="auto"/>
    </w:pPr>
  </w:style>
  <w:style w:type="paragraph" w:customStyle="1" w:styleId="D1C596832100463480DBA8C70EF9C79C">
    <w:name w:val="D1C596832100463480DBA8C70EF9C79C"/>
    <w:rsid w:val="00CD5F7D"/>
    <w:pPr>
      <w:spacing w:after="160" w:line="259" w:lineRule="auto"/>
    </w:pPr>
  </w:style>
  <w:style w:type="paragraph" w:customStyle="1" w:styleId="6265CD3836B942A098B454A5F6853615">
    <w:name w:val="6265CD3836B942A098B454A5F6853615"/>
    <w:rsid w:val="00CD5F7D"/>
    <w:pPr>
      <w:spacing w:after="160" w:line="259" w:lineRule="auto"/>
    </w:pPr>
  </w:style>
  <w:style w:type="paragraph" w:customStyle="1" w:styleId="CC48E28E06064E2084E523288032AB01">
    <w:name w:val="CC48E28E06064E2084E523288032AB01"/>
    <w:rsid w:val="00CD5F7D"/>
    <w:pPr>
      <w:spacing w:after="160" w:line="259" w:lineRule="auto"/>
    </w:pPr>
  </w:style>
  <w:style w:type="paragraph" w:customStyle="1" w:styleId="11E8B4EAA543404CA574B2B6BE3A297F">
    <w:name w:val="11E8B4EAA543404CA574B2B6BE3A297F"/>
    <w:rsid w:val="00CD5F7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710AB3DA-9C24-4B72-A69C-FC218C4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691</Words>
  <Characters>4355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