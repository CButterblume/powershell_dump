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07E12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807E12">
              <w:rPr>
                <w:rFonts w:ascii="Arial" w:hAnsi="Arial" w:cs="Arial"/>
                <w:noProof/>
                <w:sz w:val="22"/>
                <w:lang w:val="de-DE"/>
              </w:rPr>
              <w:t>MS_LYNC2013_FE_CFG_DNSRecords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807E12" w:rsidRPr="00807E12">
              <w:rPr>
                <w:rFonts w:ascii="Arial" w:hAnsi="Arial" w:cs="Arial"/>
                <w:noProof/>
                <w:sz w:val="22"/>
                <w:lang w:val="en-US"/>
              </w:rPr>
              <w:t>MS_LYNC2013_FE_CFG_DNSRecords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83777E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83777E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779BE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C4E5E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779BE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807E12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779B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B779BE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105B6D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105B6D" w:rsidRPr="00807E12">
              <w:rPr>
                <w:rFonts w:ascii="Arial" w:hAnsi="Arial" w:cs="Arial"/>
                <w:noProof/>
                <w:sz w:val="22"/>
                <w:lang w:val="de-DE"/>
              </w:rPr>
              <w:t xml:space="preserve"> MS_LYNC2013_FE_CFG_DNSRecords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05B6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Restart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779B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779B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BE" w:rsidRDefault="00B779BE">
      <w:r>
        <w:separator/>
      </w:r>
    </w:p>
  </w:endnote>
  <w:endnote w:type="continuationSeparator" w:id="0">
    <w:p w:rsidR="00B779BE" w:rsidRDefault="00B7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C4E5E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C4E5E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BE" w:rsidRDefault="00B779BE">
      <w:r>
        <w:separator/>
      </w:r>
    </w:p>
  </w:footnote>
  <w:footnote w:type="continuationSeparator" w:id="0">
    <w:p w:rsidR="00B779BE" w:rsidRDefault="00B7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05B6D"/>
    <w:rsid w:val="001A13A9"/>
    <w:rsid w:val="001A491F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563CA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D19AB"/>
    <w:rsid w:val="007D53C3"/>
    <w:rsid w:val="00807E12"/>
    <w:rsid w:val="008177C7"/>
    <w:rsid w:val="0083777E"/>
    <w:rsid w:val="00850F1F"/>
    <w:rsid w:val="00881BF5"/>
    <w:rsid w:val="008872E8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779BE"/>
    <w:rsid w:val="00BC4E5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085ABE"/>
    <w:rsid w:val="00235ECB"/>
    <w:rsid w:val="00302FB7"/>
    <w:rsid w:val="0049406A"/>
    <w:rsid w:val="009313C4"/>
    <w:rsid w:val="00B12C2C"/>
    <w:rsid w:val="00E84B3B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Paketmeldung_MS_EXCH2013_CFG_AdministrationCM_Vxxx</vt:lpstr>
      <vt:lpstr>Paketmeldung_Packetname_Vxxx</vt:lpstr>
    </vt:vector>
  </TitlesOfParts>
  <Company>OHQ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