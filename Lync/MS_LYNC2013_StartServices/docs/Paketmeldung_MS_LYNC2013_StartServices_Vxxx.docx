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C79" w:rsidRDefault="00547C79">
      <w:pPr>
        <w:pStyle w:val="Titel"/>
        <w:rPr>
          <w:noProof/>
          <w:sz w:val="22"/>
        </w:rPr>
      </w:pPr>
      <w:r>
        <w:rPr>
          <w:noProof/>
        </w:rPr>
        <w:t>Paket - Fertig - Meldung</w:t>
      </w:r>
    </w:p>
    <w:p w:rsidR="00547C79" w:rsidRDefault="00547C79">
      <w:pPr>
        <w:jc w:val="center"/>
        <w:rPr>
          <w:rFonts w:ascii="Arial" w:hAnsi="Arial" w:cs="Arial"/>
          <w:noProof/>
          <w:sz w:val="22"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bottom w:w="170" w:type="dxa"/>
        </w:tblCellMar>
        <w:tblLook w:val="0000" w:firstRow="0" w:lastRow="0" w:firstColumn="0" w:lastColumn="0" w:noHBand="0" w:noVBand="0"/>
      </w:tblPr>
      <w:tblGrid>
        <w:gridCol w:w="2988"/>
        <w:gridCol w:w="97"/>
        <w:gridCol w:w="3053"/>
        <w:gridCol w:w="3150"/>
      </w:tblGrid>
      <w:tr w:rsidR="00780790" w:rsidTr="00EA78B6">
        <w:tc>
          <w:tcPr>
            <w:tcW w:w="29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80790" w:rsidRDefault="00780790" w:rsidP="00EA78B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Projektname</w:t>
            </w:r>
          </w:p>
        </w:tc>
        <w:tc>
          <w:tcPr>
            <w:tcW w:w="630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80790" w:rsidRDefault="00964773" w:rsidP="00EA78B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HAFIS</w:t>
            </w:r>
          </w:p>
        </w:tc>
      </w:tr>
      <w:tr w:rsidR="00547C79">
        <w:tc>
          <w:tcPr>
            <w:tcW w:w="29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Paket-Name:</w:t>
            </w:r>
          </w:p>
        </w:tc>
        <w:tc>
          <w:tcPr>
            <w:tcW w:w="630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E077BF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MS_LYNC2013_StartServices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F715C6" w:rsidP="00F715C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Zielv</w:t>
            </w:r>
            <w:r w:rsidR="00547C79">
              <w:rPr>
                <w:rFonts w:ascii="Arial" w:hAnsi="Arial" w:cs="Arial"/>
                <w:noProof/>
                <w:sz w:val="22"/>
                <w:lang w:val="de-DE"/>
              </w:rPr>
              <w:t>ersion-Tag: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br/>
              <w:t>(neue Baseline )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Pr="00C50C23" w:rsidRDefault="00580B88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BL_SW_INST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_</w:t>
            </w:r>
            <w:r w:rsidR="00E077BF">
              <w:rPr>
                <w:rFonts w:ascii="Arial" w:hAnsi="Arial" w:cs="Arial"/>
                <w:noProof/>
                <w:sz w:val="22"/>
                <w:lang w:val="en-US"/>
              </w:rPr>
              <w:t>MS_LYNC2013_StartServices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_V_</w:t>
            </w:r>
            <w:r w:rsidR="00711E52">
              <w:rPr>
                <w:rFonts w:ascii="Arial" w:hAnsi="Arial" w:cs="Arial"/>
                <w:noProof/>
                <w:sz w:val="22"/>
                <w:lang w:val="en-US"/>
              </w:rPr>
              <w:t>1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_</w:t>
            </w:r>
            <w:r w:rsidR="00711E52">
              <w:rPr>
                <w:rFonts w:ascii="Arial" w:hAnsi="Arial" w:cs="Arial"/>
                <w:noProof/>
                <w:sz w:val="22"/>
                <w:lang w:val="en-US"/>
              </w:rPr>
              <w:t>0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_0_0</w:t>
            </w:r>
          </w:p>
        </w:tc>
      </w:tr>
      <w:tr w:rsidR="00547C79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 schon gebaut?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932E59" w:rsidP="00342251">
            <w:pPr>
              <w:tabs>
                <w:tab w:val="left" w:pos="2412"/>
              </w:tabs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Paket schon gebaut?"/>
                <w:tag w:val="Paket schon gebaut?"/>
                <w:id w:val="778629210"/>
                <w:lock w:val="sdtLocked"/>
                <w:placeholder>
                  <w:docPart w:val="31B267D1EA0F40D98E79C415D44BBDF9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740B28">
                  <w:rPr>
                    <w:rFonts w:ascii="Arial" w:hAnsi="Arial" w:cs="Arial"/>
                    <w:noProof/>
                    <w:sz w:val="22"/>
                    <w:lang w:val="de-DE"/>
                  </w:rPr>
                  <w:t>Ja</w:t>
                </w:r>
              </w:sdtContent>
            </w:sdt>
            <w:r w:rsidR="00547C79">
              <w:rPr>
                <w:rFonts w:ascii="Arial" w:hAnsi="Arial" w:cs="Arial"/>
                <w:noProof/>
                <w:sz w:val="22"/>
                <w:lang w:val="de-DE"/>
              </w:rPr>
              <w:tab/>
              <w:t xml:space="preserve">Wenn ja, Datum: </w:t>
            </w: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Datum"/>
                <w:tag w:val="Datum"/>
                <w:id w:val="778629209"/>
                <w:lock w:val="sdtLocked"/>
                <w:placeholder>
                  <w:docPart w:val="651B692AA1324ABD904DD5FB780207F5"/>
                </w:placeholder>
                <w:date w:fullDate="2016-12-12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E077BF">
                  <w:rPr>
                    <w:rFonts w:ascii="Arial" w:hAnsi="Arial" w:cs="Arial"/>
                    <w:noProof/>
                    <w:sz w:val="22"/>
                    <w:lang w:val="de-DE"/>
                  </w:rPr>
                  <w:t>12.12.2016</w:t>
                </w:r>
              </w:sdtContent>
            </w:sdt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Paket-Verantwortlicher: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F16921" w:rsidP="003413C4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IF AG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ImplDoc angepasst?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932E59" w:rsidP="0006165F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ImplDoc angepasst?"/>
                <w:tag w:val="ImplDoc angepasst?"/>
                <w:id w:val="778629213"/>
                <w:placeholder>
                  <w:docPart w:val="139B0E0B796E4746B9BC9EDB1237924E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740B28">
                  <w:rPr>
                    <w:rFonts w:ascii="Arial" w:hAnsi="Arial" w:cs="Arial"/>
                    <w:noProof/>
                    <w:sz w:val="22"/>
                    <w:lang w:val="de-DE"/>
                  </w:rPr>
                  <w:t>Ja</w:t>
                </w:r>
              </w:sdtContent>
            </w:sdt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Version ImplDoc: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F16921" w:rsidP="00D11563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0.0.</w:t>
            </w:r>
            <w:r w:rsidR="00E274C7">
              <w:rPr>
                <w:rFonts w:ascii="Arial" w:hAnsi="Arial" w:cs="Arial"/>
                <w:noProof/>
                <w:sz w:val="22"/>
                <w:lang w:val="de-DE"/>
              </w:rPr>
              <w:t>2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Parameter in der</w:t>
            </w:r>
          </w:p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Konfig-DB: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932E5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Neue Parameter in der Konfig-DB"/>
                <w:tag w:val="Neue Parameter in der Konfig-DB"/>
                <w:id w:val="778629214"/>
                <w:placeholder>
                  <w:docPart w:val="E0411BB5CEC2401EA2E771580C28DD3F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E077BF">
                  <w:rPr>
                    <w:rFonts w:ascii="Arial" w:hAnsi="Arial" w:cs="Arial"/>
                    <w:noProof/>
                    <w:sz w:val="22"/>
                    <w:lang w:val="de-DE"/>
                  </w:rPr>
                  <w:t>Ja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</w:tc>
      </w:tr>
      <w:tr w:rsidR="00547C79">
        <w:trPr>
          <w:trHeight w:val="509"/>
        </w:trPr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ID:</w:t>
            </w:r>
          </w:p>
        </w:tc>
        <w:tc>
          <w:tcPr>
            <w:tcW w:w="315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547C79" w:rsidP="00FD396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t>(Serena SBM - Abweichung-ID)</w:t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547C79" w:rsidP="00FD396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t>(Mantis  - falls vorhanden)</w:t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bookmarkStart w:id="0" w:name="pfmMantisID"/>
            <w:bookmarkEnd w:id="0"/>
          </w:p>
        </w:tc>
      </w:tr>
      <w:tr w:rsidR="00547C79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4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D90380" w:rsidRDefault="00D90380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D90380" w:rsidRDefault="00D90380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FD3961" w:rsidRPr="00D443B6" w:rsidTr="00FD3961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D3961" w:rsidRDefault="00FD3961" w:rsidP="00FD3961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Änderungen in 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I</w:t>
            </w:r>
            <w:r>
              <w:rPr>
                <w:rFonts w:ascii="Arial" w:hAnsi="Arial" w:cs="Arial"/>
                <w:b/>
                <w:noProof/>
                <w:sz w:val="22"/>
                <w:lang w:val="de-DE"/>
              </w:rPr>
              <w:t>nstallation_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Package</w:t>
            </w:r>
            <w:r>
              <w:rPr>
                <w:rFonts w:ascii="Arial" w:hAnsi="Arial" w:cs="Arial"/>
                <w:b/>
                <w:noProof/>
                <w:sz w:val="22"/>
                <w:lang w:val="de-DE"/>
              </w:rPr>
              <w:t>_L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ist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:</w:t>
            </w:r>
          </w:p>
        </w:tc>
      </w:tr>
      <w:tr w:rsidR="00F6036A" w:rsidRPr="00A12B86" w:rsidTr="00A12B86">
        <w:trPr>
          <w:trHeight w:val="339"/>
        </w:trPr>
        <w:tc>
          <w:tcPr>
            <w:tcW w:w="3085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6036A" w:rsidRDefault="00A12B86" w:rsidP="00A12B86">
            <w:pPr>
              <w:ind w:left="284" w:hanging="284"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Installation als</w:t>
            </w:r>
            <w:r w:rsidR="00F6036A" w:rsidRPr="00F6036A">
              <w:rPr>
                <w:rFonts w:ascii="Arial" w:hAnsi="Arial" w:cs="Arial"/>
                <w:noProof/>
                <w:sz w:val="22"/>
                <w:lang w:val="de-DE"/>
              </w:rPr>
              <w:t>:</w:t>
            </w:r>
          </w:p>
        </w:tc>
        <w:tc>
          <w:tcPr>
            <w:tcW w:w="6203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6036A" w:rsidRDefault="00932E59" w:rsidP="00F34A3F">
            <w:pPr>
              <w:ind w:left="601" w:hanging="567"/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Installation als"/>
                <w:tag w:val="Installation als"/>
                <w:id w:val="-493637222"/>
                <w:placeholder>
                  <w:docPart w:val="321AC30DB0F949D881E7F100F82487A2"/>
                </w:placeholder>
                <w:comboBox>
                  <w:listItem w:displayText="System" w:value="System"/>
                  <w:listItem w:displayText="Administrator" w:value="Administrator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System</w:t>
                </w:r>
              </w:sdtContent>
            </w:sdt>
          </w:p>
        </w:tc>
      </w:tr>
      <w:tr w:rsidR="00A12B86" w:rsidRPr="00A12B86" w:rsidTr="00FD3961">
        <w:tc>
          <w:tcPr>
            <w:tcW w:w="308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Zugehörigkeit des Paketes zu </w:t>
            </w:r>
            <w:r w:rsidRPr="005E05CB">
              <w:rPr>
                <w:rFonts w:ascii="Arial" w:hAnsi="Arial" w:cs="Arial"/>
                <w:b/>
                <w:noProof/>
                <w:sz w:val="22"/>
                <w:lang w:val="de-DE"/>
              </w:rPr>
              <w:t>Datenträger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: </w:t>
            </w:r>
          </w:p>
        </w:tc>
        <w:tc>
          <w:tcPr>
            <w:tcW w:w="62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711E52" w:rsidP="00ED0036">
            <w:pPr>
              <w:ind w:left="601" w:hanging="567"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Lync 2013</w:t>
            </w:r>
          </w:p>
        </w:tc>
      </w:tr>
      <w:tr w:rsidR="00A12B86" w:rsidRPr="00D443B6" w:rsidTr="00A528FA">
        <w:tc>
          <w:tcPr>
            <w:tcW w:w="3085" w:type="dxa"/>
            <w:gridSpan w:val="2"/>
            <w:tcBorders>
              <w:top w:val="single" w:sz="4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 / Hinweise</w:t>
            </w:r>
          </w:p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(z.B. Abhängigkeiten):</w:t>
            </w:r>
          </w:p>
        </w:tc>
        <w:tc>
          <w:tcPr>
            <w:tcW w:w="6203" w:type="dxa"/>
            <w:gridSpan w:val="2"/>
            <w:tcBorders>
              <w:top w:val="single" w:sz="4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7D53C3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Anpassungen, die im </w:t>
            </w:r>
            <w:r w:rsidRPr="007D53C3">
              <w:rPr>
                <w:rFonts w:ascii="Arial" w:hAnsi="Arial" w:cs="Arial"/>
                <w:b/>
                <w:noProof/>
                <w:sz w:val="22"/>
                <w:lang w:val="de-DE"/>
              </w:rPr>
              <w:t>Packages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-Zweig des Paketes vorgenommen wurden: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7D53C3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 xml:space="preserve">bezogen auf </w:t>
            </w:r>
            <w:r w:rsidRPr="007D53C3">
              <w:rPr>
                <w:rFonts w:ascii="Arial" w:hAnsi="Arial" w:cs="Arial"/>
                <w:b/>
                <w:noProof/>
                <w:sz w:val="20"/>
                <w:szCs w:val="20"/>
                <w:lang w:val="de-DE"/>
              </w:rPr>
              <w:t>Packages</w:t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-Zweig: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671FA3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SWSource\Packages\</w:t>
            </w:r>
            <w:r w:rsidR="00E077BF">
              <w:rPr>
                <w:rFonts w:ascii="Arial" w:hAnsi="Arial" w:cs="Arial"/>
                <w:noProof/>
                <w:sz w:val="22"/>
                <w:lang w:val="de-DE"/>
              </w:rPr>
              <w:t>MS_LYNC2013_StartServices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18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bezogen auf bisherige</w:t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br/>
            </w: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Version / </w:t>
            </w:r>
            <w:r>
              <w:rPr>
                <w:rFonts w:ascii="Arial" w:hAnsi="Arial" w:cs="Arial"/>
                <w:noProof/>
                <w:sz w:val="22"/>
                <w:u w:val="single"/>
                <w:lang w:val="de-DE"/>
              </w:rPr>
              <w:t>Baseline</w:t>
            </w:r>
            <w:r>
              <w:rPr>
                <w:rFonts w:ascii="Arial" w:hAnsi="Arial" w:cs="Arial"/>
                <w:noProof/>
                <w:sz w:val="18"/>
                <w:lang w:val="de-DE"/>
              </w:rPr>
              <w:t>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342251" w:rsidRDefault="00F16921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neues Paket</w:t>
            </w: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Geänderte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081C21" w:rsidRDefault="00A12B86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16921" w:rsidRDefault="00F16921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bookmarkStart w:id="1" w:name="pfmNeueDateien"/>
            <w:bookmarkEnd w:id="1"/>
            <w:r>
              <w:rPr>
                <w:rFonts w:ascii="Arial" w:hAnsi="Arial" w:cs="Arial"/>
                <w:noProof/>
                <w:sz w:val="22"/>
                <w:lang w:val="en-US"/>
              </w:rPr>
              <w:t>install-script.ps1</w:t>
            </w:r>
          </w:p>
          <w:p w:rsidR="00A12B86" w:rsidRPr="00081C21" w:rsidRDefault="00F16921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Defaults.txt</w:t>
            </w:r>
            <w:bookmarkStart w:id="2" w:name="_GoBack"/>
            <w:bookmarkEnd w:id="2"/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Gelöschte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Modifizierte Ordnerstruktur: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Neue Ordner:</w:t>
            </w:r>
          </w:p>
          <w:p w:rsidR="00A12B86" w:rsidRDefault="00F1692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bookmarkStart w:id="3" w:name="pfmNeueOrdner"/>
            <w:bookmarkEnd w:id="3"/>
            <w:r>
              <w:rPr>
                <w:rFonts w:ascii="Arial" w:hAnsi="Arial" w:cs="Arial"/>
                <w:noProof/>
                <w:sz w:val="22"/>
                <w:lang w:val="de-DE"/>
              </w:rPr>
              <w:t>.\build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gelöschte Ordner: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verschobene Ordner (von – nach):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FD42FA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Anpassungen, die im </w:t>
            </w:r>
            <w:r>
              <w:rPr>
                <w:rFonts w:ascii="Arial" w:hAnsi="Arial" w:cs="Arial"/>
                <w:b/>
                <w:bCs/>
                <w:noProof/>
                <w:sz w:val="22"/>
                <w:lang w:val="de-DE"/>
              </w:rPr>
              <w:t>BaseISOs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-Zweig vorgenommen wurden: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FD42FA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bezogen auf BaseISOs-Zweig: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342251" w:rsidRDefault="00A12B86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 w:rsidRPr="00342251">
              <w:rPr>
                <w:rFonts w:ascii="Arial" w:hAnsi="Arial" w:cs="Arial"/>
                <w:noProof/>
                <w:sz w:val="22"/>
                <w:lang w:val="en-US"/>
              </w:rPr>
              <w:t>SWSource\BaseISOs\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-</w:t>
            </w:r>
            <w:r w:rsidRPr="00342251">
              <w:rPr>
                <w:rFonts w:ascii="Arial" w:hAnsi="Arial" w:cs="Arial"/>
                <w:noProof/>
                <w:sz w:val="22"/>
                <w:lang w:val="en-US"/>
              </w:rPr>
              <w:t>\</w:t>
            </w:r>
          </w:p>
        </w:tc>
      </w:tr>
      <w:tr w:rsidR="00A12B86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Dateien:</w:t>
            </w:r>
          </w:p>
          <w:p w:rsidR="00A12B86" w:rsidRDefault="00A12B86">
            <w:pPr>
              <w:rPr>
                <w:rFonts w:ascii="Arial" w:hAnsi="Arial" w:cs="Arial"/>
                <w:noProof/>
                <w:sz w:val="18"/>
                <w:lang w:val="de-DE"/>
              </w:rPr>
            </w:pP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tbl>
            <w:tblPr>
              <w:tblStyle w:val="Tabellenrast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34"/>
              <w:gridCol w:w="3035"/>
            </w:tblGrid>
            <w:tr w:rsidR="00A12B86" w:rsidRPr="00D443B6" w:rsidTr="00F6036A">
              <w:tc>
                <w:tcPr>
                  <w:tcW w:w="3034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>Name</w:t>
                  </w:r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 xml:space="preserve">Muss an Designpart gelinkt werden? </w:t>
                  </w:r>
                </w:p>
              </w:tc>
            </w:tr>
            <w:tr w:rsidR="00A12B86" w:rsidRPr="00D443B6" w:rsidTr="00F6036A">
              <w:tc>
                <w:tcPr>
                  <w:tcW w:w="3034" w:type="dxa"/>
                </w:tcPr>
                <w:p w:rsidR="00A12B86" w:rsidRDefault="00F16921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bookmarkStart w:id="4" w:name="pkgISO1"/>
                  <w:bookmarkEnd w:id="4"/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>---</w:t>
                  </w:r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</w:p>
              </w:tc>
            </w:tr>
            <w:tr w:rsidR="00A12B86" w:rsidRPr="00D443B6" w:rsidTr="00F6036A">
              <w:tc>
                <w:tcPr>
                  <w:tcW w:w="3034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bookmarkStart w:id="5" w:name="pkgISORest"/>
                  <w:bookmarkEnd w:id="5"/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</w:p>
              </w:tc>
            </w:tr>
          </w:tbl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F6036A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</w:tbl>
    <w:p w:rsidR="00547C79" w:rsidRDefault="00547C79">
      <w:pPr>
        <w:rPr>
          <w:noProof/>
          <w:lang w:val="de-DE"/>
        </w:rPr>
      </w:pPr>
    </w:p>
    <w:p w:rsidR="00F715C6" w:rsidRDefault="00F715C6">
      <w:pPr>
        <w:rPr>
          <w:noProof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bottom w:w="170" w:type="dxa"/>
        </w:tblCellMar>
        <w:tblLook w:val="0000" w:firstRow="0" w:lastRow="0" w:firstColumn="0" w:lastColumn="0" w:noHBand="0" w:noVBand="0"/>
      </w:tblPr>
      <w:tblGrid>
        <w:gridCol w:w="2988"/>
        <w:gridCol w:w="6300"/>
      </w:tblGrid>
      <w:tr w:rsidR="00547C79" w:rsidRPr="00F6036A">
        <w:tc>
          <w:tcPr>
            <w:tcW w:w="9288" w:type="dxa"/>
            <w:gridSpan w:val="2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Vollinstallations- \ Updateinstallationsinformationen::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Restart der folgenden Prozesse: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E274C7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Kein Neustart von Prozessen notwendig.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Manuelle Vorarbeiten erforderlich: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932E5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Manuelle Vorarbeiten erforderlich"/>
                <w:tag w:val="Manuelle Vorarbeiten erforderlich"/>
                <w:id w:val="778629215"/>
                <w:placeholder>
                  <w:docPart w:val="5B7BC422D6664E49B1A7F31AE06972E6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547C79" w:rsidTr="00F25E9E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Manuelle Nacharbeiten erforderlich: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932E5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Manuelle Nacharbeiten erforderlich"/>
                <w:tag w:val="Manuelle Nacharbeiten erforderlich"/>
                <w:id w:val="778629216"/>
                <w:placeholder>
                  <w:docPart w:val="1BDB3F883EA94246B7DA0E1606EAA186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  <w:p w:rsidR="00547C79" w:rsidRDefault="00547C79" w:rsidP="00A73194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F25E9E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25E9E" w:rsidRDefault="00F25E9E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25E9E" w:rsidRDefault="00F25E9E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</w:tbl>
    <w:p w:rsidR="00547C79" w:rsidRDefault="00547C79">
      <w:pPr>
        <w:rPr>
          <w:rFonts w:ascii="Arial" w:hAnsi="Arial" w:cs="Arial"/>
          <w:noProof/>
          <w:sz w:val="22"/>
          <w:lang w:val="de-DE"/>
        </w:rPr>
      </w:pPr>
    </w:p>
    <w:sectPr w:rsidR="00547C79" w:rsidSect="00F66595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2E59" w:rsidRDefault="00932E59">
      <w:r>
        <w:separator/>
      </w:r>
    </w:p>
  </w:endnote>
  <w:endnote w:type="continuationSeparator" w:id="0">
    <w:p w:rsidR="00932E59" w:rsidRDefault="00932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961" w:rsidRDefault="00FD3961">
    <w:pPr>
      <w:jc w:val="center"/>
      <w:rPr>
        <w:rFonts w:ascii="Arial" w:hAnsi="Arial" w:cs="Arial"/>
        <w:b/>
        <w:bCs/>
        <w:sz w:val="20"/>
      </w:rPr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94"/>
      <w:gridCol w:w="4961"/>
      <w:gridCol w:w="2194"/>
    </w:tblGrid>
    <w:tr w:rsidR="00FD3961">
      <w:trPr>
        <w:trHeight w:hRule="exact" w:val="694"/>
        <w:jc w:val="center"/>
      </w:trPr>
      <w:tc>
        <w:tcPr>
          <w:tcW w:w="2194" w:type="dxa"/>
          <w:vAlign w:val="center"/>
        </w:tcPr>
        <w:p w:rsidR="00FD3961" w:rsidRDefault="00FD3961">
          <w:pPr>
            <w:pStyle w:val="Fuzeile"/>
            <w:ind w:left="68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</w:p>
      </w:tc>
      <w:tc>
        <w:tcPr>
          <w:tcW w:w="4961" w:type="dxa"/>
          <w:vAlign w:val="center"/>
        </w:tcPr>
        <w:p w:rsidR="00FD3961" w:rsidRDefault="00FD3961">
          <w:pPr>
            <w:pStyle w:val="Fuzeile"/>
            <w:tabs>
              <w:tab w:val="clear" w:pos="4536"/>
            </w:tabs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  <w:r>
            <w:rPr>
              <w:rFonts w:ascii="Arial" w:hAnsi="Arial" w:cs="Arial"/>
              <w:b/>
              <w:bCs/>
              <w:sz w:val="20"/>
              <w:lang w:val="de-DE"/>
            </w:rPr>
            <w:t xml:space="preserve">Seite 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lang w:val="de-DE"/>
            </w:rPr>
            <w:instrText xml:space="preserve"> PAGE  \* MERGEFORMAT </w:instrTex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separate"/>
          </w:r>
          <w:r w:rsidR="00E077BF">
            <w:rPr>
              <w:rFonts w:ascii="Arial" w:hAnsi="Arial" w:cs="Arial"/>
              <w:b/>
              <w:bCs/>
              <w:noProof/>
              <w:sz w:val="20"/>
              <w:lang w:val="de-DE"/>
            </w:rPr>
            <w:t>4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end"/>
          </w:r>
          <w:r>
            <w:rPr>
              <w:rFonts w:ascii="Arial" w:hAnsi="Arial" w:cs="Arial"/>
              <w:b/>
              <w:bCs/>
              <w:sz w:val="20"/>
              <w:lang w:val="de-DE"/>
            </w:rPr>
            <w:t xml:space="preserve"> von 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lang w:val="de-DE"/>
            </w:rPr>
            <w:instrText xml:space="preserve"> NUMPAGES </w:instrTex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separate"/>
          </w:r>
          <w:r w:rsidR="00E077BF">
            <w:rPr>
              <w:rFonts w:ascii="Arial" w:hAnsi="Arial" w:cs="Arial"/>
              <w:b/>
              <w:bCs/>
              <w:noProof/>
              <w:sz w:val="20"/>
              <w:lang w:val="de-DE"/>
            </w:rPr>
            <w:t>4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end"/>
          </w:r>
          <w:bookmarkStart w:id="6" w:name="_Toc356698828"/>
        </w:p>
      </w:tc>
      <w:tc>
        <w:tcPr>
          <w:tcW w:w="2194" w:type="dxa"/>
          <w:vAlign w:val="center"/>
        </w:tcPr>
        <w:p w:rsidR="00FD3961" w:rsidRDefault="00FD3961">
          <w:pPr>
            <w:pStyle w:val="Fuzeile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</w:p>
      </w:tc>
    </w:tr>
    <w:bookmarkEnd w:id="6"/>
  </w:tbl>
  <w:p w:rsidR="00FD3961" w:rsidRDefault="00FD3961">
    <w:pPr>
      <w:jc w:val="center"/>
      <w:rPr>
        <w:rFonts w:ascii="Arial" w:hAnsi="Arial" w:cs="Arial"/>
        <w:b/>
        <w:bCs/>
        <w:sz w:val="20"/>
        <w:lang w:val="de-DE"/>
      </w:rPr>
    </w:pPr>
  </w:p>
  <w:p w:rsidR="00FD3961" w:rsidRDefault="00FD3961">
    <w:pPr>
      <w:pStyle w:val="Fuzeile"/>
      <w:jc w:val="center"/>
      <w:rPr>
        <w:rFonts w:ascii="Arial" w:hAnsi="Arial" w:cs="Arial"/>
        <w:b/>
        <w:bCs/>
        <w:sz w:val="20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2E59" w:rsidRDefault="00932E59">
      <w:r>
        <w:separator/>
      </w:r>
    </w:p>
  </w:footnote>
  <w:footnote w:type="continuationSeparator" w:id="0">
    <w:p w:rsidR="00932E59" w:rsidRDefault="00932E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961" w:rsidRDefault="00FD3961">
    <w:pPr>
      <w:pStyle w:val="Kopfzeile"/>
      <w:jc w:val="center"/>
      <w:rPr>
        <w:rFonts w:ascii="Arial" w:hAnsi="Arial" w:cs="Arial"/>
        <w:b/>
        <w:bCs/>
        <w:sz w:val="20"/>
        <w:lang w:val="de-DE"/>
      </w:rPr>
    </w:pPr>
    <w:r>
      <w:rPr>
        <w:rFonts w:ascii="Arial" w:hAnsi="Arial" w:cs="Arial"/>
        <w:b/>
        <w:bCs/>
        <w:sz w:val="20"/>
        <w:lang w:val="de-DE"/>
      </w:rPr>
      <w:t>VS - NUR FÜR DEN DIENSTGEBRAUCH</w:t>
    </w:r>
  </w:p>
  <w:p w:rsidR="00FD3961" w:rsidRDefault="00FD3961">
    <w:pPr>
      <w:pStyle w:val="Kopfzeile"/>
      <w:jc w:val="center"/>
      <w:rPr>
        <w:rFonts w:ascii="Arial" w:hAnsi="Arial" w:cs="Arial"/>
        <w:b/>
        <w:bCs/>
        <w:sz w:val="8"/>
        <w:lang w:val="de-DE"/>
      </w:rPr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982"/>
      <w:gridCol w:w="5173"/>
      <w:gridCol w:w="2194"/>
    </w:tblGrid>
    <w:tr w:rsidR="00FD3961">
      <w:trPr>
        <w:trHeight w:hRule="exact" w:val="951"/>
        <w:jc w:val="center"/>
      </w:trPr>
      <w:tc>
        <w:tcPr>
          <w:tcW w:w="1982" w:type="dxa"/>
          <w:vAlign w:val="center"/>
        </w:tcPr>
        <w:p w:rsidR="00FD3961" w:rsidRDefault="002A6AE3">
          <w:pPr>
            <w:pStyle w:val="Kopfzeile"/>
            <w:jc w:val="center"/>
          </w:pPr>
          <w:r>
            <w:rPr>
              <w:noProof/>
              <w:sz w:val="19"/>
              <w:szCs w:val="19"/>
              <w:lang w:val="de-DE" w:eastAsia="de-DE"/>
            </w:rPr>
            <w:drawing>
              <wp:inline distT="0" distB="0" distL="0" distR="0" wp14:anchorId="03C699C5" wp14:editId="7505BC0E">
                <wp:extent cx="461808" cy="543697"/>
                <wp:effectExtent l="0" t="0" r="0" b="0"/>
                <wp:docPr id="33" name="Bild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2142" cy="544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3" w:type="dxa"/>
          <w:vAlign w:val="center"/>
        </w:tcPr>
        <w:p w:rsidR="00FD3961" w:rsidRDefault="00FD3961">
          <w:pPr>
            <w:pStyle w:val="Kopfzeile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  <w:r>
            <w:rPr>
              <w:rFonts w:ascii="Arial" w:hAnsi="Arial" w:cs="Arial"/>
              <w:b/>
              <w:bCs/>
              <w:sz w:val="20"/>
              <w:lang w:val="de-DE"/>
            </w:rPr>
            <w:t>Paket – Fertig - Meldung</w:t>
          </w:r>
        </w:p>
      </w:tc>
      <w:tc>
        <w:tcPr>
          <w:tcW w:w="2194" w:type="dxa"/>
          <w:vAlign w:val="center"/>
        </w:tcPr>
        <w:p w:rsidR="00FD3961" w:rsidRDefault="007466E6" w:rsidP="008177C7">
          <w:pPr>
            <w:pStyle w:val="berschrift1"/>
          </w:pPr>
          <w:r>
            <w:rPr>
              <w:noProof/>
              <w:lang w:eastAsia="de-DE"/>
            </w:rPr>
            <w:drawing>
              <wp:anchor distT="0" distB="0" distL="114300" distR="114300" simplePos="0" relativeHeight="251658240" behindDoc="0" locked="0" layoutInCell="1" allowOverlap="1" wp14:anchorId="44CE341E" wp14:editId="35B24102">
                <wp:simplePos x="0" y="0"/>
                <wp:positionH relativeFrom="margin">
                  <wp:posOffset>91440</wp:posOffset>
                </wp:positionH>
                <wp:positionV relativeFrom="margin">
                  <wp:posOffset>114935</wp:posOffset>
                </wp:positionV>
                <wp:extent cx="1168400" cy="336550"/>
                <wp:effectExtent l="0" t="0" r="0" b="0"/>
                <wp:wrapSquare wrapText="bothSides"/>
                <wp:docPr id="2" name="Grafik 2" descr="ATOS_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ATOS_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840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FD3961" w:rsidRDefault="00FD3961">
    <w:pPr>
      <w:pStyle w:val="Kopfzeile"/>
      <w:jc w:val="both"/>
      <w:rPr>
        <w:lang w:val="de-DE"/>
      </w:rPr>
    </w:pPr>
  </w:p>
  <w:p w:rsidR="00FD3961" w:rsidRDefault="00FD3961">
    <w:pPr>
      <w:pStyle w:val="Kopfzeile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E4661"/>
    <w:multiLevelType w:val="hybridMultilevel"/>
    <w:tmpl w:val="B40492F4"/>
    <w:lvl w:ilvl="0" w:tplc="8E6068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97B1D"/>
    <w:multiLevelType w:val="hybridMultilevel"/>
    <w:tmpl w:val="C5A4D99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6921"/>
    <w:rsid w:val="00003CE8"/>
    <w:rsid w:val="0004388B"/>
    <w:rsid w:val="0006165F"/>
    <w:rsid w:val="00081C21"/>
    <w:rsid w:val="0008303A"/>
    <w:rsid w:val="000B2862"/>
    <w:rsid w:val="000C6743"/>
    <w:rsid w:val="000F762D"/>
    <w:rsid w:val="001A13A9"/>
    <w:rsid w:val="001A491F"/>
    <w:rsid w:val="001A63C4"/>
    <w:rsid w:val="001E6152"/>
    <w:rsid w:val="00242E18"/>
    <w:rsid w:val="002A0082"/>
    <w:rsid w:val="002A6AE3"/>
    <w:rsid w:val="002D2D8C"/>
    <w:rsid w:val="002D2EAD"/>
    <w:rsid w:val="002E26A2"/>
    <w:rsid w:val="00320B47"/>
    <w:rsid w:val="003244B8"/>
    <w:rsid w:val="00331250"/>
    <w:rsid w:val="003413C4"/>
    <w:rsid w:val="00342251"/>
    <w:rsid w:val="003577DE"/>
    <w:rsid w:val="00441106"/>
    <w:rsid w:val="005168D9"/>
    <w:rsid w:val="005243C3"/>
    <w:rsid w:val="00547C79"/>
    <w:rsid w:val="00551089"/>
    <w:rsid w:val="00580B88"/>
    <w:rsid w:val="00581C2E"/>
    <w:rsid w:val="005B3E7B"/>
    <w:rsid w:val="005E05CB"/>
    <w:rsid w:val="00613139"/>
    <w:rsid w:val="00620D07"/>
    <w:rsid w:val="0063484C"/>
    <w:rsid w:val="00671FA3"/>
    <w:rsid w:val="00672F9C"/>
    <w:rsid w:val="006D55E2"/>
    <w:rsid w:val="006F03EA"/>
    <w:rsid w:val="00711E52"/>
    <w:rsid w:val="00731A86"/>
    <w:rsid w:val="00740B28"/>
    <w:rsid w:val="007466E6"/>
    <w:rsid w:val="00780790"/>
    <w:rsid w:val="007D19AB"/>
    <w:rsid w:val="007D53C3"/>
    <w:rsid w:val="008177C7"/>
    <w:rsid w:val="00850F1F"/>
    <w:rsid w:val="00881BF5"/>
    <w:rsid w:val="00932E59"/>
    <w:rsid w:val="00951170"/>
    <w:rsid w:val="009511DD"/>
    <w:rsid w:val="009615FB"/>
    <w:rsid w:val="00964773"/>
    <w:rsid w:val="009971CD"/>
    <w:rsid w:val="009F7409"/>
    <w:rsid w:val="00A12B86"/>
    <w:rsid w:val="00A3415E"/>
    <w:rsid w:val="00A528FA"/>
    <w:rsid w:val="00A73194"/>
    <w:rsid w:val="00A9105E"/>
    <w:rsid w:val="00AB4C54"/>
    <w:rsid w:val="00AE407D"/>
    <w:rsid w:val="00AF4608"/>
    <w:rsid w:val="00B57F0E"/>
    <w:rsid w:val="00C26D93"/>
    <w:rsid w:val="00C44374"/>
    <w:rsid w:val="00C50C23"/>
    <w:rsid w:val="00CC02A6"/>
    <w:rsid w:val="00CD1AE1"/>
    <w:rsid w:val="00CF29B0"/>
    <w:rsid w:val="00CF6508"/>
    <w:rsid w:val="00D11563"/>
    <w:rsid w:val="00D443B6"/>
    <w:rsid w:val="00D90380"/>
    <w:rsid w:val="00E06810"/>
    <w:rsid w:val="00E077BF"/>
    <w:rsid w:val="00E13C2A"/>
    <w:rsid w:val="00E274C7"/>
    <w:rsid w:val="00E3348A"/>
    <w:rsid w:val="00E4500F"/>
    <w:rsid w:val="00E47826"/>
    <w:rsid w:val="00E9315F"/>
    <w:rsid w:val="00EA78B6"/>
    <w:rsid w:val="00EE5D04"/>
    <w:rsid w:val="00F1075F"/>
    <w:rsid w:val="00F16921"/>
    <w:rsid w:val="00F25E9E"/>
    <w:rsid w:val="00F34A3F"/>
    <w:rsid w:val="00F6036A"/>
    <w:rsid w:val="00F66595"/>
    <w:rsid w:val="00F715C6"/>
    <w:rsid w:val="00FB5929"/>
    <w:rsid w:val="00FC7631"/>
    <w:rsid w:val="00FD0353"/>
    <w:rsid w:val="00FD3961"/>
    <w:rsid w:val="00FD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27B9F1B"/>
  <w15:docId w15:val="{3E0B3B98-1CB1-4545-ACB9-4F9FCC22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rd">
    <w:name w:val="Normal"/>
    <w:qFormat/>
    <w:rsid w:val="00F66595"/>
    <w:rPr>
      <w:sz w:val="24"/>
      <w:szCs w:val="24"/>
      <w:lang w:val="en-GB" w:eastAsia="en-US"/>
    </w:rPr>
  </w:style>
  <w:style w:type="paragraph" w:styleId="berschrift1">
    <w:name w:val="heading 1"/>
    <w:basedOn w:val="Standard"/>
    <w:next w:val="Standard"/>
    <w:qFormat/>
    <w:rsid w:val="00F66595"/>
    <w:pPr>
      <w:keepNext/>
      <w:autoSpaceDE w:val="0"/>
      <w:autoSpaceDN w:val="0"/>
      <w:adjustRightInd w:val="0"/>
      <w:jc w:val="center"/>
      <w:outlineLvl w:val="0"/>
    </w:pPr>
    <w:rPr>
      <w:rFonts w:ascii="Arial" w:hAnsi="Arial" w:cs="Arial"/>
      <w:b/>
      <w:sz w:val="20"/>
      <w:lang w:val="de-DE"/>
    </w:rPr>
  </w:style>
  <w:style w:type="paragraph" w:styleId="berschrift2">
    <w:name w:val="heading 2"/>
    <w:basedOn w:val="Standard"/>
    <w:next w:val="Standard"/>
    <w:qFormat/>
    <w:rsid w:val="00F66595"/>
    <w:pPr>
      <w:keepNext/>
      <w:outlineLvl w:val="1"/>
    </w:pPr>
    <w:rPr>
      <w:rFonts w:ascii="Arial" w:hAnsi="Arial" w:cs="Arial"/>
      <w:b/>
      <w:bCs/>
      <w:sz w:val="22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F66595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66595"/>
    <w:pPr>
      <w:tabs>
        <w:tab w:val="center" w:pos="4536"/>
        <w:tab w:val="right" w:pos="9072"/>
      </w:tabs>
    </w:pPr>
  </w:style>
  <w:style w:type="paragraph" w:styleId="Titel">
    <w:name w:val="Title"/>
    <w:basedOn w:val="Standard"/>
    <w:qFormat/>
    <w:rsid w:val="00F66595"/>
    <w:pPr>
      <w:jc w:val="center"/>
    </w:pPr>
    <w:rPr>
      <w:rFonts w:ascii="Arial" w:hAnsi="Arial" w:cs="Arial"/>
      <w:b/>
      <w:bCs/>
      <w:sz w:val="28"/>
      <w:u w:val="single"/>
      <w:lang w:val="de-DE"/>
    </w:rPr>
  </w:style>
  <w:style w:type="table" w:styleId="Tabellenraster">
    <w:name w:val="Table Grid"/>
    <w:basedOn w:val="NormaleTabelle"/>
    <w:rsid w:val="00E45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C50C2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50C23"/>
    <w:rPr>
      <w:rFonts w:ascii="Tahoma" w:hAnsi="Tahoma" w:cs="Tahoma"/>
      <w:sz w:val="16"/>
      <w:szCs w:val="16"/>
      <w:lang w:val="en-GB" w:eastAsia="en-US"/>
    </w:rPr>
  </w:style>
  <w:style w:type="character" w:styleId="Platzhaltertext">
    <w:name w:val="Placeholder Text"/>
    <w:basedOn w:val="Absatz-Standardschriftart"/>
    <w:uiPriority w:val="99"/>
    <w:semiHidden/>
    <w:rsid w:val="00342251"/>
    <w:rPr>
      <w:color w:val="808080"/>
    </w:rPr>
  </w:style>
  <w:style w:type="character" w:styleId="SchwacheHervorhebung">
    <w:name w:val="Subtle Emphasis"/>
    <w:basedOn w:val="Absatz-Standardschriftart"/>
    <w:uiPriority w:val="19"/>
    <w:qFormat/>
    <w:rsid w:val="00342251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5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aFIS\SWSource\BUILDFILES\_Paketmeldung_Template_Vxxx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1B267D1EA0F40D98E79C415D44BB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86D9A4-C6C3-40D1-9E12-E35035F5EDCA}"/>
      </w:docPartPr>
      <w:docPartBody>
        <w:p w:rsidR="00EF57CC" w:rsidRDefault="0049406A">
          <w:pPr>
            <w:pStyle w:val="31B267D1EA0F40D98E79C415D44BBDF9"/>
          </w:pPr>
          <w:r w:rsidRPr="005243C3">
            <w:rPr>
              <w:rStyle w:val="SchwacheHervorhebung"/>
            </w:rPr>
            <w:t>Bitte auswählen.</w:t>
          </w:r>
        </w:p>
      </w:docPartBody>
    </w:docPart>
    <w:docPart>
      <w:docPartPr>
        <w:name w:val="651B692AA1324ABD904DD5FB78020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62031-CF90-403D-855C-F8CD1E75EA75}"/>
      </w:docPartPr>
      <w:docPartBody>
        <w:p w:rsidR="00EF57CC" w:rsidRDefault="0049406A">
          <w:pPr>
            <w:pStyle w:val="651B692AA1324ABD904DD5FB780207F5"/>
          </w:pPr>
          <w:r>
            <w:rPr>
              <w:rFonts w:ascii="Arial" w:hAnsi="Arial" w:cs="Arial"/>
              <w:noProof/>
            </w:rPr>
            <w:t xml:space="preserve">                    </w:t>
          </w:r>
        </w:p>
      </w:docPartBody>
    </w:docPart>
    <w:docPart>
      <w:docPartPr>
        <w:name w:val="139B0E0B796E4746B9BC9EDB12379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1F785-094F-4FBA-A3E9-799D078E99AA}"/>
      </w:docPartPr>
      <w:docPartBody>
        <w:p w:rsidR="00EF57CC" w:rsidRDefault="0049406A">
          <w:pPr>
            <w:pStyle w:val="139B0E0B796E4746B9BC9EDB1237924E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E0411BB5CEC2401EA2E771580C28D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8BB74-78E1-49D1-BB2F-267720FD4214}"/>
      </w:docPartPr>
      <w:docPartBody>
        <w:p w:rsidR="00EF57CC" w:rsidRDefault="0049406A">
          <w:pPr>
            <w:pStyle w:val="E0411BB5CEC2401EA2E771580C28DD3F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321AC30DB0F949D881E7F100F8248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6DCC2-0703-449E-B783-6844AC125CE8}"/>
      </w:docPartPr>
      <w:docPartBody>
        <w:p w:rsidR="00EF57CC" w:rsidRDefault="0049406A">
          <w:pPr>
            <w:pStyle w:val="321AC30DB0F949D881E7F100F82487A2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5B7BC422D6664E49B1A7F31AE06972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3A338-09B3-424C-8107-8E25457C9055}"/>
      </w:docPartPr>
      <w:docPartBody>
        <w:p w:rsidR="00EF57CC" w:rsidRDefault="0049406A">
          <w:pPr>
            <w:pStyle w:val="5B7BC422D6664E49B1A7F31AE06972E6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1BDB3F883EA94246B7DA0E1606EAA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7F3D5-91F3-4F3F-A3C0-A6D470D9D7D3}"/>
      </w:docPartPr>
      <w:docPartBody>
        <w:p w:rsidR="00EF57CC" w:rsidRDefault="0049406A">
          <w:pPr>
            <w:pStyle w:val="1BDB3F883EA94246B7DA0E1606EAA186"/>
          </w:pPr>
          <w:r w:rsidRPr="00342251">
            <w:rPr>
              <w:rStyle w:val="SchwacheHervorhebung"/>
            </w:rPr>
            <w:t>Bitte auswählen.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7CC"/>
    <w:rsid w:val="00235ECB"/>
    <w:rsid w:val="002857E8"/>
    <w:rsid w:val="00302FB7"/>
    <w:rsid w:val="0049406A"/>
    <w:rsid w:val="009313C4"/>
    <w:rsid w:val="00EF57CC"/>
    <w:rsid w:val="00F42625"/>
    <w:rsid w:val="00F7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chwacheHervorhebung">
    <w:name w:val="Subtle Emphasis"/>
    <w:basedOn w:val="Absatz-Standardschriftart"/>
    <w:uiPriority w:val="19"/>
    <w:qFormat/>
    <w:rPr>
      <w:i/>
      <w:iCs/>
      <w:color w:val="808080" w:themeColor="text1" w:themeTint="7F"/>
    </w:rPr>
  </w:style>
  <w:style w:type="paragraph" w:customStyle="1" w:styleId="31B267D1EA0F40D98E79C415D44BBDF9">
    <w:name w:val="31B267D1EA0F40D98E79C415D44BBDF9"/>
  </w:style>
  <w:style w:type="paragraph" w:customStyle="1" w:styleId="651B692AA1324ABD904DD5FB780207F5">
    <w:name w:val="651B692AA1324ABD904DD5FB780207F5"/>
  </w:style>
  <w:style w:type="paragraph" w:customStyle="1" w:styleId="139B0E0B796E4746B9BC9EDB1237924E">
    <w:name w:val="139B0E0B796E4746B9BC9EDB1237924E"/>
  </w:style>
  <w:style w:type="paragraph" w:customStyle="1" w:styleId="E0411BB5CEC2401EA2E771580C28DD3F">
    <w:name w:val="E0411BB5CEC2401EA2E771580C28DD3F"/>
  </w:style>
  <w:style w:type="paragraph" w:customStyle="1" w:styleId="321AC30DB0F949D881E7F100F82487A2">
    <w:name w:val="321AC30DB0F949D881E7F100F82487A2"/>
  </w:style>
  <w:style w:type="paragraph" w:customStyle="1" w:styleId="000705CDD17D4964A6901A033D6C9572">
    <w:name w:val="000705CDD17D4964A6901A033D6C9572"/>
  </w:style>
  <w:style w:type="paragraph" w:customStyle="1" w:styleId="5B7BC422D6664E49B1A7F31AE06972E6">
    <w:name w:val="5B7BC422D6664E49B1A7F31AE06972E6"/>
  </w:style>
  <w:style w:type="paragraph" w:customStyle="1" w:styleId="1BDB3F883EA94246B7DA0E1606EAA186">
    <w:name w:val="1BDB3F883EA94246B7DA0E1606EAA1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25B7EF0366F54FBBF9DCB8E6CE1A18" ma:contentTypeVersion="14" ma:contentTypeDescription="Create a new document." ma:contentTypeScope="" ma:versionID="a04716eb88b2bc208415e1ee1f89cbde">
  <xsd:schema xmlns:xsd="http://www.w3.org/2001/XMLSchema" xmlns:p="http://schemas.microsoft.com/office/2006/metadata/properties" xmlns:ns2="http://schemas.microsoft.com/sharepoint/v3/fields" xmlns:ns4="7feb6ee9-a0d3-46b6-ab8d-89e558c16cee" targetNamespace="http://schemas.microsoft.com/office/2006/metadata/properties" ma:root="true" ma:fieldsID="8d96983ec0453cf723e2ea66d991d5f4" ns2:_="" ns4:_="">
    <xsd:import namespace="http://schemas.microsoft.com/sharepoint/v3/fields"/>
    <xsd:import namespace="7feb6ee9-a0d3-46b6-ab8d-89e558c16cee"/>
    <xsd:element name="properties">
      <xsd:complexType>
        <xsd:sequence>
          <xsd:element name="documentManagement">
            <xsd:complexType>
              <xsd:all>
                <xsd:element ref="ns2:_Version" minOccurs="0"/>
                <xsd:element ref="ns4:RefId" minOccurs="0"/>
                <xsd:element ref="ns4:Dokumentstatus" minOccurs="0"/>
                <xsd:element ref="ns4:Prozesstyp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Version" ma:index="8" nillable="true" ma:displayName="Version" ma:internalName="_Version">
      <xsd:simpleType>
        <xsd:restriction base="dms:Text"/>
      </xsd:simpleType>
    </xsd:element>
  </xsd:schema>
  <xsd:schema xmlns:xsd="http://www.w3.org/2001/XMLSchema" xmlns:dms="http://schemas.microsoft.com/office/2006/documentManagement/types" targetNamespace="7feb6ee9-a0d3-46b6-ab8d-89e558c16cee" elementFormDefault="qualified">
    <xsd:import namespace="http://schemas.microsoft.com/office/2006/documentManagement/types"/>
    <xsd:element name="RefId" ma:index="12" nillable="true" ma:displayName="RefId" ma:description="Die interne ID des Auftrags" ma:internalName="RefId0">
      <xsd:simpleType>
        <xsd:restriction base="dms:Text">
          <xsd:maxLength value="30"/>
        </xsd:restriction>
      </xsd:simpleType>
    </xsd:element>
    <xsd:element name="Dokumentstatus" ma:index="13" nillable="true" ma:displayName="Dokumentstatus" ma:default="Vom AG erhalten" ma:description="Status des Dokuments." ma:format="Dropdown" ma:internalName="Dokumentstatus0">
      <xsd:simpleType>
        <xsd:restriction base="dms:Choice">
          <xsd:enumeration value="Vom AG erhalten"/>
          <xsd:enumeration value="Geplant"/>
          <xsd:enumeration value="In Bearbeitung"/>
          <xsd:enumeration value="Vorgelegt"/>
          <xsd:enumeration value="In Prüfung"/>
          <xsd:enumeration value="Akzeptiert durch QS"/>
          <xsd:enumeration value="Ausgeliefert"/>
          <xsd:enumeration value="Abgenommen"/>
          <xsd:enumeration value="(Nur für interne Zwecke)"/>
          <xsd:enumeration value="(Von Fremdfirma erhalten)"/>
          <xsd:enumeration value="(Extern)"/>
        </xsd:restriction>
      </xsd:simpleType>
    </xsd:element>
    <xsd:element name="Prozesstyp" ma:index="14" nillable="true" ma:displayName="Prozesstyp" ma:default="General" ma:description="Die Art des Prozesses, in Rahmen dessen dieses Dokument entstand/bearbeitet wurde." ma:format="Dropdown" ma:internalName="Prozesstyp">
      <xsd:simpleType>
        <xsd:restriction base="dms:Choice">
          <xsd:enumeration value="General"/>
          <xsd:enumeration value="Incident Record"/>
          <xsd:enumeration value="Problem Record"/>
          <xsd:enumeration value="Change Record - Patch"/>
          <xsd:enumeration value="Request for Analysis - Technical Report"/>
          <xsd:enumeration value="Einzelabruf"/>
          <xsd:enumeration value="Ergänzungsvertrag"/>
          <xsd:enumeration value="OHQ-Container"/>
          <xsd:enumeration value="(Infrastruktur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Dokumentstatus xmlns="7feb6ee9-a0d3-46b6-ab8d-89e558c16cee">Vom AG erhalten</Dokumentstatus>
    <Prozesstyp xmlns="7feb6ee9-a0d3-46b6-ab8d-89e558c16cee">General</Prozesstyp>
    <RefId xmlns="7feb6ee9-a0d3-46b6-ab8d-89e558c16cee" xsi:nil="true"/>
  </documentManagement>
</p:properties>
</file>

<file path=customXml/itemProps1.xml><?xml version="1.0" encoding="utf-8"?>
<ds:datastoreItem xmlns:ds="http://schemas.openxmlformats.org/officeDocument/2006/customXml" ds:itemID="{F4CB3D9E-37A4-4F18-A104-063C05F9E87D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A4C10F91-D1CB-48F9-964F-EEECBC19B4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089503-E870-4659-86E5-B22790C7F5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7feb6ee9-a0d3-46b6-ab8d-89e558c16ce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C2EEB256-C90C-422A-B3F8-982A6A70E6D2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7feb6ee9-a0d3-46b6-ab8d-89e558c16ce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_Paketmeldung_Template_Vxxx.dotx</Template>
  <TotalTime>0</TotalTime>
  <Pages>4</Pages>
  <Words>196</Words>
  <Characters>1236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Paketmeldung_Packetname_Vxxx</vt:lpstr>
      <vt:lpstr>Paketmeldung_Packetname_Vxxx</vt:lpstr>
    </vt:vector>
  </TitlesOfParts>
  <Company>OHQ</Company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Paketmeldung_MS_EXCH2013_CFG_AdministrationCM_Vxxx</dc:title>
  <dc:creator>IF AG</dc:creator>
  <cp:lastModifiedBy>Stefan Schmalz</cp:lastModifiedBy>
  <cp:revision>9</cp:revision>
  <cp:lastPrinted>1901-01-01T00:00:00Z</cp:lastPrinted>
  <dcterms:created xsi:type="dcterms:W3CDTF">2016-05-31T15:15:00Z</dcterms:created>
  <dcterms:modified xsi:type="dcterms:W3CDTF">2016-12-12T07:52:00Z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Id0">
    <vt:lpwstr/>
  </property>
  <property fmtid="{D5CDD505-2E9C-101B-9397-08002B2CF9AE}" pid="3" name="Prozesstyp">
    <vt:lpwstr>General</vt:lpwstr>
  </property>
  <property fmtid="{D5CDD505-2E9C-101B-9397-08002B2CF9AE}" pid="4" name="_Version">
    <vt:lpwstr/>
  </property>
  <property fmtid="{D5CDD505-2E9C-101B-9397-08002B2CF9AE}" pid="5" name="ContentType">
    <vt:lpwstr>Document</vt:lpwstr>
  </property>
  <property fmtid="{D5CDD505-2E9C-101B-9397-08002B2CF9AE}" pid="6" name="Dokumentstatus0">
    <vt:lpwstr>Vom AG erhalten</vt:lpwstr>
  </property>
</Properties>
</file>