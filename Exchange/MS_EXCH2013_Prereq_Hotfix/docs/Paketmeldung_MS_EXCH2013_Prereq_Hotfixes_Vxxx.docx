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7D2F6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MS_EXCH2013_Prereq_Hotfixes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7D2F6A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BL_SW_INST_MS_EXCH2013_PREREQ_HOTFIXES_V_0_1_0_0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927D0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529CC781B17C4FD38D7CF549A58F6D97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2E5ADC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FD5C77DEB2974433934F8FC36FB76C4F"/>
                </w:placeholder>
                <w:date w:fullDate="2016-07-1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E5ADC">
                  <w:rPr>
                    <w:rFonts w:ascii="Arial" w:hAnsi="Arial" w:cs="Arial"/>
                    <w:noProof/>
                    <w:sz w:val="22"/>
                    <w:lang w:val="de-DE"/>
                  </w:rPr>
                  <w:t>18.07.2016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7D2F6A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927D0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48B44EF7D3BD4A1B8C7C1AA28A162AF0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2E5ADC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7D2F6A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2E5ADC">
              <w:rPr>
                <w:rFonts w:ascii="Arial" w:hAnsi="Arial" w:cs="Arial"/>
                <w:noProof/>
                <w:sz w:val="22"/>
                <w:lang w:val="de-DE"/>
              </w:rPr>
              <w:t>4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927D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62D087E4092B48F7BFDE7C454859840A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2E5ADC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F927D0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6874BF2E4B1748B89309F40B3329CCDB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2E5ADC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Exchange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2E5ADC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Das Paket MS_EXCH2013_PreReq_WindowsFeatures muss vorher installiert sein, da zwei Hotfixes das Feature „Failover Clustering“ benötigen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7D2F6A">
              <w:rPr>
                <w:rFonts w:ascii="Arial" w:hAnsi="Arial" w:cs="Arial"/>
                <w:noProof/>
                <w:sz w:val="22"/>
                <w:lang w:val="de-DE"/>
              </w:rPr>
              <w:t>MS_EXCH2013_Prereq_Hotfixes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7D2F6A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_GoBack"/>
            <w:bookmarkEnd w:id="1"/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2F6A" w:rsidRDefault="007D2F6A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2" w:name="pfmNeueDateien"/>
            <w:bookmarkEnd w:id="2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7D2F6A" w:rsidRDefault="007D2F6A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7D2F6A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7D2F6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7D2F6A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7D2F6A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927D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A2E3B2DFE8F4514B17F70B9E52DA68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927D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BDAF6AB1A2B84FC58FEA5EFC4B15BFD1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7D0" w:rsidRDefault="00F927D0">
      <w:r>
        <w:separator/>
      </w:r>
    </w:p>
  </w:endnote>
  <w:endnote w:type="continuationSeparator" w:id="0">
    <w:p w:rsidR="00F927D0" w:rsidRDefault="00F9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2E5ADC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2E5ADC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7D0" w:rsidRDefault="00F927D0">
      <w:r>
        <w:separator/>
      </w:r>
    </w:p>
  </w:footnote>
  <w:footnote w:type="continuationSeparator" w:id="0">
    <w:p w:rsidR="00F927D0" w:rsidRDefault="00F92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2F6A"/>
    <w:rsid w:val="00003CE8"/>
    <w:rsid w:val="0004388B"/>
    <w:rsid w:val="0006165F"/>
    <w:rsid w:val="00081C21"/>
    <w:rsid w:val="0008303A"/>
    <w:rsid w:val="000B2862"/>
    <w:rsid w:val="000C6743"/>
    <w:rsid w:val="001A13A9"/>
    <w:rsid w:val="001A491F"/>
    <w:rsid w:val="001E6152"/>
    <w:rsid w:val="00242E18"/>
    <w:rsid w:val="002A6AE3"/>
    <w:rsid w:val="002D2D8C"/>
    <w:rsid w:val="002D2EAD"/>
    <w:rsid w:val="002E26A2"/>
    <w:rsid w:val="002E5ADC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B3E7B"/>
    <w:rsid w:val="005E05CB"/>
    <w:rsid w:val="00613139"/>
    <w:rsid w:val="00620D07"/>
    <w:rsid w:val="0063484C"/>
    <w:rsid w:val="00671FA3"/>
    <w:rsid w:val="006D55E2"/>
    <w:rsid w:val="006F03EA"/>
    <w:rsid w:val="00731A86"/>
    <w:rsid w:val="007466E6"/>
    <w:rsid w:val="00780790"/>
    <w:rsid w:val="007D19AB"/>
    <w:rsid w:val="007D2F6A"/>
    <w:rsid w:val="007D53C3"/>
    <w:rsid w:val="008177C7"/>
    <w:rsid w:val="00850F1F"/>
    <w:rsid w:val="00881BF5"/>
    <w:rsid w:val="009511DD"/>
    <w:rsid w:val="009615FB"/>
    <w:rsid w:val="00964773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25E9E"/>
    <w:rsid w:val="00F34A3F"/>
    <w:rsid w:val="00F6036A"/>
    <w:rsid w:val="00F66595"/>
    <w:rsid w:val="00F715C6"/>
    <w:rsid w:val="00F927D0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C9DCA2"/>
  <w15:docId w15:val="{A6391CA9-5876-48B8-97DE-29EDD73A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9CC781B17C4FD38D7CF549A58F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9B7C2-673B-44F4-8554-48FFC8700845}"/>
      </w:docPartPr>
      <w:docPartBody>
        <w:p w:rsidR="001723E8" w:rsidRDefault="00B608D4">
          <w:pPr>
            <w:pStyle w:val="529CC781B17C4FD38D7CF549A58F6D97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FD5C77DEB2974433934F8FC36FB76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395B2-9966-40F9-BFE6-043E7C9F5889}"/>
      </w:docPartPr>
      <w:docPartBody>
        <w:p w:rsidR="001723E8" w:rsidRDefault="00B608D4">
          <w:pPr>
            <w:pStyle w:val="FD5C77DEB2974433934F8FC36FB76C4F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48B44EF7D3BD4A1B8C7C1AA28A162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A8389-C75A-45CC-9B9D-1DBC2AA69240}"/>
      </w:docPartPr>
      <w:docPartBody>
        <w:p w:rsidR="001723E8" w:rsidRDefault="00B608D4">
          <w:pPr>
            <w:pStyle w:val="48B44EF7D3BD4A1B8C7C1AA28A162AF0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62D087E4092B48F7BFDE7C4548598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AC1D-AC88-4BD5-A149-826D24E71037}"/>
      </w:docPartPr>
      <w:docPartBody>
        <w:p w:rsidR="001723E8" w:rsidRDefault="00B608D4">
          <w:pPr>
            <w:pStyle w:val="62D087E4092B48F7BFDE7C454859840A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6874BF2E4B1748B89309F40B3329C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9ED42-DE90-4786-B49D-8D53F5E503E0}"/>
      </w:docPartPr>
      <w:docPartBody>
        <w:p w:rsidR="001723E8" w:rsidRDefault="00B608D4">
          <w:pPr>
            <w:pStyle w:val="6874BF2E4B1748B89309F40B3329CCDB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A2E3B2DFE8F4514B17F70B9E52DA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1C3F-CCFF-42D1-8C63-685598859BE5}"/>
      </w:docPartPr>
      <w:docPartBody>
        <w:p w:rsidR="001723E8" w:rsidRDefault="00B608D4">
          <w:pPr>
            <w:pStyle w:val="5A2E3B2DFE8F4514B17F70B9E52DA68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BDAF6AB1A2B84FC58FEA5EFC4B15B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AD4A5-88D5-45F8-A9FF-A4DAFD8530CF}"/>
      </w:docPartPr>
      <w:docPartBody>
        <w:p w:rsidR="001723E8" w:rsidRDefault="00B608D4">
          <w:pPr>
            <w:pStyle w:val="BDAF6AB1A2B84FC58FEA5EFC4B15BFD1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E8"/>
    <w:rsid w:val="001723E8"/>
    <w:rsid w:val="00B6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529CC781B17C4FD38D7CF549A58F6D97">
    <w:name w:val="529CC781B17C4FD38D7CF549A58F6D97"/>
  </w:style>
  <w:style w:type="paragraph" w:customStyle="1" w:styleId="FD5C77DEB2974433934F8FC36FB76C4F">
    <w:name w:val="FD5C77DEB2974433934F8FC36FB76C4F"/>
  </w:style>
  <w:style w:type="paragraph" w:customStyle="1" w:styleId="48B44EF7D3BD4A1B8C7C1AA28A162AF0">
    <w:name w:val="48B44EF7D3BD4A1B8C7C1AA28A162AF0"/>
  </w:style>
  <w:style w:type="paragraph" w:customStyle="1" w:styleId="62D087E4092B48F7BFDE7C454859840A">
    <w:name w:val="62D087E4092B48F7BFDE7C454859840A"/>
  </w:style>
  <w:style w:type="paragraph" w:customStyle="1" w:styleId="6874BF2E4B1748B89309F40B3329CCDB">
    <w:name w:val="6874BF2E4B1748B89309F40B3329CCDB"/>
  </w:style>
  <w:style w:type="paragraph" w:customStyle="1" w:styleId="C9C9B30D0D5C4FECBE2B4D5C814E0935">
    <w:name w:val="C9C9B30D0D5C4FECBE2B4D5C814E0935"/>
  </w:style>
  <w:style w:type="paragraph" w:customStyle="1" w:styleId="5A2E3B2DFE8F4514B17F70B9E52DA68F">
    <w:name w:val="5A2E3B2DFE8F4514B17F70B9E52DA68F"/>
  </w:style>
  <w:style w:type="paragraph" w:customStyle="1" w:styleId="BDAF6AB1A2B84FC58FEA5EFC4B15BFD1">
    <w:name w:val="BDAF6AB1A2B84FC58FEA5EFC4B15B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2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213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Paketmeldung_MS_EXCH2013_Prereq_Hotfixes_Vxxx</dc:title>
  <dc:creator>IF AG</dc:creator>
  <cp:lastModifiedBy>Stefan Schmalz</cp:lastModifiedBy>
  <cp:revision>2</cp:revision>
  <cp:lastPrinted>1901-01-01T00:00:00Z</cp:lastPrinted>
  <dcterms:created xsi:type="dcterms:W3CDTF">2016-05-31T15:12:00Z</dcterms:created>
  <dcterms:modified xsi:type="dcterms:W3CDTF">2016-09-01T08:39:00Z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