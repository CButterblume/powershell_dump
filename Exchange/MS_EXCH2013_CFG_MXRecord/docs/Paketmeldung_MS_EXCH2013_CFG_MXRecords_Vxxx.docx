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C26C8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MS_EXCH2013_CFG_MXRecords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C26C80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BL_SW_INST_MS_EXCH2013_CFG_MXRECORDS_V_0_1_0_0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A90955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9F9828280823470FB64ACBA81E9A7008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B41881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876C364D954E40479EA6305F107CA5E7"/>
                </w:placeholder>
                <w:date w:fullDate="2016-07-1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B41881">
                  <w:rPr>
                    <w:rFonts w:ascii="Arial" w:hAnsi="Arial" w:cs="Arial"/>
                    <w:noProof/>
                    <w:sz w:val="22"/>
                    <w:lang w:val="de-DE"/>
                  </w:rPr>
                  <w:t>11.07.2016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C26C80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A90955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5BAFF6283E154DFEBE8B2C61A909E92B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B41881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C26C80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786636">
              <w:rPr>
                <w:rFonts w:ascii="Arial" w:hAnsi="Arial" w:cs="Arial"/>
                <w:noProof/>
                <w:sz w:val="22"/>
                <w:lang w:val="de-DE"/>
              </w:rPr>
              <w:t>4</w:t>
            </w:r>
            <w:bookmarkStart w:id="0" w:name="_GoBack"/>
            <w:bookmarkEnd w:id="0"/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9095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73C3A0D072574D1EBA5A8F29775FF2C7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1A589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1" w:name="pfmMantisID"/>
            <w:bookmarkEnd w:id="1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A90955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C3C340E1227748EA899684A5AAF89EFA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67F99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Exchange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C26C80">
              <w:rPr>
                <w:rFonts w:ascii="Arial" w:hAnsi="Arial" w:cs="Arial"/>
                <w:noProof/>
                <w:sz w:val="22"/>
                <w:lang w:val="de-DE"/>
              </w:rPr>
              <w:t>MS_EXCH2013_CFG_MXRecords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C26C80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C80" w:rsidRDefault="00C26C80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2" w:name="pfmNeueDateien"/>
            <w:bookmarkEnd w:id="2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C26C80" w:rsidRDefault="00C26C80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C26C80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build\pkgBuild.cmd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C26C8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C26C80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C26C80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9095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DF1067C1B7E8470E93E33FD12B84251D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9095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B416E94827964CDAAE0B490A18E39FE0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955" w:rsidRDefault="00A90955">
      <w:r>
        <w:separator/>
      </w:r>
    </w:p>
  </w:endnote>
  <w:endnote w:type="continuationSeparator" w:id="0">
    <w:p w:rsidR="00A90955" w:rsidRDefault="00A9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786636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786636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955" w:rsidRDefault="00A90955">
      <w:r>
        <w:separator/>
      </w:r>
    </w:p>
  </w:footnote>
  <w:footnote w:type="continuationSeparator" w:id="0">
    <w:p w:rsidR="00A90955" w:rsidRDefault="00A90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C80"/>
    <w:rsid w:val="00003CE8"/>
    <w:rsid w:val="0004388B"/>
    <w:rsid w:val="0006165F"/>
    <w:rsid w:val="00081C21"/>
    <w:rsid w:val="0008303A"/>
    <w:rsid w:val="000B2862"/>
    <w:rsid w:val="000C6743"/>
    <w:rsid w:val="001A13A9"/>
    <w:rsid w:val="001A491F"/>
    <w:rsid w:val="001A5898"/>
    <w:rsid w:val="001D4768"/>
    <w:rsid w:val="001E6152"/>
    <w:rsid w:val="00242E18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47C79"/>
    <w:rsid w:val="00551089"/>
    <w:rsid w:val="005B3E7B"/>
    <w:rsid w:val="005E05CB"/>
    <w:rsid w:val="00613139"/>
    <w:rsid w:val="00620D07"/>
    <w:rsid w:val="0063484C"/>
    <w:rsid w:val="00671FA3"/>
    <w:rsid w:val="006D55E2"/>
    <w:rsid w:val="006F03EA"/>
    <w:rsid w:val="00731A86"/>
    <w:rsid w:val="007466E6"/>
    <w:rsid w:val="00780790"/>
    <w:rsid w:val="00786636"/>
    <w:rsid w:val="007D19AB"/>
    <w:rsid w:val="007D53C3"/>
    <w:rsid w:val="008177C7"/>
    <w:rsid w:val="00850F1F"/>
    <w:rsid w:val="00881BF5"/>
    <w:rsid w:val="009511DD"/>
    <w:rsid w:val="009615FB"/>
    <w:rsid w:val="00964773"/>
    <w:rsid w:val="009F7409"/>
    <w:rsid w:val="00A12B86"/>
    <w:rsid w:val="00A3415E"/>
    <w:rsid w:val="00A528FA"/>
    <w:rsid w:val="00A57616"/>
    <w:rsid w:val="00A67F99"/>
    <w:rsid w:val="00A73194"/>
    <w:rsid w:val="00A90955"/>
    <w:rsid w:val="00A9105E"/>
    <w:rsid w:val="00AB4C54"/>
    <w:rsid w:val="00AE407D"/>
    <w:rsid w:val="00AF4608"/>
    <w:rsid w:val="00B41881"/>
    <w:rsid w:val="00C26C80"/>
    <w:rsid w:val="00C26D93"/>
    <w:rsid w:val="00C44374"/>
    <w:rsid w:val="00C50C23"/>
    <w:rsid w:val="00C93FD1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8078E6"/>
  <w15:docId w15:val="{DEB009F3-FB3C-405F-A0F3-E5B41DDC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9828280823470FB64ACBA81E9A7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0373C-B4B7-439E-9643-A99CA8D13DE3}"/>
      </w:docPartPr>
      <w:docPartBody>
        <w:p w:rsidR="00A046E1" w:rsidRDefault="00413730">
          <w:pPr>
            <w:pStyle w:val="9F9828280823470FB64ACBA81E9A7008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876C364D954E40479EA6305F107CA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A066-DBE7-4289-B9FC-F7CBFED486B6}"/>
      </w:docPartPr>
      <w:docPartBody>
        <w:p w:rsidR="00A046E1" w:rsidRDefault="00413730">
          <w:pPr>
            <w:pStyle w:val="876C364D954E40479EA6305F107CA5E7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5BAFF6283E154DFEBE8B2C61A909E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065DF-E1AE-48F4-9EC6-702ED361A366}"/>
      </w:docPartPr>
      <w:docPartBody>
        <w:p w:rsidR="00A046E1" w:rsidRDefault="00413730">
          <w:pPr>
            <w:pStyle w:val="5BAFF6283E154DFEBE8B2C61A909E92B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73C3A0D072574D1EBA5A8F29775FF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882E-9152-43B3-B52C-7AB8DA5D3366}"/>
      </w:docPartPr>
      <w:docPartBody>
        <w:p w:rsidR="00A046E1" w:rsidRDefault="00413730">
          <w:pPr>
            <w:pStyle w:val="73C3A0D072574D1EBA5A8F29775FF2C7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C3C340E1227748EA899684A5AAF8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BEC7B-B9F8-480D-9F09-E64974814A84}"/>
      </w:docPartPr>
      <w:docPartBody>
        <w:p w:rsidR="00A046E1" w:rsidRDefault="00413730">
          <w:pPr>
            <w:pStyle w:val="C3C340E1227748EA899684A5AAF89EFA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DF1067C1B7E8470E93E33FD12B842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2DA1C-20A7-41CE-9909-619B2092D762}"/>
      </w:docPartPr>
      <w:docPartBody>
        <w:p w:rsidR="00A046E1" w:rsidRDefault="00413730">
          <w:pPr>
            <w:pStyle w:val="DF1067C1B7E8470E93E33FD12B84251D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B416E94827964CDAAE0B490A18E39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45C65-44A7-44CB-97F0-E777D82BE978}"/>
      </w:docPartPr>
      <w:docPartBody>
        <w:p w:rsidR="00A046E1" w:rsidRDefault="00413730">
          <w:pPr>
            <w:pStyle w:val="B416E94827964CDAAE0B490A18E39FE0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E1"/>
    <w:rsid w:val="00413730"/>
    <w:rsid w:val="006B47E5"/>
    <w:rsid w:val="009F65AC"/>
    <w:rsid w:val="00A046E1"/>
    <w:rsid w:val="00A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9F9828280823470FB64ACBA81E9A7008">
    <w:name w:val="9F9828280823470FB64ACBA81E9A7008"/>
  </w:style>
  <w:style w:type="paragraph" w:customStyle="1" w:styleId="876C364D954E40479EA6305F107CA5E7">
    <w:name w:val="876C364D954E40479EA6305F107CA5E7"/>
  </w:style>
  <w:style w:type="paragraph" w:customStyle="1" w:styleId="5BAFF6283E154DFEBE8B2C61A909E92B">
    <w:name w:val="5BAFF6283E154DFEBE8B2C61A909E92B"/>
  </w:style>
  <w:style w:type="paragraph" w:customStyle="1" w:styleId="73C3A0D072574D1EBA5A8F29775FF2C7">
    <w:name w:val="73C3A0D072574D1EBA5A8F29775FF2C7"/>
  </w:style>
  <w:style w:type="paragraph" w:customStyle="1" w:styleId="C3C340E1227748EA899684A5AAF89EFA">
    <w:name w:val="C3C340E1227748EA899684A5AAF89EFA"/>
  </w:style>
  <w:style w:type="paragraph" w:customStyle="1" w:styleId="B4941A6759DA4EA2917EB763910FC11C">
    <w:name w:val="B4941A6759DA4EA2917EB763910FC11C"/>
  </w:style>
  <w:style w:type="paragraph" w:customStyle="1" w:styleId="DF1067C1B7E8470E93E33FD12B84251D">
    <w:name w:val="DF1067C1B7E8470E93E33FD12B84251D"/>
  </w:style>
  <w:style w:type="paragraph" w:customStyle="1" w:styleId="B416E94827964CDAAE0B490A18E39FE0">
    <w:name w:val="B416E94827964CDAAE0B490A18E39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2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194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Paketmeldung_MS_EXCH2013_CFG_MXRecords_Vxxx</dc:title>
  <dc:creator>IF AG</dc:creator>
  <cp:lastModifiedBy>Stefan Schmalz</cp:lastModifiedBy>
  <cp:revision>5</cp:revision>
  <cp:lastPrinted>1901-01-01T00:00:00Z</cp:lastPrinted>
  <dcterms:created xsi:type="dcterms:W3CDTF">2016-05-31T15:15:00Z</dcterms:created>
  <dcterms:modified xsi:type="dcterms:W3CDTF">2016-11-08T09:01:00Z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