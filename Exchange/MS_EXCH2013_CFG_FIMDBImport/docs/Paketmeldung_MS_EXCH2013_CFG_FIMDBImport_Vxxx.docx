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1757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MS_EXCH2013_CFG_FIMDBImport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11757F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BL_SW_INST_MS_EXCH2013_CFG_FIMDBIMPORT_V_0_1_0_0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A1523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B8189616ED1E49D78F9D248793AE014A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43510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0A3A6A0099124F86B24FCF18B3938C17"/>
                </w:placeholder>
                <w:date w:fullDate="2016-09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943510">
                  <w:rPr>
                    <w:rFonts w:ascii="Arial" w:hAnsi="Arial" w:cs="Arial"/>
                    <w:noProof/>
                    <w:sz w:val="22"/>
                    <w:lang w:val="de-DE"/>
                  </w:rPr>
                  <w:t>07.09.2016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1757F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A1523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2BD46D5992204F66BE285C4101095B0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43510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1757F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943510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4A152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0B8B2245B01E4D08BB9BA92B516D3FF2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43510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4A1523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C265771947584EB2BDC122133DB59734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943510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  <w:bookmarkStart w:id="1" w:name="_GoBack"/>
            <w:bookmarkEnd w:id="1"/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11757F">
              <w:rPr>
                <w:rFonts w:ascii="Arial" w:hAnsi="Arial" w:cs="Arial"/>
                <w:noProof/>
                <w:sz w:val="22"/>
                <w:lang w:val="de-DE"/>
              </w:rPr>
              <w:t>MS_EXCH2013_CFG_FIMDBImport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11757F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57F" w:rsidRDefault="0011757F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11757F" w:rsidRDefault="0011757F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11757F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11757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11757F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11757F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4A152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300FBF823B514452A52C77D69FE80E8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4A152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7743B2653F1A4E1D9F84EEB316D0C592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523" w:rsidRDefault="004A1523">
      <w:r>
        <w:separator/>
      </w:r>
    </w:p>
  </w:endnote>
  <w:endnote w:type="continuationSeparator" w:id="0">
    <w:p w:rsidR="004A1523" w:rsidRDefault="004A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943510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943510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523" w:rsidRDefault="004A1523">
      <w:r>
        <w:separator/>
      </w:r>
    </w:p>
  </w:footnote>
  <w:footnote w:type="continuationSeparator" w:id="0">
    <w:p w:rsidR="004A1523" w:rsidRDefault="004A1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57F"/>
    <w:rsid w:val="00003CE8"/>
    <w:rsid w:val="0004388B"/>
    <w:rsid w:val="0006165F"/>
    <w:rsid w:val="00081C21"/>
    <w:rsid w:val="0008303A"/>
    <w:rsid w:val="000B2862"/>
    <w:rsid w:val="000C6743"/>
    <w:rsid w:val="0011757F"/>
    <w:rsid w:val="001A13A9"/>
    <w:rsid w:val="001A491F"/>
    <w:rsid w:val="001E6152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4A1523"/>
    <w:rsid w:val="005243C3"/>
    <w:rsid w:val="00547C79"/>
    <w:rsid w:val="00551089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D19AB"/>
    <w:rsid w:val="007D53C3"/>
    <w:rsid w:val="008177C7"/>
    <w:rsid w:val="00850F1F"/>
    <w:rsid w:val="00881BF5"/>
    <w:rsid w:val="00943510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777F4B"/>
  <w15:docId w15:val="{4E7D9820-7E1F-42BF-B845-DC81DA4B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189616ED1E49D78F9D248793AE0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BD855-AEBD-4B1C-A5E9-205FCFB5FCA9}"/>
      </w:docPartPr>
      <w:docPartBody>
        <w:p w:rsidR="00962374" w:rsidRDefault="001464BF">
          <w:pPr>
            <w:pStyle w:val="B8189616ED1E49D78F9D248793AE014A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0A3A6A0099124F86B24FCF18B393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A953F-3459-42AB-801B-C928E7F48F27}"/>
      </w:docPartPr>
      <w:docPartBody>
        <w:p w:rsidR="00962374" w:rsidRDefault="001464BF">
          <w:pPr>
            <w:pStyle w:val="0A3A6A0099124F86B24FCF18B3938C17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2BD46D5992204F66BE285C4101095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9315C-1671-48F7-A1D9-47FC3B04D250}"/>
      </w:docPartPr>
      <w:docPartBody>
        <w:p w:rsidR="00962374" w:rsidRDefault="001464BF">
          <w:pPr>
            <w:pStyle w:val="2BD46D5992204F66BE285C4101095B0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0B8B2245B01E4D08BB9BA92B516D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5805-56E5-452C-A100-98C5B5CE0235}"/>
      </w:docPartPr>
      <w:docPartBody>
        <w:p w:rsidR="00962374" w:rsidRDefault="001464BF">
          <w:pPr>
            <w:pStyle w:val="0B8B2245B01E4D08BB9BA92B516D3FF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C265771947584EB2BDC122133DB59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1CCB6-F7EB-4D7D-86D1-71BB9682EDDE}"/>
      </w:docPartPr>
      <w:docPartBody>
        <w:p w:rsidR="00962374" w:rsidRDefault="001464BF">
          <w:pPr>
            <w:pStyle w:val="C265771947584EB2BDC122133DB59734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00FBF823B514452A52C77D69FE80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0FC84-D148-46FB-BFAD-9471B6DAD18F}"/>
      </w:docPartPr>
      <w:docPartBody>
        <w:p w:rsidR="00962374" w:rsidRDefault="001464BF">
          <w:pPr>
            <w:pStyle w:val="300FBF823B514452A52C77D69FE80E8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7743B2653F1A4E1D9F84EEB316D0C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6916-CE5E-4990-931A-2FB85BBD4209}"/>
      </w:docPartPr>
      <w:docPartBody>
        <w:p w:rsidR="00962374" w:rsidRDefault="001464BF">
          <w:pPr>
            <w:pStyle w:val="7743B2653F1A4E1D9F84EEB316D0C592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74"/>
    <w:rsid w:val="001464BF"/>
    <w:rsid w:val="0096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B8189616ED1E49D78F9D248793AE014A">
    <w:name w:val="B8189616ED1E49D78F9D248793AE014A"/>
  </w:style>
  <w:style w:type="paragraph" w:customStyle="1" w:styleId="0A3A6A0099124F86B24FCF18B3938C17">
    <w:name w:val="0A3A6A0099124F86B24FCF18B3938C17"/>
  </w:style>
  <w:style w:type="paragraph" w:customStyle="1" w:styleId="2BD46D5992204F66BE285C4101095B0F">
    <w:name w:val="2BD46D5992204F66BE285C4101095B0F"/>
  </w:style>
  <w:style w:type="paragraph" w:customStyle="1" w:styleId="0B8B2245B01E4D08BB9BA92B516D3FF2">
    <w:name w:val="0B8B2245B01E4D08BB9BA92B516D3FF2"/>
  </w:style>
  <w:style w:type="paragraph" w:customStyle="1" w:styleId="C265771947584EB2BDC122133DB59734">
    <w:name w:val="C265771947584EB2BDC122133DB59734"/>
  </w:style>
  <w:style w:type="paragraph" w:customStyle="1" w:styleId="8366638B2BD04B63A6242F96F98BE845">
    <w:name w:val="8366638B2BD04B63A6242F96F98BE845"/>
  </w:style>
  <w:style w:type="paragraph" w:customStyle="1" w:styleId="300FBF823B514452A52C77D69FE80E8F">
    <w:name w:val="300FBF823B514452A52C77D69FE80E8F"/>
  </w:style>
  <w:style w:type="paragraph" w:customStyle="1" w:styleId="7743B2653F1A4E1D9F84EEB316D0C592">
    <w:name w:val="7743B2653F1A4E1D9F84EEB316D0C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Paketmeldung_MS_EXCH2013_CFG_FIMDBImport_Vxxx</dc:title>
  <dc:creator>IF AG</dc:creator>
  <cp:lastModifiedBy>Stefan Schmalz</cp:lastModifiedBy>
  <cp:revision>2</cp:revision>
  <cp:lastPrinted>1901-01-01T00:00:00Z</cp:lastPrinted>
  <dcterms:created xsi:type="dcterms:W3CDTF">2016-05-31T15:14:00Z</dcterms:created>
  <dcterms:modified xsi:type="dcterms:W3CDTF">2016-09-07T11:43:00Z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