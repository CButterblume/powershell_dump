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42B78589" w14:textId="77777777" w:rsidTr="00902D12">
        <w:tc>
          <w:tcPr>
            <w:tcW w:w="3119" w:type="dxa"/>
          </w:tcPr>
          <w:p w14:paraId="4D9F76FE" w14:textId="4C2E34BD" w:rsidR="00902D12" w:rsidRDefault="00902D12" w:rsidP="00902D12">
            <w:pPr>
              <w:spacing w:before="80"/>
            </w:pPr>
            <w:bookmarkStart w:id="0" w:name="_Toc63596611"/>
            <w:bookmarkStart w:id="1" w:name="_Ref114284315"/>
            <w:bookmarkStart w:id="2" w:name="_Ref114284316"/>
            <w:bookmarkStart w:id="3" w:name="_Toc150070380"/>
            <w:bookmarkStart w:id="4" w:name="_Toc119824325"/>
            <w:bookmarkStart w:id="5" w:name="_Toc145308359"/>
            <w:bookmarkStart w:id="6" w:name="_Toc145308356"/>
            <w:bookmarkStart w:id="7" w:name="_Toc145308353"/>
            <w:bookmarkStart w:id="8" w:name="_Toc145308350"/>
            <w:bookmarkStart w:id="9" w:name="_Toc145308347"/>
            <w:bookmarkStart w:id="10" w:name="_Toc145308344"/>
            <w:bookmarkStart w:id="11" w:name="_Toc145308341"/>
            <w:bookmarkStart w:id="12" w:name="_Toc145308338"/>
            <w:bookmarkStart w:id="13" w:name="_Toc145991866"/>
            <w:bookmarkStart w:id="14" w:name="_Toc145308336"/>
            <w:bookmarkStart w:id="15" w:name="_Toc145308335"/>
            <w:bookmarkStart w:id="16" w:name="_Toc145308334"/>
            <w:bookmarkStart w:id="17" w:name="_Toc145308332"/>
            <w:bookmarkStart w:id="18" w:name="_Toc145308331"/>
            <w:bookmarkStart w:id="19" w:name="_Toc145991865"/>
            <w:bookmarkStart w:id="20" w:name="_Toc145308329"/>
            <w:bookmarkStart w:id="21" w:name="_Toc145308328"/>
            <w:bookmarkStart w:id="22" w:name="_Toc145308318"/>
            <w:bookmarkStart w:id="23" w:name="_Toc145308315"/>
            <w:bookmarkStart w:id="24" w:name="_Toc145308307"/>
            <w:bookmarkStart w:id="25" w:name="_Toc145308305"/>
            <w:bookmarkStart w:id="26" w:name="_Toc145308302"/>
            <w:bookmarkStart w:id="27" w:name="_Toc145308301"/>
            <w:bookmarkStart w:id="28" w:name="_Toc145308299"/>
            <w:bookmarkStart w:id="29" w:name="_Toc145308296"/>
            <w:bookmarkStart w:id="30" w:name="_Toc145308293"/>
            <w:bookmarkStart w:id="31" w:name="_Toc145308290"/>
            <w:bookmarkStart w:id="32" w:name="_Toc145308287"/>
            <w:bookmarkStart w:id="33" w:name="_Toc145308284"/>
            <w:bookmarkStart w:id="34" w:name="_Toc145308281"/>
            <w:bookmarkStart w:id="35" w:name="_Toc145308278"/>
            <w:bookmarkStart w:id="36" w:name="_Toc145308277"/>
            <w:bookmarkStart w:id="37" w:name="_Toc145308275"/>
            <w:bookmarkStart w:id="38" w:name="_Toc145308272"/>
            <w:bookmarkStart w:id="39" w:name="_Toc145308269"/>
            <w:bookmarkStart w:id="40" w:name="_Toc145308268"/>
            <w:bookmarkStart w:id="41" w:name="_Toc1562953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Dokumentenbezeichnung:</w:t>
            </w:r>
          </w:p>
        </w:tc>
        <w:tc>
          <w:tcPr>
            <w:tcW w:w="5670" w:type="dxa"/>
          </w:tcPr>
          <w:p w14:paraId="79A4CF74" w14:textId="77777777" w:rsidR="00902D12" w:rsidRDefault="007456BE" w:rsidP="00442D10">
            <w:pPr>
              <w:pStyle w:val="Kopfzeile"/>
              <w:spacing w:before="80" w:after="0"/>
              <w:jc w:val="both"/>
            </w:pPr>
            <w:r>
              <w:t>Implementierungsdokumentation</w:t>
            </w:r>
            <w:r w:rsidR="006F786F">
              <w:t xml:space="preserve"> </w:t>
            </w:r>
            <w:r w:rsidR="00402CDA">
              <w:t>MS_EXCH2013_CFG_AdministrationCM</w:t>
            </w:r>
          </w:p>
        </w:tc>
      </w:tr>
      <w:tr w:rsidR="00902D12" w:rsidRPr="00E17FFE" w14:paraId="1011CB8A" w14:textId="77777777" w:rsidTr="00902D12">
        <w:tc>
          <w:tcPr>
            <w:tcW w:w="3119" w:type="dxa"/>
          </w:tcPr>
          <w:p w14:paraId="158A9DEE" w14:textId="77777777" w:rsidR="00902D12" w:rsidRDefault="00902D12" w:rsidP="00902D12">
            <w:pPr>
              <w:spacing w:before="80"/>
            </w:pPr>
            <w:r>
              <w:t>Dokumentenidentifikation:</w:t>
            </w:r>
          </w:p>
        </w:tc>
        <w:tc>
          <w:tcPr>
            <w:tcW w:w="5670" w:type="dxa"/>
          </w:tcPr>
          <w:p w14:paraId="01D9800B" w14:textId="77777777"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415EFC">
              <w:rPr>
                <w:b/>
                <w:noProof/>
                <w:lang w:val="en-US"/>
              </w:rPr>
              <w:t>ImplD_MS_EXCH2013_CFG_AdministrationCM_Vxxx.docx</w:t>
            </w:r>
            <w:r w:rsidRPr="009205CA">
              <w:rPr>
                <w:b/>
              </w:rPr>
              <w:fldChar w:fldCharType="end"/>
            </w:r>
          </w:p>
        </w:tc>
      </w:tr>
      <w:tr w:rsidR="00902D12" w14:paraId="2128358C" w14:textId="77777777" w:rsidTr="00902D12">
        <w:tc>
          <w:tcPr>
            <w:tcW w:w="3119" w:type="dxa"/>
          </w:tcPr>
          <w:p w14:paraId="15BA20B0" w14:textId="77777777" w:rsidR="00902D12" w:rsidRDefault="00902D12" w:rsidP="00902D12">
            <w:pPr>
              <w:spacing w:before="80"/>
            </w:pPr>
            <w:r>
              <w:t>Version:</w:t>
            </w:r>
          </w:p>
        </w:tc>
        <w:tc>
          <w:tcPr>
            <w:tcW w:w="5670" w:type="dxa"/>
          </w:tcPr>
          <w:p w14:paraId="2084C938" w14:textId="32F022A6" w:rsidR="00902D12" w:rsidRDefault="00402CDA" w:rsidP="0065507E">
            <w:pPr>
              <w:spacing w:before="80"/>
              <w:rPr>
                <w:b/>
              </w:rPr>
            </w:pPr>
            <w:r>
              <w:rPr>
                <w:b/>
              </w:rPr>
              <w:t>0.0.</w:t>
            </w:r>
            <w:r w:rsidR="00963869">
              <w:rPr>
                <w:b/>
              </w:rPr>
              <w:t>4</w:t>
            </w:r>
          </w:p>
        </w:tc>
      </w:tr>
      <w:tr w:rsidR="00902D12" w14:paraId="2BEF3E9E" w14:textId="77777777" w:rsidTr="00902D12">
        <w:tc>
          <w:tcPr>
            <w:tcW w:w="3119" w:type="dxa"/>
          </w:tcPr>
          <w:p w14:paraId="1E9B0B49" w14:textId="77777777" w:rsidR="00902D12" w:rsidRDefault="00902D12" w:rsidP="00902D12">
            <w:pPr>
              <w:spacing w:before="80"/>
            </w:pPr>
          </w:p>
        </w:tc>
        <w:tc>
          <w:tcPr>
            <w:tcW w:w="5670" w:type="dxa"/>
          </w:tcPr>
          <w:p w14:paraId="3D0CB7AD" w14:textId="77777777" w:rsidR="00902D12" w:rsidRDefault="00902D12" w:rsidP="00902D12">
            <w:pPr>
              <w:spacing w:before="80"/>
              <w:rPr>
                <w:b/>
              </w:rPr>
            </w:pPr>
          </w:p>
        </w:tc>
      </w:tr>
      <w:tr w:rsidR="00902D12" w14:paraId="7A022BB9" w14:textId="77777777" w:rsidTr="00902D12">
        <w:tc>
          <w:tcPr>
            <w:tcW w:w="3119" w:type="dxa"/>
          </w:tcPr>
          <w:p w14:paraId="1441F3EA" w14:textId="77777777" w:rsidR="00902D12" w:rsidRDefault="00902D12" w:rsidP="00902D12">
            <w:pPr>
              <w:spacing w:before="80"/>
            </w:pPr>
            <w:r>
              <w:t>VS-Einstufung:</w:t>
            </w:r>
          </w:p>
        </w:tc>
        <w:tc>
          <w:tcPr>
            <w:tcW w:w="5670" w:type="dxa"/>
          </w:tcPr>
          <w:p w14:paraId="41371A8B" w14:textId="77777777" w:rsidR="00902D12" w:rsidRDefault="00902D12" w:rsidP="00902D12">
            <w:pPr>
              <w:spacing w:before="80"/>
              <w:rPr>
                <w:b/>
              </w:rPr>
            </w:pPr>
            <w:r>
              <w:rPr>
                <w:b/>
              </w:rPr>
              <w:t>VS - NUR FÜR DEN DIENSTGEBRAUCH</w:t>
            </w:r>
          </w:p>
        </w:tc>
      </w:tr>
      <w:tr w:rsidR="00902D12" w14:paraId="05B26BD8" w14:textId="77777777" w:rsidTr="00902D12">
        <w:tc>
          <w:tcPr>
            <w:tcW w:w="3119" w:type="dxa"/>
          </w:tcPr>
          <w:p w14:paraId="40544142" w14:textId="77777777" w:rsidR="00902D12" w:rsidRDefault="00902D12" w:rsidP="00902D12">
            <w:pPr>
              <w:spacing w:before="80"/>
            </w:pPr>
          </w:p>
        </w:tc>
        <w:tc>
          <w:tcPr>
            <w:tcW w:w="5670" w:type="dxa"/>
          </w:tcPr>
          <w:p w14:paraId="7B584DED" w14:textId="77777777" w:rsidR="00902D12" w:rsidRDefault="00902D12" w:rsidP="00902D12">
            <w:pPr>
              <w:spacing w:before="80"/>
              <w:rPr>
                <w:b/>
              </w:rPr>
            </w:pPr>
          </w:p>
        </w:tc>
      </w:tr>
      <w:tr w:rsidR="00902D12" w14:paraId="231CAAA5" w14:textId="77777777" w:rsidTr="00902D12">
        <w:tc>
          <w:tcPr>
            <w:tcW w:w="3119" w:type="dxa"/>
          </w:tcPr>
          <w:p w14:paraId="28E002EE" w14:textId="77777777" w:rsidR="00902D12" w:rsidRDefault="00902D12" w:rsidP="00902D12">
            <w:pPr>
              <w:spacing w:before="80"/>
            </w:pPr>
            <w:r>
              <w:t>Erstellung</w:t>
            </w:r>
          </w:p>
        </w:tc>
        <w:tc>
          <w:tcPr>
            <w:tcW w:w="5670" w:type="dxa"/>
          </w:tcPr>
          <w:p w14:paraId="34DD268C" w14:textId="77777777" w:rsidR="00902D12" w:rsidRDefault="00902D12" w:rsidP="00902D12">
            <w:pPr>
              <w:spacing w:before="80"/>
              <w:rPr>
                <w:b/>
              </w:rPr>
            </w:pPr>
          </w:p>
        </w:tc>
      </w:tr>
      <w:tr w:rsidR="00902D12" w14:paraId="3FFA7697" w14:textId="77777777" w:rsidTr="00902D12">
        <w:tc>
          <w:tcPr>
            <w:tcW w:w="3119" w:type="dxa"/>
          </w:tcPr>
          <w:p w14:paraId="1DCB30FE" w14:textId="77777777" w:rsidR="00902D12" w:rsidRDefault="00902D12" w:rsidP="00902D12">
            <w:pPr>
              <w:spacing w:before="80"/>
              <w:ind w:left="284"/>
            </w:pPr>
            <w:r>
              <w:t>Ort:</w:t>
            </w:r>
          </w:p>
        </w:tc>
        <w:tc>
          <w:tcPr>
            <w:tcW w:w="5670" w:type="dxa"/>
          </w:tcPr>
          <w:p w14:paraId="17234AD4" w14:textId="77777777" w:rsidR="00902D12" w:rsidRDefault="00402CDA" w:rsidP="00F701F1">
            <w:pPr>
              <w:spacing w:before="80"/>
              <w:rPr>
                <w:b/>
              </w:rPr>
            </w:pPr>
            <w:r>
              <w:rPr>
                <w:b/>
              </w:rPr>
              <w:t>Paderborn</w:t>
            </w:r>
          </w:p>
        </w:tc>
      </w:tr>
      <w:tr w:rsidR="00902D12" w14:paraId="7F66EC18" w14:textId="77777777" w:rsidTr="00902D12">
        <w:tc>
          <w:tcPr>
            <w:tcW w:w="3119" w:type="dxa"/>
          </w:tcPr>
          <w:p w14:paraId="06A454F4" w14:textId="77777777" w:rsidR="00902D12" w:rsidRDefault="00902D12" w:rsidP="00902D12">
            <w:pPr>
              <w:spacing w:before="80"/>
              <w:ind w:left="284"/>
            </w:pPr>
            <w:r>
              <w:t>Datum:</w:t>
            </w:r>
          </w:p>
        </w:tc>
        <w:tc>
          <w:tcPr>
            <w:tcW w:w="5670" w:type="dxa"/>
          </w:tcPr>
          <w:p w14:paraId="695BBCCD" w14:textId="77777777" w:rsidR="00902D12" w:rsidRDefault="00402CDA" w:rsidP="0085668A">
            <w:pPr>
              <w:spacing w:before="80"/>
              <w:rPr>
                <w:b/>
              </w:rPr>
            </w:pPr>
            <w:r>
              <w:rPr>
                <w:b/>
              </w:rPr>
              <w:t>31.05.2016</w:t>
            </w:r>
          </w:p>
        </w:tc>
      </w:tr>
      <w:tr w:rsidR="00902D12" w14:paraId="0BAD7837" w14:textId="77777777" w:rsidTr="00902D12">
        <w:tc>
          <w:tcPr>
            <w:tcW w:w="3119" w:type="dxa"/>
          </w:tcPr>
          <w:p w14:paraId="2A7C5CF1" w14:textId="77777777" w:rsidR="00902D12" w:rsidRDefault="00902D12" w:rsidP="00902D12">
            <w:pPr>
              <w:spacing w:before="80"/>
              <w:ind w:left="284"/>
            </w:pPr>
            <w:r>
              <w:t>Bearbeiter:</w:t>
            </w:r>
          </w:p>
        </w:tc>
        <w:tc>
          <w:tcPr>
            <w:tcW w:w="5670" w:type="dxa"/>
          </w:tcPr>
          <w:p w14:paraId="000645B9" w14:textId="77777777" w:rsidR="00902D12" w:rsidRDefault="00402CDA" w:rsidP="00F701F1">
            <w:pPr>
              <w:spacing w:before="80"/>
              <w:rPr>
                <w:b/>
              </w:rPr>
            </w:pPr>
            <w:r>
              <w:rPr>
                <w:b/>
              </w:rPr>
              <w:t>IF AG</w:t>
            </w:r>
          </w:p>
        </w:tc>
      </w:tr>
      <w:tr w:rsidR="00902D12" w14:paraId="774769A5" w14:textId="77777777" w:rsidTr="00902D12">
        <w:tc>
          <w:tcPr>
            <w:tcW w:w="3119" w:type="dxa"/>
          </w:tcPr>
          <w:p w14:paraId="18E99DB1" w14:textId="77777777" w:rsidR="00902D12" w:rsidRDefault="00902D12" w:rsidP="00902D12">
            <w:pPr>
              <w:spacing w:before="80"/>
            </w:pPr>
            <w:r>
              <w:t>Letzte Änderung</w:t>
            </w:r>
          </w:p>
        </w:tc>
        <w:tc>
          <w:tcPr>
            <w:tcW w:w="5670" w:type="dxa"/>
          </w:tcPr>
          <w:p w14:paraId="555349EA" w14:textId="77777777" w:rsidR="00902D12" w:rsidRDefault="00902D12" w:rsidP="00902D12">
            <w:pPr>
              <w:spacing w:before="80"/>
              <w:rPr>
                <w:b/>
              </w:rPr>
            </w:pPr>
          </w:p>
        </w:tc>
      </w:tr>
      <w:tr w:rsidR="00322533" w14:paraId="49582B54" w14:textId="77777777" w:rsidTr="00902D12">
        <w:tc>
          <w:tcPr>
            <w:tcW w:w="3119" w:type="dxa"/>
          </w:tcPr>
          <w:p w14:paraId="09ACCC31" w14:textId="77777777" w:rsidR="00322533" w:rsidRDefault="00322533" w:rsidP="00902D12">
            <w:pPr>
              <w:spacing w:before="80"/>
              <w:ind w:left="284"/>
            </w:pPr>
            <w:r>
              <w:t>Ort:</w:t>
            </w:r>
          </w:p>
        </w:tc>
        <w:tc>
          <w:tcPr>
            <w:tcW w:w="5670" w:type="dxa"/>
          </w:tcPr>
          <w:p w14:paraId="452220FC" w14:textId="5983B737" w:rsidR="00322533" w:rsidRDefault="0065507E" w:rsidP="00EA7C9F">
            <w:pPr>
              <w:spacing w:before="80"/>
              <w:rPr>
                <w:b/>
              </w:rPr>
            </w:pPr>
            <w:r>
              <w:rPr>
                <w:b/>
              </w:rPr>
              <w:t>Darmstadt</w:t>
            </w:r>
          </w:p>
        </w:tc>
      </w:tr>
      <w:tr w:rsidR="003134E8" w14:paraId="569D45AA" w14:textId="77777777" w:rsidTr="00902D12">
        <w:tc>
          <w:tcPr>
            <w:tcW w:w="3119" w:type="dxa"/>
          </w:tcPr>
          <w:p w14:paraId="56830FCE" w14:textId="77777777" w:rsidR="003134E8" w:rsidRDefault="003134E8" w:rsidP="00902D12">
            <w:pPr>
              <w:spacing w:before="80"/>
              <w:ind w:left="284"/>
            </w:pPr>
            <w:r>
              <w:t>Datum:</w:t>
            </w:r>
          </w:p>
        </w:tc>
        <w:tc>
          <w:tcPr>
            <w:tcW w:w="5670" w:type="dxa"/>
          </w:tcPr>
          <w:p w14:paraId="7D0226F3" w14:textId="4DBB3A6D" w:rsidR="003134E8" w:rsidRDefault="00E25271" w:rsidP="00C530B1">
            <w:pPr>
              <w:spacing w:before="80"/>
              <w:rPr>
                <w:b/>
              </w:rPr>
            </w:pPr>
            <w:r>
              <w:rPr>
                <w:b/>
              </w:rPr>
              <w:t>02</w:t>
            </w:r>
            <w:r w:rsidR="0065507E">
              <w:rPr>
                <w:b/>
              </w:rPr>
              <w:t>.</w:t>
            </w:r>
            <w:r>
              <w:rPr>
                <w:b/>
              </w:rPr>
              <w:t>11</w:t>
            </w:r>
            <w:bookmarkStart w:id="42" w:name="_GoBack"/>
            <w:bookmarkEnd w:id="42"/>
            <w:r w:rsidR="0065507E">
              <w:rPr>
                <w:b/>
              </w:rPr>
              <w:t>.2016</w:t>
            </w:r>
          </w:p>
        </w:tc>
      </w:tr>
      <w:tr w:rsidR="003134E8" w14:paraId="5F7DFB94" w14:textId="77777777" w:rsidTr="00902D12">
        <w:tc>
          <w:tcPr>
            <w:tcW w:w="3119" w:type="dxa"/>
          </w:tcPr>
          <w:p w14:paraId="6A8681AB" w14:textId="77777777" w:rsidR="003134E8" w:rsidRDefault="003134E8" w:rsidP="00902D12">
            <w:pPr>
              <w:spacing w:before="80"/>
              <w:ind w:left="284"/>
            </w:pPr>
            <w:r>
              <w:t>Bearbeiter:</w:t>
            </w:r>
          </w:p>
        </w:tc>
        <w:tc>
          <w:tcPr>
            <w:tcW w:w="5670" w:type="dxa"/>
          </w:tcPr>
          <w:p w14:paraId="45296113" w14:textId="1FB82D8F" w:rsidR="003134E8" w:rsidRDefault="0065507E" w:rsidP="00C530B1">
            <w:pPr>
              <w:spacing w:before="80"/>
              <w:rPr>
                <w:b/>
              </w:rPr>
            </w:pPr>
            <w:r>
              <w:rPr>
                <w:b/>
              </w:rPr>
              <w:t>Stefan Schmalz (IF AG)</w:t>
            </w:r>
          </w:p>
        </w:tc>
      </w:tr>
    </w:tbl>
    <w:p w14:paraId="7F294942" w14:textId="77777777" w:rsidR="00902D12" w:rsidRDefault="00902D12" w:rsidP="00902D12">
      <w:pPr>
        <w:spacing w:before="80"/>
      </w:pPr>
    </w:p>
    <w:p w14:paraId="6DEC69C7"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21A2DA6D"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A2470F"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0F8D04E3"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30012473" w14:textId="77777777" w:rsidR="00902D12" w:rsidRDefault="00902D12" w:rsidP="00902D12">
      <w:pPr>
        <w:pStyle w:val="Deckblatt"/>
        <w:spacing w:before="80" w:after="0"/>
        <w:rPr>
          <w:b/>
          <w:color w:val="FF0000"/>
        </w:rPr>
      </w:pPr>
    </w:p>
    <w:p w14:paraId="36E01B28" w14:textId="38E445C5" w:rsidR="00902D12" w:rsidRDefault="00902D12" w:rsidP="00902D12">
      <w:pPr>
        <w:pStyle w:val="Deckblatt"/>
        <w:spacing w:before="80" w:after="0"/>
        <w:rPr>
          <w:b/>
          <w:color w:val="FF0000"/>
        </w:rPr>
      </w:pPr>
      <w:r>
        <w:rPr>
          <w:b/>
          <w:color w:val="FF0000"/>
        </w:rPr>
        <w:t>Zuwiderhandlungen verpflichten zum Schadensersatz.</w:t>
      </w:r>
    </w:p>
    <w:p w14:paraId="4E7E9D08"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41"/>
      <w:bookmarkEnd w:id="43"/>
      <w:bookmarkEnd w:id="44"/>
    </w:p>
    <w:p w14:paraId="6A5B0B07"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D5CDB15" w14:textId="77777777" w:rsidTr="00833850">
        <w:trPr>
          <w:trHeight w:val="380"/>
        </w:trPr>
        <w:tc>
          <w:tcPr>
            <w:tcW w:w="995" w:type="dxa"/>
            <w:tcMar>
              <w:top w:w="0" w:type="dxa"/>
              <w:left w:w="70" w:type="dxa"/>
              <w:bottom w:w="0" w:type="dxa"/>
              <w:right w:w="70" w:type="dxa"/>
            </w:tcMar>
          </w:tcPr>
          <w:bookmarkEnd w:id="0"/>
          <w:bookmarkEnd w:id="1"/>
          <w:bookmarkEnd w:id="2"/>
          <w:bookmarkEnd w:id="3"/>
          <w:p w14:paraId="41C3048D"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71927C79"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1BBE1356"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65F89AF0" w14:textId="77777777" w:rsidR="00902D12" w:rsidRDefault="00902D12" w:rsidP="00902D12">
            <w:pPr>
              <w:keepNext/>
              <w:widowControl/>
              <w:rPr>
                <w:rFonts w:cs="Arial"/>
                <w:b/>
                <w:bCs/>
                <w:lang w:eastAsia="de-DE"/>
              </w:rPr>
            </w:pPr>
            <w:r>
              <w:rPr>
                <w:rFonts w:cs="Arial"/>
                <w:b/>
                <w:bCs/>
                <w:lang w:eastAsia="de-DE"/>
              </w:rPr>
              <w:t>Bearbeiter</w:t>
            </w:r>
          </w:p>
        </w:tc>
      </w:tr>
      <w:tr w:rsidR="00902D12" w14:paraId="79718B73" w14:textId="77777777" w:rsidTr="0084292B">
        <w:trPr>
          <w:trHeight w:val="360"/>
        </w:trPr>
        <w:tc>
          <w:tcPr>
            <w:tcW w:w="995" w:type="dxa"/>
            <w:tcMar>
              <w:top w:w="0" w:type="dxa"/>
              <w:left w:w="70" w:type="dxa"/>
              <w:bottom w:w="0" w:type="dxa"/>
              <w:right w:w="70" w:type="dxa"/>
            </w:tcMar>
          </w:tcPr>
          <w:p w14:paraId="3E4D6BB4"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3B299F46" w14:textId="3A5CFA24" w:rsidR="00902D12" w:rsidRDefault="00955530" w:rsidP="00902D12">
            <w:pPr>
              <w:rPr>
                <w:lang w:eastAsia="de-DE"/>
              </w:rPr>
            </w:pPr>
            <w:r>
              <w:rPr>
                <w:lang w:eastAsia="de-DE"/>
              </w:rPr>
              <w:t>05.07.2016</w:t>
            </w:r>
          </w:p>
        </w:tc>
        <w:tc>
          <w:tcPr>
            <w:tcW w:w="5103" w:type="dxa"/>
            <w:tcMar>
              <w:top w:w="0" w:type="dxa"/>
              <w:left w:w="70" w:type="dxa"/>
              <w:bottom w:w="0" w:type="dxa"/>
              <w:right w:w="70" w:type="dxa"/>
            </w:tcMar>
          </w:tcPr>
          <w:p w14:paraId="46D013D3"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379565DC" w14:textId="77777777" w:rsidR="00902D12" w:rsidRDefault="00402CDA" w:rsidP="00B454A2">
            <w:pPr>
              <w:rPr>
                <w:lang w:eastAsia="de-DE"/>
              </w:rPr>
            </w:pPr>
            <w:r>
              <w:rPr>
                <w:lang w:eastAsia="de-DE"/>
              </w:rPr>
              <w:t>IF AG</w:t>
            </w:r>
          </w:p>
        </w:tc>
      </w:tr>
      <w:tr w:rsidR="00955530" w14:paraId="68F75463" w14:textId="77777777" w:rsidTr="0084292B">
        <w:trPr>
          <w:trHeight w:val="360"/>
        </w:trPr>
        <w:tc>
          <w:tcPr>
            <w:tcW w:w="995" w:type="dxa"/>
            <w:tcMar>
              <w:top w:w="0" w:type="dxa"/>
              <w:left w:w="70" w:type="dxa"/>
              <w:bottom w:w="0" w:type="dxa"/>
              <w:right w:w="70" w:type="dxa"/>
            </w:tcMar>
          </w:tcPr>
          <w:p w14:paraId="406B3CD9" w14:textId="6BF59719" w:rsidR="00955530" w:rsidRDefault="00955530" w:rsidP="00902D12">
            <w:pPr>
              <w:rPr>
                <w:lang w:eastAsia="de-DE"/>
              </w:rPr>
            </w:pPr>
            <w:r>
              <w:rPr>
                <w:lang w:eastAsia="de-DE"/>
              </w:rPr>
              <w:t>0.0.2</w:t>
            </w:r>
          </w:p>
        </w:tc>
        <w:tc>
          <w:tcPr>
            <w:tcW w:w="1134" w:type="dxa"/>
            <w:tcMar>
              <w:top w:w="0" w:type="dxa"/>
              <w:left w:w="70" w:type="dxa"/>
              <w:bottom w:w="0" w:type="dxa"/>
              <w:right w:w="70" w:type="dxa"/>
            </w:tcMar>
          </w:tcPr>
          <w:p w14:paraId="6D0A37DB" w14:textId="6AC63827" w:rsidR="00955530" w:rsidRDefault="00955530" w:rsidP="00902D12">
            <w:pPr>
              <w:rPr>
                <w:lang w:eastAsia="de-DE"/>
              </w:rPr>
            </w:pPr>
            <w:r>
              <w:rPr>
                <w:lang w:eastAsia="de-DE"/>
              </w:rPr>
              <w:t>07.07.2016</w:t>
            </w:r>
          </w:p>
        </w:tc>
        <w:tc>
          <w:tcPr>
            <w:tcW w:w="5103" w:type="dxa"/>
            <w:tcMar>
              <w:top w:w="0" w:type="dxa"/>
              <w:left w:w="70" w:type="dxa"/>
              <w:bottom w:w="0" w:type="dxa"/>
              <w:right w:w="70" w:type="dxa"/>
            </w:tcMar>
          </w:tcPr>
          <w:p w14:paraId="3C0DC365" w14:textId="1177EDF2" w:rsidR="00955530" w:rsidRDefault="00955530" w:rsidP="00902D12">
            <w:pPr>
              <w:rPr>
                <w:lang w:eastAsia="de-DE"/>
              </w:rPr>
            </w:pPr>
            <w:r>
              <w:rPr>
                <w:lang w:eastAsia="de-DE"/>
              </w:rPr>
              <w:t>Weitere Einträge, Änderung ConfigDB Gruppe</w:t>
            </w:r>
          </w:p>
        </w:tc>
        <w:tc>
          <w:tcPr>
            <w:tcW w:w="2126" w:type="dxa"/>
            <w:tcMar>
              <w:top w:w="0" w:type="dxa"/>
              <w:left w:w="70" w:type="dxa"/>
              <w:bottom w:w="0" w:type="dxa"/>
              <w:right w:w="70" w:type="dxa"/>
            </w:tcMar>
          </w:tcPr>
          <w:p w14:paraId="770DD6D3" w14:textId="77A2A2D4" w:rsidR="00955530" w:rsidRDefault="00955530" w:rsidP="00B454A2">
            <w:pPr>
              <w:rPr>
                <w:lang w:eastAsia="de-DE"/>
              </w:rPr>
            </w:pPr>
            <w:r>
              <w:rPr>
                <w:lang w:eastAsia="de-DE"/>
              </w:rPr>
              <w:t>IF AG</w:t>
            </w:r>
          </w:p>
        </w:tc>
      </w:tr>
      <w:tr w:rsidR="0065507E" w14:paraId="5053C441" w14:textId="77777777" w:rsidTr="0084292B">
        <w:trPr>
          <w:trHeight w:val="360"/>
        </w:trPr>
        <w:tc>
          <w:tcPr>
            <w:tcW w:w="995" w:type="dxa"/>
            <w:tcMar>
              <w:top w:w="0" w:type="dxa"/>
              <w:left w:w="70" w:type="dxa"/>
              <w:bottom w:w="0" w:type="dxa"/>
              <w:right w:w="70" w:type="dxa"/>
            </w:tcMar>
          </w:tcPr>
          <w:p w14:paraId="44B05968" w14:textId="76CBE00B" w:rsidR="0065507E" w:rsidRDefault="0065507E" w:rsidP="00902D12">
            <w:pPr>
              <w:rPr>
                <w:lang w:eastAsia="de-DE"/>
              </w:rPr>
            </w:pPr>
            <w:r>
              <w:rPr>
                <w:lang w:eastAsia="de-DE"/>
              </w:rPr>
              <w:t>0.0.3</w:t>
            </w:r>
          </w:p>
        </w:tc>
        <w:tc>
          <w:tcPr>
            <w:tcW w:w="1134" w:type="dxa"/>
            <w:tcMar>
              <w:top w:w="0" w:type="dxa"/>
              <w:left w:w="70" w:type="dxa"/>
              <w:bottom w:w="0" w:type="dxa"/>
              <w:right w:w="70" w:type="dxa"/>
            </w:tcMar>
          </w:tcPr>
          <w:p w14:paraId="3C62CE10" w14:textId="4B38018A" w:rsidR="0065507E" w:rsidRDefault="0065507E" w:rsidP="00902D12">
            <w:pPr>
              <w:rPr>
                <w:lang w:eastAsia="de-DE"/>
              </w:rPr>
            </w:pPr>
            <w:r>
              <w:rPr>
                <w:lang w:eastAsia="de-DE"/>
              </w:rPr>
              <w:t>01.09.2016</w:t>
            </w:r>
          </w:p>
        </w:tc>
        <w:tc>
          <w:tcPr>
            <w:tcW w:w="5103" w:type="dxa"/>
            <w:tcMar>
              <w:top w:w="0" w:type="dxa"/>
              <w:left w:w="70" w:type="dxa"/>
              <w:bottom w:w="0" w:type="dxa"/>
              <w:right w:w="70" w:type="dxa"/>
            </w:tcMar>
          </w:tcPr>
          <w:p w14:paraId="35880924" w14:textId="49158BF9" w:rsidR="0065507E" w:rsidRDefault="0065507E" w:rsidP="00902D12">
            <w:pPr>
              <w:rPr>
                <w:lang w:eastAsia="de-DE"/>
              </w:rPr>
            </w:pPr>
            <w:r>
              <w:rPr>
                <w:lang w:eastAsia="de-DE"/>
              </w:rPr>
              <w:t>Impl Doc nochmals durchgegangen und Fehler in den Einträgen beseitigt.</w:t>
            </w:r>
          </w:p>
        </w:tc>
        <w:tc>
          <w:tcPr>
            <w:tcW w:w="2126" w:type="dxa"/>
            <w:tcMar>
              <w:top w:w="0" w:type="dxa"/>
              <w:left w:w="70" w:type="dxa"/>
              <w:bottom w:w="0" w:type="dxa"/>
              <w:right w:w="70" w:type="dxa"/>
            </w:tcMar>
          </w:tcPr>
          <w:p w14:paraId="3ED36EF0" w14:textId="78DA68CB" w:rsidR="0065507E" w:rsidRDefault="0065507E" w:rsidP="00B454A2">
            <w:pPr>
              <w:rPr>
                <w:lang w:eastAsia="de-DE"/>
              </w:rPr>
            </w:pPr>
            <w:r>
              <w:rPr>
                <w:lang w:eastAsia="de-DE"/>
              </w:rPr>
              <w:t>IF AG</w:t>
            </w:r>
          </w:p>
        </w:tc>
      </w:tr>
      <w:tr w:rsidR="00905FD8" w14:paraId="7A69725C" w14:textId="77777777" w:rsidTr="0084292B">
        <w:trPr>
          <w:trHeight w:val="360"/>
        </w:trPr>
        <w:tc>
          <w:tcPr>
            <w:tcW w:w="995" w:type="dxa"/>
            <w:tcMar>
              <w:top w:w="0" w:type="dxa"/>
              <w:left w:w="70" w:type="dxa"/>
              <w:bottom w:w="0" w:type="dxa"/>
              <w:right w:w="70" w:type="dxa"/>
            </w:tcMar>
          </w:tcPr>
          <w:p w14:paraId="0914F6D1" w14:textId="1A9D0655" w:rsidR="00905FD8" w:rsidRDefault="00905FD8" w:rsidP="00902D12">
            <w:pPr>
              <w:rPr>
                <w:lang w:eastAsia="de-DE"/>
              </w:rPr>
            </w:pPr>
            <w:r>
              <w:rPr>
                <w:lang w:eastAsia="de-DE"/>
              </w:rPr>
              <w:t>0.0.4</w:t>
            </w:r>
          </w:p>
        </w:tc>
        <w:tc>
          <w:tcPr>
            <w:tcW w:w="1134" w:type="dxa"/>
            <w:tcMar>
              <w:top w:w="0" w:type="dxa"/>
              <w:left w:w="70" w:type="dxa"/>
              <w:bottom w:w="0" w:type="dxa"/>
              <w:right w:w="70" w:type="dxa"/>
            </w:tcMar>
          </w:tcPr>
          <w:p w14:paraId="044D5CA9" w14:textId="3EE4484D" w:rsidR="00905FD8" w:rsidRDefault="00905FD8" w:rsidP="00902D12">
            <w:pPr>
              <w:rPr>
                <w:lang w:eastAsia="de-DE"/>
              </w:rPr>
            </w:pPr>
            <w:r>
              <w:rPr>
                <w:lang w:eastAsia="de-DE"/>
              </w:rPr>
              <w:t>02.11.2016</w:t>
            </w:r>
          </w:p>
        </w:tc>
        <w:tc>
          <w:tcPr>
            <w:tcW w:w="5103" w:type="dxa"/>
            <w:tcMar>
              <w:top w:w="0" w:type="dxa"/>
              <w:left w:w="70" w:type="dxa"/>
              <w:bottom w:w="0" w:type="dxa"/>
              <w:right w:w="70" w:type="dxa"/>
            </w:tcMar>
          </w:tcPr>
          <w:p w14:paraId="26E883BB" w14:textId="0F90321B" w:rsidR="00905FD8" w:rsidRDefault="00905FD8" w:rsidP="00902D12">
            <w:pPr>
              <w:rPr>
                <w:lang w:eastAsia="de-DE"/>
              </w:rPr>
            </w:pPr>
            <w:r>
              <w:rPr>
                <w:lang w:eastAsia="de-DE"/>
              </w:rPr>
              <w:t>Einträge wie gewünscht geändert (Variablennamen für User)</w:t>
            </w:r>
          </w:p>
        </w:tc>
        <w:tc>
          <w:tcPr>
            <w:tcW w:w="2126" w:type="dxa"/>
            <w:tcMar>
              <w:top w:w="0" w:type="dxa"/>
              <w:left w:w="70" w:type="dxa"/>
              <w:bottom w:w="0" w:type="dxa"/>
              <w:right w:w="70" w:type="dxa"/>
            </w:tcMar>
          </w:tcPr>
          <w:p w14:paraId="41126996" w14:textId="7E5367C6" w:rsidR="00905FD8" w:rsidRDefault="00905FD8" w:rsidP="00B454A2">
            <w:pPr>
              <w:rPr>
                <w:lang w:eastAsia="de-DE"/>
              </w:rPr>
            </w:pPr>
            <w:r>
              <w:rPr>
                <w:lang w:eastAsia="de-DE"/>
              </w:rPr>
              <w:t>IF AG</w:t>
            </w:r>
          </w:p>
        </w:tc>
      </w:tr>
    </w:tbl>
    <w:p w14:paraId="13FFB583" w14:textId="77777777" w:rsidR="00902D12" w:rsidRDefault="00902D12" w:rsidP="00902D12">
      <w:bookmarkStart w:id="47" w:name="_Ref114284327"/>
      <w:bookmarkStart w:id="48" w:name="_Ref114284328"/>
      <w:bookmarkStart w:id="49" w:name="_Toc120515720"/>
    </w:p>
    <w:p w14:paraId="53E32A72"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4CE038AC"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5FF22915" w14:textId="77777777" w:rsidTr="005B565D">
        <w:tc>
          <w:tcPr>
            <w:tcW w:w="9645" w:type="dxa"/>
            <w:gridSpan w:val="2"/>
            <w:shd w:val="clear" w:color="auto" w:fill="E6E6E6"/>
          </w:tcPr>
          <w:p w14:paraId="50EAEF7B"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27CF29EB" w14:textId="77777777" w:rsidTr="005B565D">
        <w:tc>
          <w:tcPr>
            <w:tcW w:w="2685" w:type="dxa"/>
          </w:tcPr>
          <w:p w14:paraId="681EFDF1" w14:textId="77777777" w:rsidR="00902D12" w:rsidRDefault="00902D12" w:rsidP="00902D12">
            <w:pPr>
              <w:rPr>
                <w:rFonts w:cs="Arial"/>
                <w:b/>
                <w:bCs/>
              </w:rPr>
            </w:pPr>
            <w:r>
              <w:rPr>
                <w:rFonts w:cs="Arial"/>
                <w:b/>
                <w:bCs/>
              </w:rPr>
              <w:t>Paketname</w:t>
            </w:r>
          </w:p>
        </w:tc>
        <w:tc>
          <w:tcPr>
            <w:tcW w:w="6960" w:type="dxa"/>
          </w:tcPr>
          <w:p w14:paraId="0800F54C" w14:textId="77777777" w:rsidR="00902D12" w:rsidRPr="00442D10" w:rsidRDefault="00402CDA" w:rsidP="00442D10">
            <w:pPr>
              <w:rPr>
                <w:rFonts w:cs="Arial"/>
                <w:b/>
                <w:bCs/>
                <w:i/>
              </w:rPr>
            </w:pPr>
            <w:r>
              <w:t>MS_EXCH2013_CFG_AdministrationCM</w:t>
            </w:r>
          </w:p>
        </w:tc>
      </w:tr>
      <w:tr w:rsidR="00902D12" w14:paraId="5B1E7449" w14:textId="77777777" w:rsidTr="005B565D">
        <w:trPr>
          <w:trHeight w:val="1048"/>
        </w:trPr>
        <w:tc>
          <w:tcPr>
            <w:tcW w:w="2685" w:type="dxa"/>
          </w:tcPr>
          <w:p w14:paraId="5187F6E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6817261F" w14:textId="77777777" w:rsidR="00902D12" w:rsidRPr="00E17FFE" w:rsidRDefault="00402CDA" w:rsidP="0085668A">
            <w:pPr>
              <w:rPr>
                <w:rFonts w:cs="Arial"/>
                <w:bCs/>
              </w:rPr>
            </w:pPr>
            <w:r>
              <w:rPr>
                <w:rFonts w:cs="Arial"/>
                <w:bCs/>
              </w:rPr>
              <w:t>V_0_1_0_0</w:t>
            </w:r>
          </w:p>
        </w:tc>
      </w:tr>
      <w:tr w:rsidR="00902D12" w14:paraId="4B56E728" w14:textId="77777777" w:rsidTr="005B565D">
        <w:tc>
          <w:tcPr>
            <w:tcW w:w="2685" w:type="dxa"/>
          </w:tcPr>
          <w:p w14:paraId="3A600C7B"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11CB9D1C" w14:textId="77777777" w:rsidR="003134E8" w:rsidRDefault="00365059" w:rsidP="006B344E">
            <w:pPr>
              <w:pStyle w:val="Kopfzeile"/>
              <w:jc w:val="left"/>
              <w:rPr>
                <w:rFonts w:cs="Arial"/>
                <w:b w:val="0"/>
              </w:rPr>
            </w:pPr>
            <w:r>
              <w:rPr>
                <w:rFonts w:cs="Arial"/>
                <w:b w:val="0"/>
              </w:rPr>
              <w:t>---</w:t>
            </w:r>
          </w:p>
        </w:tc>
      </w:tr>
      <w:tr w:rsidR="00902D12" w:rsidRPr="0085668A" w14:paraId="6A544090" w14:textId="77777777" w:rsidTr="005B565D">
        <w:tc>
          <w:tcPr>
            <w:tcW w:w="2685" w:type="dxa"/>
          </w:tcPr>
          <w:p w14:paraId="5FEEB4E8"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639F1E24" w14:textId="77777777" w:rsidR="00902D12" w:rsidRPr="0085668A" w:rsidRDefault="00402CDA" w:rsidP="009F6D4F">
            <w:pPr>
              <w:pStyle w:val="Kopfzeile"/>
              <w:jc w:val="left"/>
              <w:rPr>
                <w:rFonts w:cs="Arial"/>
                <w:b w:val="0"/>
              </w:rPr>
            </w:pPr>
            <w:r>
              <w:rPr>
                <w:rFonts w:cs="Arial"/>
                <w:b w:val="0"/>
                <w:lang w:val="en-US"/>
              </w:rPr>
              <w:t>PKG</w:t>
            </w:r>
          </w:p>
        </w:tc>
      </w:tr>
      <w:tr w:rsidR="00902D12" w14:paraId="595A2702" w14:textId="77777777" w:rsidTr="005B565D">
        <w:tc>
          <w:tcPr>
            <w:tcW w:w="2685" w:type="dxa"/>
            <w:tcBorders>
              <w:top w:val="single" w:sz="12" w:space="0" w:color="auto"/>
            </w:tcBorders>
          </w:tcPr>
          <w:p w14:paraId="3D3DCD52"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06FAAA0B" w14:textId="1FA1EBB3" w:rsidR="00902D12" w:rsidRPr="00365059" w:rsidRDefault="00902D12" w:rsidP="0085668A">
            <w:pPr>
              <w:rPr>
                <w:rFonts w:cs="Arial"/>
              </w:rPr>
            </w:pPr>
          </w:p>
        </w:tc>
      </w:tr>
      <w:tr w:rsidR="00D13ECE" w14:paraId="47098C44" w14:textId="77777777" w:rsidTr="005B565D">
        <w:trPr>
          <w:trHeight w:val="187"/>
        </w:trPr>
        <w:tc>
          <w:tcPr>
            <w:tcW w:w="2685" w:type="dxa"/>
          </w:tcPr>
          <w:p w14:paraId="72976EB6" w14:textId="77777777" w:rsidR="00D13ECE" w:rsidRDefault="00D13ECE" w:rsidP="00D13ECE">
            <w:pPr>
              <w:rPr>
                <w:rFonts w:cs="Arial"/>
                <w:b/>
                <w:bCs/>
              </w:rPr>
            </w:pPr>
            <w:r>
              <w:rPr>
                <w:rFonts w:cs="Arial"/>
                <w:b/>
                <w:bCs/>
              </w:rPr>
              <w:t>Produktkurzbeschreibung</w:t>
            </w:r>
          </w:p>
        </w:tc>
        <w:tc>
          <w:tcPr>
            <w:tcW w:w="6960" w:type="dxa"/>
          </w:tcPr>
          <w:p w14:paraId="367F270A" w14:textId="2363EC17" w:rsidR="00D13ECE" w:rsidRDefault="00D13ECE" w:rsidP="00D13ECE">
            <w:pPr>
              <w:rPr>
                <w:rFonts w:cs="Arial"/>
              </w:rPr>
            </w:pPr>
            <w:r>
              <w:rPr>
                <w:rFonts w:cs="Arial"/>
                <w:lang w:val="en-GB"/>
              </w:rPr>
              <w:t>Anlegen von Benutzern und Gruppen zur Administration aus der CM Domain</w:t>
            </w:r>
          </w:p>
        </w:tc>
      </w:tr>
      <w:tr w:rsidR="00D13ECE" w14:paraId="485DA2DC" w14:textId="77777777" w:rsidTr="005B565D">
        <w:trPr>
          <w:trHeight w:val="187"/>
        </w:trPr>
        <w:tc>
          <w:tcPr>
            <w:tcW w:w="2685" w:type="dxa"/>
          </w:tcPr>
          <w:p w14:paraId="5456DA2E" w14:textId="77777777" w:rsidR="00D13ECE" w:rsidRDefault="00D13ECE" w:rsidP="00D13ECE">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22FCE982" w14:textId="77777777" w:rsidR="00D13ECE" w:rsidRDefault="00D13ECE" w:rsidP="00D13ECE">
            <w:pPr>
              <w:rPr>
                <w:rFonts w:cs="Arial"/>
              </w:rPr>
            </w:pPr>
            <w:r>
              <w:rPr>
                <w:rFonts w:cs="Arial"/>
              </w:rPr>
              <w:t>Windows Server 2008R2</w:t>
            </w:r>
          </w:p>
          <w:p w14:paraId="5B96EF0D" w14:textId="77777777" w:rsidR="00D13ECE" w:rsidRDefault="00D13ECE" w:rsidP="00D13ECE">
            <w:pPr>
              <w:rPr>
                <w:rFonts w:cs="Arial"/>
              </w:rPr>
            </w:pPr>
          </w:p>
        </w:tc>
      </w:tr>
      <w:tr w:rsidR="00D13ECE" w14:paraId="3977A256" w14:textId="77777777" w:rsidTr="005B565D">
        <w:trPr>
          <w:trHeight w:val="129"/>
        </w:trPr>
        <w:tc>
          <w:tcPr>
            <w:tcW w:w="2685" w:type="dxa"/>
          </w:tcPr>
          <w:p w14:paraId="4B3DA34B" w14:textId="77777777" w:rsidR="00D13ECE" w:rsidRDefault="00D13ECE" w:rsidP="00D13ECE">
            <w:pPr>
              <w:rPr>
                <w:rFonts w:cs="Arial"/>
                <w:b/>
                <w:bCs/>
              </w:rPr>
            </w:pPr>
            <w:r>
              <w:rPr>
                <w:rFonts w:cs="Arial"/>
                <w:b/>
                <w:bCs/>
              </w:rPr>
              <w:t>Lizenzmodell</w:t>
            </w:r>
          </w:p>
        </w:tc>
        <w:tc>
          <w:tcPr>
            <w:tcW w:w="6960" w:type="dxa"/>
          </w:tcPr>
          <w:p w14:paraId="16AE5821" w14:textId="77777777" w:rsidR="00D13ECE" w:rsidRDefault="00D13ECE" w:rsidP="00D13ECE">
            <w:pPr>
              <w:widowControl/>
              <w:tabs>
                <w:tab w:val="left" w:pos="1568"/>
              </w:tabs>
              <w:spacing w:before="100" w:beforeAutospacing="1" w:after="100" w:afterAutospacing="1" w:line="300" w:lineRule="atLeast"/>
              <w:rPr>
                <w:rFonts w:cs="Arial"/>
              </w:rPr>
            </w:pPr>
          </w:p>
        </w:tc>
      </w:tr>
      <w:tr w:rsidR="00D13ECE" w:rsidRPr="00B629AB" w14:paraId="1BFDA41B" w14:textId="77777777" w:rsidTr="005B565D">
        <w:trPr>
          <w:trHeight w:val="129"/>
        </w:trPr>
        <w:tc>
          <w:tcPr>
            <w:tcW w:w="2685" w:type="dxa"/>
          </w:tcPr>
          <w:p w14:paraId="3D9B877F" w14:textId="77777777" w:rsidR="00D13ECE" w:rsidRDefault="00D13ECE" w:rsidP="00D13ECE">
            <w:pPr>
              <w:rPr>
                <w:rFonts w:cs="Arial"/>
                <w:b/>
                <w:bCs/>
              </w:rPr>
            </w:pPr>
            <w:r>
              <w:rPr>
                <w:rFonts w:cs="Arial"/>
                <w:b/>
                <w:bCs/>
              </w:rPr>
              <w:t>Quelle</w:t>
            </w:r>
          </w:p>
        </w:tc>
        <w:tc>
          <w:tcPr>
            <w:tcW w:w="6960" w:type="dxa"/>
          </w:tcPr>
          <w:p w14:paraId="12A9ED34" w14:textId="77777777" w:rsidR="00D13ECE" w:rsidRPr="00B629AB" w:rsidRDefault="00D13ECE" w:rsidP="00D13ECE">
            <w:pPr>
              <w:rPr>
                <w:rFonts w:cs="Arial"/>
              </w:rPr>
            </w:pPr>
            <w:r w:rsidRPr="00B629AB">
              <w:rPr>
                <w:rFonts w:cs="Arial"/>
              </w:rPr>
              <w:t xml:space="preserve"> </w:t>
            </w:r>
            <w:r>
              <w:rPr>
                <w:rFonts w:cs="Arial"/>
              </w:rPr>
              <w:t>---</w:t>
            </w:r>
          </w:p>
        </w:tc>
      </w:tr>
      <w:tr w:rsidR="00D13ECE" w:rsidRPr="00B629AB" w14:paraId="5B89E2FB" w14:textId="77777777" w:rsidTr="005B565D">
        <w:trPr>
          <w:trHeight w:val="129"/>
        </w:trPr>
        <w:tc>
          <w:tcPr>
            <w:tcW w:w="2685" w:type="dxa"/>
          </w:tcPr>
          <w:p w14:paraId="6C8D6CD5" w14:textId="77777777" w:rsidR="00D13ECE" w:rsidRDefault="00D13ECE" w:rsidP="00D13ECE">
            <w:pPr>
              <w:rPr>
                <w:rFonts w:cs="Arial"/>
                <w:b/>
                <w:bCs/>
              </w:rPr>
            </w:pPr>
            <w:r>
              <w:rPr>
                <w:rFonts w:cs="Arial"/>
                <w:b/>
                <w:bCs/>
              </w:rPr>
              <w:t xml:space="preserve">Herstellerdateien </w:t>
            </w:r>
          </w:p>
        </w:tc>
        <w:tc>
          <w:tcPr>
            <w:tcW w:w="6960" w:type="dxa"/>
          </w:tcPr>
          <w:p w14:paraId="08951D18" w14:textId="77777777" w:rsidR="00D13ECE" w:rsidRPr="00B629AB" w:rsidRDefault="00D13ECE" w:rsidP="00D13ECE">
            <w:pPr>
              <w:rPr>
                <w:rFonts w:cs="Arial"/>
              </w:rPr>
            </w:pPr>
            <w:r w:rsidRPr="00B629AB">
              <w:rPr>
                <w:rFonts w:cs="Arial"/>
              </w:rPr>
              <w:t xml:space="preserve"> </w:t>
            </w:r>
            <w:r>
              <w:rPr>
                <w:rFonts w:cs="Arial"/>
              </w:rPr>
              <w:t>---</w:t>
            </w:r>
          </w:p>
        </w:tc>
      </w:tr>
      <w:tr w:rsidR="00D13ECE" w14:paraId="037D466B" w14:textId="77777777" w:rsidTr="005B565D">
        <w:trPr>
          <w:trHeight w:val="578"/>
        </w:trPr>
        <w:tc>
          <w:tcPr>
            <w:tcW w:w="2685" w:type="dxa"/>
          </w:tcPr>
          <w:p w14:paraId="53D5990A" w14:textId="77777777" w:rsidR="00D13ECE" w:rsidRDefault="00D13ECE" w:rsidP="00D13ECE">
            <w:pPr>
              <w:keepNext/>
              <w:rPr>
                <w:rFonts w:cs="Arial"/>
                <w:b/>
                <w:bCs/>
              </w:rPr>
            </w:pPr>
            <w:r>
              <w:rPr>
                <w:rFonts w:cs="Arial"/>
                <w:b/>
                <w:bCs/>
              </w:rPr>
              <w:t>Paketsourcenablage SERENA</w:t>
            </w:r>
            <w:r>
              <w:rPr>
                <w:rFonts w:cs="Arial"/>
                <w:b/>
                <w:bCs/>
              </w:rPr>
              <w:br/>
            </w:r>
            <w:r>
              <w:rPr>
                <w:rFonts w:cs="Arial"/>
                <w:sz w:val="16"/>
                <w:szCs w:val="16"/>
              </w:rPr>
              <w:t>(detaillierte Infos unter (D))</w:t>
            </w:r>
          </w:p>
        </w:tc>
        <w:tc>
          <w:tcPr>
            <w:tcW w:w="6960" w:type="dxa"/>
          </w:tcPr>
          <w:p w14:paraId="445CF704" w14:textId="7144D7ED" w:rsidR="00D13ECE" w:rsidRDefault="00D13ECE" w:rsidP="00D13ECE">
            <w:pPr>
              <w:keepNext/>
              <w:ind w:left="926" w:hanging="926"/>
              <w:rPr>
                <w:rFonts w:cs="Arial"/>
                <w:b/>
              </w:rPr>
            </w:pPr>
            <w:r>
              <w:rPr>
                <w:rFonts w:cs="Arial"/>
                <w:b/>
              </w:rPr>
              <w:t>Projekt:</w:t>
            </w:r>
            <w:r>
              <w:rPr>
                <w:rFonts w:cs="Arial"/>
                <w:b/>
              </w:rPr>
              <w:tab/>
            </w:r>
            <w:r w:rsidRPr="00553C32">
              <w:rPr>
                <w:rFonts w:cs="Arial"/>
                <w:b/>
              </w:rPr>
              <w:t>HAFIS</w:t>
            </w:r>
          </w:p>
          <w:p w14:paraId="3D7D1AE3" w14:textId="77777777" w:rsidR="00D13ECE" w:rsidRDefault="00D13ECE" w:rsidP="00D13ECE">
            <w:pPr>
              <w:keepNext/>
              <w:ind w:left="926" w:hanging="926"/>
              <w:rPr>
                <w:rFonts w:cs="Arial"/>
              </w:rPr>
            </w:pPr>
            <w:r>
              <w:rPr>
                <w:rFonts w:cs="Arial"/>
                <w:b/>
              </w:rPr>
              <w:t>Ordner:</w:t>
            </w:r>
            <w:r>
              <w:rPr>
                <w:rFonts w:cs="Arial"/>
                <w:b/>
              </w:rPr>
              <w:tab/>
              <w:t>SWSource\Packages\MS_EXCH2013_CFG_AdministrationCM</w:t>
            </w:r>
          </w:p>
        </w:tc>
      </w:tr>
      <w:tr w:rsidR="00D13ECE" w14:paraId="734D626E" w14:textId="77777777" w:rsidTr="005B565D">
        <w:trPr>
          <w:cantSplit/>
          <w:trHeight w:val="577"/>
        </w:trPr>
        <w:tc>
          <w:tcPr>
            <w:tcW w:w="2685" w:type="dxa"/>
            <w:vMerge w:val="restart"/>
          </w:tcPr>
          <w:p w14:paraId="78032313" w14:textId="77777777" w:rsidR="00D13ECE" w:rsidRDefault="00D13ECE" w:rsidP="00D13ECE">
            <w:pPr>
              <w:rPr>
                <w:rFonts w:cs="Arial"/>
                <w:b/>
                <w:bCs/>
              </w:rPr>
            </w:pPr>
            <w:r>
              <w:rPr>
                <w:rFonts w:cs="Arial"/>
                <w:b/>
                <w:bCs/>
              </w:rPr>
              <w:t>Angaben zur Inst- / Deinstallation</w:t>
            </w:r>
            <w:r>
              <w:rPr>
                <w:rFonts w:cs="Arial"/>
                <w:b/>
                <w:bCs/>
              </w:rPr>
              <w:br/>
            </w:r>
            <w:r>
              <w:rPr>
                <w:rFonts w:cs="Arial"/>
                <w:sz w:val="16"/>
                <w:szCs w:val="16"/>
              </w:rPr>
              <w:t>(detaillierte Infos ggf. unter (D))</w:t>
            </w:r>
          </w:p>
        </w:tc>
        <w:tc>
          <w:tcPr>
            <w:tcW w:w="6960" w:type="dxa"/>
          </w:tcPr>
          <w:p w14:paraId="2B65968D" w14:textId="77777777" w:rsidR="00D13ECE" w:rsidRDefault="00AE4784" w:rsidP="00D13ECE">
            <w:pPr>
              <w:rPr>
                <w:rFonts w:cs="Arial"/>
              </w:rPr>
            </w:pPr>
            <w:sdt>
              <w:sdtPr>
                <w:rPr>
                  <w:rFonts w:cs="Arial"/>
                </w:rPr>
                <w:alias w:val="Kurzbeschreibung zur Inst- / Deinstallation (optional)"/>
                <w:tag w:val="Kurzbeschreibung zur Inst- / Deinstallation"/>
                <w:id w:val="2098442128"/>
                <w:placeholder>
                  <w:docPart w:val="033D897E818943BD982810EF9D0DEA5B"/>
                </w:placeholder>
                <w:showingPlcHdr/>
              </w:sdtPr>
              <w:sdtEndPr/>
              <w:sdtContent>
                <w:r w:rsidR="00D13ECE" w:rsidRPr="00B454A2">
                  <w:rPr>
                    <w:rStyle w:val="SchwacheHervorhebung"/>
                  </w:rPr>
                  <w:t>Kurzbeschreibung zur Inst- / Deinstallation</w:t>
                </w:r>
                <w:r w:rsidR="00D13ECE">
                  <w:rPr>
                    <w:rStyle w:val="SchwacheHervorhebung"/>
                  </w:rPr>
                  <w:t xml:space="preserve"> (optional)</w:t>
                </w:r>
              </w:sdtContent>
            </w:sdt>
            <w:r w:rsidR="00D13ECE">
              <w:rPr>
                <w:rFonts w:cs="Arial"/>
              </w:rPr>
              <w:br/>
            </w:r>
            <w:r w:rsidR="00D13ECE" w:rsidRPr="00722ED1">
              <w:rPr>
                <w:rFonts w:cs="Arial"/>
                <w:i/>
                <w:color w:val="808080" w:themeColor="background1" w:themeShade="80"/>
              </w:rPr>
              <w:t xml:space="preserve">Detaillierte Beschreibungen werden bei Erfordernis unter </w:t>
            </w:r>
            <w:r w:rsidR="00D13ECE">
              <w:rPr>
                <w:rFonts w:cs="Arial"/>
                <w:i/>
                <w:color w:val="808080" w:themeColor="background1" w:themeShade="80"/>
              </w:rPr>
              <w:t>Kap 3</w:t>
            </w:r>
            <w:r w:rsidR="00D13ECE" w:rsidRPr="00722ED1">
              <w:rPr>
                <w:rFonts w:cs="Arial"/>
                <w:i/>
                <w:color w:val="808080" w:themeColor="background1" w:themeShade="80"/>
              </w:rPr>
              <w:t xml:space="preserve"> aufgenommen.</w:t>
            </w:r>
          </w:p>
        </w:tc>
      </w:tr>
      <w:tr w:rsidR="00D13ECE" w14:paraId="416E7BC1" w14:textId="77777777" w:rsidTr="005B565D">
        <w:trPr>
          <w:cantSplit/>
          <w:trHeight w:val="405"/>
        </w:trPr>
        <w:tc>
          <w:tcPr>
            <w:tcW w:w="2685" w:type="dxa"/>
            <w:vMerge/>
          </w:tcPr>
          <w:p w14:paraId="7AC6138A" w14:textId="77777777" w:rsidR="00D13ECE" w:rsidRDefault="00D13ECE" w:rsidP="00D13ECE">
            <w:pPr>
              <w:rPr>
                <w:rFonts w:cs="Arial"/>
                <w:b/>
                <w:bCs/>
              </w:rPr>
            </w:pPr>
          </w:p>
        </w:tc>
        <w:tc>
          <w:tcPr>
            <w:tcW w:w="6960" w:type="dxa"/>
          </w:tcPr>
          <w:p w14:paraId="1BE87F75" w14:textId="77777777" w:rsidR="00D13ECE" w:rsidRDefault="00D13ECE" w:rsidP="00D13ECE">
            <w:pPr>
              <w:rPr>
                <w:rFonts w:cs="Arial"/>
                <w:lang w:val="en-GB"/>
              </w:rPr>
            </w:pPr>
            <w:r>
              <w:rPr>
                <w:rFonts w:cs="Arial"/>
                <w:b/>
                <w:u w:val="single"/>
                <w:lang w:val="en-GB"/>
              </w:rPr>
              <w:t>Installationsaufruf:</w:t>
            </w:r>
            <w:r>
              <w:rPr>
                <w:rFonts w:cs="Arial"/>
                <w:lang w:val="en-GB"/>
              </w:rPr>
              <w:br/>
              <w:t>install.cmd -force</w:t>
            </w:r>
          </w:p>
        </w:tc>
      </w:tr>
      <w:tr w:rsidR="00D13ECE" w14:paraId="56E27C5D" w14:textId="77777777" w:rsidTr="005B565D">
        <w:trPr>
          <w:cantSplit/>
          <w:trHeight w:val="240"/>
        </w:trPr>
        <w:tc>
          <w:tcPr>
            <w:tcW w:w="2685" w:type="dxa"/>
            <w:vMerge/>
          </w:tcPr>
          <w:p w14:paraId="468E6332" w14:textId="77777777" w:rsidR="00D13ECE" w:rsidRDefault="00D13ECE" w:rsidP="00D13ECE">
            <w:pPr>
              <w:rPr>
                <w:rFonts w:cs="Arial"/>
                <w:b/>
                <w:bCs/>
                <w:lang w:val="en-GB"/>
              </w:rPr>
            </w:pPr>
          </w:p>
        </w:tc>
        <w:tc>
          <w:tcPr>
            <w:tcW w:w="6960" w:type="dxa"/>
          </w:tcPr>
          <w:p w14:paraId="5F8044F6" w14:textId="77777777" w:rsidR="00D13ECE" w:rsidRDefault="00D13ECE" w:rsidP="00D13ECE">
            <w:pPr>
              <w:rPr>
                <w:rFonts w:cs="Arial"/>
              </w:rPr>
            </w:pPr>
            <w:r>
              <w:rPr>
                <w:rFonts w:cs="Arial"/>
                <w:b/>
                <w:u w:val="single"/>
              </w:rPr>
              <w:t>Deinstallationsaufruf:</w:t>
            </w:r>
            <w:r>
              <w:rPr>
                <w:rFonts w:cs="Arial"/>
              </w:rPr>
              <w:br/>
              <w:t>install.cmd -uninstall -force</w:t>
            </w:r>
          </w:p>
        </w:tc>
      </w:tr>
      <w:tr w:rsidR="00D13ECE" w14:paraId="384D7A12" w14:textId="77777777" w:rsidTr="005B565D">
        <w:trPr>
          <w:cantSplit/>
          <w:trHeight w:val="394"/>
        </w:trPr>
        <w:tc>
          <w:tcPr>
            <w:tcW w:w="2685" w:type="dxa"/>
            <w:vMerge/>
          </w:tcPr>
          <w:p w14:paraId="49C9E44F" w14:textId="77777777" w:rsidR="00D13ECE" w:rsidRDefault="00D13ECE" w:rsidP="00D13ECE">
            <w:pPr>
              <w:rPr>
                <w:rFonts w:cs="Arial"/>
                <w:b/>
                <w:bCs/>
              </w:rPr>
            </w:pPr>
          </w:p>
        </w:tc>
        <w:tc>
          <w:tcPr>
            <w:tcW w:w="6960" w:type="dxa"/>
          </w:tcPr>
          <w:p w14:paraId="61489372" w14:textId="77777777" w:rsidR="00D13ECE" w:rsidRPr="005B565D" w:rsidRDefault="00D13ECE" w:rsidP="00D13ECE">
            <w:pPr>
              <w:rPr>
                <w:rFonts w:cs="Arial"/>
                <w:lang w:val="en-GB"/>
              </w:rPr>
            </w:pPr>
            <w:r>
              <w:rPr>
                <w:rFonts w:cs="Arial"/>
                <w:b/>
                <w:u w:val="single"/>
              </w:rPr>
              <w:t>Installationsverzeichnis</w:t>
            </w:r>
            <w:r>
              <w:rPr>
                <w:rFonts w:cs="Arial"/>
                <w:b/>
              </w:rPr>
              <w:t>:</w:t>
            </w:r>
            <w:r>
              <w:rPr>
                <w:rFonts w:cs="Arial"/>
              </w:rPr>
              <w:br/>
            </w:r>
            <w:r>
              <w:rPr>
                <w:rFonts w:cs="Arial"/>
                <w:lang w:val="en-GB"/>
              </w:rPr>
              <w:t>Standard</w:t>
            </w:r>
          </w:p>
        </w:tc>
      </w:tr>
      <w:tr w:rsidR="00D13ECE" w:rsidRPr="007B75FD" w14:paraId="272373CB" w14:textId="77777777" w:rsidTr="005B565D">
        <w:trPr>
          <w:cantSplit/>
          <w:trHeight w:val="727"/>
        </w:trPr>
        <w:tc>
          <w:tcPr>
            <w:tcW w:w="2685" w:type="dxa"/>
            <w:vMerge/>
          </w:tcPr>
          <w:p w14:paraId="0F50CF78" w14:textId="77777777" w:rsidR="00D13ECE" w:rsidRDefault="00D13ECE" w:rsidP="00D13ECE">
            <w:pPr>
              <w:rPr>
                <w:rFonts w:cs="Arial"/>
                <w:b/>
                <w:bCs/>
              </w:rPr>
            </w:pPr>
          </w:p>
        </w:tc>
        <w:tc>
          <w:tcPr>
            <w:tcW w:w="6960" w:type="dxa"/>
          </w:tcPr>
          <w:p w14:paraId="2A33FAA6" w14:textId="77777777" w:rsidR="00D13ECE" w:rsidRPr="00D3632D" w:rsidRDefault="00D13ECE" w:rsidP="00D13ECE">
            <w:pPr>
              <w:rPr>
                <w:rFonts w:cs="Arial"/>
                <w:lang w:val="en-US"/>
              </w:rPr>
            </w:pPr>
            <w:r w:rsidRPr="00D3632D">
              <w:rPr>
                <w:rFonts w:cs="Arial"/>
                <w:b/>
                <w:u w:val="single"/>
                <w:lang w:val="en-US"/>
              </w:rPr>
              <w:t>Installationslogging:</w:t>
            </w:r>
            <w:r w:rsidRPr="00D3632D">
              <w:rPr>
                <w:rFonts w:cs="Arial"/>
                <w:b/>
                <w:u w:val="single"/>
                <w:lang w:val="en-US"/>
              </w:rPr>
              <w:br/>
            </w:r>
            <w:r w:rsidRPr="00D3632D">
              <w:rPr>
                <w:rFonts w:cs="Arial"/>
                <w:lang w:val="en-US"/>
              </w:rPr>
              <w:t>C:\RIS\Log\</w:t>
            </w:r>
            <w:r>
              <w:rPr>
                <w:rFonts w:cs="Arial"/>
                <w:lang w:val="en-GB"/>
              </w:rPr>
              <w:t>MS_EXCH2013_CFG_AdministrationCM</w:t>
            </w:r>
            <w:r w:rsidRPr="00D3632D">
              <w:rPr>
                <w:rFonts w:cs="Arial"/>
                <w:lang w:val="en-US"/>
              </w:rPr>
              <w:t>.log</w:t>
            </w:r>
          </w:p>
        </w:tc>
      </w:tr>
      <w:tr w:rsidR="00D13ECE" w14:paraId="6DF90E6C" w14:textId="77777777" w:rsidTr="005B565D">
        <w:trPr>
          <w:cantSplit/>
          <w:trHeight w:val="450"/>
        </w:trPr>
        <w:tc>
          <w:tcPr>
            <w:tcW w:w="2685" w:type="dxa"/>
            <w:vMerge/>
          </w:tcPr>
          <w:p w14:paraId="161E0326" w14:textId="77777777" w:rsidR="00D13ECE" w:rsidRPr="00D3632D" w:rsidRDefault="00D13ECE" w:rsidP="00D13ECE">
            <w:pPr>
              <w:rPr>
                <w:rFonts w:cs="Arial"/>
                <w:b/>
                <w:bCs/>
                <w:lang w:val="en-US"/>
              </w:rPr>
            </w:pPr>
          </w:p>
        </w:tc>
        <w:tc>
          <w:tcPr>
            <w:tcW w:w="6960" w:type="dxa"/>
          </w:tcPr>
          <w:p w14:paraId="186B7876" w14:textId="77777777" w:rsidR="00D13ECE" w:rsidRDefault="00D13ECE" w:rsidP="00D13ECE">
            <w:pPr>
              <w:rPr>
                <w:rFonts w:cs="Arial"/>
                <w:b/>
                <w:u w:val="single"/>
              </w:rPr>
            </w:pPr>
            <w:r>
              <w:rPr>
                <w:rFonts w:cs="Arial"/>
                <w:b/>
                <w:u w:val="single"/>
              </w:rPr>
              <w:t>Deinstallationslogging:</w:t>
            </w:r>
            <w:r>
              <w:rPr>
                <w:rFonts w:cs="Arial"/>
              </w:rPr>
              <w:br/>
              <w:t>C:\RIS\Log\MS_EXCH2013_CFG_AdministrationCM.log</w:t>
            </w:r>
          </w:p>
        </w:tc>
      </w:tr>
    </w:tbl>
    <w:p w14:paraId="06AB30FC"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6A109566" w14:textId="77777777" w:rsidTr="00902D12">
        <w:tc>
          <w:tcPr>
            <w:tcW w:w="9645" w:type="dxa"/>
            <w:gridSpan w:val="2"/>
            <w:shd w:val="clear" w:color="auto" w:fill="E6E6E6"/>
          </w:tcPr>
          <w:p w14:paraId="7082EED0"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27CAA6C1" w14:textId="77777777" w:rsidTr="00902D12">
        <w:tc>
          <w:tcPr>
            <w:tcW w:w="2687" w:type="dxa"/>
          </w:tcPr>
          <w:p w14:paraId="1940635E"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30C38C" w14:textId="77777777" w:rsidR="00BF24B2" w:rsidRDefault="00AE4784" w:rsidP="00701D81">
            <w:pPr>
              <w:rPr>
                <w:rFonts w:cs="Arial"/>
              </w:rPr>
            </w:pPr>
            <w:sdt>
              <w:sdtPr>
                <w:rPr>
                  <w:rFonts w:cs="Arial"/>
                </w:rPr>
                <w:alias w:val="Abhängigkeiten zu Softwareprodukten"/>
                <w:tag w:val="Abhängigkeiten zu Softwareprodukten"/>
                <w:id w:val="773088544"/>
                <w:lock w:val="sdtLocked"/>
                <w:placeholder>
                  <w:docPart w:val="CF3DC3262A08447E8EA58922FC13CAB5"/>
                </w:placeholder>
                <w:comboBox>
                  <w:listItem w:displayText="Ja" w:value="Ja"/>
                  <w:listItem w:displayText="Nein" w:value="Nein"/>
                </w:comboBox>
              </w:sdtPr>
              <w:sdtEndPr/>
              <w:sdtContent>
                <w:r w:rsidR="00973C44">
                  <w:rPr>
                    <w:rFonts w:cs="Arial"/>
                  </w:rPr>
                  <w:t>Nein</w:t>
                </w:r>
              </w:sdtContent>
            </w:sdt>
          </w:p>
        </w:tc>
      </w:tr>
      <w:tr w:rsidR="00BF24B2" w14:paraId="0222C0B8" w14:textId="77777777" w:rsidTr="00902D12">
        <w:tc>
          <w:tcPr>
            <w:tcW w:w="2687" w:type="dxa"/>
          </w:tcPr>
          <w:p w14:paraId="246C0C3D"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601E36A2" w14:textId="77777777" w:rsidR="00BF24B2" w:rsidRDefault="00AE4784" w:rsidP="0085668A">
            <w:sdt>
              <w:sdtPr>
                <w:rPr>
                  <w:rFonts w:cs="Arial"/>
                </w:rPr>
                <w:alias w:val="Abhängigkeiten zu Hardware- / Systemkomponenten"/>
                <w:tag w:val="Abhängigkeiten zu Hardware- / Systemkomponenten"/>
                <w:id w:val="773088556"/>
                <w:lock w:val="sdtLocked"/>
                <w:placeholder>
                  <w:docPart w:val="5EC12215E8364C40B9B820925413F48D"/>
                </w:placeholder>
                <w:comboBox>
                  <w:listItem w:displayText="Ja" w:value="Ja"/>
                  <w:listItem w:displayText="Nein" w:value="Nein"/>
                </w:comboBox>
              </w:sdtPr>
              <w:sdtEndPr/>
              <w:sdtContent>
                <w:r w:rsidR="00973C44">
                  <w:rPr>
                    <w:rFonts w:cs="Arial"/>
                  </w:rPr>
                  <w:t>Nein</w:t>
                </w:r>
              </w:sdtContent>
            </w:sdt>
            <w:r w:rsidR="00BF24B2">
              <w:rPr>
                <w:rFonts w:cs="Arial"/>
              </w:rPr>
              <w:br/>
            </w:r>
          </w:p>
        </w:tc>
      </w:tr>
      <w:tr w:rsidR="00BF24B2" w:rsidRPr="0085668A" w14:paraId="5674077A" w14:textId="77777777" w:rsidTr="00902D12">
        <w:tc>
          <w:tcPr>
            <w:tcW w:w="2687" w:type="dxa"/>
          </w:tcPr>
          <w:p w14:paraId="0A47FA7C"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06611DE7"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084F1B4955DC40959B736B87BCDAE138"/>
                </w:placeholder>
                <w:comboBox>
                  <w:listItem w:displayText="Ja" w:value="Ja"/>
                  <w:listItem w:displayText="Nein" w:value="Nein"/>
                </w:comboBox>
              </w:sdtPr>
              <w:sdtEndPr/>
              <w:sdtContent>
                <w:r w:rsidR="00973C44">
                  <w:rPr>
                    <w:rFonts w:cs="Arial"/>
                  </w:rPr>
                  <w:t>Nein</w:t>
                </w:r>
              </w:sdtContent>
            </w:sdt>
          </w:p>
          <w:p w14:paraId="56C4C986"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5521C2696DD345B7B21A75E261945C85"/>
                </w:placeholder>
                <w:comboBox>
                  <w:listItem w:displayText="Ja" w:value="Ja"/>
                  <w:listItem w:displayText="Nein" w:value="Nein"/>
                </w:comboBox>
              </w:sdtPr>
              <w:sdtEndPr/>
              <w:sdtContent>
                <w:r w:rsidR="00973C44">
                  <w:rPr>
                    <w:rFonts w:cs="Arial"/>
                  </w:rPr>
                  <w:t>Nein</w:t>
                </w:r>
              </w:sdtContent>
            </w:sdt>
          </w:p>
        </w:tc>
      </w:tr>
      <w:tr w:rsidR="00BF24B2" w14:paraId="7BA0A671" w14:textId="77777777" w:rsidTr="00902D12">
        <w:trPr>
          <w:trHeight w:val="375"/>
        </w:trPr>
        <w:tc>
          <w:tcPr>
            <w:tcW w:w="2687" w:type="dxa"/>
          </w:tcPr>
          <w:p w14:paraId="3C4FB88D" w14:textId="77777777" w:rsidR="00BF24B2" w:rsidRDefault="00BF24B2" w:rsidP="00902D12">
            <w:pPr>
              <w:rPr>
                <w:rFonts w:cs="Arial"/>
                <w:b/>
                <w:bCs/>
              </w:rPr>
            </w:pPr>
            <w:r>
              <w:rPr>
                <w:rFonts w:cs="Arial"/>
                <w:b/>
                <w:bCs/>
              </w:rPr>
              <w:t>Parameterdatei</w:t>
            </w:r>
          </w:p>
        </w:tc>
        <w:tc>
          <w:tcPr>
            <w:tcW w:w="6958" w:type="dxa"/>
          </w:tcPr>
          <w:p w14:paraId="5967BBE8" w14:textId="60732B32" w:rsidR="00955530" w:rsidRDefault="00AE4784" w:rsidP="00BF24B2">
            <w:pPr>
              <w:rPr>
                <w:rFonts w:cs="Arial"/>
              </w:rPr>
            </w:pPr>
            <w:sdt>
              <w:sdtPr>
                <w:rPr>
                  <w:rFonts w:cs="Arial"/>
                </w:rPr>
                <w:alias w:val="Parameterdatei"/>
                <w:tag w:val="Parameterdatei"/>
                <w:id w:val="773088574"/>
                <w:lock w:val="sdtLocked"/>
                <w:placeholder>
                  <w:docPart w:val="562A3280A6284763AB78AE65CB1C745E"/>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675B332544C547F284CCCC1A3AE44811"/>
                </w:placeholder>
                <w:text/>
              </w:sdtPr>
              <w:sdtEndPr/>
              <w:sdtContent>
                <w:r w:rsidR="00BF24B2">
                  <w:rPr>
                    <w:rFonts w:cs="Arial"/>
                  </w:rPr>
                  <w:t>Defaults.txt</w:t>
                </w:r>
              </w:sdtContent>
            </w:sdt>
          </w:p>
        </w:tc>
      </w:tr>
      <w:tr w:rsidR="00BF24B2" w:rsidRPr="00DD2788" w14:paraId="4DDF19BD" w14:textId="77777777" w:rsidTr="00902D12">
        <w:trPr>
          <w:trHeight w:val="375"/>
        </w:trPr>
        <w:tc>
          <w:tcPr>
            <w:tcW w:w="2687" w:type="dxa"/>
          </w:tcPr>
          <w:p w14:paraId="5D1E4438"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FC272314C6D34949A2E83F5E2931F09A"/>
            </w:placeholder>
            <w:comboBox>
              <w:listItem w:displayText="Normal" w:value="Normal"/>
              <w:listItem w:displayText="Commandline-Installation" w:value="Commandline-Installation"/>
            </w:comboBox>
          </w:sdtPr>
          <w:sdtEndPr/>
          <w:sdtContent>
            <w:tc>
              <w:tcPr>
                <w:tcW w:w="6958" w:type="dxa"/>
              </w:tcPr>
              <w:p w14:paraId="6D2C0C41" w14:textId="77777777" w:rsidR="00BF24B2" w:rsidRPr="00DD2788" w:rsidRDefault="00973C44" w:rsidP="002A10E5">
                <w:pPr>
                  <w:rPr>
                    <w:rFonts w:cs="Arial"/>
                    <w:color w:val="FF0000"/>
                  </w:rPr>
                </w:pPr>
                <w:r>
                  <w:rPr>
                    <w:rFonts w:cs="Arial"/>
                    <w:color w:val="FF0000"/>
                  </w:rPr>
                  <w:t>Normal</w:t>
                </w:r>
              </w:p>
            </w:tc>
          </w:sdtContent>
        </w:sdt>
      </w:tr>
      <w:tr w:rsidR="003265E2" w14:paraId="14378844" w14:textId="77777777" w:rsidTr="00902D12">
        <w:trPr>
          <w:trHeight w:val="375"/>
        </w:trPr>
        <w:tc>
          <w:tcPr>
            <w:tcW w:w="2687" w:type="dxa"/>
          </w:tcPr>
          <w:p w14:paraId="02EB58E1" w14:textId="77777777" w:rsidR="003265E2" w:rsidRDefault="003265E2" w:rsidP="00BF24B2">
            <w:pPr>
              <w:rPr>
                <w:rFonts w:cs="Arial"/>
                <w:b/>
                <w:bCs/>
              </w:rPr>
            </w:pPr>
            <w:r>
              <w:rPr>
                <w:rFonts w:cs="Arial"/>
                <w:b/>
                <w:bCs/>
              </w:rPr>
              <w:t>Manuelle Vorarbeiten</w:t>
            </w:r>
          </w:p>
        </w:tc>
        <w:tc>
          <w:tcPr>
            <w:tcW w:w="6958" w:type="dxa"/>
          </w:tcPr>
          <w:p w14:paraId="19BD74D3" w14:textId="77777777" w:rsidR="003265E2" w:rsidRDefault="00973C44" w:rsidP="002A10E5">
            <w:pPr>
              <w:rPr>
                <w:rFonts w:cs="Arial"/>
              </w:rPr>
            </w:pPr>
            <w:r>
              <w:rPr>
                <w:rFonts w:cs="Arial"/>
              </w:rPr>
              <w:t>Keine</w:t>
            </w:r>
          </w:p>
        </w:tc>
      </w:tr>
      <w:tr w:rsidR="003265E2" w14:paraId="55541FBF" w14:textId="77777777" w:rsidTr="00902D12">
        <w:trPr>
          <w:trHeight w:val="375"/>
        </w:trPr>
        <w:tc>
          <w:tcPr>
            <w:tcW w:w="2687" w:type="dxa"/>
          </w:tcPr>
          <w:p w14:paraId="3173595E" w14:textId="77777777" w:rsidR="003265E2" w:rsidRDefault="003265E2" w:rsidP="00BF24B2">
            <w:pPr>
              <w:rPr>
                <w:rFonts w:cs="Arial"/>
                <w:b/>
                <w:bCs/>
              </w:rPr>
            </w:pPr>
            <w:r>
              <w:rPr>
                <w:rFonts w:cs="Arial"/>
                <w:b/>
                <w:bCs/>
              </w:rPr>
              <w:t>Manuelle Nacharbeiten</w:t>
            </w:r>
          </w:p>
        </w:tc>
        <w:tc>
          <w:tcPr>
            <w:tcW w:w="6958" w:type="dxa"/>
          </w:tcPr>
          <w:p w14:paraId="60AC480E" w14:textId="335A8751" w:rsidR="00A13031" w:rsidRDefault="00A13031" w:rsidP="00A13031">
            <w:pPr>
              <w:rPr>
                <w:rFonts w:cs="Arial"/>
              </w:rPr>
            </w:pPr>
            <w:r>
              <w:rPr>
                <w:rFonts w:cs="Arial"/>
              </w:rPr>
              <w:t xml:space="preserve">Auf einem der Multirole Server muss dies </w:t>
            </w:r>
            <w:r w:rsidR="00905FD8">
              <w:rPr>
                <w:rFonts w:cs="Arial"/>
              </w:rPr>
              <w:t xml:space="preserve">einmalig </w:t>
            </w:r>
            <w:r>
              <w:rPr>
                <w:rFonts w:cs="Arial"/>
              </w:rPr>
              <w:t>ausgeführt werden:</w:t>
            </w:r>
          </w:p>
          <w:p w14:paraId="261DEEB6" w14:textId="48779412" w:rsidR="00905FD8" w:rsidRDefault="00905FD8" w:rsidP="00A13031">
            <w:pPr>
              <w:rPr>
                <w:rFonts w:cs="Arial"/>
              </w:rPr>
            </w:pPr>
            <w:r>
              <w:rPr>
                <w:rFonts w:cs="Arial"/>
              </w:rPr>
              <w:t xml:space="preserve">Das untenstehende Skript kommt mit dem Paket MS_EXCH2013_Rework. Aufruf des Skripts mit dem Command: </w:t>
            </w:r>
          </w:p>
          <w:p w14:paraId="44655591" w14:textId="49270E4D" w:rsidR="00905FD8" w:rsidRDefault="00905FD8" w:rsidP="00A13031">
            <w:pPr>
              <w:rPr>
                <w:rFonts w:cs="Arial"/>
              </w:rPr>
            </w:pPr>
            <w:r>
              <w:rPr>
                <w:rFonts w:cs="Arial"/>
              </w:rPr>
              <w:t xml:space="preserve">install-script.ps1 -switch a -force </w:t>
            </w:r>
          </w:p>
          <w:p w14:paraId="4A914F88" w14:textId="77777777" w:rsidR="00C77B2E" w:rsidRDefault="00C77B2E" w:rsidP="00A13031">
            <w:pPr>
              <w:rPr>
                <w:rFonts w:cs="Arial"/>
              </w:rPr>
            </w:pPr>
          </w:p>
          <w:p w14:paraId="218BB0B6" w14:textId="7B5D6FA7" w:rsidR="00A13031" w:rsidRDefault="00A13031" w:rsidP="00A13031">
            <w:pPr>
              <w:rPr>
                <w:rFonts w:cs="Arial"/>
              </w:rPr>
            </w:pPr>
            <w:r w:rsidRPr="00A13031">
              <w:rPr>
                <w:rFonts w:cs="Arial"/>
              </w:rPr>
              <w:t>$CMNetBiosName = $cfg["CM_DOMAIN_NETBIOSNAME"]</w:t>
            </w:r>
          </w:p>
          <w:p w14:paraId="46EC14B0" w14:textId="4A39014A" w:rsidR="00A13031" w:rsidRPr="00A13031" w:rsidRDefault="00A13031" w:rsidP="00A13031">
            <w:pPr>
              <w:rPr>
                <w:rFonts w:cs="Arial"/>
              </w:rPr>
            </w:pPr>
            <w:r w:rsidRPr="00A13031">
              <w:rPr>
                <w:rFonts w:cs="Arial"/>
              </w:rPr>
              <w:t>$</w:t>
            </w:r>
            <w:r>
              <w:rPr>
                <w:rFonts w:cs="Arial"/>
              </w:rPr>
              <w:t>ExchangeServiceUser = „</w:t>
            </w:r>
            <w:r w:rsidRPr="00A13031">
              <w:rPr>
                <w:rFonts w:cs="Arial"/>
              </w:rPr>
              <w:t>SVC_EXC_KERBEROS</w:t>
            </w:r>
            <w:r>
              <w:rPr>
                <w:rFonts w:cs="Arial"/>
              </w:rPr>
              <w:t>“</w:t>
            </w:r>
          </w:p>
          <w:p w14:paraId="191D6725" w14:textId="06FBAC99" w:rsidR="00A13031" w:rsidRPr="00A13031" w:rsidRDefault="00A13031" w:rsidP="00A13031">
            <w:pPr>
              <w:rPr>
                <w:rFonts w:cs="Arial"/>
              </w:rPr>
            </w:pPr>
            <w:r w:rsidRPr="00A13031">
              <w:rPr>
                <w:rFonts w:cs="Arial"/>
              </w:rPr>
              <w:lastRenderedPageBreak/>
              <w:t>$User = $CMNetBiosName + "\" + $ExchangeServiceUser</w:t>
            </w:r>
          </w:p>
          <w:p w14:paraId="59158472" w14:textId="2063B5D7" w:rsidR="0075192C" w:rsidRDefault="00A13031" w:rsidP="00A13031">
            <w:pPr>
              <w:rPr>
                <w:rFonts w:cs="Arial"/>
              </w:rPr>
            </w:pPr>
            <w:r w:rsidRPr="00A13031">
              <w:rPr>
                <w:rFonts w:cs="Arial"/>
              </w:rPr>
              <w:t>$accountForestCredential = Get-Credential $Use</w:t>
            </w:r>
            <w:r w:rsidR="0075192C" w:rsidRPr="00A13031">
              <w:rPr>
                <w:rFonts w:cs="Arial"/>
              </w:rPr>
              <w:t>$DomainController</w:t>
            </w:r>
            <w:r w:rsidR="0075192C">
              <w:rPr>
                <w:rFonts w:cs="Arial"/>
              </w:rPr>
              <w:t xml:space="preserve"> = &lt;DC1_CM_FQDN&gt;</w:t>
            </w:r>
          </w:p>
          <w:p w14:paraId="70867B9A" w14:textId="0EDFD47D" w:rsidR="00A13031" w:rsidRPr="00A13031" w:rsidRDefault="00A13031" w:rsidP="00A13031">
            <w:pPr>
              <w:rPr>
                <w:rFonts w:cs="Arial"/>
              </w:rPr>
            </w:pPr>
            <w:r w:rsidRPr="00A13031">
              <w:rPr>
                <w:rFonts w:cs="Arial"/>
              </w:rPr>
              <w:t>$OrgMgmt = Get-RoleGroup "Organization Management"</w:t>
            </w:r>
          </w:p>
          <w:p w14:paraId="7240C6BE" w14:textId="6D3D4A5C" w:rsidR="00A13031" w:rsidRDefault="00A13031" w:rsidP="00A13031">
            <w:pPr>
              <w:rPr>
                <w:rFonts w:cs="Arial"/>
              </w:rPr>
            </w:pPr>
            <w:r w:rsidRPr="00A13031">
              <w:rPr>
                <w:rFonts w:cs="Arial"/>
              </w:rPr>
              <w:t>$RoleGroupName = “Organization Management – Linked CM”</w:t>
            </w:r>
          </w:p>
          <w:p w14:paraId="635AAF72" w14:textId="3FE1775E" w:rsidR="0075192C" w:rsidRPr="00A13031" w:rsidRDefault="0075192C" w:rsidP="00A13031">
            <w:pPr>
              <w:rPr>
                <w:rFonts w:cs="Arial"/>
              </w:rPr>
            </w:pPr>
            <w:r w:rsidRPr="0075192C">
              <w:rPr>
                <w:rFonts w:cs="Arial"/>
              </w:rPr>
              <w:t>$accountForestCredential = Get-Credential &lt;</w:t>
            </w:r>
            <w:r>
              <w:t>C</w:t>
            </w:r>
            <w:r w:rsidRPr="0075192C">
              <w:rPr>
                <w:rFonts w:cs="Arial"/>
              </w:rPr>
              <w:t>M_DOMAIN_NETBIOSNAME&gt;\SVC_EXC_</w:t>
            </w:r>
            <w:r w:rsidR="00C77B2E">
              <w:rPr>
                <w:rFonts w:cs="Arial"/>
              </w:rPr>
              <w:t>PF_LINKED</w:t>
            </w:r>
          </w:p>
          <w:p w14:paraId="1A28BAA4" w14:textId="0F8FD41F" w:rsidR="003265E2" w:rsidRDefault="00A13031" w:rsidP="00A13031">
            <w:pPr>
              <w:rPr>
                <w:rFonts w:cs="Arial"/>
              </w:rPr>
            </w:pPr>
            <w:r w:rsidRPr="00A13031">
              <w:rPr>
                <w:rFonts w:cs="Arial"/>
              </w:rPr>
              <w:t xml:space="preserve">New-RoleGroup $RoleGroupName -LinkedForeignGroup </w:t>
            </w:r>
            <w:r w:rsidR="00C77B2E" w:rsidRPr="00A13031">
              <w:rPr>
                <w:rFonts w:cs="Arial"/>
              </w:rPr>
              <w:t>"</w:t>
            </w:r>
            <w:r w:rsidR="00C77B2E" w:rsidRPr="0075192C">
              <w:rPr>
                <w:rFonts w:cs="Arial"/>
              </w:rPr>
              <w:t>ACC_EXC_Administrate</w:t>
            </w:r>
            <w:r w:rsidR="00C77B2E" w:rsidRPr="00A13031">
              <w:rPr>
                <w:rFonts w:cs="Arial"/>
              </w:rPr>
              <w:t>"</w:t>
            </w:r>
            <w:r w:rsidR="00C77B2E">
              <w:rPr>
                <w:rFonts w:cs="Arial"/>
              </w:rPr>
              <w:t xml:space="preserve"> </w:t>
            </w:r>
            <w:r w:rsidRPr="00A13031">
              <w:rPr>
                <w:rFonts w:cs="Arial"/>
              </w:rPr>
              <w:t>-LinkedDomainController $DomainController -LinkedCredential $accountForestCredential -Roles $OrgMgmt.Roles</w:t>
            </w:r>
          </w:p>
          <w:p w14:paraId="485C3999" w14:textId="77777777" w:rsidR="00C77B2E" w:rsidRPr="00C77B2E" w:rsidRDefault="00C77B2E" w:rsidP="00C77B2E">
            <w:pPr>
              <w:rPr>
                <w:rFonts w:cs="Arial"/>
              </w:rPr>
            </w:pPr>
            <w:r w:rsidRPr="00C77B2E">
              <w:rPr>
                <w:rFonts w:cs="Arial"/>
              </w:rPr>
              <w:t>Get-ManagementRoleAssignment -RoleAssignee $ RoleGroupName -Role My* | Remove-ManagementRoleAssignment –Confirm:$false</w:t>
            </w:r>
          </w:p>
          <w:p w14:paraId="151A875D" w14:textId="77777777" w:rsidR="00C77B2E" w:rsidRPr="00C77B2E" w:rsidRDefault="00C77B2E" w:rsidP="00C77B2E">
            <w:pPr>
              <w:rPr>
                <w:rFonts w:cs="Arial"/>
              </w:rPr>
            </w:pPr>
            <w:r w:rsidRPr="00C77B2E">
              <w:rPr>
                <w:rFonts w:cs="Arial"/>
              </w:rPr>
              <w:t xml:space="preserve">Get-ManagementRoleAssignement -RoleAssignee $RoleGroupName| New-ManagementRoleAssignment -SecurityGroup $ RoleGroupName </w:t>
            </w:r>
          </w:p>
          <w:p w14:paraId="31383B9F" w14:textId="35C7BA07" w:rsidR="00C77B2E" w:rsidRDefault="00C77B2E" w:rsidP="00C77B2E">
            <w:pPr>
              <w:rPr>
                <w:rFonts w:cs="Arial"/>
              </w:rPr>
            </w:pPr>
            <w:r w:rsidRPr="00C77B2E">
              <w:rPr>
                <w:rFonts w:cs="Arial"/>
              </w:rPr>
              <w:t>–Delegating</w:t>
            </w:r>
          </w:p>
        </w:tc>
      </w:tr>
      <w:tr w:rsidR="003265E2" w14:paraId="0C9D4321" w14:textId="77777777" w:rsidTr="00902D12">
        <w:trPr>
          <w:trHeight w:val="375"/>
        </w:trPr>
        <w:tc>
          <w:tcPr>
            <w:tcW w:w="2687" w:type="dxa"/>
          </w:tcPr>
          <w:p w14:paraId="1752CC30" w14:textId="77777777" w:rsidR="003265E2" w:rsidRDefault="003265E2" w:rsidP="00BF24B2">
            <w:pPr>
              <w:rPr>
                <w:rFonts w:cs="Arial"/>
                <w:b/>
                <w:bCs/>
              </w:rPr>
            </w:pPr>
            <w:r>
              <w:rPr>
                <w:rFonts w:cs="Arial"/>
                <w:b/>
                <w:bCs/>
              </w:rPr>
              <w:lastRenderedPageBreak/>
              <w:t>Restart von Prozessen</w:t>
            </w:r>
          </w:p>
        </w:tc>
        <w:tc>
          <w:tcPr>
            <w:tcW w:w="6958" w:type="dxa"/>
          </w:tcPr>
          <w:p w14:paraId="5E701332" w14:textId="77777777" w:rsidR="003265E2" w:rsidRDefault="00973C44" w:rsidP="002A10E5">
            <w:pPr>
              <w:rPr>
                <w:rFonts w:cs="Arial"/>
              </w:rPr>
            </w:pPr>
            <w:r>
              <w:rPr>
                <w:rFonts w:cs="Arial"/>
              </w:rPr>
              <w:t>Kein Restart von Prozessen notwendig</w:t>
            </w:r>
          </w:p>
        </w:tc>
      </w:tr>
    </w:tbl>
    <w:p w14:paraId="0824F3ED"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t>Detaili</w:t>
      </w:r>
      <w:r w:rsidRPr="00D54A23">
        <w:rPr>
          <w:bCs/>
        </w:rPr>
        <w:t>nformationen</w:t>
      </w:r>
      <w:bookmarkEnd w:id="54"/>
      <w:r>
        <w:rPr>
          <w:bCs/>
        </w:rPr>
        <w:t xml:space="preserve"> zu Installation und Deinstallation</w:t>
      </w:r>
    </w:p>
    <w:p w14:paraId="0CAE81A6"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26DA64C9" w14:textId="77777777" w:rsidTr="000C57C2">
        <w:trPr>
          <w:cantSplit/>
          <w:trHeight w:val="337"/>
        </w:trPr>
        <w:tc>
          <w:tcPr>
            <w:tcW w:w="1418" w:type="dxa"/>
            <w:shd w:val="clear" w:color="auto" w:fill="D9D9D9" w:themeFill="background1" w:themeFillShade="D9"/>
            <w:vAlign w:val="center"/>
          </w:tcPr>
          <w:p w14:paraId="1DB079C6" w14:textId="77777777" w:rsidR="004860B0" w:rsidRPr="00033262" w:rsidRDefault="0047108F" w:rsidP="000339C1">
            <w:pPr>
              <w:pStyle w:val="TabelleConfigDBTitel"/>
            </w:pPr>
            <w:r>
              <w:t>Variable</w:t>
            </w:r>
          </w:p>
        </w:tc>
        <w:sdt>
          <w:sdtPr>
            <w:rPr>
              <w:rFonts w:cs="Arial"/>
              <w:szCs w:val="24"/>
            </w:rPr>
            <w:alias w:val="Name der ConfigDB-Variable"/>
            <w:tag w:val="Name der ConfigDB-Variable"/>
            <w:id w:val="412276443"/>
            <w:placeholder>
              <w:docPart w:val="3874B4119DB945EA8BA40497E639DC8E"/>
            </w:placeholder>
            <w:text/>
          </w:sdtPr>
          <w:sdtEndPr/>
          <w:sdtContent>
            <w:tc>
              <w:tcPr>
                <w:tcW w:w="8108" w:type="dxa"/>
                <w:shd w:val="clear" w:color="auto" w:fill="D9D9D9" w:themeFill="background1" w:themeFillShade="D9"/>
                <w:vAlign w:val="center"/>
              </w:tcPr>
              <w:p w14:paraId="163C6AD0" w14:textId="3678805F" w:rsidR="004860B0" w:rsidRPr="00033262" w:rsidRDefault="00AF0DEE" w:rsidP="000C57C2">
                <w:pPr>
                  <w:pStyle w:val="TabelleConfigDBVariablen-Name"/>
                </w:pPr>
                <w:r w:rsidRPr="00AF0DEE">
                  <w:rPr>
                    <w:rFonts w:cs="Arial"/>
                    <w:szCs w:val="24"/>
                  </w:rPr>
                  <w:t>CM_DC1_FQDN</w:t>
                </w:r>
              </w:p>
            </w:tc>
          </w:sdtContent>
        </w:sdt>
      </w:tr>
      <w:tr w:rsidR="004860B0" w:rsidRPr="0048635B" w14:paraId="4C669AEF" w14:textId="77777777" w:rsidTr="000C57C2">
        <w:trPr>
          <w:cantSplit/>
          <w:trHeight w:val="284"/>
        </w:trPr>
        <w:tc>
          <w:tcPr>
            <w:tcW w:w="1418" w:type="dxa"/>
            <w:shd w:val="clear" w:color="auto" w:fill="D9D9D9" w:themeFill="background1" w:themeFillShade="D9"/>
            <w:vAlign w:val="center"/>
          </w:tcPr>
          <w:p w14:paraId="235947D7"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3325CE42" w14:textId="23C966C8" w:rsidR="004860B0" w:rsidRPr="0048635B" w:rsidRDefault="00AF0DEE" w:rsidP="00AF0DEE">
            <w:pPr>
              <w:pStyle w:val="TabelleConfigDB"/>
              <w:rPr>
                <w:rFonts w:cs="Arial"/>
                <w:szCs w:val="24"/>
              </w:rPr>
            </w:pPr>
            <w:r>
              <w:t>Zum Anlegen der Accounts in der Central Management Domain</w:t>
            </w:r>
          </w:p>
        </w:tc>
      </w:tr>
      <w:tr w:rsidR="004860B0" w:rsidRPr="0048635B" w14:paraId="523E29F2" w14:textId="77777777" w:rsidTr="000C57C2">
        <w:trPr>
          <w:cantSplit/>
          <w:trHeight w:val="284"/>
        </w:trPr>
        <w:tc>
          <w:tcPr>
            <w:tcW w:w="1418" w:type="dxa"/>
            <w:shd w:val="clear" w:color="auto" w:fill="D9D9D9" w:themeFill="background1" w:themeFillShade="D9"/>
            <w:vAlign w:val="center"/>
          </w:tcPr>
          <w:p w14:paraId="17529E5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57903495" w14:textId="77777777" w:rsidR="004860B0" w:rsidRPr="00EF4E16" w:rsidRDefault="00AE4784" w:rsidP="00DB152B">
            <w:pPr>
              <w:pStyle w:val="TabelleConfigDBErfordernis"/>
            </w:pPr>
            <w:sdt>
              <w:sdtPr>
                <w:alias w:val="Erfordernis"/>
                <w:tag w:val="Erfordernis"/>
                <w:id w:val="-1616670446"/>
                <w:placeholder>
                  <w:docPart w:val="A8ED1584E6144AB5B2350BA656CCF69E"/>
                </w:placeholder>
                <w:dropDownList>
                  <w:listItem w:value="Wählen Sie ein Element aus."/>
                  <w:listItem w:displayText="Ja" w:value="1"/>
                  <w:listItem w:displayText="Nein" w:value="0"/>
                  <w:listItem w:displayText="Bedingt" w:value="-1"/>
                </w:dropDownList>
              </w:sdtPr>
              <w:sdtEndPr/>
              <w:sdtContent>
                <w:r w:rsidR="00973C44">
                  <w:t>Ja</w:t>
                </w:r>
              </w:sdtContent>
            </w:sdt>
            <w:r w:rsidR="004860B0">
              <w:tab/>
            </w:r>
          </w:p>
        </w:tc>
      </w:tr>
      <w:tr w:rsidR="004860B0" w:rsidRPr="0048635B" w14:paraId="7E399653"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35DBFF62"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53E11D9B" w14:textId="65083659" w:rsidR="004860B0" w:rsidRPr="009F1B81" w:rsidRDefault="002772C8" w:rsidP="000339C1">
            <w:pPr>
              <w:pStyle w:val="TabelleConfigDB"/>
            </w:pPr>
            <w:r>
              <w:t>Dies ist eine neue Variable</w:t>
            </w:r>
          </w:p>
        </w:tc>
      </w:tr>
      <w:tr w:rsidR="004860B0" w:rsidRPr="0048635B" w14:paraId="72475AC3"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0248F840"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46859BC" w14:textId="77777777" w:rsidR="004860B0" w:rsidRPr="009F1B81" w:rsidRDefault="004860B0" w:rsidP="000C57C2">
            <w:pPr>
              <w:pStyle w:val="TabelleConfigDB"/>
              <w:keepNext w:val="0"/>
            </w:pPr>
          </w:p>
        </w:tc>
      </w:tr>
    </w:tbl>
    <w:p w14:paraId="770D6DBE" w14:textId="77777777"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6C7009" w:rsidRPr="0048635B" w14:paraId="6470D24E" w14:textId="77777777" w:rsidTr="002A0F55">
        <w:trPr>
          <w:cantSplit/>
          <w:trHeight w:val="337"/>
        </w:trPr>
        <w:tc>
          <w:tcPr>
            <w:tcW w:w="1418" w:type="dxa"/>
            <w:shd w:val="clear" w:color="auto" w:fill="D9D9D9" w:themeFill="background1" w:themeFillShade="D9"/>
            <w:vAlign w:val="center"/>
          </w:tcPr>
          <w:p w14:paraId="675DB86B" w14:textId="77777777" w:rsidR="006C7009" w:rsidRPr="00033262" w:rsidRDefault="006C7009" w:rsidP="002A0F55">
            <w:pPr>
              <w:pStyle w:val="TabelleConfigDBTitel"/>
            </w:pPr>
            <w:r>
              <w:t>Variable</w:t>
            </w:r>
          </w:p>
        </w:tc>
        <w:sdt>
          <w:sdtPr>
            <w:rPr>
              <w:rFonts w:cs="Arial"/>
              <w:szCs w:val="24"/>
            </w:rPr>
            <w:alias w:val="Name der ConfigDB-Variable"/>
            <w:tag w:val="Name der ConfigDB-Variable"/>
            <w:id w:val="-57252156"/>
            <w:placeholder>
              <w:docPart w:val="7C3C4C7246D04E1B967EB6B53D404D96"/>
            </w:placeholder>
            <w:text/>
          </w:sdtPr>
          <w:sdtEndPr/>
          <w:sdtContent>
            <w:tc>
              <w:tcPr>
                <w:tcW w:w="8108" w:type="dxa"/>
                <w:shd w:val="clear" w:color="auto" w:fill="D9D9D9" w:themeFill="background1" w:themeFillShade="D9"/>
                <w:vAlign w:val="center"/>
              </w:tcPr>
              <w:p w14:paraId="1178DADC" w14:textId="37B03FAA" w:rsidR="006C7009" w:rsidRPr="00033262" w:rsidRDefault="00905FD8" w:rsidP="002A0F55">
                <w:pPr>
                  <w:pStyle w:val="TabelleConfigDBVariablen-Name"/>
                </w:pPr>
                <w:r>
                  <w:rPr>
                    <w:rFonts w:cs="Arial"/>
                    <w:szCs w:val="24"/>
                  </w:rPr>
                  <w:t>EX2013_CFG_ADMIN_ROLE_GROUP</w:t>
                </w:r>
              </w:p>
            </w:tc>
          </w:sdtContent>
        </w:sdt>
      </w:tr>
      <w:tr w:rsidR="006C7009" w:rsidRPr="0048635B" w14:paraId="544CE095" w14:textId="77777777" w:rsidTr="002A0F55">
        <w:trPr>
          <w:cantSplit/>
          <w:trHeight w:val="284"/>
        </w:trPr>
        <w:tc>
          <w:tcPr>
            <w:tcW w:w="1418" w:type="dxa"/>
            <w:shd w:val="clear" w:color="auto" w:fill="D9D9D9" w:themeFill="background1" w:themeFillShade="D9"/>
            <w:vAlign w:val="center"/>
          </w:tcPr>
          <w:p w14:paraId="5740F6DE" w14:textId="77777777" w:rsidR="006C7009" w:rsidRPr="0048635B" w:rsidRDefault="006C7009" w:rsidP="002A0F55">
            <w:pPr>
              <w:pStyle w:val="TabelleConfigDBTitel"/>
              <w:rPr>
                <w:rFonts w:cs="Arial"/>
                <w:szCs w:val="24"/>
              </w:rPr>
            </w:pPr>
            <w:r>
              <w:rPr>
                <w:rFonts w:cs="Arial"/>
                <w:szCs w:val="24"/>
              </w:rPr>
              <w:t>Funktion</w:t>
            </w:r>
          </w:p>
        </w:tc>
        <w:tc>
          <w:tcPr>
            <w:tcW w:w="8108" w:type="dxa"/>
          </w:tcPr>
          <w:p w14:paraId="724B7824" w14:textId="50BDE6E7" w:rsidR="006C7009" w:rsidRPr="0048635B" w:rsidRDefault="00AF0DEE" w:rsidP="002A0F55">
            <w:pPr>
              <w:pStyle w:val="TabelleConfigDB"/>
              <w:rPr>
                <w:rFonts w:cs="Arial"/>
                <w:szCs w:val="24"/>
              </w:rPr>
            </w:pPr>
            <w:r>
              <w:t xml:space="preserve">Admin Role Group / </w:t>
            </w:r>
            <w:r w:rsidRPr="006C7009">
              <w:t>AR_EXC_Admins</w:t>
            </w:r>
          </w:p>
        </w:tc>
      </w:tr>
      <w:tr w:rsidR="006C7009" w:rsidRPr="0048635B" w14:paraId="54BA7059" w14:textId="77777777" w:rsidTr="002A0F55">
        <w:trPr>
          <w:cantSplit/>
          <w:trHeight w:val="284"/>
        </w:trPr>
        <w:tc>
          <w:tcPr>
            <w:tcW w:w="1418" w:type="dxa"/>
            <w:shd w:val="clear" w:color="auto" w:fill="D9D9D9" w:themeFill="background1" w:themeFillShade="D9"/>
            <w:vAlign w:val="center"/>
          </w:tcPr>
          <w:p w14:paraId="2450965D" w14:textId="77777777" w:rsidR="006C7009" w:rsidRPr="0048635B" w:rsidRDefault="006C7009" w:rsidP="002A0F55">
            <w:pPr>
              <w:pStyle w:val="TabelleConfigDBTitel"/>
              <w:rPr>
                <w:rFonts w:cs="Arial"/>
                <w:szCs w:val="24"/>
              </w:rPr>
            </w:pPr>
            <w:r>
              <w:rPr>
                <w:rFonts w:cs="Arial"/>
                <w:szCs w:val="24"/>
              </w:rPr>
              <w:t>Erforderlich</w:t>
            </w:r>
          </w:p>
        </w:tc>
        <w:tc>
          <w:tcPr>
            <w:tcW w:w="8108" w:type="dxa"/>
          </w:tcPr>
          <w:p w14:paraId="42A52648" w14:textId="77777777" w:rsidR="006C7009" w:rsidRPr="00EF4E16" w:rsidRDefault="00AE4784" w:rsidP="002A0F55">
            <w:pPr>
              <w:pStyle w:val="TabelleConfigDBErfordernis"/>
            </w:pPr>
            <w:sdt>
              <w:sdtPr>
                <w:alias w:val="Erfordernis"/>
                <w:tag w:val="Erfordernis"/>
                <w:id w:val="-1268467835"/>
                <w:placeholder>
                  <w:docPart w:val="B8A6DCD3D73A47228AD627B315F05A27"/>
                </w:placeholder>
                <w:dropDownList>
                  <w:listItem w:value="Wählen Sie ein Element aus."/>
                  <w:listItem w:displayText="Ja" w:value="1"/>
                  <w:listItem w:displayText="Nein" w:value="0"/>
                  <w:listItem w:displayText="Bedingt" w:value="-1"/>
                </w:dropDownList>
              </w:sdtPr>
              <w:sdtEndPr/>
              <w:sdtContent>
                <w:r w:rsidR="006C7009">
                  <w:t>Ja</w:t>
                </w:r>
              </w:sdtContent>
            </w:sdt>
            <w:r w:rsidR="006C7009">
              <w:tab/>
            </w:r>
          </w:p>
        </w:tc>
      </w:tr>
      <w:tr w:rsidR="006C7009" w:rsidRPr="0048635B" w14:paraId="477EC91F" w14:textId="77777777" w:rsidTr="002A0F55">
        <w:trPr>
          <w:cantSplit/>
          <w:trHeight w:val="284"/>
        </w:trPr>
        <w:tc>
          <w:tcPr>
            <w:tcW w:w="1418" w:type="dxa"/>
            <w:tcBorders>
              <w:bottom w:val="single" w:sz="4" w:space="0" w:color="auto"/>
            </w:tcBorders>
            <w:shd w:val="clear" w:color="auto" w:fill="D9D9D9" w:themeFill="background1" w:themeFillShade="D9"/>
            <w:vAlign w:val="center"/>
          </w:tcPr>
          <w:p w14:paraId="0F74D828" w14:textId="77777777" w:rsidR="006C7009" w:rsidRPr="0048635B" w:rsidRDefault="006C7009" w:rsidP="002A0F55">
            <w:pPr>
              <w:pStyle w:val="TabelleConfigDBTitel"/>
              <w:rPr>
                <w:rFonts w:cs="Arial"/>
                <w:szCs w:val="24"/>
              </w:rPr>
            </w:pPr>
            <w:r>
              <w:rPr>
                <w:rFonts w:cs="Arial"/>
                <w:szCs w:val="24"/>
              </w:rPr>
              <w:t>Bemerkung</w:t>
            </w:r>
          </w:p>
        </w:tc>
        <w:tc>
          <w:tcPr>
            <w:tcW w:w="8108" w:type="dxa"/>
            <w:tcBorders>
              <w:bottom w:val="single" w:sz="4" w:space="0" w:color="auto"/>
            </w:tcBorders>
          </w:tcPr>
          <w:p w14:paraId="698067BD" w14:textId="77777777" w:rsidR="00567855" w:rsidRDefault="00567855" w:rsidP="002A0F55">
            <w:pPr>
              <w:pStyle w:val="TabelleConfigDB"/>
            </w:pPr>
            <w:r>
              <w:t xml:space="preserve">Dies ist eine neue Variable </w:t>
            </w:r>
          </w:p>
          <w:p w14:paraId="1095377F" w14:textId="275E58C6" w:rsidR="006C7009" w:rsidRPr="009F1B81" w:rsidRDefault="00905FD8" w:rsidP="002A0F55">
            <w:pPr>
              <w:pStyle w:val="TabelleConfigDB"/>
            </w:pPr>
            <w:r>
              <w:t xml:space="preserve">Vormals: </w:t>
            </w:r>
            <w:r w:rsidRPr="00AF0DEE">
              <w:rPr>
                <w:rFonts w:cs="Arial"/>
                <w:szCs w:val="24"/>
              </w:rPr>
              <w:t>AD_CFG_GROUP_0001_PROPERTIES</w:t>
            </w:r>
          </w:p>
        </w:tc>
      </w:tr>
      <w:tr w:rsidR="006C7009" w:rsidRPr="0048635B" w14:paraId="4859D6C0" w14:textId="77777777" w:rsidTr="002A0F55">
        <w:trPr>
          <w:cantSplit/>
          <w:trHeight w:hRule="exact" w:val="170"/>
        </w:trPr>
        <w:tc>
          <w:tcPr>
            <w:tcW w:w="1418" w:type="dxa"/>
            <w:tcBorders>
              <w:top w:val="single" w:sz="4" w:space="0" w:color="auto"/>
              <w:left w:val="nil"/>
              <w:bottom w:val="nil"/>
              <w:right w:val="nil"/>
            </w:tcBorders>
            <w:shd w:val="clear" w:color="auto" w:fill="auto"/>
            <w:vAlign w:val="center"/>
          </w:tcPr>
          <w:p w14:paraId="65F676C3" w14:textId="77777777" w:rsidR="006C7009" w:rsidRDefault="006C7009" w:rsidP="002A0F55">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3B370223" w14:textId="77777777" w:rsidR="006C7009" w:rsidRPr="009F1B81" w:rsidRDefault="006C7009" w:rsidP="002A0F55">
            <w:pPr>
              <w:pStyle w:val="TabelleConfigDB"/>
              <w:keepNext w:val="0"/>
            </w:pPr>
          </w:p>
        </w:tc>
      </w:tr>
    </w:tbl>
    <w:p w14:paraId="306660E4" w14:textId="2EAC803F" w:rsidR="00955530" w:rsidRDefault="00955530"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6C7009" w:rsidRPr="0048635B" w14:paraId="5808FD94" w14:textId="77777777" w:rsidTr="002A0F55">
        <w:trPr>
          <w:cantSplit/>
          <w:trHeight w:val="337"/>
        </w:trPr>
        <w:tc>
          <w:tcPr>
            <w:tcW w:w="1418" w:type="dxa"/>
            <w:shd w:val="clear" w:color="auto" w:fill="D9D9D9" w:themeFill="background1" w:themeFillShade="D9"/>
            <w:vAlign w:val="center"/>
          </w:tcPr>
          <w:p w14:paraId="50925F23" w14:textId="77777777" w:rsidR="006C7009" w:rsidRPr="00033262" w:rsidRDefault="006C7009" w:rsidP="002A0F55">
            <w:pPr>
              <w:pStyle w:val="TabelleConfigDBTitel"/>
            </w:pPr>
            <w:r>
              <w:t>Variable</w:t>
            </w:r>
          </w:p>
        </w:tc>
        <w:sdt>
          <w:sdtPr>
            <w:rPr>
              <w:rFonts w:cs="Arial"/>
              <w:szCs w:val="24"/>
            </w:rPr>
            <w:alias w:val="Name der ConfigDB-Variable"/>
            <w:tag w:val="Name der ConfigDB-Variable"/>
            <w:id w:val="-1915615325"/>
            <w:placeholder>
              <w:docPart w:val="43349B71619B445984154E67506DDEEB"/>
            </w:placeholder>
            <w:text/>
          </w:sdtPr>
          <w:sdtEndPr/>
          <w:sdtContent>
            <w:tc>
              <w:tcPr>
                <w:tcW w:w="8108" w:type="dxa"/>
                <w:shd w:val="clear" w:color="auto" w:fill="D9D9D9" w:themeFill="background1" w:themeFillShade="D9"/>
                <w:vAlign w:val="center"/>
              </w:tcPr>
              <w:p w14:paraId="1A58B448" w14:textId="1C78CE97" w:rsidR="006C7009" w:rsidRPr="00033262" w:rsidRDefault="00905FD8" w:rsidP="002A0F55">
                <w:pPr>
                  <w:pStyle w:val="TabelleConfigDBVariablen-Name"/>
                </w:pPr>
                <w:r>
                  <w:rPr>
                    <w:rFonts w:cs="Arial"/>
                    <w:szCs w:val="24"/>
                  </w:rPr>
                  <w:t>EX2013_CFG_ACCESS_GROUP</w:t>
                </w:r>
              </w:p>
            </w:tc>
          </w:sdtContent>
        </w:sdt>
      </w:tr>
      <w:tr w:rsidR="006C7009" w:rsidRPr="0048635B" w14:paraId="5D570F8B" w14:textId="77777777" w:rsidTr="002A0F55">
        <w:trPr>
          <w:cantSplit/>
          <w:trHeight w:val="284"/>
        </w:trPr>
        <w:tc>
          <w:tcPr>
            <w:tcW w:w="1418" w:type="dxa"/>
            <w:shd w:val="clear" w:color="auto" w:fill="D9D9D9" w:themeFill="background1" w:themeFillShade="D9"/>
            <w:vAlign w:val="center"/>
          </w:tcPr>
          <w:p w14:paraId="6BF50548" w14:textId="77777777" w:rsidR="006C7009" w:rsidRPr="0048635B" w:rsidRDefault="006C7009" w:rsidP="002A0F55">
            <w:pPr>
              <w:pStyle w:val="TabelleConfigDBTitel"/>
              <w:rPr>
                <w:rFonts w:cs="Arial"/>
                <w:szCs w:val="24"/>
              </w:rPr>
            </w:pPr>
            <w:r>
              <w:rPr>
                <w:rFonts w:cs="Arial"/>
                <w:szCs w:val="24"/>
              </w:rPr>
              <w:t>Funktion</w:t>
            </w:r>
          </w:p>
        </w:tc>
        <w:tc>
          <w:tcPr>
            <w:tcW w:w="8108" w:type="dxa"/>
          </w:tcPr>
          <w:p w14:paraId="31D8984A" w14:textId="5CEAD8CC" w:rsidR="006C7009" w:rsidRPr="0048635B" w:rsidRDefault="00AF0DEE" w:rsidP="002A0F55">
            <w:pPr>
              <w:pStyle w:val="TabelleConfigDB"/>
              <w:rPr>
                <w:rFonts w:cs="Arial"/>
                <w:szCs w:val="24"/>
              </w:rPr>
            </w:pPr>
            <w:r>
              <w:t xml:space="preserve">Admin Access Group / </w:t>
            </w:r>
            <w:r w:rsidRPr="006C7009">
              <w:t>ACC_EXC_Administrate</w:t>
            </w:r>
          </w:p>
        </w:tc>
      </w:tr>
      <w:tr w:rsidR="006C7009" w:rsidRPr="0048635B" w14:paraId="29034B29" w14:textId="77777777" w:rsidTr="002A0F55">
        <w:trPr>
          <w:cantSplit/>
          <w:trHeight w:val="284"/>
        </w:trPr>
        <w:tc>
          <w:tcPr>
            <w:tcW w:w="1418" w:type="dxa"/>
            <w:shd w:val="clear" w:color="auto" w:fill="D9D9D9" w:themeFill="background1" w:themeFillShade="D9"/>
            <w:vAlign w:val="center"/>
          </w:tcPr>
          <w:p w14:paraId="6FFC3E54" w14:textId="77777777" w:rsidR="006C7009" w:rsidRPr="0048635B" w:rsidRDefault="006C7009" w:rsidP="002A0F55">
            <w:pPr>
              <w:pStyle w:val="TabelleConfigDBTitel"/>
              <w:rPr>
                <w:rFonts w:cs="Arial"/>
                <w:szCs w:val="24"/>
              </w:rPr>
            </w:pPr>
            <w:r>
              <w:rPr>
                <w:rFonts w:cs="Arial"/>
                <w:szCs w:val="24"/>
              </w:rPr>
              <w:t>Erforderlich</w:t>
            </w:r>
          </w:p>
        </w:tc>
        <w:tc>
          <w:tcPr>
            <w:tcW w:w="8108" w:type="dxa"/>
          </w:tcPr>
          <w:p w14:paraId="3AF01FDE" w14:textId="77777777" w:rsidR="006C7009" w:rsidRPr="00EF4E16" w:rsidRDefault="00AE4784" w:rsidP="002A0F55">
            <w:pPr>
              <w:pStyle w:val="TabelleConfigDBErfordernis"/>
            </w:pPr>
            <w:sdt>
              <w:sdtPr>
                <w:alias w:val="Erfordernis"/>
                <w:tag w:val="Erfordernis"/>
                <w:id w:val="1273899814"/>
                <w:placeholder>
                  <w:docPart w:val="A1BD439D3C9E4CE1A9286CEE32B36684"/>
                </w:placeholder>
                <w:dropDownList>
                  <w:listItem w:value="Wählen Sie ein Element aus."/>
                  <w:listItem w:displayText="Ja" w:value="1"/>
                  <w:listItem w:displayText="Nein" w:value="0"/>
                  <w:listItem w:displayText="Bedingt" w:value="-1"/>
                </w:dropDownList>
              </w:sdtPr>
              <w:sdtEndPr/>
              <w:sdtContent>
                <w:r w:rsidR="006C7009">
                  <w:t>Ja</w:t>
                </w:r>
              </w:sdtContent>
            </w:sdt>
            <w:r w:rsidR="006C7009">
              <w:tab/>
            </w:r>
          </w:p>
        </w:tc>
      </w:tr>
      <w:tr w:rsidR="006C7009" w:rsidRPr="0048635B" w14:paraId="26996EB2" w14:textId="77777777" w:rsidTr="002A0F55">
        <w:trPr>
          <w:cantSplit/>
          <w:trHeight w:val="284"/>
        </w:trPr>
        <w:tc>
          <w:tcPr>
            <w:tcW w:w="1418" w:type="dxa"/>
            <w:tcBorders>
              <w:bottom w:val="single" w:sz="4" w:space="0" w:color="auto"/>
            </w:tcBorders>
            <w:shd w:val="clear" w:color="auto" w:fill="D9D9D9" w:themeFill="background1" w:themeFillShade="D9"/>
            <w:vAlign w:val="center"/>
          </w:tcPr>
          <w:p w14:paraId="7E67309E" w14:textId="77777777" w:rsidR="006C7009" w:rsidRPr="0048635B" w:rsidRDefault="006C7009" w:rsidP="002A0F55">
            <w:pPr>
              <w:pStyle w:val="TabelleConfigDBTitel"/>
              <w:rPr>
                <w:rFonts w:cs="Arial"/>
                <w:szCs w:val="24"/>
              </w:rPr>
            </w:pPr>
            <w:r>
              <w:rPr>
                <w:rFonts w:cs="Arial"/>
                <w:szCs w:val="24"/>
              </w:rPr>
              <w:t>Bemerkung</w:t>
            </w:r>
          </w:p>
        </w:tc>
        <w:tc>
          <w:tcPr>
            <w:tcW w:w="8108" w:type="dxa"/>
            <w:tcBorders>
              <w:bottom w:val="single" w:sz="4" w:space="0" w:color="auto"/>
            </w:tcBorders>
          </w:tcPr>
          <w:p w14:paraId="752997E2" w14:textId="77777777" w:rsidR="00567855" w:rsidRDefault="00567855" w:rsidP="006C7009">
            <w:pPr>
              <w:pStyle w:val="TabelleConfigDB"/>
            </w:pPr>
            <w:r>
              <w:t xml:space="preserve">Dies ist eine neue Variable </w:t>
            </w:r>
          </w:p>
          <w:p w14:paraId="57C11D9A" w14:textId="097C0071" w:rsidR="006C7009" w:rsidRPr="009F1B81" w:rsidRDefault="00905FD8" w:rsidP="006C7009">
            <w:pPr>
              <w:pStyle w:val="TabelleConfigDB"/>
            </w:pPr>
            <w:r>
              <w:t xml:space="preserve">Vormals: </w:t>
            </w:r>
            <w:r>
              <w:rPr>
                <w:rFonts w:cs="Arial"/>
                <w:szCs w:val="24"/>
              </w:rPr>
              <w:t>AD_CFG_GROUP_0002</w:t>
            </w:r>
            <w:r w:rsidRPr="00AF0DEE">
              <w:rPr>
                <w:rFonts w:cs="Arial"/>
                <w:szCs w:val="24"/>
              </w:rPr>
              <w:t>_PROPERTIES</w:t>
            </w:r>
          </w:p>
        </w:tc>
      </w:tr>
      <w:tr w:rsidR="006C7009" w:rsidRPr="0048635B" w14:paraId="6B72BFA0" w14:textId="77777777" w:rsidTr="002A0F55">
        <w:trPr>
          <w:cantSplit/>
          <w:trHeight w:hRule="exact" w:val="170"/>
        </w:trPr>
        <w:tc>
          <w:tcPr>
            <w:tcW w:w="1418" w:type="dxa"/>
            <w:tcBorders>
              <w:top w:val="single" w:sz="4" w:space="0" w:color="auto"/>
              <w:left w:val="nil"/>
              <w:bottom w:val="nil"/>
              <w:right w:val="nil"/>
            </w:tcBorders>
            <w:shd w:val="clear" w:color="auto" w:fill="auto"/>
            <w:vAlign w:val="center"/>
          </w:tcPr>
          <w:p w14:paraId="67385CA8" w14:textId="77777777" w:rsidR="006C7009" w:rsidRDefault="006C7009" w:rsidP="002A0F55">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7847897F" w14:textId="77777777" w:rsidR="006C7009" w:rsidRPr="009F1B81" w:rsidRDefault="006C7009" w:rsidP="002A0F55">
            <w:pPr>
              <w:pStyle w:val="TabelleConfigDB"/>
              <w:keepNext w:val="0"/>
            </w:pPr>
          </w:p>
        </w:tc>
      </w:tr>
    </w:tbl>
    <w:p w14:paraId="2AC0B72C" w14:textId="0738319F" w:rsidR="006C7009" w:rsidRDefault="006C7009"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567855" w:rsidRPr="0048635B" w14:paraId="16111036" w14:textId="77777777" w:rsidTr="00E35C42">
        <w:trPr>
          <w:cantSplit/>
          <w:trHeight w:val="337"/>
        </w:trPr>
        <w:tc>
          <w:tcPr>
            <w:tcW w:w="1418" w:type="dxa"/>
            <w:shd w:val="clear" w:color="auto" w:fill="D9D9D9" w:themeFill="background1" w:themeFillShade="D9"/>
            <w:vAlign w:val="center"/>
          </w:tcPr>
          <w:p w14:paraId="12A28529" w14:textId="77777777" w:rsidR="00567855" w:rsidRPr="00033262" w:rsidRDefault="00567855" w:rsidP="00E35C42">
            <w:pPr>
              <w:pStyle w:val="TabelleConfigDBTitel"/>
            </w:pPr>
            <w:r>
              <w:t>Variable</w:t>
            </w:r>
          </w:p>
        </w:tc>
        <w:sdt>
          <w:sdtPr>
            <w:rPr>
              <w:rFonts w:cs="Arial"/>
              <w:szCs w:val="24"/>
            </w:rPr>
            <w:alias w:val="Name der ConfigDB-Variable"/>
            <w:tag w:val="Name der ConfigDB-Variable"/>
            <w:id w:val="-901903471"/>
            <w:placeholder>
              <w:docPart w:val="56CFA844180743279F4FBAAA235F31F8"/>
            </w:placeholder>
            <w:text/>
          </w:sdtPr>
          <w:sdtEndPr/>
          <w:sdtContent>
            <w:tc>
              <w:tcPr>
                <w:tcW w:w="8108" w:type="dxa"/>
                <w:shd w:val="clear" w:color="auto" w:fill="D9D9D9" w:themeFill="background1" w:themeFillShade="D9"/>
                <w:vAlign w:val="center"/>
              </w:tcPr>
              <w:p w14:paraId="7FDB2B17" w14:textId="06891B4E" w:rsidR="00567855" w:rsidRPr="00033262" w:rsidRDefault="00567855" w:rsidP="00E35C42">
                <w:pPr>
                  <w:pStyle w:val="TabelleConfigDBVariablen-Name"/>
                </w:pPr>
                <w:r w:rsidRPr="004F35F5">
                  <w:rPr>
                    <w:rFonts w:cs="Arial"/>
                    <w:szCs w:val="24"/>
                  </w:rPr>
                  <w:t>EX2013_CFG_OU_GROUPS</w:t>
                </w:r>
                <w:r w:rsidR="00A86F32">
                  <w:rPr>
                    <w:rFonts w:cs="Arial"/>
                    <w:szCs w:val="24"/>
                  </w:rPr>
                  <w:t>_PATH</w:t>
                </w:r>
              </w:p>
            </w:tc>
          </w:sdtContent>
        </w:sdt>
      </w:tr>
      <w:tr w:rsidR="00567855" w:rsidRPr="0048635B" w14:paraId="7A0011A1" w14:textId="77777777" w:rsidTr="00E35C42">
        <w:trPr>
          <w:cantSplit/>
          <w:trHeight w:val="284"/>
        </w:trPr>
        <w:tc>
          <w:tcPr>
            <w:tcW w:w="1418" w:type="dxa"/>
            <w:shd w:val="clear" w:color="auto" w:fill="D9D9D9" w:themeFill="background1" w:themeFillShade="D9"/>
            <w:vAlign w:val="center"/>
          </w:tcPr>
          <w:p w14:paraId="27A7AF07" w14:textId="77777777" w:rsidR="00567855" w:rsidRPr="0048635B" w:rsidRDefault="00567855" w:rsidP="00E35C42">
            <w:pPr>
              <w:pStyle w:val="TabelleConfigDBTitel"/>
              <w:rPr>
                <w:rFonts w:cs="Arial"/>
                <w:szCs w:val="24"/>
              </w:rPr>
            </w:pPr>
            <w:r>
              <w:rPr>
                <w:rFonts w:cs="Arial"/>
                <w:szCs w:val="24"/>
              </w:rPr>
              <w:t>Funktion</w:t>
            </w:r>
          </w:p>
        </w:tc>
        <w:tc>
          <w:tcPr>
            <w:tcW w:w="8108" w:type="dxa"/>
          </w:tcPr>
          <w:p w14:paraId="66F256FD" w14:textId="6D30C2D0" w:rsidR="00567855" w:rsidRPr="0048635B" w:rsidRDefault="00567855" w:rsidP="00E35C42">
            <w:pPr>
              <w:pStyle w:val="TabelleConfigDB"/>
              <w:rPr>
                <w:rFonts w:cs="Arial"/>
                <w:szCs w:val="24"/>
              </w:rPr>
            </w:pPr>
            <w:r>
              <w:t>OU Path für die Gruppen</w:t>
            </w:r>
          </w:p>
        </w:tc>
      </w:tr>
      <w:tr w:rsidR="00567855" w:rsidRPr="0048635B" w14:paraId="66036F27" w14:textId="77777777" w:rsidTr="00E35C42">
        <w:trPr>
          <w:cantSplit/>
          <w:trHeight w:val="284"/>
        </w:trPr>
        <w:tc>
          <w:tcPr>
            <w:tcW w:w="1418" w:type="dxa"/>
            <w:shd w:val="clear" w:color="auto" w:fill="D9D9D9" w:themeFill="background1" w:themeFillShade="D9"/>
            <w:vAlign w:val="center"/>
          </w:tcPr>
          <w:p w14:paraId="6FB15901" w14:textId="77777777" w:rsidR="00567855" w:rsidRPr="0048635B" w:rsidRDefault="00567855" w:rsidP="00E35C42">
            <w:pPr>
              <w:pStyle w:val="TabelleConfigDBTitel"/>
              <w:rPr>
                <w:rFonts w:cs="Arial"/>
                <w:szCs w:val="24"/>
              </w:rPr>
            </w:pPr>
            <w:r>
              <w:rPr>
                <w:rFonts w:cs="Arial"/>
                <w:szCs w:val="24"/>
              </w:rPr>
              <w:t>Erforderlich</w:t>
            </w:r>
          </w:p>
        </w:tc>
        <w:tc>
          <w:tcPr>
            <w:tcW w:w="8108" w:type="dxa"/>
          </w:tcPr>
          <w:p w14:paraId="01B05D99" w14:textId="77777777" w:rsidR="00567855" w:rsidRPr="00EF4E16" w:rsidRDefault="00AE4784" w:rsidP="00E35C42">
            <w:pPr>
              <w:pStyle w:val="TabelleConfigDBErfordernis"/>
            </w:pPr>
            <w:sdt>
              <w:sdtPr>
                <w:alias w:val="Erfordernis"/>
                <w:tag w:val="Erfordernis"/>
                <w:id w:val="-119456795"/>
                <w:placeholder>
                  <w:docPart w:val="49D1CEE801A94FA78CD75CF557E091DA"/>
                </w:placeholder>
                <w:dropDownList>
                  <w:listItem w:value="Wählen Sie ein Element aus."/>
                  <w:listItem w:displayText="Ja" w:value="1"/>
                  <w:listItem w:displayText="Nein" w:value="0"/>
                  <w:listItem w:displayText="Bedingt" w:value="-1"/>
                </w:dropDownList>
              </w:sdtPr>
              <w:sdtEndPr/>
              <w:sdtContent>
                <w:r w:rsidR="00567855">
                  <w:t>Ja</w:t>
                </w:r>
              </w:sdtContent>
            </w:sdt>
            <w:r w:rsidR="00567855">
              <w:tab/>
            </w:r>
          </w:p>
        </w:tc>
      </w:tr>
      <w:tr w:rsidR="00567855" w:rsidRPr="0048635B" w14:paraId="7B541F77" w14:textId="77777777" w:rsidTr="00E35C42">
        <w:trPr>
          <w:cantSplit/>
          <w:trHeight w:val="284"/>
        </w:trPr>
        <w:tc>
          <w:tcPr>
            <w:tcW w:w="1418" w:type="dxa"/>
            <w:tcBorders>
              <w:bottom w:val="single" w:sz="4" w:space="0" w:color="auto"/>
            </w:tcBorders>
            <w:shd w:val="clear" w:color="auto" w:fill="D9D9D9" w:themeFill="background1" w:themeFillShade="D9"/>
            <w:vAlign w:val="center"/>
          </w:tcPr>
          <w:p w14:paraId="2CCC0A55" w14:textId="77777777" w:rsidR="00567855" w:rsidRPr="0048635B" w:rsidRDefault="00567855" w:rsidP="00E35C42">
            <w:pPr>
              <w:pStyle w:val="TabelleConfigDBTitel"/>
              <w:rPr>
                <w:rFonts w:cs="Arial"/>
                <w:szCs w:val="24"/>
              </w:rPr>
            </w:pPr>
            <w:r>
              <w:rPr>
                <w:rFonts w:cs="Arial"/>
                <w:szCs w:val="24"/>
              </w:rPr>
              <w:t>Bemerkung</w:t>
            </w:r>
          </w:p>
        </w:tc>
        <w:tc>
          <w:tcPr>
            <w:tcW w:w="8108" w:type="dxa"/>
            <w:tcBorders>
              <w:bottom w:val="single" w:sz="4" w:space="0" w:color="auto"/>
            </w:tcBorders>
          </w:tcPr>
          <w:p w14:paraId="2C6E2168" w14:textId="77777777" w:rsidR="00567855" w:rsidRDefault="00567855" w:rsidP="00567855">
            <w:pPr>
              <w:pStyle w:val="TabelleConfigDB"/>
            </w:pPr>
            <w:r>
              <w:t xml:space="preserve">Dies ist eine neue Variable </w:t>
            </w:r>
          </w:p>
          <w:p w14:paraId="012ECBFB" w14:textId="180461D5" w:rsidR="00567855" w:rsidRPr="009F1B81" w:rsidRDefault="00567855" w:rsidP="00567855">
            <w:pPr>
              <w:pStyle w:val="TabelleConfigDB"/>
            </w:pPr>
            <w:r>
              <w:t xml:space="preserve">Vormals: </w:t>
            </w:r>
            <w:sdt>
              <w:sdtPr>
                <w:rPr>
                  <w:rFonts w:cs="Arial"/>
                  <w:szCs w:val="24"/>
                </w:rPr>
                <w:alias w:val="Name der ConfigDB-Variable"/>
                <w:tag w:val="Name der ConfigDB-Variable"/>
                <w:id w:val="-1154060499"/>
                <w:placeholder>
                  <w:docPart w:val="23727FAF8E7046E28C6BC899919A0849"/>
                </w:placeholder>
                <w:text/>
              </w:sdtPr>
              <w:sdtEndPr/>
              <w:sdtContent>
                <w:r w:rsidRPr="00AF0DEE">
                  <w:rPr>
                    <w:rFonts w:cs="Arial"/>
                    <w:szCs w:val="24"/>
                  </w:rPr>
                  <w:t>AD_CFG_OU_0013_PATH</w:t>
                </w:r>
              </w:sdtContent>
            </w:sdt>
          </w:p>
        </w:tc>
      </w:tr>
      <w:tr w:rsidR="00567855" w:rsidRPr="0048635B" w14:paraId="78FC38A3" w14:textId="77777777" w:rsidTr="00E35C42">
        <w:trPr>
          <w:cantSplit/>
          <w:trHeight w:hRule="exact" w:val="170"/>
        </w:trPr>
        <w:tc>
          <w:tcPr>
            <w:tcW w:w="1418" w:type="dxa"/>
            <w:tcBorders>
              <w:top w:val="single" w:sz="4" w:space="0" w:color="auto"/>
              <w:left w:val="nil"/>
              <w:bottom w:val="nil"/>
              <w:right w:val="nil"/>
            </w:tcBorders>
            <w:shd w:val="clear" w:color="auto" w:fill="auto"/>
            <w:vAlign w:val="center"/>
          </w:tcPr>
          <w:p w14:paraId="65481CC7" w14:textId="77777777" w:rsidR="00567855" w:rsidRDefault="00567855" w:rsidP="00E35C4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1A84F01D" w14:textId="77777777" w:rsidR="00567855" w:rsidRPr="009F1B81" w:rsidRDefault="00567855" w:rsidP="00E35C42">
            <w:pPr>
              <w:pStyle w:val="TabelleConfigDB"/>
              <w:keepNext w:val="0"/>
            </w:pPr>
          </w:p>
        </w:tc>
      </w:tr>
    </w:tbl>
    <w:p w14:paraId="61AC3925" w14:textId="77777777" w:rsidR="00567855" w:rsidRDefault="00567855"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6C7009" w:rsidRPr="0048635B" w14:paraId="4355AC22" w14:textId="77777777" w:rsidTr="002A0F55">
        <w:trPr>
          <w:cantSplit/>
          <w:trHeight w:val="337"/>
        </w:trPr>
        <w:tc>
          <w:tcPr>
            <w:tcW w:w="1418" w:type="dxa"/>
            <w:shd w:val="clear" w:color="auto" w:fill="D9D9D9" w:themeFill="background1" w:themeFillShade="D9"/>
            <w:vAlign w:val="center"/>
          </w:tcPr>
          <w:p w14:paraId="6B62BAF2" w14:textId="77777777" w:rsidR="006C7009" w:rsidRPr="00033262" w:rsidRDefault="006C7009" w:rsidP="002A0F55">
            <w:pPr>
              <w:pStyle w:val="TabelleConfigDBTitel"/>
            </w:pPr>
            <w:r>
              <w:t>Variable</w:t>
            </w:r>
          </w:p>
        </w:tc>
        <w:sdt>
          <w:sdtPr>
            <w:rPr>
              <w:rFonts w:cs="Arial"/>
              <w:szCs w:val="24"/>
            </w:rPr>
            <w:alias w:val="Name der ConfigDB-Variable"/>
            <w:tag w:val="Name der ConfigDB-Variable"/>
            <w:id w:val="-1722273895"/>
            <w:placeholder>
              <w:docPart w:val="C3329919D1D1421F8F48916586B4A633"/>
            </w:placeholder>
            <w:text/>
          </w:sdtPr>
          <w:sdtEndPr/>
          <w:sdtContent>
            <w:tc>
              <w:tcPr>
                <w:tcW w:w="8108" w:type="dxa"/>
                <w:shd w:val="clear" w:color="auto" w:fill="D9D9D9" w:themeFill="background1" w:themeFillShade="D9"/>
                <w:vAlign w:val="center"/>
              </w:tcPr>
              <w:p w14:paraId="45AAC508" w14:textId="0BB9735D" w:rsidR="006C7009" w:rsidRPr="00033262" w:rsidRDefault="00244010" w:rsidP="00AF0DEE">
                <w:pPr>
                  <w:pStyle w:val="TabelleConfigDBVariablen-Name"/>
                </w:pPr>
                <w:r>
                  <w:rPr>
                    <w:rFonts w:cs="Arial"/>
                    <w:szCs w:val="24"/>
                  </w:rPr>
                  <w:t>EX2013_CFG_LINKED_USER_PROPERTIES</w:t>
                </w:r>
              </w:p>
            </w:tc>
          </w:sdtContent>
        </w:sdt>
      </w:tr>
      <w:tr w:rsidR="006C7009" w:rsidRPr="0048635B" w14:paraId="7BBFAF42" w14:textId="77777777" w:rsidTr="002A0F55">
        <w:trPr>
          <w:cantSplit/>
          <w:trHeight w:val="284"/>
        </w:trPr>
        <w:tc>
          <w:tcPr>
            <w:tcW w:w="1418" w:type="dxa"/>
            <w:shd w:val="clear" w:color="auto" w:fill="D9D9D9" w:themeFill="background1" w:themeFillShade="D9"/>
            <w:vAlign w:val="center"/>
          </w:tcPr>
          <w:p w14:paraId="48B9613A" w14:textId="77777777" w:rsidR="006C7009" w:rsidRPr="0048635B" w:rsidRDefault="006C7009" w:rsidP="002A0F55">
            <w:pPr>
              <w:pStyle w:val="TabelleConfigDBTitel"/>
              <w:rPr>
                <w:rFonts w:cs="Arial"/>
                <w:szCs w:val="24"/>
              </w:rPr>
            </w:pPr>
            <w:r>
              <w:rPr>
                <w:rFonts w:cs="Arial"/>
                <w:szCs w:val="24"/>
              </w:rPr>
              <w:t>Funktion</w:t>
            </w:r>
          </w:p>
        </w:tc>
        <w:tc>
          <w:tcPr>
            <w:tcW w:w="8108" w:type="dxa"/>
          </w:tcPr>
          <w:p w14:paraId="0AD3D5D9" w14:textId="13522ACA" w:rsidR="006C7009" w:rsidRPr="0048635B" w:rsidRDefault="00AF0DEE" w:rsidP="00AF0DEE">
            <w:pPr>
              <w:pStyle w:val="TabelleConfigDB"/>
              <w:rPr>
                <w:rFonts w:cs="Arial"/>
                <w:szCs w:val="24"/>
              </w:rPr>
            </w:pPr>
            <w:r>
              <w:t>SVC_PF_EXCH_Linked</w:t>
            </w:r>
          </w:p>
        </w:tc>
      </w:tr>
      <w:tr w:rsidR="006C7009" w:rsidRPr="0048635B" w14:paraId="47289D6D" w14:textId="77777777" w:rsidTr="002A0F55">
        <w:trPr>
          <w:cantSplit/>
          <w:trHeight w:val="284"/>
        </w:trPr>
        <w:tc>
          <w:tcPr>
            <w:tcW w:w="1418" w:type="dxa"/>
            <w:shd w:val="clear" w:color="auto" w:fill="D9D9D9" w:themeFill="background1" w:themeFillShade="D9"/>
            <w:vAlign w:val="center"/>
          </w:tcPr>
          <w:p w14:paraId="03B3777C" w14:textId="77777777" w:rsidR="006C7009" w:rsidRPr="0048635B" w:rsidRDefault="006C7009" w:rsidP="002A0F55">
            <w:pPr>
              <w:pStyle w:val="TabelleConfigDBTitel"/>
              <w:rPr>
                <w:rFonts w:cs="Arial"/>
                <w:szCs w:val="24"/>
              </w:rPr>
            </w:pPr>
            <w:r>
              <w:rPr>
                <w:rFonts w:cs="Arial"/>
                <w:szCs w:val="24"/>
              </w:rPr>
              <w:t>Erforderlich</w:t>
            </w:r>
          </w:p>
        </w:tc>
        <w:tc>
          <w:tcPr>
            <w:tcW w:w="8108" w:type="dxa"/>
          </w:tcPr>
          <w:p w14:paraId="16FB70F1" w14:textId="77777777" w:rsidR="006C7009" w:rsidRPr="00EF4E16" w:rsidRDefault="00AE4784" w:rsidP="002A0F55">
            <w:pPr>
              <w:pStyle w:val="TabelleConfigDBErfordernis"/>
            </w:pPr>
            <w:sdt>
              <w:sdtPr>
                <w:alias w:val="Erfordernis"/>
                <w:tag w:val="Erfordernis"/>
                <w:id w:val="1370025712"/>
                <w:placeholder>
                  <w:docPart w:val="C844148D47CE4F47B188F192DC41C472"/>
                </w:placeholder>
                <w:dropDownList>
                  <w:listItem w:value="Wählen Sie ein Element aus."/>
                  <w:listItem w:displayText="Ja" w:value="1"/>
                  <w:listItem w:displayText="Nein" w:value="0"/>
                  <w:listItem w:displayText="Bedingt" w:value="-1"/>
                </w:dropDownList>
              </w:sdtPr>
              <w:sdtEndPr/>
              <w:sdtContent>
                <w:r w:rsidR="006C7009">
                  <w:t>Ja</w:t>
                </w:r>
              </w:sdtContent>
            </w:sdt>
            <w:r w:rsidR="006C7009">
              <w:tab/>
            </w:r>
          </w:p>
        </w:tc>
      </w:tr>
      <w:tr w:rsidR="006C7009" w:rsidRPr="0048635B" w14:paraId="6D84F595" w14:textId="77777777" w:rsidTr="002A0F55">
        <w:trPr>
          <w:cantSplit/>
          <w:trHeight w:val="284"/>
        </w:trPr>
        <w:tc>
          <w:tcPr>
            <w:tcW w:w="1418" w:type="dxa"/>
            <w:tcBorders>
              <w:bottom w:val="single" w:sz="4" w:space="0" w:color="auto"/>
            </w:tcBorders>
            <w:shd w:val="clear" w:color="auto" w:fill="D9D9D9" w:themeFill="background1" w:themeFillShade="D9"/>
            <w:vAlign w:val="center"/>
          </w:tcPr>
          <w:p w14:paraId="7C2C2A32" w14:textId="77777777" w:rsidR="006C7009" w:rsidRPr="0048635B" w:rsidRDefault="006C7009" w:rsidP="002A0F55">
            <w:pPr>
              <w:pStyle w:val="TabelleConfigDBTitel"/>
              <w:rPr>
                <w:rFonts w:cs="Arial"/>
                <w:szCs w:val="24"/>
              </w:rPr>
            </w:pPr>
            <w:r>
              <w:rPr>
                <w:rFonts w:cs="Arial"/>
                <w:szCs w:val="24"/>
              </w:rPr>
              <w:t>Bemerkung</w:t>
            </w:r>
          </w:p>
        </w:tc>
        <w:tc>
          <w:tcPr>
            <w:tcW w:w="8108" w:type="dxa"/>
            <w:tcBorders>
              <w:bottom w:val="single" w:sz="4" w:space="0" w:color="auto"/>
            </w:tcBorders>
          </w:tcPr>
          <w:p w14:paraId="0A4C69BA" w14:textId="77777777" w:rsidR="00A44ECC" w:rsidRDefault="00303E79" w:rsidP="00303E79">
            <w:pPr>
              <w:pStyle w:val="TabelleConfigDB"/>
            </w:pPr>
            <w:r>
              <w:rPr>
                <w:rFonts w:cs="Arial"/>
                <w:szCs w:val="24"/>
              </w:rPr>
              <w:t xml:space="preserve">Dies ist eine neue </w:t>
            </w:r>
            <w:r>
              <w:t>Variable.</w:t>
            </w:r>
          </w:p>
          <w:p w14:paraId="455BCAEE" w14:textId="72735C6A" w:rsidR="00244010" w:rsidRPr="009F1B81" w:rsidRDefault="00244010" w:rsidP="00303E79">
            <w:pPr>
              <w:pStyle w:val="TabelleConfigDB"/>
            </w:pPr>
            <w:r>
              <w:t xml:space="preserve">Vormals: </w:t>
            </w:r>
            <w:r w:rsidRPr="00AF0DEE">
              <w:rPr>
                <w:rFonts w:cs="Arial"/>
                <w:szCs w:val="24"/>
              </w:rPr>
              <w:t>AD_CFG_USER_0003_PROPERTIES</w:t>
            </w:r>
          </w:p>
        </w:tc>
      </w:tr>
      <w:tr w:rsidR="006C7009" w:rsidRPr="0048635B" w14:paraId="5BFE8C35" w14:textId="77777777" w:rsidTr="002A0F55">
        <w:trPr>
          <w:cantSplit/>
          <w:trHeight w:hRule="exact" w:val="170"/>
        </w:trPr>
        <w:tc>
          <w:tcPr>
            <w:tcW w:w="1418" w:type="dxa"/>
            <w:tcBorders>
              <w:top w:val="single" w:sz="4" w:space="0" w:color="auto"/>
              <w:left w:val="nil"/>
              <w:bottom w:val="nil"/>
              <w:right w:val="nil"/>
            </w:tcBorders>
            <w:shd w:val="clear" w:color="auto" w:fill="auto"/>
            <w:vAlign w:val="center"/>
          </w:tcPr>
          <w:p w14:paraId="20CE4F44" w14:textId="77777777" w:rsidR="006C7009" w:rsidRDefault="006C7009" w:rsidP="002A0F55">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25C39A2E" w14:textId="77777777" w:rsidR="006C7009" w:rsidRPr="009F1B81" w:rsidRDefault="006C7009" w:rsidP="002A0F55">
            <w:pPr>
              <w:pStyle w:val="TabelleConfigDB"/>
              <w:keepNext w:val="0"/>
            </w:pPr>
          </w:p>
        </w:tc>
      </w:tr>
    </w:tbl>
    <w:p w14:paraId="6D1606DE" w14:textId="1A9BE70C" w:rsidR="006C7009" w:rsidRDefault="006C7009"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6C7009" w:rsidRPr="0048635B" w14:paraId="5DABA171" w14:textId="77777777" w:rsidTr="002A0F55">
        <w:trPr>
          <w:cantSplit/>
          <w:trHeight w:val="337"/>
        </w:trPr>
        <w:tc>
          <w:tcPr>
            <w:tcW w:w="1418" w:type="dxa"/>
            <w:shd w:val="clear" w:color="auto" w:fill="D9D9D9" w:themeFill="background1" w:themeFillShade="D9"/>
            <w:vAlign w:val="center"/>
          </w:tcPr>
          <w:p w14:paraId="7182F712" w14:textId="77777777" w:rsidR="006C7009" w:rsidRPr="00033262" w:rsidRDefault="006C7009" w:rsidP="002A0F55">
            <w:pPr>
              <w:pStyle w:val="TabelleConfigDBTitel"/>
            </w:pPr>
            <w:r>
              <w:t>Variable</w:t>
            </w:r>
          </w:p>
        </w:tc>
        <w:sdt>
          <w:sdtPr>
            <w:rPr>
              <w:rFonts w:cs="Arial"/>
              <w:szCs w:val="24"/>
            </w:rPr>
            <w:alias w:val="Name der ConfigDB-Variable"/>
            <w:tag w:val="Name der ConfigDB-Variable"/>
            <w:id w:val="1618404621"/>
            <w:placeholder>
              <w:docPart w:val="35E1E89D74EA40259D849083D8439995"/>
            </w:placeholder>
            <w:text/>
          </w:sdtPr>
          <w:sdtEndPr/>
          <w:sdtContent>
            <w:tc>
              <w:tcPr>
                <w:tcW w:w="8108" w:type="dxa"/>
                <w:shd w:val="clear" w:color="auto" w:fill="D9D9D9" w:themeFill="background1" w:themeFillShade="D9"/>
                <w:vAlign w:val="center"/>
              </w:tcPr>
              <w:p w14:paraId="484D6F17" w14:textId="06EDB271" w:rsidR="006C7009" w:rsidRPr="00033262" w:rsidRDefault="00244010" w:rsidP="002A0F55">
                <w:pPr>
                  <w:pStyle w:val="TabelleConfigDBVariablen-Name"/>
                </w:pPr>
                <w:r w:rsidRPr="00244010">
                  <w:rPr>
                    <w:rFonts w:cs="Arial"/>
                    <w:szCs w:val="24"/>
                  </w:rPr>
                  <w:t>EX2013_CFG_LINKED_USER_</w:t>
                </w:r>
                <w:r>
                  <w:rPr>
                    <w:rFonts w:cs="Arial"/>
                    <w:szCs w:val="24"/>
                  </w:rPr>
                  <w:t>FUNCTION</w:t>
                </w:r>
              </w:p>
            </w:tc>
          </w:sdtContent>
        </w:sdt>
      </w:tr>
      <w:tr w:rsidR="006C7009" w:rsidRPr="0048635B" w14:paraId="300DCDA9" w14:textId="77777777" w:rsidTr="002A0F55">
        <w:trPr>
          <w:cantSplit/>
          <w:trHeight w:val="284"/>
        </w:trPr>
        <w:tc>
          <w:tcPr>
            <w:tcW w:w="1418" w:type="dxa"/>
            <w:shd w:val="clear" w:color="auto" w:fill="D9D9D9" w:themeFill="background1" w:themeFillShade="D9"/>
            <w:vAlign w:val="center"/>
          </w:tcPr>
          <w:p w14:paraId="1C5D4EF5" w14:textId="77777777" w:rsidR="006C7009" w:rsidRPr="0048635B" w:rsidRDefault="006C7009" w:rsidP="002A0F55">
            <w:pPr>
              <w:pStyle w:val="TabelleConfigDBTitel"/>
              <w:rPr>
                <w:rFonts w:cs="Arial"/>
                <w:szCs w:val="24"/>
              </w:rPr>
            </w:pPr>
            <w:r>
              <w:rPr>
                <w:rFonts w:cs="Arial"/>
                <w:szCs w:val="24"/>
              </w:rPr>
              <w:t>Funktion</w:t>
            </w:r>
          </w:p>
        </w:tc>
        <w:tc>
          <w:tcPr>
            <w:tcW w:w="8108" w:type="dxa"/>
          </w:tcPr>
          <w:p w14:paraId="42AADDDA" w14:textId="65A9544C" w:rsidR="006C7009" w:rsidRPr="0048635B" w:rsidRDefault="00AF0DEE" w:rsidP="00AF0DEE">
            <w:pPr>
              <w:pStyle w:val="TabelleConfigDB"/>
              <w:rPr>
                <w:rFonts w:cs="Arial"/>
                <w:szCs w:val="24"/>
              </w:rPr>
            </w:pPr>
            <w:r>
              <w:t>SVC_PF_EXCH_Linked</w:t>
            </w:r>
          </w:p>
        </w:tc>
      </w:tr>
      <w:tr w:rsidR="006C7009" w:rsidRPr="0048635B" w14:paraId="3C56B8C3" w14:textId="77777777" w:rsidTr="002A0F55">
        <w:trPr>
          <w:cantSplit/>
          <w:trHeight w:val="284"/>
        </w:trPr>
        <w:tc>
          <w:tcPr>
            <w:tcW w:w="1418" w:type="dxa"/>
            <w:shd w:val="clear" w:color="auto" w:fill="D9D9D9" w:themeFill="background1" w:themeFillShade="D9"/>
            <w:vAlign w:val="center"/>
          </w:tcPr>
          <w:p w14:paraId="1C97A197" w14:textId="77777777" w:rsidR="006C7009" w:rsidRPr="0048635B" w:rsidRDefault="006C7009" w:rsidP="002A0F55">
            <w:pPr>
              <w:pStyle w:val="TabelleConfigDBTitel"/>
              <w:rPr>
                <w:rFonts w:cs="Arial"/>
                <w:szCs w:val="24"/>
              </w:rPr>
            </w:pPr>
            <w:r>
              <w:rPr>
                <w:rFonts w:cs="Arial"/>
                <w:szCs w:val="24"/>
              </w:rPr>
              <w:t>Erforderlich</w:t>
            </w:r>
          </w:p>
        </w:tc>
        <w:tc>
          <w:tcPr>
            <w:tcW w:w="8108" w:type="dxa"/>
          </w:tcPr>
          <w:p w14:paraId="001EE57E" w14:textId="7743D279" w:rsidR="006C7009" w:rsidRPr="00EF4E16" w:rsidRDefault="00AE4784" w:rsidP="002A0F55">
            <w:pPr>
              <w:pStyle w:val="TabelleConfigDBErfordernis"/>
            </w:pPr>
            <w:sdt>
              <w:sdtPr>
                <w:alias w:val="Erfordernis"/>
                <w:tag w:val="Erfordernis"/>
                <w:id w:val="-1852335199"/>
                <w:placeholder>
                  <w:docPart w:val="11B323EE0F6040FA8B71ECD87CAB7458"/>
                </w:placeholder>
                <w:dropDownList>
                  <w:listItem w:value="Wählen Sie ein Element aus."/>
                  <w:listItem w:displayText="Ja" w:value="1"/>
                  <w:listItem w:displayText="Nein" w:value="0"/>
                  <w:listItem w:displayText="Bedingt" w:value="-1"/>
                </w:dropDownList>
              </w:sdtPr>
              <w:sdtEndPr/>
              <w:sdtContent>
                <w:r w:rsidR="00C55C78">
                  <w:t>Nein</w:t>
                </w:r>
              </w:sdtContent>
            </w:sdt>
            <w:r w:rsidR="006C7009">
              <w:tab/>
            </w:r>
          </w:p>
        </w:tc>
      </w:tr>
      <w:tr w:rsidR="006C7009" w:rsidRPr="0048635B" w14:paraId="66009D85" w14:textId="77777777" w:rsidTr="002A0F55">
        <w:trPr>
          <w:cantSplit/>
          <w:trHeight w:val="284"/>
        </w:trPr>
        <w:tc>
          <w:tcPr>
            <w:tcW w:w="1418" w:type="dxa"/>
            <w:tcBorders>
              <w:bottom w:val="single" w:sz="4" w:space="0" w:color="auto"/>
            </w:tcBorders>
            <w:shd w:val="clear" w:color="auto" w:fill="D9D9D9" w:themeFill="background1" w:themeFillShade="D9"/>
            <w:vAlign w:val="center"/>
          </w:tcPr>
          <w:p w14:paraId="65FAEE33" w14:textId="77777777" w:rsidR="006C7009" w:rsidRPr="0048635B" w:rsidRDefault="006C7009" w:rsidP="002A0F55">
            <w:pPr>
              <w:pStyle w:val="TabelleConfigDBTitel"/>
              <w:rPr>
                <w:rFonts w:cs="Arial"/>
                <w:szCs w:val="24"/>
              </w:rPr>
            </w:pPr>
            <w:r>
              <w:rPr>
                <w:rFonts w:cs="Arial"/>
                <w:szCs w:val="24"/>
              </w:rPr>
              <w:t>Bemerkung</w:t>
            </w:r>
          </w:p>
        </w:tc>
        <w:tc>
          <w:tcPr>
            <w:tcW w:w="8108" w:type="dxa"/>
            <w:tcBorders>
              <w:bottom w:val="single" w:sz="4" w:space="0" w:color="auto"/>
            </w:tcBorders>
          </w:tcPr>
          <w:p w14:paraId="2484B95D" w14:textId="77777777" w:rsidR="006C7009" w:rsidRDefault="00303E79" w:rsidP="00303E79">
            <w:pPr>
              <w:pStyle w:val="TabelleConfigDB"/>
            </w:pPr>
            <w:r>
              <w:rPr>
                <w:rFonts w:cs="Arial"/>
                <w:szCs w:val="24"/>
              </w:rPr>
              <w:t xml:space="preserve">Dies ist eine neue </w:t>
            </w:r>
            <w:r>
              <w:t>Variable.</w:t>
            </w:r>
          </w:p>
          <w:p w14:paraId="66910F30" w14:textId="5099A3F9" w:rsidR="00244010" w:rsidRPr="009F1B81" w:rsidRDefault="00244010" w:rsidP="00303E79">
            <w:pPr>
              <w:pStyle w:val="TabelleConfigDB"/>
            </w:pPr>
            <w:r>
              <w:rPr>
                <w:rFonts w:cs="Arial"/>
                <w:szCs w:val="24"/>
              </w:rPr>
              <w:t xml:space="preserve">Vormals: </w:t>
            </w:r>
            <w:r w:rsidRPr="00244010">
              <w:rPr>
                <w:rFonts w:cs="Arial"/>
                <w:szCs w:val="24"/>
              </w:rPr>
              <w:t>AD_CFG_USER_0003_FUNCTION</w:t>
            </w:r>
          </w:p>
        </w:tc>
      </w:tr>
      <w:tr w:rsidR="006C7009" w:rsidRPr="0048635B" w14:paraId="7EAACF89" w14:textId="77777777" w:rsidTr="002A0F55">
        <w:trPr>
          <w:cantSplit/>
          <w:trHeight w:hRule="exact" w:val="170"/>
        </w:trPr>
        <w:tc>
          <w:tcPr>
            <w:tcW w:w="1418" w:type="dxa"/>
            <w:tcBorders>
              <w:top w:val="single" w:sz="4" w:space="0" w:color="auto"/>
              <w:left w:val="nil"/>
              <w:bottom w:val="nil"/>
              <w:right w:val="nil"/>
            </w:tcBorders>
            <w:shd w:val="clear" w:color="auto" w:fill="auto"/>
            <w:vAlign w:val="center"/>
          </w:tcPr>
          <w:p w14:paraId="40A7E589" w14:textId="77777777" w:rsidR="006C7009" w:rsidRDefault="006C7009" w:rsidP="002A0F55">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41D9A08" w14:textId="77777777" w:rsidR="006C7009" w:rsidRPr="009F1B81" w:rsidRDefault="006C7009" w:rsidP="002A0F55">
            <w:pPr>
              <w:pStyle w:val="TabelleConfigDB"/>
              <w:keepNext w:val="0"/>
            </w:pPr>
          </w:p>
        </w:tc>
      </w:tr>
    </w:tbl>
    <w:p w14:paraId="69FB7326" w14:textId="44175F61" w:rsidR="006C7009" w:rsidRDefault="006C7009"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A44ECC" w:rsidRPr="0048635B" w14:paraId="3DA14275" w14:textId="77777777" w:rsidTr="002A0F55">
        <w:trPr>
          <w:cantSplit/>
          <w:trHeight w:val="337"/>
        </w:trPr>
        <w:tc>
          <w:tcPr>
            <w:tcW w:w="1418" w:type="dxa"/>
            <w:shd w:val="clear" w:color="auto" w:fill="D9D9D9" w:themeFill="background1" w:themeFillShade="D9"/>
            <w:vAlign w:val="center"/>
          </w:tcPr>
          <w:p w14:paraId="29905EE1" w14:textId="77777777" w:rsidR="00A44ECC" w:rsidRPr="00033262" w:rsidRDefault="00A44ECC" w:rsidP="002A0F55">
            <w:pPr>
              <w:pStyle w:val="TabelleConfigDBTitel"/>
            </w:pPr>
            <w:r>
              <w:t>Variable</w:t>
            </w:r>
          </w:p>
        </w:tc>
        <w:sdt>
          <w:sdtPr>
            <w:rPr>
              <w:rFonts w:cs="Arial"/>
              <w:szCs w:val="24"/>
            </w:rPr>
            <w:alias w:val="Name der ConfigDB-Variable"/>
            <w:tag w:val="Name der ConfigDB-Variable"/>
            <w:id w:val="1527053548"/>
            <w:placeholder>
              <w:docPart w:val="F61606EF94D7449C969599C312532B3C"/>
            </w:placeholder>
            <w:text/>
          </w:sdtPr>
          <w:sdtEndPr/>
          <w:sdtContent>
            <w:tc>
              <w:tcPr>
                <w:tcW w:w="8108" w:type="dxa"/>
                <w:shd w:val="clear" w:color="auto" w:fill="D9D9D9" w:themeFill="background1" w:themeFillShade="D9"/>
                <w:vAlign w:val="center"/>
              </w:tcPr>
              <w:p w14:paraId="2294B2EF" w14:textId="7602EEF1" w:rsidR="00A44ECC" w:rsidRPr="00033262" w:rsidRDefault="00244010" w:rsidP="002A0F55">
                <w:pPr>
                  <w:pStyle w:val="TabelleConfigDBVariablen-Name"/>
                </w:pPr>
                <w:r>
                  <w:rPr>
                    <w:rFonts w:cs="Arial"/>
                    <w:szCs w:val="24"/>
                  </w:rPr>
                  <w:t>EX2013_CFG_OU_USERS</w:t>
                </w:r>
                <w:r w:rsidR="00567855">
                  <w:rPr>
                    <w:rFonts w:cs="Arial"/>
                    <w:szCs w:val="24"/>
                  </w:rPr>
                  <w:t>_PATH</w:t>
                </w:r>
              </w:p>
            </w:tc>
          </w:sdtContent>
        </w:sdt>
      </w:tr>
      <w:tr w:rsidR="00A44ECC" w:rsidRPr="0048635B" w14:paraId="332691CD" w14:textId="77777777" w:rsidTr="002A0F55">
        <w:trPr>
          <w:cantSplit/>
          <w:trHeight w:val="284"/>
        </w:trPr>
        <w:tc>
          <w:tcPr>
            <w:tcW w:w="1418" w:type="dxa"/>
            <w:shd w:val="clear" w:color="auto" w:fill="D9D9D9" w:themeFill="background1" w:themeFillShade="D9"/>
            <w:vAlign w:val="center"/>
          </w:tcPr>
          <w:p w14:paraId="6E7F4EDA" w14:textId="77777777" w:rsidR="00A44ECC" w:rsidRPr="0048635B" w:rsidRDefault="00A44ECC" w:rsidP="002A0F55">
            <w:pPr>
              <w:pStyle w:val="TabelleConfigDBTitel"/>
              <w:rPr>
                <w:rFonts w:cs="Arial"/>
                <w:szCs w:val="24"/>
              </w:rPr>
            </w:pPr>
            <w:r>
              <w:rPr>
                <w:rFonts w:cs="Arial"/>
                <w:szCs w:val="24"/>
              </w:rPr>
              <w:t>Funktion</w:t>
            </w:r>
          </w:p>
        </w:tc>
        <w:tc>
          <w:tcPr>
            <w:tcW w:w="8108" w:type="dxa"/>
          </w:tcPr>
          <w:p w14:paraId="250104EC" w14:textId="6DDD9A77" w:rsidR="00A44ECC" w:rsidRPr="0048635B" w:rsidRDefault="00AF0DEE" w:rsidP="00AF0DEE">
            <w:pPr>
              <w:pStyle w:val="TabelleConfigDB"/>
              <w:rPr>
                <w:rFonts w:cs="Arial"/>
                <w:szCs w:val="24"/>
              </w:rPr>
            </w:pPr>
            <w:r>
              <w:t>Zum Anlegen der Accounts der OU im Central Management AD OU Pfad für SVC_PF_EXCH_Linked</w:t>
            </w:r>
            <w:r>
              <w:rPr>
                <w:rFonts w:cs="Arial"/>
                <w:szCs w:val="24"/>
              </w:rPr>
              <w:t xml:space="preserve"> </w:t>
            </w:r>
          </w:p>
        </w:tc>
      </w:tr>
      <w:tr w:rsidR="00A44ECC" w:rsidRPr="0048635B" w14:paraId="6B96A7B8" w14:textId="77777777" w:rsidTr="002A0F55">
        <w:trPr>
          <w:cantSplit/>
          <w:trHeight w:val="284"/>
        </w:trPr>
        <w:tc>
          <w:tcPr>
            <w:tcW w:w="1418" w:type="dxa"/>
            <w:shd w:val="clear" w:color="auto" w:fill="D9D9D9" w:themeFill="background1" w:themeFillShade="D9"/>
            <w:vAlign w:val="center"/>
          </w:tcPr>
          <w:p w14:paraId="69B4248F" w14:textId="77777777" w:rsidR="00A44ECC" w:rsidRPr="0048635B" w:rsidRDefault="00A44ECC" w:rsidP="002A0F55">
            <w:pPr>
              <w:pStyle w:val="TabelleConfigDBTitel"/>
              <w:rPr>
                <w:rFonts w:cs="Arial"/>
                <w:szCs w:val="24"/>
              </w:rPr>
            </w:pPr>
            <w:r>
              <w:rPr>
                <w:rFonts w:cs="Arial"/>
                <w:szCs w:val="24"/>
              </w:rPr>
              <w:t>Erforderlich</w:t>
            </w:r>
          </w:p>
        </w:tc>
        <w:tc>
          <w:tcPr>
            <w:tcW w:w="8108" w:type="dxa"/>
          </w:tcPr>
          <w:p w14:paraId="3EEB7FE7" w14:textId="77777777" w:rsidR="00A44ECC" w:rsidRPr="00EF4E16" w:rsidRDefault="00AE4784" w:rsidP="002A0F55">
            <w:pPr>
              <w:pStyle w:val="TabelleConfigDBErfordernis"/>
            </w:pPr>
            <w:sdt>
              <w:sdtPr>
                <w:alias w:val="Erfordernis"/>
                <w:tag w:val="Erfordernis"/>
                <w:id w:val="1631984746"/>
                <w:placeholder>
                  <w:docPart w:val="EC792BFD7BBA499FADEF356F1E277E2D"/>
                </w:placeholder>
                <w:dropDownList>
                  <w:listItem w:value="Wählen Sie ein Element aus."/>
                  <w:listItem w:displayText="Ja" w:value="1"/>
                  <w:listItem w:displayText="Nein" w:value="0"/>
                  <w:listItem w:displayText="Bedingt" w:value="-1"/>
                </w:dropDownList>
              </w:sdtPr>
              <w:sdtEndPr/>
              <w:sdtContent>
                <w:r w:rsidR="00A44ECC">
                  <w:t>Ja</w:t>
                </w:r>
              </w:sdtContent>
            </w:sdt>
            <w:r w:rsidR="00A44ECC">
              <w:tab/>
            </w:r>
          </w:p>
        </w:tc>
      </w:tr>
      <w:tr w:rsidR="00A44ECC" w:rsidRPr="0048635B" w14:paraId="7980E456" w14:textId="77777777" w:rsidTr="002A0F55">
        <w:trPr>
          <w:cantSplit/>
          <w:trHeight w:val="284"/>
        </w:trPr>
        <w:tc>
          <w:tcPr>
            <w:tcW w:w="1418" w:type="dxa"/>
            <w:tcBorders>
              <w:bottom w:val="single" w:sz="4" w:space="0" w:color="auto"/>
            </w:tcBorders>
            <w:shd w:val="clear" w:color="auto" w:fill="D9D9D9" w:themeFill="background1" w:themeFillShade="D9"/>
            <w:vAlign w:val="center"/>
          </w:tcPr>
          <w:p w14:paraId="0DAD1FC7" w14:textId="77777777" w:rsidR="00A44ECC" w:rsidRPr="0048635B" w:rsidRDefault="00A44ECC" w:rsidP="002A0F55">
            <w:pPr>
              <w:pStyle w:val="TabelleConfigDBTitel"/>
              <w:rPr>
                <w:rFonts w:cs="Arial"/>
                <w:szCs w:val="24"/>
              </w:rPr>
            </w:pPr>
            <w:r>
              <w:rPr>
                <w:rFonts w:cs="Arial"/>
                <w:szCs w:val="24"/>
              </w:rPr>
              <w:t>Bemerkung</w:t>
            </w:r>
          </w:p>
        </w:tc>
        <w:tc>
          <w:tcPr>
            <w:tcW w:w="8108" w:type="dxa"/>
            <w:tcBorders>
              <w:bottom w:val="single" w:sz="4" w:space="0" w:color="auto"/>
            </w:tcBorders>
          </w:tcPr>
          <w:p w14:paraId="5EEA5B0A" w14:textId="77777777" w:rsidR="00A44ECC" w:rsidRDefault="00303E79" w:rsidP="00A44ECC">
            <w:pPr>
              <w:pStyle w:val="TabelleConfigDB"/>
            </w:pPr>
            <w:r>
              <w:rPr>
                <w:rFonts w:cs="Arial"/>
                <w:szCs w:val="24"/>
              </w:rPr>
              <w:t xml:space="preserve">Dies ist eine neue </w:t>
            </w:r>
            <w:r>
              <w:t xml:space="preserve">Variable. </w:t>
            </w:r>
          </w:p>
          <w:p w14:paraId="45A8D85B" w14:textId="300E207C" w:rsidR="00244010" w:rsidRPr="009F1B81" w:rsidRDefault="00244010" w:rsidP="00A44ECC">
            <w:pPr>
              <w:pStyle w:val="TabelleConfigDB"/>
            </w:pPr>
            <w:r>
              <w:t xml:space="preserve">Vormals: </w:t>
            </w:r>
            <w:r>
              <w:rPr>
                <w:rFonts w:cs="Arial"/>
                <w:szCs w:val="24"/>
              </w:rPr>
              <w:t>AD_CFG_OU_0014_PATH</w:t>
            </w:r>
          </w:p>
        </w:tc>
      </w:tr>
      <w:tr w:rsidR="00A44ECC" w:rsidRPr="0048635B" w14:paraId="3DB95727" w14:textId="77777777" w:rsidTr="002A0F55">
        <w:trPr>
          <w:cantSplit/>
          <w:trHeight w:hRule="exact" w:val="170"/>
        </w:trPr>
        <w:tc>
          <w:tcPr>
            <w:tcW w:w="1418" w:type="dxa"/>
            <w:tcBorders>
              <w:top w:val="single" w:sz="4" w:space="0" w:color="auto"/>
              <w:left w:val="nil"/>
              <w:bottom w:val="nil"/>
              <w:right w:val="nil"/>
            </w:tcBorders>
            <w:shd w:val="clear" w:color="auto" w:fill="auto"/>
            <w:vAlign w:val="center"/>
          </w:tcPr>
          <w:p w14:paraId="60C4A9CE" w14:textId="77777777" w:rsidR="00A44ECC" w:rsidRDefault="00A44ECC" w:rsidP="002A0F55">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73B339B2" w14:textId="77777777" w:rsidR="00A44ECC" w:rsidRPr="009F1B81" w:rsidRDefault="00A44ECC" w:rsidP="002A0F55">
            <w:pPr>
              <w:pStyle w:val="TabelleConfigDB"/>
              <w:keepNext w:val="0"/>
            </w:pPr>
          </w:p>
        </w:tc>
      </w:tr>
    </w:tbl>
    <w:p w14:paraId="4FB2E34E" w14:textId="4926B951" w:rsidR="00A44ECC" w:rsidRDefault="00A44ECC"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A44ECC" w:rsidRPr="0048635B" w14:paraId="6CEEEA49" w14:textId="77777777" w:rsidTr="002A0F55">
        <w:trPr>
          <w:cantSplit/>
          <w:trHeight w:val="337"/>
        </w:trPr>
        <w:tc>
          <w:tcPr>
            <w:tcW w:w="1418" w:type="dxa"/>
            <w:shd w:val="clear" w:color="auto" w:fill="D9D9D9" w:themeFill="background1" w:themeFillShade="D9"/>
            <w:vAlign w:val="center"/>
          </w:tcPr>
          <w:p w14:paraId="609E85B0" w14:textId="77777777" w:rsidR="00A44ECC" w:rsidRPr="00033262" w:rsidRDefault="00A44ECC" w:rsidP="002A0F55">
            <w:pPr>
              <w:pStyle w:val="TabelleConfigDBTitel"/>
            </w:pPr>
            <w:r>
              <w:t>Variable</w:t>
            </w:r>
          </w:p>
        </w:tc>
        <w:sdt>
          <w:sdtPr>
            <w:rPr>
              <w:rFonts w:cs="Arial"/>
              <w:szCs w:val="24"/>
            </w:rPr>
            <w:alias w:val="Name der ConfigDB-Variable"/>
            <w:tag w:val="Name der ConfigDB-Variable"/>
            <w:id w:val="-262068719"/>
            <w:placeholder>
              <w:docPart w:val="5FE4FAEF2A0A462DA195419FE1C6794D"/>
            </w:placeholder>
            <w:text/>
          </w:sdtPr>
          <w:sdtEndPr/>
          <w:sdtContent>
            <w:tc>
              <w:tcPr>
                <w:tcW w:w="8108" w:type="dxa"/>
                <w:shd w:val="clear" w:color="auto" w:fill="D9D9D9" w:themeFill="background1" w:themeFillShade="D9"/>
                <w:vAlign w:val="center"/>
              </w:tcPr>
              <w:p w14:paraId="3C7B9AD0" w14:textId="44899AD3" w:rsidR="00A44ECC" w:rsidRPr="00033262" w:rsidRDefault="00AF0DEE" w:rsidP="002A0F55">
                <w:pPr>
                  <w:pStyle w:val="TabelleConfigDBVariablen-Name"/>
                </w:pPr>
                <w:r w:rsidRPr="00AF0DEE">
                  <w:rPr>
                    <w:rFonts w:cs="Arial"/>
                    <w:szCs w:val="24"/>
                  </w:rPr>
                  <w:t>CM_DOMAIN_NETBIOSNAME</w:t>
                </w:r>
              </w:p>
            </w:tc>
          </w:sdtContent>
        </w:sdt>
      </w:tr>
      <w:tr w:rsidR="00A44ECC" w:rsidRPr="0048635B" w14:paraId="24DD9500" w14:textId="77777777" w:rsidTr="002A0F55">
        <w:trPr>
          <w:cantSplit/>
          <w:trHeight w:val="284"/>
        </w:trPr>
        <w:tc>
          <w:tcPr>
            <w:tcW w:w="1418" w:type="dxa"/>
            <w:shd w:val="clear" w:color="auto" w:fill="D9D9D9" w:themeFill="background1" w:themeFillShade="D9"/>
            <w:vAlign w:val="center"/>
          </w:tcPr>
          <w:p w14:paraId="249EF2B9" w14:textId="77777777" w:rsidR="00A44ECC" w:rsidRPr="0048635B" w:rsidRDefault="00A44ECC" w:rsidP="002A0F55">
            <w:pPr>
              <w:pStyle w:val="TabelleConfigDBTitel"/>
              <w:rPr>
                <w:rFonts w:cs="Arial"/>
                <w:szCs w:val="24"/>
              </w:rPr>
            </w:pPr>
            <w:r>
              <w:rPr>
                <w:rFonts w:cs="Arial"/>
                <w:szCs w:val="24"/>
              </w:rPr>
              <w:t>Funktion</w:t>
            </w:r>
          </w:p>
        </w:tc>
        <w:tc>
          <w:tcPr>
            <w:tcW w:w="8108" w:type="dxa"/>
          </w:tcPr>
          <w:p w14:paraId="00D274F5" w14:textId="45B6640E" w:rsidR="00A44ECC" w:rsidRPr="0048635B" w:rsidRDefault="00AF0DEE" w:rsidP="002A0F55">
            <w:pPr>
              <w:pStyle w:val="TabelleConfigDB"/>
              <w:rPr>
                <w:rFonts w:cs="Arial"/>
                <w:szCs w:val="24"/>
              </w:rPr>
            </w:pPr>
            <w:r>
              <w:t>Zum Anlegen der Accounts in der Central Management Domain</w:t>
            </w:r>
          </w:p>
        </w:tc>
      </w:tr>
      <w:tr w:rsidR="00A44ECC" w:rsidRPr="0048635B" w14:paraId="79DA99C0" w14:textId="77777777" w:rsidTr="002A0F55">
        <w:trPr>
          <w:cantSplit/>
          <w:trHeight w:val="284"/>
        </w:trPr>
        <w:tc>
          <w:tcPr>
            <w:tcW w:w="1418" w:type="dxa"/>
            <w:shd w:val="clear" w:color="auto" w:fill="D9D9D9" w:themeFill="background1" w:themeFillShade="D9"/>
            <w:vAlign w:val="center"/>
          </w:tcPr>
          <w:p w14:paraId="63A9EB1A" w14:textId="77777777" w:rsidR="00A44ECC" w:rsidRPr="0048635B" w:rsidRDefault="00A44ECC" w:rsidP="002A0F55">
            <w:pPr>
              <w:pStyle w:val="TabelleConfigDBTitel"/>
              <w:rPr>
                <w:rFonts w:cs="Arial"/>
                <w:szCs w:val="24"/>
              </w:rPr>
            </w:pPr>
            <w:r>
              <w:rPr>
                <w:rFonts w:cs="Arial"/>
                <w:szCs w:val="24"/>
              </w:rPr>
              <w:t>Erforderlich</w:t>
            </w:r>
          </w:p>
        </w:tc>
        <w:tc>
          <w:tcPr>
            <w:tcW w:w="8108" w:type="dxa"/>
          </w:tcPr>
          <w:p w14:paraId="08AD4271" w14:textId="77777777" w:rsidR="00A44ECC" w:rsidRPr="00EF4E16" w:rsidRDefault="00AE4784" w:rsidP="002A0F55">
            <w:pPr>
              <w:pStyle w:val="TabelleConfigDBErfordernis"/>
            </w:pPr>
            <w:sdt>
              <w:sdtPr>
                <w:alias w:val="Erfordernis"/>
                <w:tag w:val="Erfordernis"/>
                <w:id w:val="-1641878918"/>
                <w:placeholder>
                  <w:docPart w:val="81756F613EA44A989F12A5EECA9362A1"/>
                </w:placeholder>
                <w:dropDownList>
                  <w:listItem w:value="Wählen Sie ein Element aus."/>
                  <w:listItem w:displayText="Ja" w:value="1"/>
                  <w:listItem w:displayText="Nein" w:value="0"/>
                  <w:listItem w:displayText="Bedingt" w:value="-1"/>
                </w:dropDownList>
              </w:sdtPr>
              <w:sdtEndPr/>
              <w:sdtContent>
                <w:r w:rsidR="00A44ECC">
                  <w:t>Ja</w:t>
                </w:r>
              </w:sdtContent>
            </w:sdt>
            <w:r w:rsidR="00A44ECC">
              <w:tab/>
            </w:r>
          </w:p>
        </w:tc>
      </w:tr>
      <w:tr w:rsidR="00A44ECC" w:rsidRPr="0048635B" w14:paraId="5EFC0A9B" w14:textId="77777777" w:rsidTr="002A0F55">
        <w:trPr>
          <w:cantSplit/>
          <w:trHeight w:val="284"/>
        </w:trPr>
        <w:tc>
          <w:tcPr>
            <w:tcW w:w="1418" w:type="dxa"/>
            <w:tcBorders>
              <w:bottom w:val="single" w:sz="4" w:space="0" w:color="auto"/>
            </w:tcBorders>
            <w:shd w:val="clear" w:color="auto" w:fill="D9D9D9" w:themeFill="background1" w:themeFillShade="D9"/>
            <w:vAlign w:val="center"/>
          </w:tcPr>
          <w:p w14:paraId="52495D80" w14:textId="77777777" w:rsidR="00A44ECC" w:rsidRPr="0048635B" w:rsidRDefault="00A44ECC" w:rsidP="002A0F55">
            <w:pPr>
              <w:pStyle w:val="TabelleConfigDBTitel"/>
              <w:rPr>
                <w:rFonts w:cs="Arial"/>
                <w:szCs w:val="24"/>
              </w:rPr>
            </w:pPr>
            <w:r>
              <w:rPr>
                <w:rFonts w:cs="Arial"/>
                <w:szCs w:val="24"/>
              </w:rPr>
              <w:t>Bemerkung</w:t>
            </w:r>
          </w:p>
        </w:tc>
        <w:tc>
          <w:tcPr>
            <w:tcW w:w="8108" w:type="dxa"/>
            <w:tcBorders>
              <w:bottom w:val="single" w:sz="4" w:space="0" w:color="auto"/>
            </w:tcBorders>
          </w:tcPr>
          <w:p w14:paraId="6394CFFD" w14:textId="6478B75C" w:rsidR="00A44ECC" w:rsidRPr="009F1B81" w:rsidRDefault="002772C8" w:rsidP="002A0F55">
            <w:pPr>
              <w:pStyle w:val="TabelleConfigDB"/>
            </w:pPr>
            <w:r>
              <w:rPr>
                <w:rFonts w:cs="Arial"/>
                <w:szCs w:val="24"/>
              </w:rPr>
              <w:t xml:space="preserve">Dies ist eine neue </w:t>
            </w:r>
            <w:r>
              <w:t>Variable.</w:t>
            </w:r>
          </w:p>
        </w:tc>
      </w:tr>
      <w:tr w:rsidR="00A44ECC" w:rsidRPr="0048635B" w14:paraId="541E1315" w14:textId="77777777" w:rsidTr="002A0F55">
        <w:trPr>
          <w:cantSplit/>
          <w:trHeight w:hRule="exact" w:val="170"/>
        </w:trPr>
        <w:tc>
          <w:tcPr>
            <w:tcW w:w="1418" w:type="dxa"/>
            <w:tcBorders>
              <w:top w:val="single" w:sz="4" w:space="0" w:color="auto"/>
              <w:left w:val="nil"/>
              <w:bottom w:val="nil"/>
              <w:right w:val="nil"/>
            </w:tcBorders>
            <w:shd w:val="clear" w:color="auto" w:fill="auto"/>
            <w:vAlign w:val="center"/>
          </w:tcPr>
          <w:p w14:paraId="062FB328" w14:textId="77777777" w:rsidR="00A44ECC" w:rsidRDefault="00A44ECC" w:rsidP="002A0F55">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6EF8A6A6" w14:textId="77777777" w:rsidR="00A44ECC" w:rsidRPr="009F1B81" w:rsidRDefault="00A44ECC" w:rsidP="002A0F55">
            <w:pPr>
              <w:pStyle w:val="TabelleConfigDB"/>
              <w:keepNext w:val="0"/>
            </w:pPr>
          </w:p>
        </w:tc>
      </w:tr>
    </w:tbl>
    <w:p w14:paraId="6DA02287" w14:textId="74E30802" w:rsidR="00A44ECC" w:rsidRDefault="00A44ECC" w:rsidP="003265E2">
      <w:pPr>
        <w:pStyle w:val="Flietext"/>
      </w:pPr>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65298D" w:rsidRPr="0048635B" w14:paraId="2566B7B3" w14:textId="77777777" w:rsidTr="00057109">
        <w:trPr>
          <w:cantSplit/>
          <w:trHeight w:val="337"/>
        </w:trPr>
        <w:tc>
          <w:tcPr>
            <w:tcW w:w="1418" w:type="dxa"/>
            <w:shd w:val="clear" w:color="auto" w:fill="D9D9D9" w:themeFill="background1" w:themeFillShade="D9"/>
            <w:vAlign w:val="center"/>
          </w:tcPr>
          <w:p w14:paraId="78B83C0A" w14:textId="77777777" w:rsidR="0065298D" w:rsidRPr="00033262" w:rsidRDefault="0065298D" w:rsidP="00057109">
            <w:pPr>
              <w:pStyle w:val="TabelleConfigDBTitel"/>
            </w:pPr>
            <w:r>
              <w:lastRenderedPageBreak/>
              <w:t>Variable</w:t>
            </w:r>
          </w:p>
        </w:tc>
        <w:sdt>
          <w:sdtPr>
            <w:alias w:val="Name der ConfigDB-Variable"/>
            <w:tag w:val="Name der ConfigDB-Variable"/>
            <w:id w:val="530004307"/>
            <w:placeholder>
              <w:docPart w:val="CA15ABDD187B4A2AA5C180D5C11D6247"/>
            </w:placeholder>
            <w:text/>
          </w:sdtPr>
          <w:sdtEndPr/>
          <w:sdtContent>
            <w:tc>
              <w:tcPr>
                <w:tcW w:w="8108" w:type="dxa"/>
                <w:shd w:val="clear" w:color="auto" w:fill="D9D9D9" w:themeFill="background1" w:themeFillShade="D9"/>
                <w:vAlign w:val="center"/>
              </w:tcPr>
              <w:p w14:paraId="4EE43F8C" w14:textId="094AAF8D" w:rsidR="0065298D" w:rsidRPr="00033262" w:rsidRDefault="00AF0DEE" w:rsidP="00057109">
                <w:pPr>
                  <w:pStyle w:val="TabelleConfigDBVariablen-Name"/>
                </w:pPr>
                <w:r w:rsidRPr="00AF0DEE">
                  <w:t>CM_AD_CFG_DOMAINACCOUNT</w:t>
                </w:r>
              </w:p>
            </w:tc>
          </w:sdtContent>
        </w:sdt>
      </w:tr>
      <w:tr w:rsidR="0065298D" w:rsidRPr="0048635B" w14:paraId="1D3BAA2C" w14:textId="77777777" w:rsidTr="00057109">
        <w:trPr>
          <w:cantSplit/>
          <w:trHeight w:val="284"/>
        </w:trPr>
        <w:tc>
          <w:tcPr>
            <w:tcW w:w="1418" w:type="dxa"/>
            <w:shd w:val="clear" w:color="auto" w:fill="D9D9D9" w:themeFill="background1" w:themeFillShade="D9"/>
            <w:vAlign w:val="center"/>
          </w:tcPr>
          <w:p w14:paraId="70A21FB2" w14:textId="77777777" w:rsidR="0065298D" w:rsidRPr="0048635B" w:rsidRDefault="0065298D" w:rsidP="00057109">
            <w:pPr>
              <w:pStyle w:val="TabelleConfigDBTitel"/>
              <w:rPr>
                <w:rFonts w:cs="Arial"/>
                <w:szCs w:val="24"/>
              </w:rPr>
            </w:pPr>
            <w:r>
              <w:rPr>
                <w:rFonts w:cs="Arial"/>
                <w:szCs w:val="24"/>
              </w:rPr>
              <w:t>Funktion</w:t>
            </w:r>
          </w:p>
        </w:tc>
        <w:tc>
          <w:tcPr>
            <w:tcW w:w="8108" w:type="dxa"/>
          </w:tcPr>
          <w:p w14:paraId="16A6EF6B" w14:textId="752F73ED" w:rsidR="0065298D" w:rsidRPr="0048635B" w:rsidRDefault="008E322E" w:rsidP="00057109">
            <w:pPr>
              <w:pStyle w:val="TabelleConfigDB"/>
              <w:rPr>
                <w:rFonts w:cs="Arial"/>
                <w:szCs w:val="24"/>
              </w:rPr>
            </w:pPr>
            <w:r>
              <w:t xml:space="preserve">NEU - </w:t>
            </w:r>
            <w:r w:rsidR="00AF0DEE">
              <w:t>Zum Anlegen der Accounts in der Central Management Domain. Der User muss die Rechte haben in der Plattform Tasks anzulegen und in der CM User, OUs und Gruppen anzulegen.</w:t>
            </w:r>
          </w:p>
        </w:tc>
      </w:tr>
      <w:tr w:rsidR="0065298D" w:rsidRPr="0048635B" w14:paraId="5F67B8ED" w14:textId="77777777" w:rsidTr="00057109">
        <w:trPr>
          <w:cantSplit/>
          <w:trHeight w:val="284"/>
        </w:trPr>
        <w:tc>
          <w:tcPr>
            <w:tcW w:w="1418" w:type="dxa"/>
            <w:shd w:val="clear" w:color="auto" w:fill="D9D9D9" w:themeFill="background1" w:themeFillShade="D9"/>
            <w:vAlign w:val="center"/>
          </w:tcPr>
          <w:p w14:paraId="14FC2CB5" w14:textId="77777777" w:rsidR="0065298D" w:rsidRPr="0048635B" w:rsidRDefault="0065298D" w:rsidP="00057109">
            <w:pPr>
              <w:pStyle w:val="TabelleConfigDBTitel"/>
              <w:rPr>
                <w:rFonts w:cs="Arial"/>
                <w:szCs w:val="24"/>
              </w:rPr>
            </w:pPr>
            <w:r>
              <w:rPr>
                <w:rFonts w:cs="Arial"/>
                <w:szCs w:val="24"/>
              </w:rPr>
              <w:t>Erforderlich</w:t>
            </w:r>
          </w:p>
        </w:tc>
        <w:tc>
          <w:tcPr>
            <w:tcW w:w="8108" w:type="dxa"/>
          </w:tcPr>
          <w:p w14:paraId="294BE39D" w14:textId="77777777" w:rsidR="0065298D" w:rsidRPr="00EF4E16" w:rsidRDefault="00AE4784" w:rsidP="00057109">
            <w:pPr>
              <w:pStyle w:val="TabelleConfigDBErfordernis"/>
            </w:pPr>
            <w:sdt>
              <w:sdtPr>
                <w:alias w:val="Erfordernis"/>
                <w:tag w:val="Erfordernis"/>
                <w:id w:val="2112777465"/>
                <w:placeholder>
                  <w:docPart w:val="1D9A87F2E33641E3B46F55345AC86F48"/>
                </w:placeholder>
                <w:dropDownList>
                  <w:listItem w:value="Wählen Sie ein Element aus."/>
                  <w:listItem w:displayText="Ja" w:value="1"/>
                  <w:listItem w:displayText="Nein" w:value="0"/>
                  <w:listItem w:displayText="Bedingt" w:value="-1"/>
                </w:dropDownList>
              </w:sdtPr>
              <w:sdtEndPr/>
              <w:sdtContent>
                <w:r w:rsidR="0065298D">
                  <w:t>Ja</w:t>
                </w:r>
              </w:sdtContent>
            </w:sdt>
            <w:r w:rsidR="0065298D">
              <w:tab/>
            </w:r>
          </w:p>
        </w:tc>
      </w:tr>
      <w:tr w:rsidR="0065298D" w:rsidRPr="0048635B" w14:paraId="6F5E0F3B" w14:textId="77777777" w:rsidTr="00057109">
        <w:trPr>
          <w:cantSplit/>
          <w:trHeight w:val="284"/>
        </w:trPr>
        <w:tc>
          <w:tcPr>
            <w:tcW w:w="1418" w:type="dxa"/>
            <w:tcBorders>
              <w:bottom w:val="single" w:sz="4" w:space="0" w:color="auto"/>
            </w:tcBorders>
            <w:shd w:val="clear" w:color="auto" w:fill="D9D9D9" w:themeFill="background1" w:themeFillShade="D9"/>
            <w:vAlign w:val="center"/>
          </w:tcPr>
          <w:p w14:paraId="292E5376" w14:textId="77777777" w:rsidR="0065298D" w:rsidRPr="0048635B" w:rsidRDefault="0065298D" w:rsidP="00057109">
            <w:pPr>
              <w:pStyle w:val="TabelleConfigDBTitel"/>
              <w:rPr>
                <w:rFonts w:cs="Arial"/>
                <w:szCs w:val="24"/>
              </w:rPr>
            </w:pPr>
            <w:r>
              <w:rPr>
                <w:rFonts w:cs="Arial"/>
                <w:szCs w:val="24"/>
              </w:rPr>
              <w:t>Bemerkung</w:t>
            </w:r>
          </w:p>
        </w:tc>
        <w:tc>
          <w:tcPr>
            <w:tcW w:w="8108" w:type="dxa"/>
            <w:tcBorders>
              <w:bottom w:val="single" w:sz="4" w:space="0" w:color="auto"/>
            </w:tcBorders>
          </w:tcPr>
          <w:p w14:paraId="714496E7" w14:textId="1328EDE8" w:rsidR="0065298D" w:rsidRPr="009F1B81" w:rsidRDefault="002772C8" w:rsidP="00C55C78">
            <w:pPr>
              <w:pStyle w:val="TabelleConfigDB"/>
            </w:pPr>
            <w:r>
              <w:rPr>
                <w:rFonts w:cs="Arial"/>
                <w:szCs w:val="24"/>
              </w:rPr>
              <w:t xml:space="preserve">Dies ist eine neue </w:t>
            </w:r>
            <w:r>
              <w:t>Variable.</w:t>
            </w:r>
          </w:p>
        </w:tc>
      </w:tr>
      <w:tr w:rsidR="0065298D" w:rsidRPr="0048635B" w14:paraId="618C6717" w14:textId="77777777" w:rsidTr="00057109">
        <w:trPr>
          <w:cantSplit/>
          <w:trHeight w:hRule="exact" w:val="170"/>
        </w:trPr>
        <w:tc>
          <w:tcPr>
            <w:tcW w:w="1418" w:type="dxa"/>
            <w:tcBorders>
              <w:top w:val="single" w:sz="4" w:space="0" w:color="auto"/>
              <w:left w:val="nil"/>
              <w:bottom w:val="nil"/>
              <w:right w:val="nil"/>
            </w:tcBorders>
            <w:shd w:val="clear" w:color="auto" w:fill="auto"/>
            <w:vAlign w:val="center"/>
          </w:tcPr>
          <w:p w14:paraId="067B3942" w14:textId="77777777" w:rsidR="0065298D" w:rsidRDefault="0065298D" w:rsidP="00057109">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40503EF7" w14:textId="77777777" w:rsidR="0065298D" w:rsidRPr="009F1B81" w:rsidRDefault="0065298D" w:rsidP="00057109">
            <w:pPr>
              <w:pStyle w:val="TabelleConfigDB"/>
              <w:keepNext w:val="0"/>
            </w:pPr>
          </w:p>
        </w:tc>
      </w:tr>
    </w:tbl>
    <w:p w14:paraId="44B72951" w14:textId="382F88F7" w:rsidR="0065298D" w:rsidRDefault="0065298D" w:rsidP="003265E2">
      <w:pPr>
        <w:pStyle w:val="Flietext"/>
      </w:pPr>
    </w:p>
    <w:p w14:paraId="12A63371" w14:textId="0E1F530B" w:rsidR="00303E79" w:rsidRDefault="00303E79" w:rsidP="003265E2">
      <w:pPr>
        <w:pStyle w:val="Flietext"/>
      </w:pPr>
    </w:p>
    <w:p w14:paraId="62C1802C" w14:textId="735028D0" w:rsidR="00303E79" w:rsidRDefault="00303E79" w:rsidP="003265E2">
      <w:pPr>
        <w:pStyle w:val="Flietext"/>
      </w:pPr>
    </w:p>
    <w:p w14:paraId="653AA933" w14:textId="56D99E5E" w:rsidR="00303E79" w:rsidRDefault="00303E79" w:rsidP="003265E2">
      <w:pPr>
        <w:pStyle w:val="Flietext"/>
      </w:pPr>
    </w:p>
    <w:p w14:paraId="759D669A" w14:textId="42B69832" w:rsidR="00303E79" w:rsidRDefault="00303E79" w:rsidP="003265E2">
      <w:pPr>
        <w:pStyle w:val="Flietext"/>
      </w:pPr>
    </w:p>
    <w:p w14:paraId="71F995B2" w14:textId="77777777" w:rsidR="00303E79" w:rsidRDefault="00303E79" w:rsidP="003265E2">
      <w:pPr>
        <w:pStyle w:val="Flietext"/>
      </w:pPr>
    </w:p>
    <w:p w14:paraId="3671D70A" w14:textId="7A7688AD" w:rsidR="003265E2" w:rsidRPr="00425577" w:rsidRDefault="00722ED1" w:rsidP="003265E2">
      <w:pPr>
        <w:pStyle w:val="Flietext"/>
      </w:pPr>
      <w:r>
        <w:t xml:space="preserve">Die Defaultwerte werden in der </w:t>
      </w:r>
      <w:r w:rsidRPr="00722ED1">
        <w:t>Defaults.txt</w:t>
      </w:r>
      <w:r>
        <w:t xml:space="preserve"> abgelegt und bei der Installation durch die Werte der </w:t>
      </w:r>
      <w:r w:rsidR="003265E2">
        <w:br/>
      </w:r>
      <w:r>
        <w:t>Konfig-DB überschrieben.</w:t>
      </w:r>
      <w:r w:rsidR="003265E2">
        <w:t xml:space="preserve"> Die Separierung erfolgt mittels [FS] ist File Separator (ASCII 28).</w:t>
      </w:r>
    </w:p>
    <w:p w14:paraId="6275ABA4" w14:textId="77777777" w:rsidR="00303E79" w:rsidRDefault="00303E79" w:rsidP="00B06B52">
      <w:pPr>
        <w:pStyle w:val="Quelltext"/>
      </w:pPr>
    </w:p>
    <w:p w14:paraId="4323F0CF" w14:textId="77777777" w:rsidR="00F10CBF" w:rsidRPr="00963869" w:rsidRDefault="00F10CBF" w:rsidP="00F10CBF">
      <w:pPr>
        <w:pStyle w:val="Quelltext"/>
        <w:rPr>
          <w:sz w:val="20"/>
        </w:rPr>
      </w:pPr>
      <w:r w:rsidRPr="00963869">
        <w:rPr>
          <w:b/>
          <w:sz w:val="20"/>
        </w:rPr>
        <w:t>EX2013_CFG_ADMIN_ROLE_GROUP</w:t>
      </w:r>
      <w:r w:rsidRPr="00963869">
        <w:rPr>
          <w:sz w:val="20"/>
        </w:rPr>
        <w:t>[FS]Name=AR_EXC_Admins;Scope=Global;Type=Security;Description=Global role group Exchange Administrators[FS][FS][FS]</w:t>
      </w:r>
    </w:p>
    <w:p w14:paraId="54D9FCC1" w14:textId="77777777" w:rsidR="00F10CBF" w:rsidRPr="00963869" w:rsidRDefault="00F10CBF" w:rsidP="00F10CBF">
      <w:pPr>
        <w:pStyle w:val="Quelltext"/>
        <w:rPr>
          <w:sz w:val="20"/>
        </w:rPr>
      </w:pPr>
      <w:r w:rsidRPr="00963869">
        <w:rPr>
          <w:b/>
          <w:sz w:val="20"/>
        </w:rPr>
        <w:t>EX2013_CFG_ACCESS_GROUP</w:t>
      </w:r>
      <w:r w:rsidRPr="00963869">
        <w:rPr>
          <w:sz w:val="20"/>
        </w:rPr>
        <w:t>[FS]Name=ACC_EXC_Administrate;Scope=DomainLocal;Type=Security;Description=Accessgroup Exchange Admin[FS][FS][FS]</w:t>
      </w:r>
    </w:p>
    <w:p w14:paraId="49C263DC" w14:textId="77777777" w:rsidR="00F10CBF" w:rsidRPr="00963869" w:rsidRDefault="00F10CBF" w:rsidP="00F10CBF">
      <w:pPr>
        <w:pStyle w:val="Quelltext"/>
        <w:rPr>
          <w:sz w:val="20"/>
        </w:rPr>
      </w:pPr>
      <w:r w:rsidRPr="00963869">
        <w:rPr>
          <w:b/>
          <w:sz w:val="20"/>
        </w:rPr>
        <w:t>EX2013_CFG_OU_GROUPS_PATH</w:t>
      </w:r>
      <w:r w:rsidRPr="00963869">
        <w:rPr>
          <w:sz w:val="20"/>
        </w:rPr>
        <w:t>[FS]Admin\Groups\Access\PF E-Mail[FS][FS][FS]</w:t>
      </w:r>
    </w:p>
    <w:p w14:paraId="12B0E553" w14:textId="77777777" w:rsidR="00F10CBF" w:rsidRPr="00963869" w:rsidRDefault="00F10CBF" w:rsidP="00F10CBF">
      <w:pPr>
        <w:pStyle w:val="Quelltext"/>
        <w:rPr>
          <w:sz w:val="20"/>
        </w:rPr>
      </w:pPr>
      <w:r w:rsidRPr="00963869">
        <w:rPr>
          <w:b/>
          <w:sz w:val="20"/>
        </w:rPr>
        <w:t>EX2013_CFG_LINKED_USER_PROPERTIES</w:t>
      </w:r>
      <w:r w:rsidRPr="00963869">
        <w:rPr>
          <w:sz w:val="20"/>
        </w:rPr>
        <w:t>[FS]Name=SVC_PF_EXC_Linked;Password=HaFIS1234;PwdExpires=0;Description=Organization Management - Linked CM[FS]Password[FS]PatternPW=(?&lt;=Password=)([^;]*)(?=(;|$))[GS]ValnameDOM=DOMAIN_NETBIOSNAME[GS]PatternDOM=^(.*)[GS]ValnameUser==[GS]PatternUser=(?&lt;=Name=)([^;]*)(?=;|$)[FS]</w:t>
      </w:r>
    </w:p>
    <w:p w14:paraId="4F9B7417" w14:textId="77777777" w:rsidR="00F10CBF" w:rsidRPr="00963869" w:rsidRDefault="00F10CBF" w:rsidP="00F10CBF">
      <w:pPr>
        <w:pStyle w:val="Quelltext"/>
        <w:rPr>
          <w:sz w:val="20"/>
        </w:rPr>
      </w:pPr>
      <w:r w:rsidRPr="00963869">
        <w:rPr>
          <w:b/>
          <w:sz w:val="20"/>
        </w:rPr>
        <w:t>EX2013_CFG_OU_USERS_PATH</w:t>
      </w:r>
      <w:r w:rsidRPr="00963869">
        <w:rPr>
          <w:sz w:val="20"/>
        </w:rPr>
        <w:t>[FS]Admin\technical Accounts\Service Accounts[FS][FS][FS]</w:t>
      </w:r>
    </w:p>
    <w:p w14:paraId="2E86ADFE" w14:textId="77777777" w:rsidR="00F10CBF" w:rsidRPr="00963869" w:rsidRDefault="00F10CBF" w:rsidP="00F10CBF">
      <w:pPr>
        <w:pStyle w:val="Quelltext"/>
        <w:rPr>
          <w:sz w:val="20"/>
        </w:rPr>
      </w:pPr>
      <w:r w:rsidRPr="00963869">
        <w:rPr>
          <w:b/>
          <w:sz w:val="20"/>
        </w:rPr>
        <w:t>CM_DOMAIN_NETBIOSNAME</w:t>
      </w:r>
      <w:r w:rsidRPr="00963869">
        <w:rPr>
          <w:sz w:val="20"/>
        </w:rPr>
        <w:t>[FS]CCIS-T01R01-CM[FS][FS][FS]</w:t>
      </w:r>
    </w:p>
    <w:p w14:paraId="7FCDA30A" w14:textId="77777777" w:rsidR="00F10CBF" w:rsidRPr="00963869" w:rsidRDefault="00F10CBF" w:rsidP="00F10CBF">
      <w:pPr>
        <w:pStyle w:val="Quelltext"/>
        <w:rPr>
          <w:sz w:val="20"/>
        </w:rPr>
      </w:pPr>
      <w:r w:rsidRPr="00963869">
        <w:rPr>
          <w:b/>
          <w:sz w:val="20"/>
        </w:rPr>
        <w:t>CM_DC1_FQDN</w:t>
      </w:r>
      <w:r w:rsidRPr="00963869">
        <w:rPr>
          <w:sz w:val="20"/>
        </w:rPr>
        <w:t>[FS]DC1-CM.cm.t01r01.ccis.svc.intranetbw.de[FS][FS][FS]</w:t>
      </w:r>
    </w:p>
    <w:p w14:paraId="1853A7E3" w14:textId="2D53C6B9" w:rsidR="00303E79" w:rsidRPr="00963869" w:rsidRDefault="00F10CBF" w:rsidP="00F10CBF">
      <w:pPr>
        <w:pStyle w:val="Quelltext"/>
        <w:rPr>
          <w:sz w:val="20"/>
        </w:rPr>
      </w:pPr>
      <w:r w:rsidRPr="00963869">
        <w:rPr>
          <w:b/>
          <w:sz w:val="20"/>
        </w:rPr>
        <w:t>CM_AD_CFG_DOMAINACCOUNT</w:t>
      </w:r>
      <w:r w:rsidRPr="00963869">
        <w:rPr>
          <w:sz w:val="20"/>
        </w:rPr>
        <w:t>[FS]CCIS-T01R01-CM\admINST;HaFIS1234[FS]Password[FS]PatternPW=(?&lt;=[^;]*;)(.*)[GS]ValnameDOM==[GS]PatternDOM=^([^\\]+)(?=\\)[GS]ValnameUser==[GS]PatternUser=(?&lt;=\\)([^;]+)(?=;)[FS]</w:t>
      </w:r>
    </w:p>
    <w:p w14:paraId="01FB81A6" w14:textId="5417A190" w:rsidR="00F10CBF" w:rsidRPr="00963869" w:rsidRDefault="00F10CBF" w:rsidP="00F10CBF">
      <w:pPr>
        <w:pStyle w:val="Quelltext"/>
        <w:rPr>
          <w:sz w:val="20"/>
        </w:rPr>
      </w:pPr>
    </w:p>
    <w:p w14:paraId="09FEC147" w14:textId="6BA1825E" w:rsidR="00F10CBF" w:rsidRPr="00963869" w:rsidRDefault="00F10CBF" w:rsidP="00F10CBF">
      <w:pPr>
        <w:pStyle w:val="Quelltext"/>
        <w:rPr>
          <w:sz w:val="20"/>
        </w:rPr>
      </w:pPr>
    </w:p>
    <w:p w14:paraId="2E133BF9" w14:textId="611008AE" w:rsidR="00F10CBF" w:rsidRPr="00963869" w:rsidRDefault="00F10CBF" w:rsidP="00F10CBF">
      <w:pPr>
        <w:pStyle w:val="Quelltext"/>
        <w:rPr>
          <w:sz w:val="20"/>
        </w:rPr>
      </w:pPr>
      <w:r w:rsidRPr="00963869">
        <w:rPr>
          <w:b/>
          <w:sz w:val="20"/>
          <w:u w:val="single"/>
        </w:rPr>
        <w:t>Optional</w:t>
      </w:r>
      <w:r w:rsidRPr="00963869">
        <w:rPr>
          <w:sz w:val="20"/>
        </w:rPr>
        <w:t xml:space="preserve"> als Erklärung neuen Variablen.</w:t>
      </w:r>
    </w:p>
    <w:p w14:paraId="4DCE15DE" w14:textId="77777777" w:rsidR="00F10CBF" w:rsidRPr="00963869" w:rsidRDefault="00F10CBF" w:rsidP="00F10CBF">
      <w:pPr>
        <w:pStyle w:val="Quelltext"/>
        <w:rPr>
          <w:sz w:val="20"/>
        </w:rPr>
      </w:pPr>
      <w:r w:rsidRPr="00963869">
        <w:rPr>
          <w:b/>
          <w:sz w:val="20"/>
        </w:rPr>
        <w:t>EX2013_CFG_OU_USERS_PROPERTIES</w:t>
      </w:r>
      <w:r w:rsidRPr="00963869">
        <w:rPr>
          <w:sz w:val="20"/>
        </w:rPr>
        <w:t>[FS]FunctionID=ExchAdminLinkedSvcAccount;UsedBy=Default;Description=Admin - technical Accounts - Service Accounts OU;Protect=True[FS][FS][FS]</w:t>
      </w:r>
    </w:p>
    <w:p w14:paraId="5D203EE5" w14:textId="77777777" w:rsidR="00F10CBF" w:rsidRPr="00963869" w:rsidRDefault="00F10CBF" w:rsidP="00F10CBF">
      <w:pPr>
        <w:pStyle w:val="Quelltext"/>
        <w:rPr>
          <w:sz w:val="20"/>
        </w:rPr>
      </w:pPr>
      <w:r w:rsidRPr="00963869">
        <w:rPr>
          <w:b/>
          <w:sz w:val="20"/>
        </w:rPr>
        <w:t>EX2013_CFG_OU_GROUPS_PROPERTIES</w:t>
      </w:r>
      <w:r w:rsidRPr="00963869">
        <w:rPr>
          <w:sz w:val="20"/>
        </w:rPr>
        <w:t>[FS]FunctionID=Admin_GroupsPFeMail;UsedBy=Default;Description=Admin - PF E-Mail - Groups - OU;Protect=True[FS][FS][FS]</w:t>
      </w:r>
    </w:p>
    <w:p w14:paraId="22B18A21" w14:textId="77777777" w:rsidR="00F10CBF" w:rsidRPr="00963869" w:rsidRDefault="00F10CBF" w:rsidP="00F10CBF">
      <w:pPr>
        <w:pStyle w:val="Quelltext"/>
        <w:rPr>
          <w:sz w:val="20"/>
        </w:rPr>
      </w:pPr>
      <w:r w:rsidRPr="00963869">
        <w:rPr>
          <w:b/>
          <w:sz w:val="20"/>
        </w:rPr>
        <w:t>EX2013_CFG_LINKED_USER_FUNCTION</w:t>
      </w:r>
      <w:r w:rsidRPr="00963869">
        <w:rPr>
          <w:sz w:val="20"/>
        </w:rPr>
        <w:t>[FS]FunctionID=Linked_Organization_Management;UsedBy=Exchange[FS][FS][FS]</w:t>
      </w:r>
    </w:p>
    <w:p w14:paraId="534B3EC8" w14:textId="77777777" w:rsidR="00F10CBF" w:rsidRPr="00F10CBF" w:rsidRDefault="00F10CBF" w:rsidP="00F10CBF">
      <w:pPr>
        <w:pStyle w:val="Quelltext"/>
      </w:pPr>
    </w:p>
    <w:p w14:paraId="4091C6B4" w14:textId="77777777" w:rsidR="004111D3" w:rsidRDefault="004111D3"/>
    <w:p w14:paraId="3380C4AD" w14:textId="77777777" w:rsidR="00FF1F0B" w:rsidRDefault="00BE440B" w:rsidP="00D3632D">
      <w:pPr>
        <w:pStyle w:val="berschrift2"/>
      </w:pPr>
      <w:r>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DFE8328" w14:textId="77777777" w:rsidTr="00EE54D9">
        <w:tc>
          <w:tcPr>
            <w:tcW w:w="2263" w:type="dxa"/>
            <w:shd w:val="clear" w:color="auto" w:fill="D9D9D9" w:themeFill="background1" w:themeFillShade="D9"/>
          </w:tcPr>
          <w:p w14:paraId="6E06002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7740DA2A" w14:textId="77777777" w:rsidR="00EE54D9" w:rsidRPr="00EE54D9" w:rsidRDefault="00EE54D9" w:rsidP="00EE54D9">
            <w:pPr>
              <w:pStyle w:val="berschrift2"/>
              <w:numPr>
                <w:ilvl w:val="0"/>
                <w:numId w:val="0"/>
              </w:numPr>
              <w:jc w:val="both"/>
            </w:pPr>
            <w:r w:rsidRPr="00EE54D9">
              <w:t>Funktion / Beschreibung</w:t>
            </w:r>
          </w:p>
        </w:tc>
      </w:tr>
      <w:tr w:rsidR="00EE54D9" w14:paraId="475A185B" w14:textId="77777777" w:rsidTr="00EE54D9">
        <w:tc>
          <w:tcPr>
            <w:tcW w:w="2263" w:type="dxa"/>
          </w:tcPr>
          <w:p w14:paraId="77FA5FC8"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5B397C15"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5F1317D1" w14:textId="77777777" w:rsidTr="00EE54D9">
        <w:tc>
          <w:tcPr>
            <w:tcW w:w="2263" w:type="dxa"/>
          </w:tcPr>
          <w:p w14:paraId="66653605"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53D64B49" w14:textId="77777777" w:rsidR="00EE54D9" w:rsidRDefault="00EE54D9" w:rsidP="00FF1F0B">
            <w:pPr>
              <w:pStyle w:val="Flietext"/>
            </w:pPr>
            <w:r w:rsidRPr="00EE54D9">
              <w:t>Parameterdatei mit den Defaultparametern!</w:t>
            </w:r>
          </w:p>
        </w:tc>
      </w:tr>
      <w:tr w:rsidR="00EE54D9" w14:paraId="58999A56" w14:textId="77777777" w:rsidTr="00EE54D9">
        <w:tc>
          <w:tcPr>
            <w:tcW w:w="2263" w:type="dxa"/>
          </w:tcPr>
          <w:p w14:paraId="606B14D7" w14:textId="77777777" w:rsidR="00EE54D9" w:rsidRPr="008C781D" w:rsidRDefault="00EE54D9" w:rsidP="00EE54D9">
            <w:pPr>
              <w:pStyle w:val="TabelleConfigDBTitel"/>
              <w:rPr>
                <w:rFonts w:cs="Arial"/>
                <w:b w:val="0"/>
                <w:szCs w:val="24"/>
              </w:rPr>
            </w:pPr>
          </w:p>
        </w:tc>
        <w:tc>
          <w:tcPr>
            <w:tcW w:w="7230" w:type="dxa"/>
          </w:tcPr>
          <w:p w14:paraId="070B53C6" w14:textId="77777777" w:rsidR="00EE54D9" w:rsidRDefault="00D3632D" w:rsidP="00FF1F0B">
            <w:pPr>
              <w:pStyle w:val="Flietext"/>
            </w:pPr>
            <w:r>
              <w:t>….weitere Dateien …..</w:t>
            </w:r>
          </w:p>
        </w:tc>
      </w:tr>
    </w:tbl>
    <w:p w14:paraId="17C2B30E" w14:textId="77777777" w:rsidR="00FF1F0B" w:rsidRDefault="00FF1F0B" w:rsidP="00FF1F0B">
      <w:pPr>
        <w:pStyle w:val="Flietext"/>
        <w:rPr>
          <w:rFonts w:cs="Arial"/>
        </w:rPr>
      </w:pPr>
    </w:p>
    <w:p w14:paraId="235BE373" w14:textId="77777777" w:rsidR="00D3632D" w:rsidRPr="00D3632D" w:rsidRDefault="00D3632D" w:rsidP="00D3632D">
      <w:pPr>
        <w:pStyle w:val="berschrift2"/>
      </w:pPr>
      <w:r>
        <w:t>Besonderheiten/Details zur Installation</w:t>
      </w:r>
    </w:p>
    <w:p w14:paraId="1F234867" w14:textId="5D27BAB6" w:rsidR="007B75FD" w:rsidRDefault="00973C44" w:rsidP="00D3632D">
      <w:pPr>
        <w:pStyle w:val="Flietext"/>
      </w:pPr>
      <w:r>
        <w:t xml:space="preserve">Die Installation legt User aus der </w:t>
      </w:r>
      <w:r w:rsidR="00884FC6">
        <w:t xml:space="preserve">Domäne </w:t>
      </w:r>
      <w:r>
        <w:t xml:space="preserve">Plattform </w:t>
      </w:r>
      <w:r w:rsidR="00884FC6">
        <w:t xml:space="preserve">heraus </w:t>
      </w:r>
      <w:r>
        <w:t>in der Central Management Domäne an.</w:t>
      </w:r>
      <w:r w:rsidR="00E7050E">
        <w:t xml:space="preserve"> Bevor das jeweilige Objekt angelegt wird, wird nachgesehen, ob es schon existiert. Falls es existiert, wird das Anlegen übersprungen, ansonsten wird es </w:t>
      </w:r>
      <w:r w:rsidR="00884FC6">
        <w:t xml:space="preserve">neu </w:t>
      </w:r>
      <w:r w:rsidR="00E7050E">
        <w:t xml:space="preserve">angelegt. </w:t>
      </w:r>
    </w:p>
    <w:p w14:paraId="5213A545" w14:textId="77777777" w:rsidR="00884FC6" w:rsidRPr="00D3632D" w:rsidRDefault="00884FC6" w:rsidP="00D3632D">
      <w:pPr>
        <w:pStyle w:val="Flietext"/>
      </w:pPr>
    </w:p>
    <w:p w14:paraId="594BF97B" w14:textId="77777777" w:rsidR="00D3632D" w:rsidRPr="00D3632D" w:rsidRDefault="00D3632D" w:rsidP="00D3632D">
      <w:pPr>
        <w:pStyle w:val="berschrift2"/>
      </w:pPr>
      <w:r>
        <w:t>Besonderheiten/Details zur Deinstallation</w:t>
      </w:r>
    </w:p>
    <w:p w14:paraId="52AED20D" w14:textId="77D17289" w:rsidR="007B75FD" w:rsidRDefault="00E7050E" w:rsidP="007B75FD">
      <w:pPr>
        <w:pStyle w:val="Flietext"/>
      </w:pPr>
      <w:r>
        <w:t>Das Löschen d</w:t>
      </w:r>
      <w:r w:rsidR="009612BF">
        <w:t>er OUs, Gruppen und des Users wi</w:t>
      </w:r>
      <w:r>
        <w:t>rd nicht betrachtet.</w:t>
      </w:r>
    </w:p>
    <w:p w14:paraId="7CC776C6" w14:textId="77777777" w:rsidR="00D3632D" w:rsidRDefault="00D3632D" w:rsidP="00FF1F0B">
      <w:pPr>
        <w:pStyle w:val="Flietext"/>
        <w:rPr>
          <w:rFonts w:cs="Arial"/>
          <w:i/>
          <w:color w:val="808080" w:themeColor="background1" w:themeShade="80"/>
        </w:rPr>
      </w:pPr>
    </w:p>
    <w:p w14:paraId="0B247634" w14:textId="77777777" w:rsidR="00D3632D" w:rsidRDefault="00D3632D" w:rsidP="00D3632D">
      <w:pPr>
        <w:pStyle w:val="berschrift2"/>
      </w:pPr>
      <w:r>
        <w:t>Hinweise für Installationshandbuch bzw. Releasenotes</w:t>
      </w:r>
    </w:p>
    <w:p w14:paraId="10D76E81" w14:textId="7E70B47D" w:rsidR="00D3632D" w:rsidRDefault="002B42A2" w:rsidP="00D3632D">
      <w:pPr>
        <w:pStyle w:val="Flietext"/>
      </w:pPr>
      <w:r>
        <w:t>Siehe auch manuelle Nacharbeiten:</w:t>
      </w:r>
    </w:p>
    <w:p w14:paraId="57823C22" w14:textId="17864828" w:rsidR="002B42A2" w:rsidRDefault="002B42A2" w:rsidP="002B42A2">
      <w:pPr>
        <w:rPr>
          <w:rFonts w:cs="Arial"/>
        </w:rPr>
      </w:pPr>
      <w:r>
        <w:rPr>
          <w:rFonts w:cs="Arial"/>
        </w:rPr>
        <w:t>Auf einem (und auch nur dies eine Mal) der Multirole Server muss nach dem Anlegen der OUs, Gruppen und User dies ausgeführt werden:</w:t>
      </w:r>
    </w:p>
    <w:p w14:paraId="3A49C4EF" w14:textId="77777777" w:rsidR="002B42A2" w:rsidRDefault="002B42A2" w:rsidP="002B42A2">
      <w:pPr>
        <w:rPr>
          <w:rFonts w:cs="Arial"/>
        </w:rPr>
      </w:pPr>
    </w:p>
    <w:p w14:paraId="3B14E3D5" w14:textId="77777777" w:rsidR="002B42A2" w:rsidRDefault="002B42A2" w:rsidP="002B42A2">
      <w:pPr>
        <w:rPr>
          <w:rFonts w:cs="Arial"/>
        </w:rPr>
      </w:pPr>
      <w:r w:rsidRPr="00A13031">
        <w:rPr>
          <w:rFonts w:cs="Arial"/>
        </w:rPr>
        <w:t>$CMNetBiosName = $cfg["CM_DOMAIN_NETBIOSNAME"]</w:t>
      </w:r>
    </w:p>
    <w:p w14:paraId="2B754882" w14:textId="77777777" w:rsidR="002B42A2" w:rsidRPr="00A13031" w:rsidRDefault="002B42A2" w:rsidP="002B42A2">
      <w:pPr>
        <w:rPr>
          <w:rFonts w:cs="Arial"/>
        </w:rPr>
      </w:pPr>
      <w:r w:rsidRPr="00A13031">
        <w:rPr>
          <w:rFonts w:cs="Arial"/>
        </w:rPr>
        <w:t>$</w:t>
      </w:r>
      <w:r>
        <w:rPr>
          <w:rFonts w:cs="Arial"/>
        </w:rPr>
        <w:t>ExchangeServiceUser = „</w:t>
      </w:r>
      <w:r w:rsidRPr="00A13031">
        <w:rPr>
          <w:rFonts w:cs="Arial"/>
        </w:rPr>
        <w:t>SVC_EXC_KERBEROS</w:t>
      </w:r>
      <w:r>
        <w:rPr>
          <w:rFonts w:cs="Arial"/>
        </w:rPr>
        <w:t>“</w:t>
      </w:r>
    </w:p>
    <w:p w14:paraId="4D6B6CCE" w14:textId="77777777" w:rsidR="002B42A2" w:rsidRPr="00A13031" w:rsidRDefault="002B42A2" w:rsidP="002B42A2">
      <w:pPr>
        <w:rPr>
          <w:rFonts w:cs="Arial"/>
        </w:rPr>
      </w:pPr>
      <w:r w:rsidRPr="00A13031">
        <w:rPr>
          <w:rFonts w:cs="Arial"/>
        </w:rPr>
        <w:t>$User = $CMNetBiosName + "\" + $ExchangeServiceUser</w:t>
      </w:r>
    </w:p>
    <w:p w14:paraId="2D3A02EA" w14:textId="77777777" w:rsidR="002B42A2" w:rsidRDefault="002B42A2" w:rsidP="002B42A2">
      <w:pPr>
        <w:rPr>
          <w:rFonts w:cs="Arial"/>
        </w:rPr>
      </w:pPr>
      <w:r w:rsidRPr="00A13031">
        <w:rPr>
          <w:rFonts w:cs="Arial"/>
        </w:rPr>
        <w:t>$accountForestCredential = Get-Credential $Use$DomainController</w:t>
      </w:r>
      <w:r>
        <w:rPr>
          <w:rFonts w:cs="Arial"/>
        </w:rPr>
        <w:t xml:space="preserve"> = &lt;DC1_CM_FQDN&gt;</w:t>
      </w:r>
    </w:p>
    <w:p w14:paraId="258E89F3" w14:textId="77777777" w:rsidR="002B42A2" w:rsidRPr="00A13031" w:rsidRDefault="002B42A2" w:rsidP="002B42A2">
      <w:pPr>
        <w:rPr>
          <w:rFonts w:cs="Arial"/>
        </w:rPr>
      </w:pPr>
      <w:r w:rsidRPr="00A13031">
        <w:rPr>
          <w:rFonts w:cs="Arial"/>
        </w:rPr>
        <w:t>$OrgMgmt = Get-RoleGroup "Organization Management"</w:t>
      </w:r>
    </w:p>
    <w:p w14:paraId="684EF8EE" w14:textId="77777777" w:rsidR="002B42A2" w:rsidRDefault="002B42A2" w:rsidP="002B42A2">
      <w:pPr>
        <w:rPr>
          <w:rFonts w:cs="Arial"/>
        </w:rPr>
      </w:pPr>
      <w:r w:rsidRPr="00A13031">
        <w:rPr>
          <w:rFonts w:cs="Arial"/>
        </w:rPr>
        <w:t>$RoleGroupName = “Organization Management – Linked CM”</w:t>
      </w:r>
    </w:p>
    <w:p w14:paraId="38B0B181" w14:textId="77777777" w:rsidR="002B42A2" w:rsidRPr="00A13031" w:rsidRDefault="002B42A2" w:rsidP="002B42A2">
      <w:pPr>
        <w:rPr>
          <w:rFonts w:cs="Arial"/>
        </w:rPr>
      </w:pPr>
      <w:r w:rsidRPr="0075192C">
        <w:rPr>
          <w:rFonts w:cs="Arial"/>
        </w:rPr>
        <w:t>$accountForestCredential = Get-Credential &lt;</w:t>
      </w:r>
      <w:r>
        <w:t>C</w:t>
      </w:r>
      <w:r w:rsidRPr="0075192C">
        <w:rPr>
          <w:rFonts w:cs="Arial"/>
        </w:rPr>
        <w:t>M_DOMAIN_NETBIOSNAME&gt;\SVC_EXC_</w:t>
      </w:r>
      <w:r>
        <w:rPr>
          <w:rFonts w:cs="Arial"/>
        </w:rPr>
        <w:t>PF_LINKED</w:t>
      </w:r>
    </w:p>
    <w:p w14:paraId="6D96830B" w14:textId="77777777" w:rsidR="002B42A2" w:rsidRDefault="002B42A2" w:rsidP="002B42A2">
      <w:pPr>
        <w:rPr>
          <w:rFonts w:cs="Arial"/>
        </w:rPr>
      </w:pPr>
      <w:r w:rsidRPr="00A13031">
        <w:rPr>
          <w:rFonts w:cs="Arial"/>
        </w:rPr>
        <w:t>New-RoleGroup $RoleGroupName -LinkedForeignGroup "</w:t>
      </w:r>
      <w:r w:rsidRPr="0075192C">
        <w:rPr>
          <w:rFonts w:cs="Arial"/>
        </w:rPr>
        <w:t>ACC_EXC_Administrate</w:t>
      </w:r>
      <w:r w:rsidRPr="00A13031">
        <w:rPr>
          <w:rFonts w:cs="Arial"/>
        </w:rPr>
        <w:t>"</w:t>
      </w:r>
      <w:r>
        <w:rPr>
          <w:rFonts w:cs="Arial"/>
        </w:rPr>
        <w:t xml:space="preserve"> </w:t>
      </w:r>
      <w:r w:rsidRPr="00A13031">
        <w:rPr>
          <w:rFonts w:cs="Arial"/>
        </w:rPr>
        <w:t>-LinkedDomainController $DomainController -LinkedCredential $accountForestCredential -Roles $OrgMgmt.Roles</w:t>
      </w:r>
    </w:p>
    <w:p w14:paraId="422E2D64" w14:textId="77777777" w:rsidR="002B42A2" w:rsidRPr="00C77B2E" w:rsidRDefault="002B42A2" w:rsidP="002B42A2">
      <w:pPr>
        <w:rPr>
          <w:rFonts w:cs="Arial"/>
        </w:rPr>
      </w:pPr>
      <w:r w:rsidRPr="00C77B2E">
        <w:rPr>
          <w:rFonts w:cs="Arial"/>
        </w:rPr>
        <w:t>Get-ManagementRoleAssignment -RoleAssignee $ RoleGroupName -Role My* | Remove-ManagementRoleAssignment –Confirm:$false</w:t>
      </w:r>
    </w:p>
    <w:p w14:paraId="00901A7E" w14:textId="77777777" w:rsidR="002B42A2" w:rsidRPr="00C77B2E" w:rsidRDefault="002B42A2" w:rsidP="002B42A2">
      <w:pPr>
        <w:rPr>
          <w:rFonts w:cs="Arial"/>
        </w:rPr>
      </w:pPr>
      <w:r w:rsidRPr="00C77B2E">
        <w:rPr>
          <w:rFonts w:cs="Arial"/>
        </w:rPr>
        <w:t xml:space="preserve">Get-ManagementRoleAssignement -RoleAssignee $RoleGroupName| New-ManagementRoleAssignment </w:t>
      </w:r>
      <w:r w:rsidRPr="00C77B2E">
        <w:rPr>
          <w:rFonts w:cs="Arial"/>
        </w:rPr>
        <w:lastRenderedPageBreak/>
        <w:t xml:space="preserve">-SecurityGroup $ RoleGroupName </w:t>
      </w:r>
    </w:p>
    <w:p w14:paraId="187CC93E" w14:textId="5E072AD0" w:rsidR="002B42A2" w:rsidRDefault="002B42A2" w:rsidP="002B42A2">
      <w:pPr>
        <w:pStyle w:val="Flietext"/>
      </w:pPr>
      <w:r w:rsidRPr="00C77B2E">
        <w:rPr>
          <w:rFonts w:cs="Arial"/>
        </w:rPr>
        <w:t>–Delegating</w:t>
      </w:r>
    </w:p>
    <w:p w14:paraId="33B6F486" w14:textId="77777777" w:rsidR="007B75FD" w:rsidRDefault="007B75FD" w:rsidP="00D3632D">
      <w:pPr>
        <w:pStyle w:val="Flietext"/>
      </w:pPr>
    </w:p>
    <w:p w14:paraId="0CCF9239" w14:textId="77777777" w:rsidR="007B75FD" w:rsidRDefault="007B75FD" w:rsidP="00D3632D">
      <w:pPr>
        <w:pStyle w:val="Flietext"/>
      </w:pPr>
    </w:p>
    <w:p w14:paraId="12294A82" w14:textId="77777777" w:rsidR="007B75FD" w:rsidRPr="00D3632D" w:rsidRDefault="007B75FD" w:rsidP="00D3632D">
      <w:pPr>
        <w:pStyle w:val="Flietext"/>
      </w:pPr>
      <w:r>
        <w:t>EOF</w:t>
      </w:r>
    </w:p>
    <w:p w14:paraId="551C20BC" w14:textId="77777777" w:rsidR="00D3632D" w:rsidRPr="00D3632D" w:rsidRDefault="00D3632D" w:rsidP="00D3632D">
      <w:pPr>
        <w:pStyle w:val="Flietext"/>
      </w:pPr>
    </w:p>
    <w:p w14:paraId="3320BF63"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5AF98" w14:textId="77777777" w:rsidR="00AE4784" w:rsidRDefault="00AE4784">
      <w:r>
        <w:separator/>
      </w:r>
    </w:p>
  </w:endnote>
  <w:endnote w:type="continuationSeparator" w:id="0">
    <w:p w14:paraId="5AED6805" w14:textId="77777777" w:rsidR="00AE4784" w:rsidRDefault="00AE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7716"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F8B05D1" w14:textId="77777777">
      <w:trPr>
        <w:trHeight w:hRule="exact" w:val="966"/>
        <w:jc w:val="center"/>
      </w:trPr>
      <w:tc>
        <w:tcPr>
          <w:tcW w:w="2194" w:type="dxa"/>
          <w:vAlign w:val="center"/>
        </w:tcPr>
        <w:p w14:paraId="6377616E" w14:textId="4056DDD4" w:rsidR="00AD2656" w:rsidRDefault="00AD2656" w:rsidP="00C906C1">
          <w:pPr>
            <w:pStyle w:val="Fuzeile"/>
            <w:ind w:left="68"/>
          </w:pPr>
          <w:r>
            <w:t xml:space="preserve">Version </w:t>
          </w:r>
          <w:r w:rsidR="00C906C1">
            <w:t>0.</w:t>
          </w:r>
          <w:r w:rsidR="00E25271">
            <w:t>0.4</w:t>
          </w:r>
        </w:p>
      </w:tc>
      <w:tc>
        <w:tcPr>
          <w:tcW w:w="4961" w:type="dxa"/>
          <w:vAlign w:val="center"/>
        </w:tcPr>
        <w:p w14:paraId="75E1B304" w14:textId="010715EB" w:rsidR="00AD2656" w:rsidRPr="006B344E" w:rsidRDefault="004C226C">
          <w:pPr>
            <w:pStyle w:val="Fuzeile"/>
            <w:tabs>
              <w:tab w:val="clear" w:pos="4536"/>
            </w:tabs>
          </w:pPr>
          <w:fldSimple w:instr=" FILENAME  \* MERGEFORMAT ">
            <w:r w:rsidR="00415EFC">
              <w:rPr>
                <w:noProof/>
              </w:rPr>
              <w:t>ImplD_MS_EXCH2013_CFG_AdministrationCM_Vxxx.docx</w:t>
            </w:r>
          </w:fldSimple>
          <w:r w:rsidR="00AD2656" w:rsidRPr="006B344E">
            <w:br/>
            <w:t xml:space="preserve">Seite </w:t>
          </w:r>
          <w:r w:rsidR="005F3441">
            <w:fldChar w:fldCharType="begin"/>
          </w:r>
          <w:r w:rsidR="00AD2656" w:rsidRPr="006B344E">
            <w:instrText xml:space="preserve"> PAGE  \* MERGEFORMAT </w:instrText>
          </w:r>
          <w:r w:rsidR="005F3441">
            <w:fldChar w:fldCharType="separate"/>
          </w:r>
          <w:r w:rsidR="00E25271">
            <w:rPr>
              <w:noProof/>
            </w:rPr>
            <w:t>1</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E25271">
            <w:rPr>
              <w:noProof/>
            </w:rPr>
            <w:t>9</w:t>
          </w:r>
          <w:r w:rsidR="005F3441">
            <w:fldChar w:fldCharType="end"/>
          </w:r>
        </w:p>
      </w:tc>
      <w:tc>
        <w:tcPr>
          <w:tcW w:w="2194" w:type="dxa"/>
          <w:vAlign w:val="center"/>
        </w:tcPr>
        <w:p w14:paraId="6E9D9C88" w14:textId="1B0F4E11"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E25271">
            <w:rPr>
              <w:noProof/>
            </w:rPr>
            <w:t>08.11.16</w:t>
          </w:r>
          <w:r w:rsidR="005F3441">
            <w:fldChar w:fldCharType="end"/>
          </w:r>
        </w:p>
      </w:tc>
    </w:tr>
  </w:tbl>
  <w:p w14:paraId="036AF8DF"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7CAC0" w14:textId="77777777" w:rsidR="00AE4784" w:rsidRDefault="00AE4784">
      <w:r>
        <w:separator/>
      </w:r>
    </w:p>
  </w:footnote>
  <w:footnote w:type="continuationSeparator" w:id="0">
    <w:p w14:paraId="6D2898A2" w14:textId="77777777" w:rsidR="00AE4784" w:rsidRDefault="00AE4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928F"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487A622" w14:textId="77777777">
      <w:trPr>
        <w:trHeight w:hRule="exact" w:val="1113"/>
        <w:jc w:val="center"/>
      </w:trPr>
      <w:tc>
        <w:tcPr>
          <w:tcW w:w="2194" w:type="dxa"/>
          <w:vAlign w:val="center"/>
        </w:tcPr>
        <w:p w14:paraId="58BC468C" w14:textId="77777777" w:rsidR="00AD2656" w:rsidRDefault="00AA1699">
          <w:pPr>
            <w:pStyle w:val="Kopfzeile"/>
          </w:pPr>
          <w:r>
            <w:rPr>
              <w:noProof/>
              <w:lang w:eastAsia="de-DE"/>
            </w:rPr>
            <w:drawing>
              <wp:inline distT="0" distB="0" distL="0" distR="0" wp14:anchorId="2C8E054D" wp14:editId="5F6E21EE">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49EB5774" w14:textId="77777777" w:rsidR="00AD2656" w:rsidRDefault="00AD2656" w:rsidP="00894979">
          <w:pPr>
            <w:pStyle w:val="Kopfzeile"/>
          </w:pPr>
          <w:r>
            <w:t xml:space="preserve">Implementierungsdokumentation </w:t>
          </w:r>
          <w:r>
            <w:br/>
          </w:r>
          <w:r w:rsidR="00402CDA">
            <w:t>MS_EXCH2013_CFG_AdministrationCM</w:t>
          </w:r>
        </w:p>
      </w:tc>
      <w:tc>
        <w:tcPr>
          <w:tcW w:w="2194" w:type="dxa"/>
          <w:vAlign w:val="center"/>
        </w:tcPr>
        <w:p w14:paraId="6486DAE0" w14:textId="77777777" w:rsidR="00AD2656" w:rsidRDefault="00AA1699" w:rsidP="007456BE">
          <w:pPr>
            <w:pStyle w:val="Kopfzeile"/>
            <w:spacing w:before="60" w:after="60"/>
          </w:pPr>
          <w:r>
            <w:rPr>
              <w:b w:val="0"/>
              <w:noProof/>
              <w:lang w:eastAsia="de-DE"/>
            </w:rPr>
            <w:drawing>
              <wp:inline distT="0" distB="0" distL="0" distR="0" wp14:anchorId="1F1881D4" wp14:editId="0A3957BE">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02FD2944"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5"/>
  </w:num>
  <w:num w:numId="5">
    <w:abstractNumId w:val="1"/>
  </w:num>
  <w:num w:numId="6">
    <w:abstractNumId w:val="12"/>
  </w:num>
  <w:num w:numId="7">
    <w:abstractNumId w:val="8"/>
  </w:num>
  <w:num w:numId="8">
    <w:abstractNumId w:val="2"/>
  </w:num>
  <w:num w:numId="9">
    <w:abstractNumId w:val="3"/>
  </w:num>
  <w:num w:numId="10">
    <w:abstractNumId w:val="10"/>
  </w:num>
  <w:num w:numId="11">
    <w:abstractNumId w:val="4"/>
  </w:num>
  <w:num w:numId="12">
    <w:abstractNumId w:val="6"/>
  </w:num>
  <w:num w:numId="13">
    <w:abstractNumId w:val="11"/>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2CDA"/>
    <w:rsid w:val="000023F3"/>
    <w:rsid w:val="00002A9B"/>
    <w:rsid w:val="00004D63"/>
    <w:rsid w:val="000073C2"/>
    <w:rsid w:val="0000760D"/>
    <w:rsid w:val="00007B4D"/>
    <w:rsid w:val="0001095E"/>
    <w:rsid w:val="00012641"/>
    <w:rsid w:val="0001334A"/>
    <w:rsid w:val="00015ACB"/>
    <w:rsid w:val="0002753F"/>
    <w:rsid w:val="000279FC"/>
    <w:rsid w:val="00030968"/>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9CF"/>
    <w:rsid w:val="000E56AD"/>
    <w:rsid w:val="000E5C0F"/>
    <w:rsid w:val="000F042F"/>
    <w:rsid w:val="000F207A"/>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7B22"/>
    <w:rsid w:val="00241CEA"/>
    <w:rsid w:val="00242583"/>
    <w:rsid w:val="0024292C"/>
    <w:rsid w:val="00243B9B"/>
    <w:rsid w:val="00244010"/>
    <w:rsid w:val="0024478D"/>
    <w:rsid w:val="00244E53"/>
    <w:rsid w:val="002450BB"/>
    <w:rsid w:val="0024591D"/>
    <w:rsid w:val="00252C1E"/>
    <w:rsid w:val="00256D04"/>
    <w:rsid w:val="00257D82"/>
    <w:rsid w:val="00257EE1"/>
    <w:rsid w:val="002608B1"/>
    <w:rsid w:val="002609F9"/>
    <w:rsid w:val="00261B11"/>
    <w:rsid w:val="002623EB"/>
    <w:rsid w:val="002713A4"/>
    <w:rsid w:val="00275ED7"/>
    <w:rsid w:val="002772C8"/>
    <w:rsid w:val="002808DF"/>
    <w:rsid w:val="00281082"/>
    <w:rsid w:val="00281D1F"/>
    <w:rsid w:val="0028254F"/>
    <w:rsid w:val="00284DF6"/>
    <w:rsid w:val="002879EF"/>
    <w:rsid w:val="00287D6B"/>
    <w:rsid w:val="00293A47"/>
    <w:rsid w:val="00296763"/>
    <w:rsid w:val="00296CD7"/>
    <w:rsid w:val="002A094D"/>
    <w:rsid w:val="002A10E5"/>
    <w:rsid w:val="002A17CB"/>
    <w:rsid w:val="002A2388"/>
    <w:rsid w:val="002B0B4B"/>
    <w:rsid w:val="002B3B99"/>
    <w:rsid w:val="002B42A2"/>
    <w:rsid w:val="002B668F"/>
    <w:rsid w:val="002C03DE"/>
    <w:rsid w:val="002C0DCF"/>
    <w:rsid w:val="002C4C58"/>
    <w:rsid w:val="002C6961"/>
    <w:rsid w:val="002D4057"/>
    <w:rsid w:val="002D4E1B"/>
    <w:rsid w:val="002D6028"/>
    <w:rsid w:val="002E0BE7"/>
    <w:rsid w:val="002E666F"/>
    <w:rsid w:val="002F3C12"/>
    <w:rsid w:val="002F4B3C"/>
    <w:rsid w:val="002F6107"/>
    <w:rsid w:val="002F7891"/>
    <w:rsid w:val="002F7FBA"/>
    <w:rsid w:val="00301796"/>
    <w:rsid w:val="00303E79"/>
    <w:rsid w:val="0030584D"/>
    <w:rsid w:val="00307E65"/>
    <w:rsid w:val="00313424"/>
    <w:rsid w:val="003134E8"/>
    <w:rsid w:val="003150F5"/>
    <w:rsid w:val="003204C4"/>
    <w:rsid w:val="00320948"/>
    <w:rsid w:val="00322533"/>
    <w:rsid w:val="00322739"/>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32A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7780"/>
    <w:rsid w:val="003C797E"/>
    <w:rsid w:val="003D0917"/>
    <w:rsid w:val="003D1048"/>
    <w:rsid w:val="003D3347"/>
    <w:rsid w:val="003D522A"/>
    <w:rsid w:val="003E116A"/>
    <w:rsid w:val="003E2DAB"/>
    <w:rsid w:val="003E34E6"/>
    <w:rsid w:val="003E5CD0"/>
    <w:rsid w:val="0040008C"/>
    <w:rsid w:val="00402CDA"/>
    <w:rsid w:val="00403ED3"/>
    <w:rsid w:val="00406469"/>
    <w:rsid w:val="004076E9"/>
    <w:rsid w:val="00410363"/>
    <w:rsid w:val="004111D3"/>
    <w:rsid w:val="004113A3"/>
    <w:rsid w:val="00415EFC"/>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226C"/>
    <w:rsid w:val="004C4003"/>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50B59"/>
    <w:rsid w:val="00551F60"/>
    <w:rsid w:val="00552D5B"/>
    <w:rsid w:val="00553B68"/>
    <w:rsid w:val="00554924"/>
    <w:rsid w:val="00556C22"/>
    <w:rsid w:val="00560B3F"/>
    <w:rsid w:val="00561288"/>
    <w:rsid w:val="005618CF"/>
    <w:rsid w:val="00563F35"/>
    <w:rsid w:val="00567855"/>
    <w:rsid w:val="00567ED7"/>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D0CB6"/>
    <w:rsid w:val="005D0FFC"/>
    <w:rsid w:val="005D7CDF"/>
    <w:rsid w:val="005E0055"/>
    <w:rsid w:val="005E05AD"/>
    <w:rsid w:val="005E225C"/>
    <w:rsid w:val="005E2419"/>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298D"/>
    <w:rsid w:val="00653678"/>
    <w:rsid w:val="006537B7"/>
    <w:rsid w:val="00654CD3"/>
    <w:rsid w:val="0065507E"/>
    <w:rsid w:val="00660F33"/>
    <w:rsid w:val="0066531F"/>
    <w:rsid w:val="00670479"/>
    <w:rsid w:val="00671645"/>
    <w:rsid w:val="00672A57"/>
    <w:rsid w:val="006746C3"/>
    <w:rsid w:val="00674868"/>
    <w:rsid w:val="00677864"/>
    <w:rsid w:val="0068309C"/>
    <w:rsid w:val="00683A39"/>
    <w:rsid w:val="00683B7E"/>
    <w:rsid w:val="006869F3"/>
    <w:rsid w:val="006959ED"/>
    <w:rsid w:val="00695C80"/>
    <w:rsid w:val="006A1C90"/>
    <w:rsid w:val="006A54F7"/>
    <w:rsid w:val="006A5B98"/>
    <w:rsid w:val="006A6021"/>
    <w:rsid w:val="006B0CBC"/>
    <w:rsid w:val="006B1F5D"/>
    <w:rsid w:val="006B3403"/>
    <w:rsid w:val="006B344E"/>
    <w:rsid w:val="006B5EE5"/>
    <w:rsid w:val="006B61BC"/>
    <w:rsid w:val="006B624B"/>
    <w:rsid w:val="006C02D1"/>
    <w:rsid w:val="006C143E"/>
    <w:rsid w:val="006C4CA6"/>
    <w:rsid w:val="006C7009"/>
    <w:rsid w:val="006C7DE0"/>
    <w:rsid w:val="006D18B6"/>
    <w:rsid w:val="006D2AEE"/>
    <w:rsid w:val="006D6201"/>
    <w:rsid w:val="006D6D5B"/>
    <w:rsid w:val="006E3A08"/>
    <w:rsid w:val="006E3E63"/>
    <w:rsid w:val="006E4C83"/>
    <w:rsid w:val="006E6235"/>
    <w:rsid w:val="006F1BA8"/>
    <w:rsid w:val="006F1E7D"/>
    <w:rsid w:val="006F2C99"/>
    <w:rsid w:val="006F6209"/>
    <w:rsid w:val="006F6B4F"/>
    <w:rsid w:val="006F786F"/>
    <w:rsid w:val="00701D81"/>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47BE"/>
    <w:rsid w:val="00735BAE"/>
    <w:rsid w:val="00737D42"/>
    <w:rsid w:val="00741A11"/>
    <w:rsid w:val="007421C4"/>
    <w:rsid w:val="007432DC"/>
    <w:rsid w:val="007447C2"/>
    <w:rsid w:val="007456BE"/>
    <w:rsid w:val="0075192C"/>
    <w:rsid w:val="00752F11"/>
    <w:rsid w:val="007531C5"/>
    <w:rsid w:val="00753B38"/>
    <w:rsid w:val="00754FD5"/>
    <w:rsid w:val="00762D09"/>
    <w:rsid w:val="007669F8"/>
    <w:rsid w:val="00770124"/>
    <w:rsid w:val="007716C2"/>
    <w:rsid w:val="00775A31"/>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5001A"/>
    <w:rsid w:val="0085668A"/>
    <w:rsid w:val="0086075A"/>
    <w:rsid w:val="00871AFE"/>
    <w:rsid w:val="008755B3"/>
    <w:rsid w:val="00876E7E"/>
    <w:rsid w:val="00881720"/>
    <w:rsid w:val="00884FC6"/>
    <w:rsid w:val="0088607E"/>
    <w:rsid w:val="008860EE"/>
    <w:rsid w:val="00886866"/>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E322E"/>
    <w:rsid w:val="008E6B07"/>
    <w:rsid w:val="008F0937"/>
    <w:rsid w:val="008F162B"/>
    <w:rsid w:val="008F5276"/>
    <w:rsid w:val="009022A6"/>
    <w:rsid w:val="00902D12"/>
    <w:rsid w:val="00903E4D"/>
    <w:rsid w:val="00905FD8"/>
    <w:rsid w:val="00907198"/>
    <w:rsid w:val="009106D6"/>
    <w:rsid w:val="0091074A"/>
    <w:rsid w:val="00911077"/>
    <w:rsid w:val="00912F0D"/>
    <w:rsid w:val="0091359A"/>
    <w:rsid w:val="00917D56"/>
    <w:rsid w:val="009205CA"/>
    <w:rsid w:val="00924A81"/>
    <w:rsid w:val="00925159"/>
    <w:rsid w:val="00925950"/>
    <w:rsid w:val="00927BBF"/>
    <w:rsid w:val="00932773"/>
    <w:rsid w:val="00934947"/>
    <w:rsid w:val="00935442"/>
    <w:rsid w:val="00936DAF"/>
    <w:rsid w:val="00940633"/>
    <w:rsid w:val="009448A5"/>
    <w:rsid w:val="00944D3F"/>
    <w:rsid w:val="009450AE"/>
    <w:rsid w:val="0095411A"/>
    <w:rsid w:val="00955530"/>
    <w:rsid w:val="00955641"/>
    <w:rsid w:val="0095736A"/>
    <w:rsid w:val="009612BF"/>
    <w:rsid w:val="009616EB"/>
    <w:rsid w:val="00961F0A"/>
    <w:rsid w:val="00962067"/>
    <w:rsid w:val="0096227D"/>
    <w:rsid w:val="00962BF2"/>
    <w:rsid w:val="00962D15"/>
    <w:rsid w:val="00963869"/>
    <w:rsid w:val="0096393D"/>
    <w:rsid w:val="00966035"/>
    <w:rsid w:val="00966869"/>
    <w:rsid w:val="00971F76"/>
    <w:rsid w:val="00973C44"/>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031"/>
    <w:rsid w:val="00A13D0B"/>
    <w:rsid w:val="00A1586B"/>
    <w:rsid w:val="00A2266E"/>
    <w:rsid w:val="00A22A22"/>
    <w:rsid w:val="00A2517E"/>
    <w:rsid w:val="00A27B07"/>
    <w:rsid w:val="00A30500"/>
    <w:rsid w:val="00A30A64"/>
    <w:rsid w:val="00A33A40"/>
    <w:rsid w:val="00A34992"/>
    <w:rsid w:val="00A356BB"/>
    <w:rsid w:val="00A37921"/>
    <w:rsid w:val="00A3793D"/>
    <w:rsid w:val="00A410F8"/>
    <w:rsid w:val="00A44ECC"/>
    <w:rsid w:val="00A45463"/>
    <w:rsid w:val="00A45E84"/>
    <w:rsid w:val="00A5123B"/>
    <w:rsid w:val="00A601C8"/>
    <w:rsid w:val="00A64DFF"/>
    <w:rsid w:val="00A65400"/>
    <w:rsid w:val="00A70AC7"/>
    <w:rsid w:val="00A70CC6"/>
    <w:rsid w:val="00A72F9F"/>
    <w:rsid w:val="00A7418B"/>
    <w:rsid w:val="00A76156"/>
    <w:rsid w:val="00A779C0"/>
    <w:rsid w:val="00A8372F"/>
    <w:rsid w:val="00A86EB9"/>
    <w:rsid w:val="00A86F32"/>
    <w:rsid w:val="00A87A08"/>
    <w:rsid w:val="00A90D54"/>
    <w:rsid w:val="00A91DF1"/>
    <w:rsid w:val="00AA0967"/>
    <w:rsid w:val="00AA1699"/>
    <w:rsid w:val="00AA1750"/>
    <w:rsid w:val="00AB202C"/>
    <w:rsid w:val="00AC1509"/>
    <w:rsid w:val="00AD2262"/>
    <w:rsid w:val="00AD2656"/>
    <w:rsid w:val="00AD4164"/>
    <w:rsid w:val="00AD525B"/>
    <w:rsid w:val="00AD5CE4"/>
    <w:rsid w:val="00AE14B8"/>
    <w:rsid w:val="00AE4784"/>
    <w:rsid w:val="00AE48A5"/>
    <w:rsid w:val="00AF0954"/>
    <w:rsid w:val="00AF0DEE"/>
    <w:rsid w:val="00AF1D5E"/>
    <w:rsid w:val="00AF264C"/>
    <w:rsid w:val="00AF6A7B"/>
    <w:rsid w:val="00AF776D"/>
    <w:rsid w:val="00B000B3"/>
    <w:rsid w:val="00B01DBB"/>
    <w:rsid w:val="00B034FE"/>
    <w:rsid w:val="00B03841"/>
    <w:rsid w:val="00B04192"/>
    <w:rsid w:val="00B06B52"/>
    <w:rsid w:val="00B06FF1"/>
    <w:rsid w:val="00B073EC"/>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54A2"/>
    <w:rsid w:val="00B50D1A"/>
    <w:rsid w:val="00B51AFA"/>
    <w:rsid w:val="00B52F7D"/>
    <w:rsid w:val="00B531B3"/>
    <w:rsid w:val="00B56060"/>
    <w:rsid w:val="00B57928"/>
    <w:rsid w:val="00B57C15"/>
    <w:rsid w:val="00B629AB"/>
    <w:rsid w:val="00B62F4B"/>
    <w:rsid w:val="00B64B7F"/>
    <w:rsid w:val="00B64DEF"/>
    <w:rsid w:val="00B65C0B"/>
    <w:rsid w:val="00B673E6"/>
    <w:rsid w:val="00B678F0"/>
    <w:rsid w:val="00B704E3"/>
    <w:rsid w:val="00B80644"/>
    <w:rsid w:val="00B80F98"/>
    <w:rsid w:val="00B83FE0"/>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585F"/>
    <w:rsid w:val="00BE6BFD"/>
    <w:rsid w:val="00BE79EC"/>
    <w:rsid w:val="00BF24B2"/>
    <w:rsid w:val="00BF2C9E"/>
    <w:rsid w:val="00BF3FDC"/>
    <w:rsid w:val="00BF4066"/>
    <w:rsid w:val="00BF61C6"/>
    <w:rsid w:val="00C02D71"/>
    <w:rsid w:val="00C0347C"/>
    <w:rsid w:val="00C047C9"/>
    <w:rsid w:val="00C05E7C"/>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5C78"/>
    <w:rsid w:val="00C57841"/>
    <w:rsid w:val="00C60514"/>
    <w:rsid w:val="00C64017"/>
    <w:rsid w:val="00C64BA6"/>
    <w:rsid w:val="00C66568"/>
    <w:rsid w:val="00C70020"/>
    <w:rsid w:val="00C704DA"/>
    <w:rsid w:val="00C70E6F"/>
    <w:rsid w:val="00C719BB"/>
    <w:rsid w:val="00C71BC8"/>
    <w:rsid w:val="00C721B6"/>
    <w:rsid w:val="00C772D5"/>
    <w:rsid w:val="00C77B2E"/>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3ECE"/>
    <w:rsid w:val="00D143F7"/>
    <w:rsid w:val="00D1514C"/>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EB2"/>
    <w:rsid w:val="00DB1437"/>
    <w:rsid w:val="00DB152B"/>
    <w:rsid w:val="00DB2014"/>
    <w:rsid w:val="00DB3FD8"/>
    <w:rsid w:val="00DC1B46"/>
    <w:rsid w:val="00DC2154"/>
    <w:rsid w:val="00DC391F"/>
    <w:rsid w:val="00DC7C44"/>
    <w:rsid w:val="00DD01F9"/>
    <w:rsid w:val="00DD0AA6"/>
    <w:rsid w:val="00DD2788"/>
    <w:rsid w:val="00DD770D"/>
    <w:rsid w:val="00DE0863"/>
    <w:rsid w:val="00DE0BF8"/>
    <w:rsid w:val="00DE126E"/>
    <w:rsid w:val="00DE2869"/>
    <w:rsid w:val="00DE31F9"/>
    <w:rsid w:val="00DE69AE"/>
    <w:rsid w:val="00DE6D2B"/>
    <w:rsid w:val="00DE787A"/>
    <w:rsid w:val="00DF0343"/>
    <w:rsid w:val="00DF0F5F"/>
    <w:rsid w:val="00DF147F"/>
    <w:rsid w:val="00DF399A"/>
    <w:rsid w:val="00DF3FE4"/>
    <w:rsid w:val="00DF561F"/>
    <w:rsid w:val="00DF5D2E"/>
    <w:rsid w:val="00E05B90"/>
    <w:rsid w:val="00E06AAC"/>
    <w:rsid w:val="00E075F0"/>
    <w:rsid w:val="00E10F6F"/>
    <w:rsid w:val="00E16756"/>
    <w:rsid w:val="00E17FFE"/>
    <w:rsid w:val="00E20CD7"/>
    <w:rsid w:val="00E22F1E"/>
    <w:rsid w:val="00E23B60"/>
    <w:rsid w:val="00E23C57"/>
    <w:rsid w:val="00E25271"/>
    <w:rsid w:val="00E267A1"/>
    <w:rsid w:val="00E319B8"/>
    <w:rsid w:val="00E3298C"/>
    <w:rsid w:val="00E37747"/>
    <w:rsid w:val="00E4084D"/>
    <w:rsid w:val="00E41F2A"/>
    <w:rsid w:val="00E43633"/>
    <w:rsid w:val="00E4700D"/>
    <w:rsid w:val="00E50496"/>
    <w:rsid w:val="00E56AC3"/>
    <w:rsid w:val="00E57747"/>
    <w:rsid w:val="00E61438"/>
    <w:rsid w:val="00E62AF2"/>
    <w:rsid w:val="00E62D5E"/>
    <w:rsid w:val="00E63306"/>
    <w:rsid w:val="00E6405C"/>
    <w:rsid w:val="00E659E3"/>
    <w:rsid w:val="00E65D5E"/>
    <w:rsid w:val="00E7050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0CBF"/>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2AA2"/>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2209A3"/>
  <w15:docId w15:val="{ACD8AE81-153E-4972-8384-3CFFBE4E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3DC3262A08447E8EA58922FC13CAB5"/>
        <w:category>
          <w:name w:val="General"/>
          <w:gallery w:val="placeholder"/>
        </w:category>
        <w:types>
          <w:type w:val="bbPlcHdr"/>
        </w:types>
        <w:behaviors>
          <w:behavior w:val="content"/>
        </w:behaviors>
        <w:guid w:val="{A56C579F-C76B-4F3A-8A45-DBF88C392E39}"/>
      </w:docPartPr>
      <w:docPartBody>
        <w:p w:rsidR="003E5B48" w:rsidRDefault="00963F0E">
          <w:pPr>
            <w:pStyle w:val="CF3DC3262A08447E8EA58922FC13CAB5"/>
          </w:pPr>
          <w:r w:rsidRPr="0085668A">
            <w:rPr>
              <w:rStyle w:val="SchwacheHervorhebung"/>
            </w:rPr>
            <w:t>Bitte auswählen.</w:t>
          </w:r>
        </w:p>
      </w:docPartBody>
    </w:docPart>
    <w:docPart>
      <w:docPartPr>
        <w:name w:val="5EC12215E8364C40B9B820925413F48D"/>
        <w:category>
          <w:name w:val="General"/>
          <w:gallery w:val="placeholder"/>
        </w:category>
        <w:types>
          <w:type w:val="bbPlcHdr"/>
        </w:types>
        <w:behaviors>
          <w:behavior w:val="content"/>
        </w:behaviors>
        <w:guid w:val="{28185784-8505-43D0-A3A5-D1B40A931654}"/>
      </w:docPartPr>
      <w:docPartBody>
        <w:p w:rsidR="003E5B48" w:rsidRDefault="00963F0E">
          <w:pPr>
            <w:pStyle w:val="5EC12215E8364C40B9B820925413F48D"/>
          </w:pPr>
          <w:r w:rsidRPr="0085668A">
            <w:rPr>
              <w:rStyle w:val="SchwacheHervorhebung"/>
            </w:rPr>
            <w:t>Bitte auswählen</w:t>
          </w:r>
          <w:r>
            <w:rPr>
              <w:rStyle w:val="SchwacheHervorhebung"/>
            </w:rPr>
            <w:t>.</w:t>
          </w:r>
        </w:p>
      </w:docPartBody>
    </w:docPart>
    <w:docPart>
      <w:docPartPr>
        <w:name w:val="084F1B4955DC40959B736B87BCDAE138"/>
        <w:category>
          <w:name w:val="General"/>
          <w:gallery w:val="placeholder"/>
        </w:category>
        <w:types>
          <w:type w:val="bbPlcHdr"/>
        </w:types>
        <w:behaviors>
          <w:behavior w:val="content"/>
        </w:behaviors>
        <w:guid w:val="{2B7A7474-B0DB-417F-A15F-87175DA741C8}"/>
      </w:docPartPr>
      <w:docPartBody>
        <w:p w:rsidR="003E5B48" w:rsidRDefault="00963F0E">
          <w:pPr>
            <w:pStyle w:val="084F1B4955DC40959B736B87BCDAE138"/>
          </w:pPr>
          <w:r w:rsidRPr="0085668A">
            <w:rPr>
              <w:rStyle w:val="SchwacheHervorhebung"/>
            </w:rPr>
            <w:t>Bitte auswählen.</w:t>
          </w:r>
        </w:p>
      </w:docPartBody>
    </w:docPart>
    <w:docPart>
      <w:docPartPr>
        <w:name w:val="5521C2696DD345B7B21A75E261945C85"/>
        <w:category>
          <w:name w:val="General"/>
          <w:gallery w:val="placeholder"/>
        </w:category>
        <w:types>
          <w:type w:val="bbPlcHdr"/>
        </w:types>
        <w:behaviors>
          <w:behavior w:val="content"/>
        </w:behaviors>
        <w:guid w:val="{0746D30B-CA59-47A7-976F-F4A816DF295E}"/>
      </w:docPartPr>
      <w:docPartBody>
        <w:p w:rsidR="003E5B48" w:rsidRDefault="00963F0E">
          <w:pPr>
            <w:pStyle w:val="5521C2696DD345B7B21A75E261945C85"/>
          </w:pPr>
          <w:r w:rsidRPr="0085668A">
            <w:rPr>
              <w:rStyle w:val="SchwacheHervorhebung"/>
            </w:rPr>
            <w:t>Bitte auswählen.</w:t>
          </w:r>
        </w:p>
      </w:docPartBody>
    </w:docPart>
    <w:docPart>
      <w:docPartPr>
        <w:name w:val="562A3280A6284763AB78AE65CB1C745E"/>
        <w:category>
          <w:name w:val="General"/>
          <w:gallery w:val="placeholder"/>
        </w:category>
        <w:types>
          <w:type w:val="bbPlcHdr"/>
        </w:types>
        <w:behaviors>
          <w:behavior w:val="content"/>
        </w:behaviors>
        <w:guid w:val="{C56E03E3-10B8-4663-B1FC-8E6FBCC036B6}"/>
      </w:docPartPr>
      <w:docPartBody>
        <w:p w:rsidR="003E5B48" w:rsidRDefault="00963F0E">
          <w:pPr>
            <w:pStyle w:val="562A3280A6284763AB78AE65CB1C745E"/>
          </w:pPr>
          <w:r>
            <w:rPr>
              <w:rStyle w:val="SchwacheHervorhebung"/>
            </w:rPr>
            <w:t>Bitte auswählen.</w:t>
          </w:r>
        </w:p>
      </w:docPartBody>
    </w:docPart>
    <w:docPart>
      <w:docPartPr>
        <w:name w:val="675B332544C547F284CCCC1A3AE44811"/>
        <w:category>
          <w:name w:val="General"/>
          <w:gallery w:val="placeholder"/>
        </w:category>
        <w:types>
          <w:type w:val="bbPlcHdr"/>
        </w:types>
        <w:behaviors>
          <w:behavior w:val="content"/>
        </w:behaviors>
        <w:guid w:val="{9C5427D1-F02D-471A-ABDE-6D4BEC544BF1}"/>
      </w:docPartPr>
      <w:docPartBody>
        <w:p w:rsidR="003E5B48" w:rsidRDefault="00963F0E">
          <w:pPr>
            <w:pStyle w:val="675B332544C547F284CCCC1A3AE44811"/>
          </w:pPr>
          <w:r w:rsidRPr="0091074A">
            <w:rPr>
              <w:rStyle w:val="SchwacheHervorhebung"/>
            </w:rPr>
            <w:t>- falls „Ja“ Dateiname eingeben</w:t>
          </w:r>
        </w:p>
      </w:docPartBody>
    </w:docPart>
    <w:docPart>
      <w:docPartPr>
        <w:name w:val="FC272314C6D34949A2E83F5E2931F09A"/>
        <w:category>
          <w:name w:val="General"/>
          <w:gallery w:val="placeholder"/>
        </w:category>
        <w:types>
          <w:type w:val="bbPlcHdr"/>
        </w:types>
        <w:behaviors>
          <w:behavior w:val="content"/>
        </w:behaviors>
        <w:guid w:val="{352B421D-A030-4717-8E57-B2521350B22B}"/>
      </w:docPartPr>
      <w:docPartBody>
        <w:p w:rsidR="003E5B48" w:rsidRDefault="00963F0E">
          <w:pPr>
            <w:pStyle w:val="FC272314C6D34949A2E83F5E2931F09A"/>
          </w:pPr>
          <w:r>
            <w:rPr>
              <w:rStyle w:val="SchwacheHervorhebung"/>
            </w:rPr>
            <w:t>Bitte auswählen.</w:t>
          </w:r>
        </w:p>
      </w:docPartBody>
    </w:docPart>
    <w:docPart>
      <w:docPartPr>
        <w:name w:val="3874B4119DB945EA8BA40497E639DC8E"/>
        <w:category>
          <w:name w:val="General"/>
          <w:gallery w:val="placeholder"/>
        </w:category>
        <w:types>
          <w:type w:val="bbPlcHdr"/>
        </w:types>
        <w:behaviors>
          <w:behavior w:val="content"/>
        </w:behaviors>
        <w:guid w:val="{F7BEB5C2-9F77-4000-A537-0246CBAEBA5A}"/>
      </w:docPartPr>
      <w:docPartBody>
        <w:p w:rsidR="003E5B48" w:rsidRDefault="00963F0E">
          <w:pPr>
            <w:pStyle w:val="3874B4119DB945EA8BA40497E639DC8E"/>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8ED1584E6144AB5B2350BA656CCF69E"/>
        <w:category>
          <w:name w:val="General"/>
          <w:gallery w:val="placeholder"/>
        </w:category>
        <w:types>
          <w:type w:val="bbPlcHdr"/>
        </w:types>
        <w:behaviors>
          <w:behavior w:val="content"/>
        </w:behaviors>
        <w:guid w:val="{21275238-7D29-45C2-8DF4-4D0C95CCDFD1}"/>
      </w:docPartPr>
      <w:docPartBody>
        <w:p w:rsidR="003E5B48" w:rsidRDefault="00963F0E">
          <w:pPr>
            <w:pStyle w:val="A8ED1584E6144AB5B2350BA656CCF69E"/>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7C3C4C7246D04E1B967EB6B53D404D96"/>
        <w:category>
          <w:name w:val="Allgemein"/>
          <w:gallery w:val="placeholder"/>
        </w:category>
        <w:types>
          <w:type w:val="bbPlcHdr"/>
        </w:types>
        <w:behaviors>
          <w:behavior w:val="content"/>
        </w:behaviors>
        <w:guid w:val="{F16A8CF3-ED95-4FF1-A156-4515C30BE559}"/>
      </w:docPartPr>
      <w:docPartBody>
        <w:p w:rsidR="00F5115E" w:rsidRDefault="00DE06A2" w:rsidP="00DE06A2">
          <w:pPr>
            <w:pStyle w:val="7C3C4C7246D04E1B967EB6B53D404D96"/>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B8A6DCD3D73A47228AD627B315F05A27"/>
        <w:category>
          <w:name w:val="Allgemein"/>
          <w:gallery w:val="placeholder"/>
        </w:category>
        <w:types>
          <w:type w:val="bbPlcHdr"/>
        </w:types>
        <w:behaviors>
          <w:behavior w:val="content"/>
        </w:behaviors>
        <w:guid w:val="{0B1CCE93-7547-4538-B829-0FB85B2B0763}"/>
      </w:docPartPr>
      <w:docPartBody>
        <w:p w:rsidR="00F5115E" w:rsidRDefault="00DE06A2" w:rsidP="00DE06A2">
          <w:pPr>
            <w:pStyle w:val="B8A6DCD3D73A47228AD627B315F05A27"/>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43349B71619B445984154E67506DDEEB"/>
        <w:category>
          <w:name w:val="Allgemein"/>
          <w:gallery w:val="placeholder"/>
        </w:category>
        <w:types>
          <w:type w:val="bbPlcHdr"/>
        </w:types>
        <w:behaviors>
          <w:behavior w:val="content"/>
        </w:behaviors>
        <w:guid w:val="{31DEC381-8ED0-4068-894B-AF86A0FF11B6}"/>
      </w:docPartPr>
      <w:docPartBody>
        <w:p w:rsidR="00F5115E" w:rsidRDefault="00DE06A2" w:rsidP="00DE06A2">
          <w:pPr>
            <w:pStyle w:val="43349B71619B445984154E67506DDEEB"/>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A1BD439D3C9E4CE1A9286CEE32B36684"/>
        <w:category>
          <w:name w:val="Allgemein"/>
          <w:gallery w:val="placeholder"/>
        </w:category>
        <w:types>
          <w:type w:val="bbPlcHdr"/>
        </w:types>
        <w:behaviors>
          <w:behavior w:val="content"/>
        </w:behaviors>
        <w:guid w:val="{76D1F9B1-7987-45B4-8595-CCF5E0E74D29}"/>
      </w:docPartPr>
      <w:docPartBody>
        <w:p w:rsidR="00F5115E" w:rsidRDefault="00DE06A2" w:rsidP="00DE06A2">
          <w:pPr>
            <w:pStyle w:val="A1BD439D3C9E4CE1A9286CEE32B36684"/>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C3329919D1D1421F8F48916586B4A633"/>
        <w:category>
          <w:name w:val="Allgemein"/>
          <w:gallery w:val="placeholder"/>
        </w:category>
        <w:types>
          <w:type w:val="bbPlcHdr"/>
        </w:types>
        <w:behaviors>
          <w:behavior w:val="content"/>
        </w:behaviors>
        <w:guid w:val="{A33BD822-50C1-485D-9CA2-6779B6350A14}"/>
      </w:docPartPr>
      <w:docPartBody>
        <w:p w:rsidR="00F5115E" w:rsidRDefault="00DE06A2" w:rsidP="00DE06A2">
          <w:pPr>
            <w:pStyle w:val="C3329919D1D1421F8F48916586B4A633"/>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C844148D47CE4F47B188F192DC41C472"/>
        <w:category>
          <w:name w:val="Allgemein"/>
          <w:gallery w:val="placeholder"/>
        </w:category>
        <w:types>
          <w:type w:val="bbPlcHdr"/>
        </w:types>
        <w:behaviors>
          <w:behavior w:val="content"/>
        </w:behaviors>
        <w:guid w:val="{1D9E1B25-F841-4CA3-BD2E-9B757475E3B6}"/>
      </w:docPartPr>
      <w:docPartBody>
        <w:p w:rsidR="00F5115E" w:rsidRDefault="00DE06A2" w:rsidP="00DE06A2">
          <w:pPr>
            <w:pStyle w:val="C844148D47CE4F47B188F192DC41C472"/>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35E1E89D74EA40259D849083D8439995"/>
        <w:category>
          <w:name w:val="Allgemein"/>
          <w:gallery w:val="placeholder"/>
        </w:category>
        <w:types>
          <w:type w:val="bbPlcHdr"/>
        </w:types>
        <w:behaviors>
          <w:behavior w:val="content"/>
        </w:behaviors>
        <w:guid w:val="{F800578D-9024-4722-9613-48F120E9F44C}"/>
      </w:docPartPr>
      <w:docPartBody>
        <w:p w:rsidR="00F5115E" w:rsidRDefault="00DE06A2" w:rsidP="00DE06A2">
          <w:pPr>
            <w:pStyle w:val="35E1E89D74EA40259D849083D8439995"/>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11B323EE0F6040FA8B71ECD87CAB7458"/>
        <w:category>
          <w:name w:val="Allgemein"/>
          <w:gallery w:val="placeholder"/>
        </w:category>
        <w:types>
          <w:type w:val="bbPlcHdr"/>
        </w:types>
        <w:behaviors>
          <w:behavior w:val="content"/>
        </w:behaviors>
        <w:guid w:val="{C48EFDB6-EC3E-4C75-8A72-1BE0149BD92F}"/>
      </w:docPartPr>
      <w:docPartBody>
        <w:p w:rsidR="00F5115E" w:rsidRDefault="00DE06A2" w:rsidP="00DE06A2">
          <w:pPr>
            <w:pStyle w:val="11B323EE0F6040FA8B71ECD87CAB7458"/>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F61606EF94D7449C969599C312532B3C"/>
        <w:category>
          <w:name w:val="Allgemein"/>
          <w:gallery w:val="placeholder"/>
        </w:category>
        <w:types>
          <w:type w:val="bbPlcHdr"/>
        </w:types>
        <w:behaviors>
          <w:behavior w:val="content"/>
        </w:behaviors>
        <w:guid w:val="{108F94E4-A3A2-4EED-8197-BBF2428A2E0A}"/>
      </w:docPartPr>
      <w:docPartBody>
        <w:p w:rsidR="00F5115E" w:rsidRDefault="00DE06A2" w:rsidP="00DE06A2">
          <w:pPr>
            <w:pStyle w:val="F61606EF94D7449C969599C312532B3C"/>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EC792BFD7BBA499FADEF356F1E277E2D"/>
        <w:category>
          <w:name w:val="Allgemein"/>
          <w:gallery w:val="placeholder"/>
        </w:category>
        <w:types>
          <w:type w:val="bbPlcHdr"/>
        </w:types>
        <w:behaviors>
          <w:behavior w:val="content"/>
        </w:behaviors>
        <w:guid w:val="{AA02E604-2727-470F-90C2-30B04391BE1E}"/>
      </w:docPartPr>
      <w:docPartBody>
        <w:p w:rsidR="00F5115E" w:rsidRDefault="00DE06A2" w:rsidP="00DE06A2">
          <w:pPr>
            <w:pStyle w:val="EC792BFD7BBA499FADEF356F1E277E2D"/>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5FE4FAEF2A0A462DA195419FE1C6794D"/>
        <w:category>
          <w:name w:val="Allgemein"/>
          <w:gallery w:val="placeholder"/>
        </w:category>
        <w:types>
          <w:type w:val="bbPlcHdr"/>
        </w:types>
        <w:behaviors>
          <w:behavior w:val="content"/>
        </w:behaviors>
        <w:guid w:val="{740146D5-B396-4AF9-95CE-2455028C0126}"/>
      </w:docPartPr>
      <w:docPartBody>
        <w:p w:rsidR="00F5115E" w:rsidRDefault="00DE06A2" w:rsidP="00DE06A2">
          <w:pPr>
            <w:pStyle w:val="5FE4FAEF2A0A462DA195419FE1C6794D"/>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81756F613EA44A989F12A5EECA9362A1"/>
        <w:category>
          <w:name w:val="Allgemein"/>
          <w:gallery w:val="placeholder"/>
        </w:category>
        <w:types>
          <w:type w:val="bbPlcHdr"/>
        </w:types>
        <w:behaviors>
          <w:behavior w:val="content"/>
        </w:behaviors>
        <w:guid w:val="{B1AEA8F8-CDAB-484B-A979-623A129D4471}"/>
      </w:docPartPr>
      <w:docPartBody>
        <w:p w:rsidR="00F5115E" w:rsidRDefault="00DE06A2" w:rsidP="00DE06A2">
          <w:pPr>
            <w:pStyle w:val="81756F613EA44A989F12A5EECA9362A1"/>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CA15ABDD187B4A2AA5C180D5C11D6247"/>
        <w:category>
          <w:name w:val="Allgemein"/>
          <w:gallery w:val="placeholder"/>
        </w:category>
        <w:types>
          <w:type w:val="bbPlcHdr"/>
        </w:types>
        <w:behaviors>
          <w:behavior w:val="content"/>
        </w:behaviors>
        <w:guid w:val="{9D8A5FFE-D17E-4B0D-ACB0-5CB471C648B5}"/>
      </w:docPartPr>
      <w:docPartBody>
        <w:p w:rsidR="00870EB7" w:rsidRDefault="00F5115E" w:rsidP="00F5115E">
          <w:pPr>
            <w:pStyle w:val="CA15ABDD187B4A2AA5C180D5C11D6247"/>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1D9A87F2E33641E3B46F55345AC86F48"/>
        <w:category>
          <w:name w:val="Allgemein"/>
          <w:gallery w:val="placeholder"/>
        </w:category>
        <w:types>
          <w:type w:val="bbPlcHdr"/>
        </w:types>
        <w:behaviors>
          <w:behavior w:val="content"/>
        </w:behaviors>
        <w:guid w:val="{F8A6D0A2-D866-42A1-93E2-49924E6F8BF8}"/>
      </w:docPartPr>
      <w:docPartBody>
        <w:p w:rsidR="00870EB7" w:rsidRDefault="00F5115E" w:rsidP="00F5115E">
          <w:pPr>
            <w:pStyle w:val="1D9A87F2E33641E3B46F55345AC86F48"/>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56CFA844180743279F4FBAAA235F31F8"/>
        <w:category>
          <w:name w:val="Allgemein"/>
          <w:gallery w:val="placeholder"/>
        </w:category>
        <w:types>
          <w:type w:val="bbPlcHdr"/>
        </w:types>
        <w:behaviors>
          <w:behavior w:val="content"/>
        </w:behaviors>
        <w:guid w:val="{CE930594-DC23-490E-BCFE-B051FB9D08A8}"/>
      </w:docPartPr>
      <w:docPartBody>
        <w:p w:rsidR="00BC39DF" w:rsidRDefault="004D397E" w:rsidP="004D397E">
          <w:pPr>
            <w:pStyle w:val="56CFA844180743279F4FBAAA235F31F8"/>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49D1CEE801A94FA78CD75CF557E091DA"/>
        <w:category>
          <w:name w:val="Allgemein"/>
          <w:gallery w:val="placeholder"/>
        </w:category>
        <w:types>
          <w:type w:val="bbPlcHdr"/>
        </w:types>
        <w:behaviors>
          <w:behavior w:val="content"/>
        </w:behaviors>
        <w:guid w:val="{BC98F267-71C2-4C26-A246-68E81B89CBDB}"/>
      </w:docPartPr>
      <w:docPartBody>
        <w:p w:rsidR="00BC39DF" w:rsidRDefault="004D397E" w:rsidP="004D397E">
          <w:pPr>
            <w:pStyle w:val="49D1CEE801A94FA78CD75CF557E091DA"/>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23727FAF8E7046E28C6BC899919A0849"/>
        <w:category>
          <w:name w:val="Allgemein"/>
          <w:gallery w:val="placeholder"/>
        </w:category>
        <w:types>
          <w:type w:val="bbPlcHdr"/>
        </w:types>
        <w:behaviors>
          <w:behavior w:val="content"/>
        </w:behaviors>
        <w:guid w:val="{A5BC7094-6510-4771-92B6-ABD3BAAE1D45}"/>
      </w:docPartPr>
      <w:docPartBody>
        <w:p w:rsidR="00BC39DF" w:rsidRDefault="004D397E" w:rsidP="004D397E">
          <w:pPr>
            <w:pStyle w:val="23727FAF8E7046E28C6BC899919A0849"/>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033D897E818943BD982810EF9D0DEA5B"/>
        <w:category>
          <w:name w:val="Allgemein"/>
          <w:gallery w:val="placeholder"/>
        </w:category>
        <w:types>
          <w:type w:val="bbPlcHdr"/>
        </w:types>
        <w:behaviors>
          <w:behavior w:val="content"/>
        </w:behaviors>
        <w:guid w:val="{5A05119F-23E0-49A4-A10B-28AA9CBB2BC2}"/>
      </w:docPartPr>
      <w:docPartBody>
        <w:p w:rsidR="00CA58BE" w:rsidRDefault="00456F1D" w:rsidP="00456F1D">
          <w:pPr>
            <w:pStyle w:val="033D897E818943BD982810EF9D0DEA5B"/>
          </w:pPr>
          <w:r w:rsidRPr="00B454A2">
            <w:rPr>
              <w:rStyle w:val="SchwacheHervorhebung"/>
            </w:rPr>
            <w:t>Kurzbeschreibung zur Inst- / Deinstallation</w:t>
          </w:r>
          <w:r>
            <w:rPr>
              <w:rStyle w:val="SchwacheHervorhebung"/>
            </w:rPr>
            <w:t xml:space="preserve"> (optional)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0E"/>
    <w:rsid w:val="000F0416"/>
    <w:rsid w:val="001A1445"/>
    <w:rsid w:val="00311392"/>
    <w:rsid w:val="00320667"/>
    <w:rsid w:val="00343601"/>
    <w:rsid w:val="003E5B48"/>
    <w:rsid w:val="00445B58"/>
    <w:rsid w:val="00451CC2"/>
    <w:rsid w:val="00456F1D"/>
    <w:rsid w:val="004D397E"/>
    <w:rsid w:val="006B5295"/>
    <w:rsid w:val="00741D00"/>
    <w:rsid w:val="00862833"/>
    <w:rsid w:val="00870EB7"/>
    <w:rsid w:val="0096194A"/>
    <w:rsid w:val="00963F0E"/>
    <w:rsid w:val="009A207E"/>
    <w:rsid w:val="009B3F83"/>
    <w:rsid w:val="00A333C1"/>
    <w:rsid w:val="00BB351A"/>
    <w:rsid w:val="00BC39DF"/>
    <w:rsid w:val="00CA58BE"/>
    <w:rsid w:val="00DE06A2"/>
    <w:rsid w:val="00E02352"/>
    <w:rsid w:val="00E141DF"/>
    <w:rsid w:val="00F511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456F1D"/>
    <w:rPr>
      <w:i/>
      <w:iCs/>
      <w:color w:val="808080" w:themeColor="text1" w:themeTint="7F"/>
    </w:rPr>
  </w:style>
  <w:style w:type="paragraph" w:customStyle="1" w:styleId="28C9A8A4B9D34AC88BFF88719ACB53A0">
    <w:name w:val="28C9A8A4B9D34AC88BFF88719ACB53A0"/>
  </w:style>
  <w:style w:type="paragraph" w:customStyle="1" w:styleId="38A6E04A25EC4D1EA4A19A822F620136">
    <w:name w:val="38A6E04A25EC4D1EA4A19A822F620136"/>
  </w:style>
  <w:style w:type="paragraph" w:customStyle="1" w:styleId="CB864A7BA7F44D6BAA3806F22161BD65">
    <w:name w:val="CB864A7BA7F44D6BAA3806F22161BD65"/>
  </w:style>
  <w:style w:type="paragraph" w:customStyle="1" w:styleId="1A34405B401446E3809ECC4234CBF800">
    <w:name w:val="1A34405B401446E3809ECC4234CBF800"/>
  </w:style>
  <w:style w:type="paragraph" w:customStyle="1" w:styleId="E816A9FCB14B458AAB2B56C496A7B379">
    <w:name w:val="E816A9FCB14B458AAB2B56C496A7B379"/>
  </w:style>
  <w:style w:type="paragraph" w:customStyle="1" w:styleId="48E07FD6AFEC4BE2B7EEB84BA035BD82">
    <w:name w:val="48E07FD6AFEC4BE2B7EEB84BA035BD82"/>
  </w:style>
  <w:style w:type="paragraph" w:customStyle="1" w:styleId="4BE2DFD39B874673AD94C3D119F93AF7">
    <w:name w:val="4BE2DFD39B874673AD94C3D119F93AF7"/>
  </w:style>
  <w:style w:type="paragraph" w:customStyle="1" w:styleId="D489CFCF207F4DD6A81C6F3E347EDFEB">
    <w:name w:val="D489CFCF207F4DD6A81C6F3E347EDFEB"/>
  </w:style>
  <w:style w:type="paragraph" w:customStyle="1" w:styleId="688BF443254644A995394D2B5D0B35A6">
    <w:name w:val="688BF443254644A995394D2B5D0B35A6"/>
  </w:style>
  <w:style w:type="paragraph" w:customStyle="1" w:styleId="59DDFE31026540FE8F209E23F99910BD">
    <w:name w:val="59DDFE31026540FE8F209E23F99910BD"/>
  </w:style>
  <w:style w:type="paragraph" w:customStyle="1" w:styleId="E621C4D2BF594BEC9A71D6A07302121D">
    <w:name w:val="E621C4D2BF594BEC9A71D6A07302121D"/>
  </w:style>
  <w:style w:type="paragraph" w:customStyle="1" w:styleId="87836EC2F7224C0589C49A7AF61E7C10">
    <w:name w:val="87836EC2F7224C0589C49A7AF61E7C10"/>
  </w:style>
  <w:style w:type="paragraph" w:customStyle="1" w:styleId="EB5B02DE48F84936BE07162A067631B0">
    <w:name w:val="EB5B02DE48F84936BE07162A067631B0"/>
  </w:style>
  <w:style w:type="paragraph" w:customStyle="1" w:styleId="D16797A519FD43EFBBFFFCC0C4E75F33">
    <w:name w:val="D16797A519FD43EFBBFFFCC0C4E75F33"/>
  </w:style>
  <w:style w:type="paragraph" w:customStyle="1" w:styleId="CF3DC3262A08447E8EA58922FC13CAB5">
    <w:name w:val="CF3DC3262A08447E8EA58922FC13CAB5"/>
  </w:style>
  <w:style w:type="paragraph" w:customStyle="1" w:styleId="5EC12215E8364C40B9B820925413F48D">
    <w:name w:val="5EC12215E8364C40B9B820925413F48D"/>
  </w:style>
  <w:style w:type="paragraph" w:customStyle="1" w:styleId="084F1B4955DC40959B736B87BCDAE138">
    <w:name w:val="084F1B4955DC40959B736B87BCDAE138"/>
  </w:style>
  <w:style w:type="paragraph" w:customStyle="1" w:styleId="5521C2696DD345B7B21A75E261945C85">
    <w:name w:val="5521C2696DD345B7B21A75E261945C85"/>
  </w:style>
  <w:style w:type="paragraph" w:customStyle="1" w:styleId="562A3280A6284763AB78AE65CB1C745E">
    <w:name w:val="562A3280A6284763AB78AE65CB1C745E"/>
  </w:style>
  <w:style w:type="paragraph" w:customStyle="1" w:styleId="675B332544C547F284CCCC1A3AE44811">
    <w:name w:val="675B332544C547F284CCCC1A3AE44811"/>
  </w:style>
  <w:style w:type="paragraph" w:customStyle="1" w:styleId="FC272314C6D34949A2E83F5E2931F09A">
    <w:name w:val="FC272314C6D34949A2E83F5E2931F09A"/>
  </w:style>
  <w:style w:type="character" w:styleId="Platzhaltertext">
    <w:name w:val="Placeholder Text"/>
    <w:basedOn w:val="Absatz-Standardschriftart"/>
    <w:uiPriority w:val="99"/>
    <w:semiHidden/>
    <w:rsid w:val="004D397E"/>
    <w:rPr>
      <w:color w:val="808080"/>
    </w:rPr>
  </w:style>
  <w:style w:type="paragraph" w:customStyle="1" w:styleId="3874B4119DB945EA8BA40497E639DC8E">
    <w:name w:val="3874B4119DB945EA8BA40497E639DC8E"/>
  </w:style>
  <w:style w:type="paragraph" w:customStyle="1" w:styleId="A8ED1584E6144AB5B2350BA656CCF69E">
    <w:name w:val="A8ED1584E6144AB5B2350BA656CCF69E"/>
  </w:style>
  <w:style w:type="paragraph" w:customStyle="1" w:styleId="94A5112CCD344E54A6333BA7F7882CFD">
    <w:name w:val="94A5112CCD344E54A6333BA7F7882CFD"/>
    <w:rsid w:val="00963F0E"/>
  </w:style>
  <w:style w:type="paragraph" w:customStyle="1" w:styleId="06561B9C990E4364ADD7DE17D5CAFE91">
    <w:name w:val="06561B9C990E4364ADD7DE17D5CAFE91"/>
    <w:rsid w:val="00963F0E"/>
  </w:style>
  <w:style w:type="paragraph" w:customStyle="1" w:styleId="D585D37357CA4CFEB00610E0FE80E200">
    <w:name w:val="D585D37357CA4CFEB00610E0FE80E200"/>
    <w:rsid w:val="00963F0E"/>
  </w:style>
  <w:style w:type="paragraph" w:customStyle="1" w:styleId="61014527ACED44E6A9D74862FD1FB9BE">
    <w:name w:val="61014527ACED44E6A9D74862FD1FB9BE"/>
    <w:rsid w:val="00963F0E"/>
  </w:style>
  <w:style w:type="paragraph" w:customStyle="1" w:styleId="88BFF3573E1147BBBD07B2042BFB6A11">
    <w:name w:val="88BFF3573E1147BBBD07B2042BFB6A11"/>
    <w:rsid w:val="00DE06A2"/>
    <w:pPr>
      <w:spacing w:after="160" w:line="259" w:lineRule="auto"/>
    </w:pPr>
  </w:style>
  <w:style w:type="paragraph" w:customStyle="1" w:styleId="11EE29CBEE4944ECBCCF0672D28FB27E">
    <w:name w:val="11EE29CBEE4944ECBCCF0672D28FB27E"/>
    <w:rsid w:val="00DE06A2"/>
    <w:pPr>
      <w:spacing w:after="160" w:line="259" w:lineRule="auto"/>
    </w:pPr>
  </w:style>
  <w:style w:type="paragraph" w:customStyle="1" w:styleId="7C3C4C7246D04E1B967EB6B53D404D96">
    <w:name w:val="7C3C4C7246D04E1B967EB6B53D404D96"/>
    <w:rsid w:val="00DE06A2"/>
    <w:pPr>
      <w:spacing w:after="160" w:line="259" w:lineRule="auto"/>
    </w:pPr>
  </w:style>
  <w:style w:type="paragraph" w:customStyle="1" w:styleId="B8A6DCD3D73A47228AD627B315F05A27">
    <w:name w:val="B8A6DCD3D73A47228AD627B315F05A27"/>
    <w:rsid w:val="00DE06A2"/>
    <w:pPr>
      <w:spacing w:after="160" w:line="259" w:lineRule="auto"/>
    </w:pPr>
  </w:style>
  <w:style w:type="paragraph" w:customStyle="1" w:styleId="43349B71619B445984154E67506DDEEB">
    <w:name w:val="43349B71619B445984154E67506DDEEB"/>
    <w:rsid w:val="00DE06A2"/>
    <w:pPr>
      <w:spacing w:after="160" w:line="259" w:lineRule="auto"/>
    </w:pPr>
  </w:style>
  <w:style w:type="paragraph" w:customStyle="1" w:styleId="A1BD439D3C9E4CE1A9286CEE32B36684">
    <w:name w:val="A1BD439D3C9E4CE1A9286CEE32B36684"/>
    <w:rsid w:val="00DE06A2"/>
    <w:pPr>
      <w:spacing w:after="160" w:line="259" w:lineRule="auto"/>
    </w:pPr>
  </w:style>
  <w:style w:type="paragraph" w:customStyle="1" w:styleId="B60E99DE8DBA4ED88110E07868DEF75C">
    <w:name w:val="B60E99DE8DBA4ED88110E07868DEF75C"/>
    <w:rsid w:val="00DE06A2"/>
    <w:pPr>
      <w:spacing w:after="160" w:line="259" w:lineRule="auto"/>
    </w:pPr>
  </w:style>
  <w:style w:type="paragraph" w:customStyle="1" w:styleId="5C71DB71FBC84B4AAE71EBB233885786">
    <w:name w:val="5C71DB71FBC84B4AAE71EBB233885786"/>
    <w:rsid w:val="00DE06A2"/>
    <w:pPr>
      <w:spacing w:after="160" w:line="259" w:lineRule="auto"/>
    </w:pPr>
  </w:style>
  <w:style w:type="paragraph" w:customStyle="1" w:styleId="14912290350342C4B380500FAC17B785">
    <w:name w:val="14912290350342C4B380500FAC17B785"/>
    <w:rsid w:val="00DE06A2"/>
    <w:pPr>
      <w:spacing w:after="160" w:line="259" w:lineRule="auto"/>
    </w:pPr>
  </w:style>
  <w:style w:type="paragraph" w:customStyle="1" w:styleId="C7ACEFC1D36A4C65A91556B3908A1E1C">
    <w:name w:val="C7ACEFC1D36A4C65A91556B3908A1E1C"/>
    <w:rsid w:val="00DE06A2"/>
    <w:pPr>
      <w:spacing w:after="160" w:line="259" w:lineRule="auto"/>
    </w:pPr>
  </w:style>
  <w:style w:type="paragraph" w:customStyle="1" w:styleId="2722F6AA52DC486C8E79B60F01C6D8FA">
    <w:name w:val="2722F6AA52DC486C8E79B60F01C6D8FA"/>
    <w:rsid w:val="00DE06A2"/>
    <w:pPr>
      <w:spacing w:after="160" w:line="259" w:lineRule="auto"/>
    </w:pPr>
  </w:style>
  <w:style w:type="paragraph" w:customStyle="1" w:styleId="0BE9B51866E444DE804C15849A58EFCA">
    <w:name w:val="0BE9B51866E444DE804C15849A58EFCA"/>
    <w:rsid w:val="00DE06A2"/>
    <w:pPr>
      <w:spacing w:after="160" w:line="259" w:lineRule="auto"/>
    </w:pPr>
  </w:style>
  <w:style w:type="paragraph" w:customStyle="1" w:styleId="C3329919D1D1421F8F48916586B4A633">
    <w:name w:val="C3329919D1D1421F8F48916586B4A633"/>
    <w:rsid w:val="00DE06A2"/>
    <w:pPr>
      <w:spacing w:after="160" w:line="259" w:lineRule="auto"/>
    </w:pPr>
  </w:style>
  <w:style w:type="paragraph" w:customStyle="1" w:styleId="C844148D47CE4F47B188F192DC41C472">
    <w:name w:val="C844148D47CE4F47B188F192DC41C472"/>
    <w:rsid w:val="00DE06A2"/>
    <w:pPr>
      <w:spacing w:after="160" w:line="259" w:lineRule="auto"/>
    </w:pPr>
  </w:style>
  <w:style w:type="paragraph" w:customStyle="1" w:styleId="35E1E89D74EA40259D849083D8439995">
    <w:name w:val="35E1E89D74EA40259D849083D8439995"/>
    <w:rsid w:val="00DE06A2"/>
    <w:pPr>
      <w:spacing w:after="160" w:line="259" w:lineRule="auto"/>
    </w:pPr>
  </w:style>
  <w:style w:type="paragraph" w:customStyle="1" w:styleId="11B323EE0F6040FA8B71ECD87CAB7458">
    <w:name w:val="11B323EE0F6040FA8B71ECD87CAB7458"/>
    <w:rsid w:val="00DE06A2"/>
    <w:pPr>
      <w:spacing w:after="160" w:line="259" w:lineRule="auto"/>
    </w:pPr>
  </w:style>
  <w:style w:type="paragraph" w:customStyle="1" w:styleId="F61606EF94D7449C969599C312532B3C">
    <w:name w:val="F61606EF94D7449C969599C312532B3C"/>
    <w:rsid w:val="00DE06A2"/>
    <w:pPr>
      <w:spacing w:after="160" w:line="259" w:lineRule="auto"/>
    </w:pPr>
  </w:style>
  <w:style w:type="paragraph" w:customStyle="1" w:styleId="EC792BFD7BBA499FADEF356F1E277E2D">
    <w:name w:val="EC792BFD7BBA499FADEF356F1E277E2D"/>
    <w:rsid w:val="00DE06A2"/>
    <w:pPr>
      <w:spacing w:after="160" w:line="259" w:lineRule="auto"/>
    </w:pPr>
  </w:style>
  <w:style w:type="paragraph" w:customStyle="1" w:styleId="5FE4FAEF2A0A462DA195419FE1C6794D">
    <w:name w:val="5FE4FAEF2A0A462DA195419FE1C6794D"/>
    <w:rsid w:val="00DE06A2"/>
    <w:pPr>
      <w:spacing w:after="160" w:line="259" w:lineRule="auto"/>
    </w:pPr>
  </w:style>
  <w:style w:type="paragraph" w:customStyle="1" w:styleId="81756F613EA44A989F12A5EECA9362A1">
    <w:name w:val="81756F613EA44A989F12A5EECA9362A1"/>
    <w:rsid w:val="00DE06A2"/>
    <w:pPr>
      <w:spacing w:after="160" w:line="259" w:lineRule="auto"/>
    </w:pPr>
  </w:style>
  <w:style w:type="paragraph" w:customStyle="1" w:styleId="CA15ABDD187B4A2AA5C180D5C11D6247">
    <w:name w:val="CA15ABDD187B4A2AA5C180D5C11D6247"/>
    <w:rsid w:val="00F5115E"/>
    <w:pPr>
      <w:spacing w:after="160" w:line="259" w:lineRule="auto"/>
    </w:pPr>
  </w:style>
  <w:style w:type="paragraph" w:customStyle="1" w:styleId="1D9A87F2E33641E3B46F55345AC86F48">
    <w:name w:val="1D9A87F2E33641E3B46F55345AC86F48"/>
    <w:rsid w:val="00F5115E"/>
    <w:pPr>
      <w:spacing w:after="160" w:line="259" w:lineRule="auto"/>
    </w:pPr>
  </w:style>
  <w:style w:type="paragraph" w:customStyle="1" w:styleId="6690594209174C4EAA6169F403ECFB77">
    <w:name w:val="6690594209174C4EAA6169F403ECFB77"/>
    <w:rsid w:val="00F5115E"/>
    <w:pPr>
      <w:spacing w:after="160" w:line="259" w:lineRule="auto"/>
    </w:pPr>
  </w:style>
  <w:style w:type="paragraph" w:customStyle="1" w:styleId="8D5583819B7C420AA1B4411A99E2B5DD">
    <w:name w:val="8D5583819B7C420AA1B4411A99E2B5DD"/>
    <w:rsid w:val="00F5115E"/>
    <w:pPr>
      <w:spacing w:after="160" w:line="259" w:lineRule="auto"/>
    </w:pPr>
  </w:style>
  <w:style w:type="paragraph" w:customStyle="1" w:styleId="EDBF62DDD11B4D108EF54305722D2D11">
    <w:name w:val="EDBF62DDD11B4D108EF54305722D2D11"/>
    <w:rsid w:val="00870EB7"/>
    <w:pPr>
      <w:spacing w:after="160" w:line="259" w:lineRule="auto"/>
    </w:pPr>
  </w:style>
  <w:style w:type="paragraph" w:customStyle="1" w:styleId="EA2D789D51AC4671A831A2AE34815B4D">
    <w:name w:val="EA2D789D51AC4671A831A2AE34815B4D"/>
    <w:rsid w:val="004D397E"/>
    <w:pPr>
      <w:spacing w:after="160" w:line="259" w:lineRule="auto"/>
    </w:pPr>
  </w:style>
  <w:style w:type="paragraph" w:customStyle="1" w:styleId="878A376AA4064500B0A470A398BB8C60">
    <w:name w:val="878A376AA4064500B0A470A398BB8C60"/>
    <w:rsid w:val="004D397E"/>
    <w:pPr>
      <w:spacing w:after="160" w:line="259" w:lineRule="auto"/>
    </w:pPr>
  </w:style>
  <w:style w:type="paragraph" w:customStyle="1" w:styleId="0155DE976D11433A9839CD18639175F9">
    <w:name w:val="0155DE976D11433A9839CD18639175F9"/>
    <w:rsid w:val="004D397E"/>
    <w:pPr>
      <w:spacing w:after="160" w:line="259" w:lineRule="auto"/>
    </w:pPr>
  </w:style>
  <w:style w:type="paragraph" w:customStyle="1" w:styleId="B5090E43504349B1A73B5F69E58267CB">
    <w:name w:val="B5090E43504349B1A73B5F69E58267CB"/>
    <w:rsid w:val="004D397E"/>
    <w:pPr>
      <w:spacing w:after="160" w:line="259" w:lineRule="auto"/>
    </w:pPr>
  </w:style>
  <w:style w:type="paragraph" w:customStyle="1" w:styleId="56CFA844180743279F4FBAAA235F31F8">
    <w:name w:val="56CFA844180743279F4FBAAA235F31F8"/>
    <w:rsid w:val="004D397E"/>
    <w:pPr>
      <w:spacing w:after="160" w:line="259" w:lineRule="auto"/>
    </w:pPr>
  </w:style>
  <w:style w:type="paragraph" w:customStyle="1" w:styleId="49D1CEE801A94FA78CD75CF557E091DA">
    <w:name w:val="49D1CEE801A94FA78CD75CF557E091DA"/>
    <w:rsid w:val="004D397E"/>
    <w:pPr>
      <w:spacing w:after="160" w:line="259" w:lineRule="auto"/>
    </w:pPr>
  </w:style>
  <w:style w:type="paragraph" w:customStyle="1" w:styleId="23727FAF8E7046E28C6BC899919A0849">
    <w:name w:val="23727FAF8E7046E28C6BC899919A0849"/>
    <w:rsid w:val="004D397E"/>
    <w:pPr>
      <w:spacing w:after="160" w:line="259" w:lineRule="auto"/>
    </w:pPr>
  </w:style>
  <w:style w:type="paragraph" w:customStyle="1" w:styleId="033D897E818943BD982810EF9D0DEA5B">
    <w:name w:val="033D897E818943BD982810EF9D0DEA5B"/>
    <w:rsid w:val="00456F1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4.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3.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4.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5.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6.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7.xml><?xml version="1.0" encoding="utf-8"?>
<ds:datastoreItem xmlns:ds="http://schemas.openxmlformats.org/officeDocument/2006/customXml" ds:itemID="{0A166328-2900-412B-99E6-A658AB145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9</Pages>
  <Words>1373</Words>
  <Characters>8657</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ImplD_MS_EXCH2013_CFG_AdministrationCM_Vxxx</vt:lpstr>
      <vt:lpstr>ImplD_Paketname_Vxxx</vt:lpstr>
    </vt:vector>
  </TitlesOfParts>
  <Company>Atos IT Solutions and Services GmbH</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ImplD_MS_EXCH2013_CFG_AdministrationCM_Vxxx</dc:title>
  <dc:creator>IF AG</dc:creator>
  <cp:lastModifiedBy>Stefan Schmalz</cp:lastModifiedBy>
  <cp:revision>29</cp:revision>
  <dcterms:created xsi:type="dcterms:W3CDTF">2016-05-31T15:15:00Z</dcterms:created>
  <dcterms:modified xsi:type="dcterms:W3CDTF">2016-11-08T09:02:00Z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