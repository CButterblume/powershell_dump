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0C4872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MS_EXCH2013_Server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0C4872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BL_SW_INST_MS_EXCH2013_SERVER_V_15_0847_32_0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105C63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ED3B1279F6E94AAF82E71BD1CA86D37D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556FC5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2AA87CC4565C4E2A855F33B4AE897F52"/>
                </w:placeholder>
                <w:date w:fullDate="2016-08-04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556FC5">
                  <w:rPr>
                    <w:rFonts w:ascii="Arial" w:hAnsi="Arial" w:cs="Arial"/>
                    <w:noProof/>
                    <w:sz w:val="22"/>
                    <w:lang w:val="de-DE"/>
                  </w:rPr>
                  <w:t>04.08.2016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0C4872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105C63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FA12616ADA234682A978270228C0742A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9B728A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0C4872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556FC5">
              <w:rPr>
                <w:rFonts w:ascii="Arial" w:hAnsi="Arial" w:cs="Arial"/>
                <w:noProof/>
                <w:sz w:val="22"/>
                <w:lang w:val="de-DE"/>
              </w:rPr>
              <w:t>4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105C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876DD1DE7EB740EB98A3603744DB2F32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9B728A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105C63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8D20C3FE1D1246D48DD952640AD0E3C4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441FEA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441FEA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Die Installation muss als Schema und Enterprise Admin durchgeführt werden. Das Skript mach dies durch das starten via RunAsTask</w:t>
            </w: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0C4872">
              <w:rPr>
                <w:rFonts w:ascii="Arial" w:hAnsi="Arial" w:cs="Arial"/>
                <w:noProof/>
                <w:sz w:val="22"/>
                <w:lang w:val="de-DE"/>
              </w:rPr>
              <w:t>MS_EXCH2013_Server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0C4872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872" w:rsidRDefault="000C4872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0C4872" w:rsidRDefault="000C4872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  <w:p w:rsidR="00A12B86" w:rsidRDefault="000C4872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build\pkgBuild.cmd</w:t>
            </w:r>
          </w:p>
          <w:p w:rsidR="009B728A" w:rsidRPr="00081C21" w:rsidRDefault="009B728A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0C4872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2" w:name="pfmNeueOrdner"/>
            <w:bookmarkEnd w:id="2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0C4872">
              <w:rPr>
                <w:rFonts w:ascii="Arial" w:hAnsi="Arial" w:cs="Arial"/>
                <w:noProof/>
                <w:sz w:val="22"/>
                <w:lang w:val="en-US"/>
              </w:rPr>
              <w:t>Microsoft\Exchange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0C4872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3" w:name="pkgISO1"/>
                  <w:bookmarkEnd w:id="3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SW_DVD9_EXCHANGE_SVR_2013W_SP1_MULTILANG_STD_ENT_MLF_X19-35118.ISO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Rest"/>
                  <w:bookmarkEnd w:id="4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105C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47259EE9A97D4B32B5C586E0C3CEBDE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105C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650C8CD2DD4D4182A1F13F7AEBC0D43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C63" w:rsidRDefault="00105C63">
      <w:r>
        <w:separator/>
      </w:r>
    </w:p>
  </w:endnote>
  <w:endnote w:type="continuationSeparator" w:id="0">
    <w:p w:rsidR="00105C63" w:rsidRDefault="0010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556FC5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556FC5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5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5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C63" w:rsidRDefault="00105C63">
      <w:r>
        <w:separator/>
      </w:r>
    </w:p>
  </w:footnote>
  <w:footnote w:type="continuationSeparator" w:id="0">
    <w:p w:rsidR="00105C63" w:rsidRDefault="00105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4872"/>
    <w:rsid w:val="00003CE8"/>
    <w:rsid w:val="0004388B"/>
    <w:rsid w:val="0006165F"/>
    <w:rsid w:val="00081C21"/>
    <w:rsid w:val="0008303A"/>
    <w:rsid w:val="000B2862"/>
    <w:rsid w:val="000C4872"/>
    <w:rsid w:val="000C6743"/>
    <w:rsid w:val="00105C63"/>
    <w:rsid w:val="001A13A9"/>
    <w:rsid w:val="001A491F"/>
    <w:rsid w:val="001E6152"/>
    <w:rsid w:val="00242E18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41106"/>
    <w:rsid w:val="00441FEA"/>
    <w:rsid w:val="005243C3"/>
    <w:rsid w:val="00547C79"/>
    <w:rsid w:val="00551089"/>
    <w:rsid w:val="005547F1"/>
    <w:rsid w:val="00556FC5"/>
    <w:rsid w:val="005B3E7B"/>
    <w:rsid w:val="005E05CB"/>
    <w:rsid w:val="00613139"/>
    <w:rsid w:val="00620D07"/>
    <w:rsid w:val="0063484C"/>
    <w:rsid w:val="00671FA3"/>
    <w:rsid w:val="006D55E2"/>
    <w:rsid w:val="006F03EA"/>
    <w:rsid w:val="00731A86"/>
    <w:rsid w:val="007466E6"/>
    <w:rsid w:val="00780790"/>
    <w:rsid w:val="007D19AB"/>
    <w:rsid w:val="007D53C3"/>
    <w:rsid w:val="008177C7"/>
    <w:rsid w:val="00850F1F"/>
    <w:rsid w:val="00881BF5"/>
    <w:rsid w:val="009511DD"/>
    <w:rsid w:val="009615FB"/>
    <w:rsid w:val="00964773"/>
    <w:rsid w:val="009B728A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3348A"/>
    <w:rsid w:val="00E40D4C"/>
    <w:rsid w:val="00E4500F"/>
    <w:rsid w:val="00E47826"/>
    <w:rsid w:val="00E9315F"/>
    <w:rsid w:val="00EA78B6"/>
    <w:rsid w:val="00EE5D04"/>
    <w:rsid w:val="00F1075F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D92296"/>
  <w15:docId w15:val="{21BD8811-2E67-404C-BF4B-5982F7F4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3B1279F6E94AAF82E71BD1CA86D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922B8-C4E5-487C-A8B8-EBC7AD35C47C}"/>
      </w:docPartPr>
      <w:docPartBody>
        <w:p w:rsidR="00D9497A" w:rsidRDefault="00CB6FB8">
          <w:pPr>
            <w:pStyle w:val="ED3B1279F6E94AAF82E71BD1CA86D37D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2AA87CC4565C4E2A855F33B4AE897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77FBC-0DA1-453F-9037-C873C8303370}"/>
      </w:docPartPr>
      <w:docPartBody>
        <w:p w:rsidR="00D9497A" w:rsidRDefault="00CB6FB8">
          <w:pPr>
            <w:pStyle w:val="2AA87CC4565C4E2A855F33B4AE897F52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FA12616ADA234682A978270228C07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364C5-8EE9-4E1E-9B63-21D90211857B}"/>
      </w:docPartPr>
      <w:docPartBody>
        <w:p w:rsidR="00D9497A" w:rsidRDefault="00CB6FB8">
          <w:pPr>
            <w:pStyle w:val="FA12616ADA234682A978270228C0742A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876DD1DE7EB740EB98A3603744DB2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BD9C5-FBD8-4308-A58D-EFC98964E6F9}"/>
      </w:docPartPr>
      <w:docPartBody>
        <w:p w:rsidR="00D9497A" w:rsidRDefault="00CB6FB8">
          <w:pPr>
            <w:pStyle w:val="876DD1DE7EB740EB98A3603744DB2F3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8D20C3FE1D1246D48DD952640AD0E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D6528-5EC1-4296-B1F8-CB8299B3B40F}"/>
      </w:docPartPr>
      <w:docPartBody>
        <w:p w:rsidR="00D9497A" w:rsidRDefault="00CB6FB8">
          <w:pPr>
            <w:pStyle w:val="8D20C3FE1D1246D48DD952640AD0E3C4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47259EE9A97D4B32B5C586E0C3CEB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8F737-E560-49C2-A4BC-B25CA7DCC331}"/>
      </w:docPartPr>
      <w:docPartBody>
        <w:p w:rsidR="00D9497A" w:rsidRDefault="00CB6FB8">
          <w:pPr>
            <w:pStyle w:val="47259EE9A97D4B32B5C586E0C3CEBDE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650C8CD2DD4D4182A1F13F7AEBC0D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F0E30-0C83-46D7-9BB2-A09AB87B6606}"/>
      </w:docPartPr>
      <w:docPartBody>
        <w:p w:rsidR="00D9497A" w:rsidRDefault="00CB6FB8">
          <w:pPr>
            <w:pStyle w:val="650C8CD2DD4D4182A1F13F7AEBC0D43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97A"/>
    <w:rsid w:val="006E6704"/>
    <w:rsid w:val="00CB6FB8"/>
    <w:rsid w:val="00D9497A"/>
    <w:rsid w:val="00E3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ED3B1279F6E94AAF82E71BD1CA86D37D">
    <w:name w:val="ED3B1279F6E94AAF82E71BD1CA86D37D"/>
  </w:style>
  <w:style w:type="paragraph" w:customStyle="1" w:styleId="2AA87CC4565C4E2A855F33B4AE897F52">
    <w:name w:val="2AA87CC4565C4E2A855F33B4AE897F52"/>
  </w:style>
  <w:style w:type="paragraph" w:customStyle="1" w:styleId="FA12616ADA234682A978270228C0742A">
    <w:name w:val="FA12616ADA234682A978270228C0742A"/>
  </w:style>
  <w:style w:type="paragraph" w:customStyle="1" w:styleId="876DD1DE7EB740EB98A3603744DB2F32">
    <w:name w:val="876DD1DE7EB740EB98A3603744DB2F32"/>
  </w:style>
  <w:style w:type="paragraph" w:customStyle="1" w:styleId="8D20C3FE1D1246D48DD952640AD0E3C4">
    <w:name w:val="8D20C3FE1D1246D48DD952640AD0E3C4"/>
  </w:style>
  <w:style w:type="paragraph" w:customStyle="1" w:styleId="E967EA1364B44B008374FA8CCAA7ABD6">
    <w:name w:val="E967EA1364B44B008374FA8CCAA7ABD6"/>
  </w:style>
  <w:style w:type="paragraph" w:customStyle="1" w:styleId="47259EE9A97D4B32B5C586E0C3CEBDEE">
    <w:name w:val="47259EE9A97D4B32B5C586E0C3CEBDEE"/>
  </w:style>
  <w:style w:type="paragraph" w:customStyle="1" w:styleId="650C8CD2DD4D4182A1F13F7AEBC0D436">
    <w:name w:val="650C8CD2DD4D4182A1F13F7AEBC0D4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3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4</Pages>
  <Words>218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Paketmeldung_MS_EXCH2013_Server_Vxxx</dc:title>
  <dc:creator>IF AG</dc:creator>
  <cp:lastModifiedBy>Stefan Schmalz</cp:lastModifiedBy>
  <cp:revision>4</cp:revision>
  <cp:lastPrinted>1901-01-01T00:00:00Z</cp:lastPrinted>
  <dcterms:created xsi:type="dcterms:W3CDTF">2016-05-31T15:13:00Z</dcterms:created>
  <dcterms:modified xsi:type="dcterms:W3CDTF">2016-09-01T09:06:00Z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