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A0E0C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MS_EXCH2013_CFG_ServerCert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FA0E0C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BL_SW_INST_MS_EXCH2013_CFG_SERVERCERT_V_0_1_0_0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C3AC1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1070C60F35E34991B9681B0A9C3B6C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0393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5562A4B8E011484797F5B0BB8A3AC5AF"/>
                </w:placeholder>
                <w:date w:fullDate="2016-08-1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03934">
                  <w:rPr>
                    <w:rFonts w:ascii="Arial" w:hAnsi="Arial" w:cs="Arial"/>
                    <w:noProof/>
                    <w:sz w:val="22"/>
                    <w:lang w:val="de-DE"/>
                  </w:rPr>
                  <w:t>11.08.2016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A0E0C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C3AC1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04321E091A6A473B9E47F8191F4DC5D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0393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A0E0C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8E37F4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0C3A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39798854A8464F83BB53F78951E89935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0393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0C3AC1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A15D08A9831D46BDB8BDDB91907B0B9B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DF510F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  <w:bookmarkStart w:id="1" w:name="_GoBack"/>
            <w:bookmarkEnd w:id="1"/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C0393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A0E0C">
              <w:rPr>
                <w:rFonts w:ascii="Arial" w:hAnsi="Arial" w:cs="Arial"/>
                <w:noProof/>
                <w:sz w:val="22"/>
                <w:lang w:val="de-DE"/>
              </w:rPr>
              <w:t>MS_EXCH2013_CFG_ServerCert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A0E0C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E0C" w:rsidRDefault="00FA0E0C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A0E0C" w:rsidRDefault="00FA0E0C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A0E0C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A0E0C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A0E0C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A0E0C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0C3A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CAA08BDF2FEA432EA81FD473A0AA6C9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0393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0C3A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615ECD897D6E4F859CC4DFF5D0458AE7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C0393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Es muss ein entsprechendes Zertifikat erstellt und unter </w:t>
            </w:r>
            <w:hyperlink r:id="rId11" w:history="1">
              <w:r w:rsidRPr="00F87C9C">
                <w:rPr>
                  <w:rStyle w:val="Hyperlink"/>
                  <w:rFonts w:ascii="Arial" w:hAnsi="Arial" w:cs="Arial"/>
                  <w:noProof/>
                  <w:sz w:val="22"/>
                  <w:lang w:val="de-DE"/>
                </w:rPr>
                <w:t>\\SCCM\InstallCerts</w:t>
              </w:r>
            </w:hyperlink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 abgelegt werden.</w:t>
            </w: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C1" w:rsidRDefault="000C3AC1">
      <w:r>
        <w:separator/>
      </w:r>
    </w:p>
  </w:endnote>
  <w:endnote w:type="continuationSeparator" w:id="0">
    <w:p w:rsidR="000C3AC1" w:rsidRDefault="000C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DF510F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DF510F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C1" w:rsidRDefault="000C3AC1">
      <w:r>
        <w:separator/>
      </w:r>
    </w:p>
  </w:footnote>
  <w:footnote w:type="continuationSeparator" w:id="0">
    <w:p w:rsidR="000C3AC1" w:rsidRDefault="000C3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0E0C"/>
    <w:rsid w:val="00003CE8"/>
    <w:rsid w:val="0004388B"/>
    <w:rsid w:val="0006165F"/>
    <w:rsid w:val="00081C21"/>
    <w:rsid w:val="0008303A"/>
    <w:rsid w:val="000B2862"/>
    <w:rsid w:val="000C3AC1"/>
    <w:rsid w:val="000C6743"/>
    <w:rsid w:val="001A13A9"/>
    <w:rsid w:val="001A491F"/>
    <w:rsid w:val="001E6152"/>
    <w:rsid w:val="00242E18"/>
    <w:rsid w:val="002A6AE3"/>
    <w:rsid w:val="002D2D8C"/>
    <w:rsid w:val="002D2EAD"/>
    <w:rsid w:val="002D37BA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53C3"/>
    <w:rsid w:val="008177C7"/>
    <w:rsid w:val="00850F1F"/>
    <w:rsid w:val="00881BF5"/>
    <w:rsid w:val="008E37F4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03934"/>
    <w:rsid w:val="00C26D93"/>
    <w:rsid w:val="00C44374"/>
    <w:rsid w:val="00C50C23"/>
    <w:rsid w:val="00C67E69"/>
    <w:rsid w:val="00CC02A6"/>
    <w:rsid w:val="00CD1AE1"/>
    <w:rsid w:val="00CF29B0"/>
    <w:rsid w:val="00CF6508"/>
    <w:rsid w:val="00D11563"/>
    <w:rsid w:val="00D443B6"/>
    <w:rsid w:val="00D90380"/>
    <w:rsid w:val="00DF510F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A0E0C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F7C7702-805D-42E3-AE41-C0F328D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nhideWhenUsed/>
    <w:rsid w:val="00C03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CCM\InstallCerts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C60F35E34991B9681B0A9C3B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5A41-9BA1-4CEF-8DD0-F72034BE27D1}"/>
      </w:docPartPr>
      <w:docPartBody>
        <w:p w:rsidR="00A42A13" w:rsidRDefault="00C35CC9">
          <w:pPr>
            <w:pStyle w:val="1070C60F35E34991B9681B0A9C3B6C86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5562A4B8E011484797F5B0BB8A3A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76C68-C1FC-4DE5-A3FC-ED41917B9F1C}"/>
      </w:docPartPr>
      <w:docPartBody>
        <w:p w:rsidR="00A42A13" w:rsidRDefault="00C35CC9">
          <w:pPr>
            <w:pStyle w:val="5562A4B8E011484797F5B0BB8A3AC5AF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04321E091A6A473B9E47F8191F4DC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5718-531F-4999-B8B1-51021DBA2800}"/>
      </w:docPartPr>
      <w:docPartBody>
        <w:p w:rsidR="00A42A13" w:rsidRDefault="00C35CC9">
          <w:pPr>
            <w:pStyle w:val="04321E091A6A473B9E47F8191F4DC5D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9798854A8464F83BB53F78951E8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CC3D-BC58-4A6C-90CB-53F7483F9A9F}"/>
      </w:docPartPr>
      <w:docPartBody>
        <w:p w:rsidR="00A42A13" w:rsidRDefault="00C35CC9">
          <w:pPr>
            <w:pStyle w:val="39798854A8464F83BB53F78951E89935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A15D08A9831D46BDB8BDDB91907B0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A0CE-7C7F-4D5C-B1E2-B56FABBDFB34}"/>
      </w:docPartPr>
      <w:docPartBody>
        <w:p w:rsidR="00A42A13" w:rsidRDefault="00C35CC9">
          <w:pPr>
            <w:pStyle w:val="A15D08A9831D46BDB8BDDB91907B0B9B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CAA08BDF2FEA432EA81FD473A0AA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B4F8-E400-40A5-A15E-094B6583BE93}"/>
      </w:docPartPr>
      <w:docPartBody>
        <w:p w:rsidR="00A42A13" w:rsidRDefault="00C35CC9">
          <w:pPr>
            <w:pStyle w:val="CAA08BDF2FEA432EA81FD473A0AA6C99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615ECD897D6E4F859CC4DFF5D045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EAA81-42D3-45D1-853B-B25C051F6F3E}"/>
      </w:docPartPr>
      <w:docPartBody>
        <w:p w:rsidR="00A42A13" w:rsidRDefault="00C35CC9">
          <w:pPr>
            <w:pStyle w:val="615ECD897D6E4F859CC4DFF5D0458AE7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13"/>
    <w:rsid w:val="004409BD"/>
    <w:rsid w:val="00A42A13"/>
    <w:rsid w:val="00C35CC9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1070C60F35E34991B9681B0A9C3B6C86">
    <w:name w:val="1070C60F35E34991B9681B0A9C3B6C86"/>
  </w:style>
  <w:style w:type="paragraph" w:customStyle="1" w:styleId="5562A4B8E011484797F5B0BB8A3AC5AF">
    <w:name w:val="5562A4B8E011484797F5B0BB8A3AC5AF"/>
  </w:style>
  <w:style w:type="paragraph" w:customStyle="1" w:styleId="04321E091A6A473B9E47F8191F4DC5DE">
    <w:name w:val="04321E091A6A473B9E47F8191F4DC5DE"/>
  </w:style>
  <w:style w:type="paragraph" w:customStyle="1" w:styleId="39798854A8464F83BB53F78951E89935">
    <w:name w:val="39798854A8464F83BB53F78951E89935"/>
  </w:style>
  <w:style w:type="paragraph" w:customStyle="1" w:styleId="A15D08A9831D46BDB8BDDB91907B0B9B">
    <w:name w:val="A15D08A9831D46BDB8BDDB91907B0B9B"/>
  </w:style>
  <w:style w:type="paragraph" w:customStyle="1" w:styleId="F0BDB654A3DC4F22A307E6915C2CBC9C">
    <w:name w:val="F0BDB654A3DC4F22A307E6915C2CBC9C"/>
  </w:style>
  <w:style w:type="paragraph" w:customStyle="1" w:styleId="CAA08BDF2FEA432EA81FD473A0AA6C99">
    <w:name w:val="CAA08BDF2FEA432EA81FD473A0AA6C99"/>
  </w:style>
  <w:style w:type="paragraph" w:customStyle="1" w:styleId="615ECD897D6E4F859CC4DFF5D0458AE7">
    <w:name w:val="615ECD897D6E4F859CC4DFF5D0458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213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Paketmeldung_MS_EXCH2013_CFG_ServerCert_Vxxx</dc:title>
  <dc:creator>IF AG</dc:creator>
  <cp:lastModifiedBy>Stefan Schmalz</cp:lastModifiedBy>
  <cp:revision>4</cp:revision>
  <cp:lastPrinted>1901-01-01T00:00:00Z</cp:lastPrinted>
  <dcterms:created xsi:type="dcterms:W3CDTF">2016-05-31T15:14:00Z</dcterms:created>
  <dcterms:modified xsi:type="dcterms:W3CDTF">2016-09-01T08:33:00Z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