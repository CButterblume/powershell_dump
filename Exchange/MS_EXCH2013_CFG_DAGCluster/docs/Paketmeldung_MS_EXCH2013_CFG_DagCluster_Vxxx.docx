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B022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MS_EXCH2013_CFG_DagCluster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B0229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BL_SW_INST_MS_EXCH2013_CFG_DAGCLUSTER_V_0_1_0_1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6C76E0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4ECD93200F1843FFA17652C1DABD2CB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E7148B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5475E63D95C34EF097DFED39C89597E6"/>
                </w:placeholder>
                <w:date w:fullDate="2016-11-23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7B19A9">
                  <w:rPr>
                    <w:rFonts w:ascii="Arial" w:hAnsi="Arial" w:cs="Arial"/>
                    <w:noProof/>
                    <w:sz w:val="22"/>
                    <w:lang w:val="de-DE"/>
                  </w:rPr>
                  <w:t>23.11.2016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B0229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6C76E0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7203E99C7FD94E70AFC6A4E5FF404423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E7148B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B0229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7B19A9">
              <w:rPr>
                <w:rFonts w:ascii="Arial" w:hAnsi="Arial" w:cs="Arial"/>
                <w:noProof/>
                <w:sz w:val="22"/>
                <w:lang w:val="de-DE"/>
              </w:rPr>
              <w:t>3</w:t>
            </w:r>
            <w:bookmarkStart w:id="0" w:name="_GoBack"/>
            <w:bookmarkEnd w:id="0"/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6C76E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1DC3288E0B1D4F69AD9AFFE0174D0675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E7148B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1" w:name="pfmMantisID"/>
            <w:bookmarkEnd w:id="1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6C76E0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080A71D13D9B44C2B3BDB2332920C938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E7148B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5B0229">
              <w:rPr>
                <w:rFonts w:ascii="Arial" w:hAnsi="Arial" w:cs="Arial"/>
                <w:noProof/>
                <w:sz w:val="22"/>
                <w:lang w:val="de-DE"/>
              </w:rPr>
              <w:t>MS_EXCH2013_CFG_DagCluster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5B0229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0229" w:rsidRDefault="005B0229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5B0229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5B022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5B0229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7148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6C76E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0B7E125BFA814FEDBC9D8E9F678ED568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6C76E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5832D676804445D1A589C6ED32467DE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6E0" w:rsidRDefault="006C76E0">
      <w:r>
        <w:separator/>
      </w:r>
    </w:p>
  </w:endnote>
  <w:endnote w:type="continuationSeparator" w:id="0">
    <w:p w:rsidR="006C76E0" w:rsidRDefault="006C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B19A9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7B19A9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4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4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6E0" w:rsidRDefault="006C76E0">
      <w:r>
        <w:separator/>
      </w:r>
    </w:p>
  </w:footnote>
  <w:footnote w:type="continuationSeparator" w:id="0">
    <w:p w:rsidR="006C76E0" w:rsidRDefault="006C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229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42E18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041A9"/>
    <w:rsid w:val="00441106"/>
    <w:rsid w:val="005243C3"/>
    <w:rsid w:val="00547C79"/>
    <w:rsid w:val="00551089"/>
    <w:rsid w:val="005B0229"/>
    <w:rsid w:val="005B3E7B"/>
    <w:rsid w:val="005E05CB"/>
    <w:rsid w:val="00613139"/>
    <w:rsid w:val="00620D07"/>
    <w:rsid w:val="0063484C"/>
    <w:rsid w:val="00671FA3"/>
    <w:rsid w:val="006C76E0"/>
    <w:rsid w:val="006D55E2"/>
    <w:rsid w:val="006F03EA"/>
    <w:rsid w:val="00731A86"/>
    <w:rsid w:val="007466E6"/>
    <w:rsid w:val="00780790"/>
    <w:rsid w:val="007B19A9"/>
    <w:rsid w:val="007D19AB"/>
    <w:rsid w:val="007D53C3"/>
    <w:rsid w:val="00815E34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7148B"/>
    <w:rsid w:val="00E9315F"/>
    <w:rsid w:val="00EA78B6"/>
    <w:rsid w:val="00EC2C26"/>
    <w:rsid w:val="00EE5D04"/>
    <w:rsid w:val="00F1075F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B33E63"/>
  <w15:docId w15:val="{B1C814AF-9472-4F15-9159-930EC17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D93200F1843FFA17652C1DABD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27669-F1E5-401D-947E-8FD5F7389E1A}"/>
      </w:docPartPr>
      <w:docPartBody>
        <w:p w:rsidR="00D11022" w:rsidRDefault="00D3216B">
          <w:pPr>
            <w:pStyle w:val="4ECD93200F1843FFA17652C1DABD2CB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5475E63D95C34EF097DFED39C895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89B9A-0099-4726-B965-B87C4D0D52EB}"/>
      </w:docPartPr>
      <w:docPartBody>
        <w:p w:rsidR="00D11022" w:rsidRDefault="00D3216B">
          <w:pPr>
            <w:pStyle w:val="5475E63D95C34EF097DFED39C89597E6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7203E99C7FD94E70AFC6A4E5FF404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52B9-0B82-4107-A109-CC6B7F2C8256}"/>
      </w:docPartPr>
      <w:docPartBody>
        <w:p w:rsidR="00D11022" w:rsidRDefault="00D3216B">
          <w:pPr>
            <w:pStyle w:val="7203E99C7FD94E70AFC6A4E5FF404423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DC3288E0B1D4F69AD9AFFE0174D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84B38-699E-4199-80B7-E6BD2BC46EF0}"/>
      </w:docPartPr>
      <w:docPartBody>
        <w:p w:rsidR="00D11022" w:rsidRDefault="00D3216B">
          <w:pPr>
            <w:pStyle w:val="1DC3288E0B1D4F69AD9AFFE0174D0675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080A71D13D9B44C2B3BDB2332920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B0D1C-BEB4-4E81-B40F-CEFAD9D10E65}"/>
      </w:docPartPr>
      <w:docPartBody>
        <w:p w:rsidR="00D11022" w:rsidRDefault="00D3216B">
          <w:pPr>
            <w:pStyle w:val="080A71D13D9B44C2B3BDB2332920C938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0B7E125BFA814FEDBC9D8E9F678E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8AAC-9B8D-42CE-B880-D2EEE426A488}"/>
      </w:docPartPr>
      <w:docPartBody>
        <w:p w:rsidR="00D11022" w:rsidRDefault="00D3216B">
          <w:pPr>
            <w:pStyle w:val="0B7E125BFA814FEDBC9D8E9F678ED568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832D676804445D1A589C6ED3246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09A6F-3C2D-4262-AFA3-829E100A73AC}"/>
      </w:docPartPr>
      <w:docPartBody>
        <w:p w:rsidR="00D11022" w:rsidRDefault="00D3216B">
          <w:pPr>
            <w:pStyle w:val="5832D676804445D1A589C6ED32467DEA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16B"/>
    <w:rsid w:val="00763F32"/>
    <w:rsid w:val="00AE3508"/>
    <w:rsid w:val="00D11022"/>
    <w:rsid w:val="00D3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4ECD93200F1843FFA17652C1DABD2CB9">
    <w:name w:val="4ECD93200F1843FFA17652C1DABD2CB9"/>
  </w:style>
  <w:style w:type="paragraph" w:customStyle="1" w:styleId="5475E63D95C34EF097DFED39C89597E6">
    <w:name w:val="5475E63D95C34EF097DFED39C89597E6"/>
  </w:style>
  <w:style w:type="paragraph" w:customStyle="1" w:styleId="7203E99C7FD94E70AFC6A4E5FF404423">
    <w:name w:val="7203E99C7FD94E70AFC6A4E5FF404423"/>
  </w:style>
  <w:style w:type="paragraph" w:customStyle="1" w:styleId="1DC3288E0B1D4F69AD9AFFE0174D0675">
    <w:name w:val="1DC3288E0B1D4F69AD9AFFE0174D0675"/>
  </w:style>
  <w:style w:type="paragraph" w:customStyle="1" w:styleId="080A71D13D9B44C2B3BDB2332920C938">
    <w:name w:val="080A71D13D9B44C2B3BDB2332920C938"/>
  </w:style>
  <w:style w:type="paragraph" w:customStyle="1" w:styleId="94387630A17849B18520358AAF8FA5B1">
    <w:name w:val="94387630A17849B18520358AAF8FA5B1"/>
  </w:style>
  <w:style w:type="paragraph" w:customStyle="1" w:styleId="0B7E125BFA814FEDBC9D8E9F678ED568">
    <w:name w:val="0B7E125BFA814FEDBC9D8E9F678ED568"/>
  </w:style>
  <w:style w:type="paragraph" w:customStyle="1" w:styleId="5832D676804445D1A589C6ED32467DEA">
    <w:name w:val="5832D676804445D1A589C6ED32467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188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Paketmeldung_MS_EXCH2013_CFG_DagCluster_Vxxx</dc:title>
  <dc:creator>IF AG</dc:creator>
  <cp:lastModifiedBy>Stefan Schmalz</cp:lastModifiedBy>
  <cp:revision>5</cp:revision>
  <cp:lastPrinted>1901-01-01T00:00:00Z</cp:lastPrinted>
  <dcterms:created xsi:type="dcterms:W3CDTF">2016-11-10T09:11:00Z</dcterms:created>
  <dcterms:modified xsi:type="dcterms:W3CDTF">2016-11-23T12:17:00Z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