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3CCB91A5" w14:textId="77777777" w:rsidTr="00902D12">
        <w:tc>
          <w:tcPr>
            <w:tcW w:w="3119" w:type="dxa"/>
          </w:tcPr>
          <w:p w14:paraId="46EF53CC" w14:textId="77777777"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666E9EB6" w14:textId="77777777" w:rsidR="00902D12" w:rsidRDefault="007456BE" w:rsidP="00442D10">
            <w:pPr>
              <w:pStyle w:val="Kopfzeile"/>
              <w:spacing w:before="80" w:after="0"/>
              <w:jc w:val="both"/>
            </w:pPr>
            <w:r>
              <w:t>Implementierungsdokumentation</w:t>
            </w:r>
            <w:r w:rsidR="006F786F">
              <w:t xml:space="preserve"> </w:t>
            </w:r>
            <w:r w:rsidR="003700F9">
              <w:t>MS_EXCH2013_Prereq_WindowsFeatures</w:t>
            </w:r>
          </w:p>
        </w:tc>
      </w:tr>
      <w:tr w:rsidR="00902D12" w:rsidRPr="00E17FFE" w14:paraId="6E3E2104" w14:textId="77777777" w:rsidTr="00902D12">
        <w:tc>
          <w:tcPr>
            <w:tcW w:w="3119" w:type="dxa"/>
          </w:tcPr>
          <w:p w14:paraId="689F4580" w14:textId="77777777" w:rsidR="00902D12" w:rsidRDefault="00902D12" w:rsidP="00902D12">
            <w:pPr>
              <w:spacing w:before="80"/>
            </w:pPr>
            <w:r>
              <w:t>Dokumentenidentifikation:</w:t>
            </w:r>
          </w:p>
        </w:tc>
        <w:tc>
          <w:tcPr>
            <w:tcW w:w="5670" w:type="dxa"/>
          </w:tcPr>
          <w:p w14:paraId="413A222E" w14:textId="7777777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463523">
              <w:rPr>
                <w:b/>
                <w:noProof/>
                <w:lang w:val="en-US"/>
              </w:rPr>
              <w:t>ImplD_MS_EXCH2013_Prereq_WindowsFeatures_Vxxx.docx</w:t>
            </w:r>
            <w:r w:rsidRPr="009205CA">
              <w:rPr>
                <w:b/>
              </w:rPr>
              <w:fldChar w:fldCharType="end"/>
            </w:r>
          </w:p>
        </w:tc>
      </w:tr>
      <w:tr w:rsidR="00902D12" w14:paraId="4D7B2523" w14:textId="77777777" w:rsidTr="00902D12">
        <w:tc>
          <w:tcPr>
            <w:tcW w:w="3119" w:type="dxa"/>
          </w:tcPr>
          <w:p w14:paraId="60857C47" w14:textId="77777777" w:rsidR="00902D12" w:rsidRDefault="00902D12" w:rsidP="00902D12">
            <w:pPr>
              <w:spacing w:before="80"/>
            </w:pPr>
            <w:r>
              <w:t>Version:</w:t>
            </w:r>
          </w:p>
        </w:tc>
        <w:tc>
          <w:tcPr>
            <w:tcW w:w="5670" w:type="dxa"/>
          </w:tcPr>
          <w:p w14:paraId="7BFDAA4C" w14:textId="7FE28E1E" w:rsidR="00902D12" w:rsidRDefault="003700F9" w:rsidP="0089118D">
            <w:pPr>
              <w:spacing w:before="80"/>
              <w:rPr>
                <w:b/>
              </w:rPr>
            </w:pPr>
            <w:r>
              <w:rPr>
                <w:b/>
              </w:rPr>
              <w:t>0.0.</w:t>
            </w:r>
            <w:r w:rsidR="00D53D21">
              <w:rPr>
                <w:b/>
              </w:rPr>
              <w:t>4</w:t>
            </w:r>
          </w:p>
        </w:tc>
      </w:tr>
      <w:tr w:rsidR="00902D12" w14:paraId="386D7A9F" w14:textId="77777777" w:rsidTr="00902D12">
        <w:tc>
          <w:tcPr>
            <w:tcW w:w="3119" w:type="dxa"/>
          </w:tcPr>
          <w:p w14:paraId="084C8F8D" w14:textId="77777777" w:rsidR="00902D12" w:rsidRDefault="00902D12" w:rsidP="00902D12">
            <w:pPr>
              <w:spacing w:before="80"/>
            </w:pPr>
          </w:p>
        </w:tc>
        <w:tc>
          <w:tcPr>
            <w:tcW w:w="5670" w:type="dxa"/>
          </w:tcPr>
          <w:p w14:paraId="7C2BD3E9" w14:textId="77777777" w:rsidR="00902D12" w:rsidRDefault="00902D12" w:rsidP="00902D12">
            <w:pPr>
              <w:spacing w:before="80"/>
              <w:rPr>
                <w:b/>
              </w:rPr>
            </w:pPr>
          </w:p>
        </w:tc>
      </w:tr>
      <w:tr w:rsidR="00902D12" w14:paraId="5BFAE7DF" w14:textId="77777777" w:rsidTr="00902D12">
        <w:tc>
          <w:tcPr>
            <w:tcW w:w="3119" w:type="dxa"/>
          </w:tcPr>
          <w:p w14:paraId="5B05EBAB" w14:textId="77777777" w:rsidR="00902D12" w:rsidRDefault="00902D12" w:rsidP="00902D12">
            <w:pPr>
              <w:spacing w:before="80"/>
            </w:pPr>
            <w:r>
              <w:t>VS-Einstufung:</w:t>
            </w:r>
          </w:p>
        </w:tc>
        <w:tc>
          <w:tcPr>
            <w:tcW w:w="5670" w:type="dxa"/>
          </w:tcPr>
          <w:p w14:paraId="0D2EEB05" w14:textId="77777777" w:rsidR="00902D12" w:rsidRDefault="00902D12" w:rsidP="00902D12">
            <w:pPr>
              <w:spacing w:before="80"/>
              <w:rPr>
                <w:b/>
              </w:rPr>
            </w:pPr>
            <w:r>
              <w:rPr>
                <w:b/>
              </w:rPr>
              <w:t>VS - NUR FÜR DEN DIENSTGEBRAUCH</w:t>
            </w:r>
          </w:p>
        </w:tc>
      </w:tr>
      <w:tr w:rsidR="00902D12" w14:paraId="24092977" w14:textId="77777777" w:rsidTr="00902D12">
        <w:tc>
          <w:tcPr>
            <w:tcW w:w="3119" w:type="dxa"/>
          </w:tcPr>
          <w:p w14:paraId="439E33AC" w14:textId="77777777" w:rsidR="00902D12" w:rsidRDefault="00902D12" w:rsidP="00902D12">
            <w:pPr>
              <w:spacing w:before="80"/>
            </w:pPr>
          </w:p>
        </w:tc>
        <w:tc>
          <w:tcPr>
            <w:tcW w:w="5670" w:type="dxa"/>
          </w:tcPr>
          <w:p w14:paraId="27312946" w14:textId="77777777" w:rsidR="00902D12" w:rsidRDefault="00902D12" w:rsidP="00902D12">
            <w:pPr>
              <w:spacing w:before="80"/>
              <w:rPr>
                <w:b/>
              </w:rPr>
            </w:pPr>
          </w:p>
        </w:tc>
      </w:tr>
      <w:tr w:rsidR="00902D12" w14:paraId="6E7DAE0D" w14:textId="77777777" w:rsidTr="00902D12">
        <w:tc>
          <w:tcPr>
            <w:tcW w:w="3119" w:type="dxa"/>
          </w:tcPr>
          <w:p w14:paraId="0E887534" w14:textId="77777777" w:rsidR="00902D12" w:rsidRDefault="00902D12" w:rsidP="00902D12">
            <w:pPr>
              <w:spacing w:before="80"/>
            </w:pPr>
            <w:r>
              <w:t>Erstellung</w:t>
            </w:r>
          </w:p>
        </w:tc>
        <w:tc>
          <w:tcPr>
            <w:tcW w:w="5670" w:type="dxa"/>
          </w:tcPr>
          <w:p w14:paraId="2404FD7F" w14:textId="77777777" w:rsidR="00902D12" w:rsidRDefault="00902D12" w:rsidP="00902D12">
            <w:pPr>
              <w:spacing w:before="80"/>
              <w:rPr>
                <w:b/>
              </w:rPr>
            </w:pPr>
          </w:p>
        </w:tc>
      </w:tr>
      <w:tr w:rsidR="00902D12" w14:paraId="50329437" w14:textId="77777777" w:rsidTr="00902D12">
        <w:tc>
          <w:tcPr>
            <w:tcW w:w="3119" w:type="dxa"/>
          </w:tcPr>
          <w:p w14:paraId="668B1C69" w14:textId="77777777" w:rsidR="00902D12" w:rsidRDefault="00902D12" w:rsidP="00902D12">
            <w:pPr>
              <w:spacing w:before="80"/>
              <w:ind w:left="284"/>
            </w:pPr>
            <w:r>
              <w:t>Ort:</w:t>
            </w:r>
          </w:p>
        </w:tc>
        <w:tc>
          <w:tcPr>
            <w:tcW w:w="5670" w:type="dxa"/>
          </w:tcPr>
          <w:p w14:paraId="01CDD35F" w14:textId="77777777" w:rsidR="00902D12" w:rsidRDefault="003700F9" w:rsidP="00F701F1">
            <w:pPr>
              <w:spacing w:before="80"/>
              <w:rPr>
                <w:b/>
              </w:rPr>
            </w:pPr>
            <w:r>
              <w:rPr>
                <w:b/>
              </w:rPr>
              <w:t>Paderborn</w:t>
            </w:r>
          </w:p>
        </w:tc>
      </w:tr>
      <w:tr w:rsidR="00902D12" w14:paraId="4511B756" w14:textId="77777777" w:rsidTr="00902D12">
        <w:tc>
          <w:tcPr>
            <w:tcW w:w="3119" w:type="dxa"/>
          </w:tcPr>
          <w:p w14:paraId="3F6CDE5F" w14:textId="77777777" w:rsidR="00902D12" w:rsidRDefault="00902D12" w:rsidP="00902D12">
            <w:pPr>
              <w:spacing w:before="80"/>
              <w:ind w:left="284"/>
            </w:pPr>
            <w:r>
              <w:t>Datum:</w:t>
            </w:r>
          </w:p>
        </w:tc>
        <w:tc>
          <w:tcPr>
            <w:tcW w:w="5670" w:type="dxa"/>
          </w:tcPr>
          <w:p w14:paraId="4E9BAB91" w14:textId="77777777" w:rsidR="00902D12" w:rsidRDefault="003700F9" w:rsidP="0085668A">
            <w:pPr>
              <w:spacing w:before="80"/>
              <w:rPr>
                <w:b/>
              </w:rPr>
            </w:pPr>
            <w:r>
              <w:rPr>
                <w:b/>
              </w:rPr>
              <w:t>31.05.2016</w:t>
            </w:r>
          </w:p>
        </w:tc>
      </w:tr>
      <w:tr w:rsidR="00902D12" w14:paraId="51C4D785" w14:textId="77777777" w:rsidTr="00902D12">
        <w:tc>
          <w:tcPr>
            <w:tcW w:w="3119" w:type="dxa"/>
          </w:tcPr>
          <w:p w14:paraId="53B33A07" w14:textId="77777777" w:rsidR="00902D12" w:rsidRDefault="00902D12" w:rsidP="00902D12">
            <w:pPr>
              <w:spacing w:before="80"/>
              <w:ind w:left="284"/>
            </w:pPr>
            <w:r>
              <w:t>Bearbeiter:</w:t>
            </w:r>
          </w:p>
        </w:tc>
        <w:tc>
          <w:tcPr>
            <w:tcW w:w="5670" w:type="dxa"/>
          </w:tcPr>
          <w:p w14:paraId="1DC60BF1" w14:textId="77777777" w:rsidR="00902D12" w:rsidRDefault="003700F9" w:rsidP="00F701F1">
            <w:pPr>
              <w:spacing w:before="80"/>
              <w:rPr>
                <w:b/>
              </w:rPr>
            </w:pPr>
            <w:r>
              <w:rPr>
                <w:b/>
              </w:rPr>
              <w:t>IF AG</w:t>
            </w:r>
          </w:p>
        </w:tc>
      </w:tr>
      <w:tr w:rsidR="00902D12" w14:paraId="451F1803" w14:textId="77777777" w:rsidTr="00902D12">
        <w:tc>
          <w:tcPr>
            <w:tcW w:w="3119" w:type="dxa"/>
          </w:tcPr>
          <w:p w14:paraId="078CE149" w14:textId="77777777" w:rsidR="00902D12" w:rsidRDefault="00902D12" w:rsidP="00902D12">
            <w:pPr>
              <w:spacing w:before="80"/>
            </w:pPr>
            <w:r>
              <w:t>Letzte Änderung</w:t>
            </w:r>
          </w:p>
        </w:tc>
        <w:tc>
          <w:tcPr>
            <w:tcW w:w="5670" w:type="dxa"/>
          </w:tcPr>
          <w:p w14:paraId="42AB6A70" w14:textId="77777777" w:rsidR="00902D12" w:rsidRDefault="00902D12" w:rsidP="00902D12">
            <w:pPr>
              <w:spacing w:before="80"/>
              <w:rPr>
                <w:b/>
              </w:rPr>
            </w:pPr>
          </w:p>
        </w:tc>
      </w:tr>
      <w:tr w:rsidR="00322533" w14:paraId="4CCF1860" w14:textId="77777777" w:rsidTr="00902D12">
        <w:tc>
          <w:tcPr>
            <w:tcW w:w="3119" w:type="dxa"/>
          </w:tcPr>
          <w:p w14:paraId="54E91650" w14:textId="77777777" w:rsidR="00322533" w:rsidRDefault="00322533" w:rsidP="00902D12">
            <w:pPr>
              <w:spacing w:before="80"/>
              <w:ind w:left="284"/>
            </w:pPr>
            <w:r>
              <w:t>Ort:</w:t>
            </w:r>
          </w:p>
        </w:tc>
        <w:tc>
          <w:tcPr>
            <w:tcW w:w="5670" w:type="dxa"/>
          </w:tcPr>
          <w:p w14:paraId="0D09D222" w14:textId="261196C8" w:rsidR="00322533" w:rsidRDefault="00934023" w:rsidP="00EA7C9F">
            <w:pPr>
              <w:spacing w:before="80"/>
              <w:rPr>
                <w:b/>
              </w:rPr>
            </w:pPr>
            <w:r>
              <w:rPr>
                <w:b/>
              </w:rPr>
              <w:t>Darmstadt</w:t>
            </w:r>
          </w:p>
        </w:tc>
      </w:tr>
      <w:tr w:rsidR="003134E8" w14:paraId="7D24EFA2" w14:textId="77777777" w:rsidTr="00902D12">
        <w:tc>
          <w:tcPr>
            <w:tcW w:w="3119" w:type="dxa"/>
          </w:tcPr>
          <w:p w14:paraId="3FE6F34A" w14:textId="77777777" w:rsidR="003134E8" w:rsidRDefault="003134E8" w:rsidP="00902D12">
            <w:pPr>
              <w:spacing w:before="80"/>
              <w:ind w:left="284"/>
            </w:pPr>
            <w:r>
              <w:t>Datum:</w:t>
            </w:r>
          </w:p>
        </w:tc>
        <w:tc>
          <w:tcPr>
            <w:tcW w:w="5670" w:type="dxa"/>
          </w:tcPr>
          <w:p w14:paraId="1A10449D" w14:textId="0BA24154" w:rsidR="003134E8" w:rsidRDefault="00D53D21" w:rsidP="00D53D21">
            <w:pPr>
              <w:spacing w:before="80"/>
              <w:rPr>
                <w:b/>
              </w:rPr>
            </w:pPr>
            <w:r>
              <w:rPr>
                <w:b/>
              </w:rPr>
              <w:t>01</w:t>
            </w:r>
            <w:r w:rsidR="000D2695">
              <w:rPr>
                <w:b/>
              </w:rPr>
              <w:t>.0</w:t>
            </w:r>
            <w:r>
              <w:rPr>
                <w:b/>
              </w:rPr>
              <w:t>9</w:t>
            </w:r>
            <w:r w:rsidR="000D2695">
              <w:rPr>
                <w:b/>
              </w:rPr>
              <w:t>.2016</w:t>
            </w:r>
          </w:p>
        </w:tc>
      </w:tr>
      <w:tr w:rsidR="003134E8" w14:paraId="0DB0CF13" w14:textId="77777777" w:rsidTr="00902D12">
        <w:tc>
          <w:tcPr>
            <w:tcW w:w="3119" w:type="dxa"/>
          </w:tcPr>
          <w:p w14:paraId="0D0A0753" w14:textId="77777777" w:rsidR="003134E8" w:rsidRDefault="003134E8" w:rsidP="00902D12">
            <w:pPr>
              <w:spacing w:before="80"/>
              <w:ind w:left="284"/>
            </w:pPr>
            <w:r>
              <w:t>Bearbeiter:</w:t>
            </w:r>
          </w:p>
        </w:tc>
        <w:tc>
          <w:tcPr>
            <w:tcW w:w="5670" w:type="dxa"/>
          </w:tcPr>
          <w:p w14:paraId="54C7BD2A" w14:textId="77777777" w:rsidR="003134E8" w:rsidRDefault="000D2695" w:rsidP="00C530B1">
            <w:pPr>
              <w:spacing w:before="80"/>
              <w:rPr>
                <w:b/>
              </w:rPr>
            </w:pPr>
            <w:r>
              <w:rPr>
                <w:b/>
              </w:rPr>
              <w:t>Stefan Schmalz</w:t>
            </w:r>
          </w:p>
        </w:tc>
      </w:tr>
    </w:tbl>
    <w:p w14:paraId="5304C512" w14:textId="77777777" w:rsidR="00902D12" w:rsidRDefault="00902D12" w:rsidP="00902D12">
      <w:pPr>
        <w:spacing w:before="80"/>
      </w:pPr>
    </w:p>
    <w:p w14:paraId="79093414"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711FDCB9"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6E638FFA"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7C9763E0"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56DF8488" w14:textId="77777777" w:rsidR="00902D12" w:rsidRDefault="00902D12" w:rsidP="00902D12">
      <w:pPr>
        <w:pStyle w:val="Deckblatt"/>
        <w:spacing w:before="80" w:after="0"/>
        <w:rPr>
          <w:b/>
          <w:color w:val="FF0000"/>
        </w:rPr>
      </w:pPr>
    </w:p>
    <w:p w14:paraId="57EC2E7F" w14:textId="77777777" w:rsidR="00902D12" w:rsidRDefault="00902D12" w:rsidP="00902D12">
      <w:pPr>
        <w:pStyle w:val="Deckblatt"/>
        <w:spacing w:before="80" w:after="0"/>
        <w:rPr>
          <w:b/>
          <w:color w:val="FF0000"/>
        </w:rPr>
      </w:pPr>
      <w:r>
        <w:rPr>
          <w:b/>
          <w:color w:val="FF0000"/>
        </w:rPr>
        <w:t>Zuwiderhandlungen verpflichten zum Schadensersatz.</w:t>
      </w:r>
    </w:p>
    <w:p w14:paraId="1AC096DB"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968056E"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3AC7BD6B"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56A53DC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1C40D072"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7D895943"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193253DB" w14:textId="77777777" w:rsidR="00902D12" w:rsidRDefault="00902D12" w:rsidP="00902D12">
            <w:pPr>
              <w:keepNext/>
              <w:widowControl/>
              <w:rPr>
                <w:rFonts w:cs="Arial"/>
                <w:b/>
                <w:bCs/>
                <w:lang w:eastAsia="de-DE"/>
              </w:rPr>
            </w:pPr>
            <w:r>
              <w:rPr>
                <w:rFonts w:cs="Arial"/>
                <w:b/>
                <w:bCs/>
                <w:lang w:eastAsia="de-DE"/>
              </w:rPr>
              <w:t>Bearbeiter</w:t>
            </w:r>
          </w:p>
        </w:tc>
      </w:tr>
      <w:tr w:rsidR="00902D12" w14:paraId="3E5777A2" w14:textId="77777777" w:rsidTr="0084292B">
        <w:trPr>
          <w:trHeight w:val="360"/>
        </w:trPr>
        <w:tc>
          <w:tcPr>
            <w:tcW w:w="995" w:type="dxa"/>
            <w:tcMar>
              <w:top w:w="0" w:type="dxa"/>
              <w:left w:w="70" w:type="dxa"/>
              <w:bottom w:w="0" w:type="dxa"/>
              <w:right w:w="70" w:type="dxa"/>
            </w:tcMar>
          </w:tcPr>
          <w:p w14:paraId="1BBA88F1"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5E243B93" w14:textId="77777777" w:rsidR="00902D12" w:rsidRDefault="000D2695" w:rsidP="00902D12">
            <w:pPr>
              <w:rPr>
                <w:lang w:eastAsia="de-DE"/>
              </w:rPr>
            </w:pPr>
            <w:r>
              <w:rPr>
                <w:lang w:eastAsia="de-DE"/>
              </w:rPr>
              <w:t>01.06.2016</w:t>
            </w:r>
          </w:p>
        </w:tc>
        <w:tc>
          <w:tcPr>
            <w:tcW w:w="5103" w:type="dxa"/>
            <w:tcMar>
              <w:top w:w="0" w:type="dxa"/>
              <w:left w:w="70" w:type="dxa"/>
              <w:bottom w:w="0" w:type="dxa"/>
              <w:right w:w="70" w:type="dxa"/>
            </w:tcMar>
          </w:tcPr>
          <w:p w14:paraId="2F0E4ED2"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52F28EA7" w14:textId="77777777" w:rsidR="000D2695" w:rsidRDefault="003700F9" w:rsidP="000D2695">
            <w:pPr>
              <w:rPr>
                <w:lang w:eastAsia="de-DE"/>
              </w:rPr>
            </w:pPr>
            <w:r>
              <w:rPr>
                <w:lang w:eastAsia="de-DE"/>
              </w:rPr>
              <w:t>IF AG</w:t>
            </w:r>
          </w:p>
        </w:tc>
      </w:tr>
      <w:tr w:rsidR="000D2695" w14:paraId="1BB60EF5" w14:textId="77777777" w:rsidTr="0084292B">
        <w:trPr>
          <w:trHeight w:val="360"/>
        </w:trPr>
        <w:tc>
          <w:tcPr>
            <w:tcW w:w="995" w:type="dxa"/>
            <w:tcMar>
              <w:top w:w="0" w:type="dxa"/>
              <w:left w:w="70" w:type="dxa"/>
              <w:bottom w:w="0" w:type="dxa"/>
              <w:right w:w="70" w:type="dxa"/>
            </w:tcMar>
          </w:tcPr>
          <w:p w14:paraId="3C9548F6" w14:textId="77777777" w:rsidR="000D2695" w:rsidRDefault="000D2695" w:rsidP="00902D12">
            <w:pPr>
              <w:rPr>
                <w:lang w:eastAsia="de-DE"/>
              </w:rPr>
            </w:pPr>
            <w:r>
              <w:rPr>
                <w:lang w:eastAsia="de-DE"/>
              </w:rPr>
              <w:t>0.0.2</w:t>
            </w:r>
          </w:p>
        </w:tc>
        <w:tc>
          <w:tcPr>
            <w:tcW w:w="1134" w:type="dxa"/>
            <w:tcMar>
              <w:top w:w="0" w:type="dxa"/>
              <w:left w:w="70" w:type="dxa"/>
              <w:bottom w:w="0" w:type="dxa"/>
              <w:right w:w="70" w:type="dxa"/>
            </w:tcMar>
          </w:tcPr>
          <w:p w14:paraId="461CC74E" w14:textId="77777777" w:rsidR="000D2695" w:rsidRDefault="000D2695" w:rsidP="00902D12">
            <w:pPr>
              <w:rPr>
                <w:lang w:eastAsia="de-DE"/>
              </w:rPr>
            </w:pPr>
            <w:r>
              <w:rPr>
                <w:lang w:eastAsia="de-DE"/>
              </w:rPr>
              <w:t>08.06.2016</w:t>
            </w:r>
          </w:p>
        </w:tc>
        <w:tc>
          <w:tcPr>
            <w:tcW w:w="5103" w:type="dxa"/>
            <w:tcMar>
              <w:top w:w="0" w:type="dxa"/>
              <w:left w:w="70" w:type="dxa"/>
              <w:bottom w:w="0" w:type="dxa"/>
              <w:right w:w="70" w:type="dxa"/>
            </w:tcMar>
          </w:tcPr>
          <w:p w14:paraId="5916CF2E" w14:textId="77777777" w:rsidR="000D2695" w:rsidRDefault="000D2695" w:rsidP="00902D12">
            <w:pPr>
              <w:rPr>
                <w:lang w:eastAsia="de-DE"/>
              </w:rPr>
            </w:pPr>
            <w:r>
              <w:rPr>
                <w:lang w:eastAsia="de-DE"/>
              </w:rPr>
              <w:t>Funktionierendes Skript, Übergabe zum Test</w:t>
            </w:r>
          </w:p>
        </w:tc>
        <w:tc>
          <w:tcPr>
            <w:tcW w:w="2126" w:type="dxa"/>
            <w:tcMar>
              <w:top w:w="0" w:type="dxa"/>
              <w:left w:w="70" w:type="dxa"/>
              <w:bottom w:w="0" w:type="dxa"/>
              <w:right w:w="70" w:type="dxa"/>
            </w:tcMar>
          </w:tcPr>
          <w:p w14:paraId="5B16FB5D" w14:textId="77777777" w:rsidR="000D2695" w:rsidRDefault="000D2695" w:rsidP="000D2695">
            <w:pPr>
              <w:rPr>
                <w:lang w:eastAsia="de-DE"/>
              </w:rPr>
            </w:pPr>
            <w:r>
              <w:rPr>
                <w:lang w:eastAsia="de-DE"/>
              </w:rPr>
              <w:t>IF AG</w:t>
            </w:r>
          </w:p>
        </w:tc>
      </w:tr>
      <w:tr w:rsidR="00431D66" w14:paraId="5D5AEAB0" w14:textId="77777777" w:rsidTr="0084292B">
        <w:trPr>
          <w:trHeight w:val="360"/>
        </w:trPr>
        <w:tc>
          <w:tcPr>
            <w:tcW w:w="995" w:type="dxa"/>
            <w:tcMar>
              <w:top w:w="0" w:type="dxa"/>
              <w:left w:w="70" w:type="dxa"/>
              <w:bottom w:w="0" w:type="dxa"/>
              <w:right w:w="70" w:type="dxa"/>
            </w:tcMar>
          </w:tcPr>
          <w:p w14:paraId="213CF256" w14:textId="42E2570A" w:rsidR="00431D66" w:rsidRDefault="00431D66" w:rsidP="00902D12">
            <w:pPr>
              <w:rPr>
                <w:lang w:eastAsia="de-DE"/>
              </w:rPr>
            </w:pPr>
            <w:r>
              <w:rPr>
                <w:lang w:eastAsia="de-DE"/>
              </w:rPr>
              <w:t>0.0.3</w:t>
            </w:r>
          </w:p>
        </w:tc>
        <w:tc>
          <w:tcPr>
            <w:tcW w:w="1134" w:type="dxa"/>
            <w:tcMar>
              <w:top w:w="0" w:type="dxa"/>
              <w:left w:w="70" w:type="dxa"/>
              <w:bottom w:w="0" w:type="dxa"/>
              <w:right w:w="70" w:type="dxa"/>
            </w:tcMar>
          </w:tcPr>
          <w:p w14:paraId="3A299806" w14:textId="6B89EE61" w:rsidR="00431D66" w:rsidRDefault="00431D66" w:rsidP="00902D12">
            <w:pPr>
              <w:rPr>
                <w:lang w:eastAsia="de-DE"/>
              </w:rPr>
            </w:pPr>
            <w:r>
              <w:rPr>
                <w:lang w:eastAsia="de-DE"/>
              </w:rPr>
              <w:t>30.06.2016</w:t>
            </w:r>
          </w:p>
        </w:tc>
        <w:tc>
          <w:tcPr>
            <w:tcW w:w="5103" w:type="dxa"/>
            <w:tcMar>
              <w:top w:w="0" w:type="dxa"/>
              <w:left w:w="70" w:type="dxa"/>
              <w:bottom w:w="0" w:type="dxa"/>
              <w:right w:w="70" w:type="dxa"/>
            </w:tcMar>
          </w:tcPr>
          <w:p w14:paraId="68B9F34C" w14:textId="3799A67A" w:rsidR="00431D66" w:rsidRDefault="00431D66" w:rsidP="00630EC3">
            <w:pPr>
              <w:rPr>
                <w:lang w:eastAsia="de-DE"/>
              </w:rPr>
            </w:pPr>
            <w:r>
              <w:rPr>
                <w:lang w:eastAsia="de-DE"/>
              </w:rPr>
              <w:t>Test der ExitCodes in ein eigenes Module</w:t>
            </w:r>
            <w:r w:rsidR="00630EC3">
              <w:rPr>
                <w:lang w:eastAsia="de-DE"/>
              </w:rPr>
              <w:t xml:space="preserve"> für Exchange</w:t>
            </w:r>
            <w:r>
              <w:rPr>
                <w:lang w:eastAsia="de-DE"/>
              </w:rPr>
              <w:t xml:space="preserve"> (BaseLibraryEXCHANGE.psm1) ausgelagert</w:t>
            </w:r>
          </w:p>
        </w:tc>
        <w:tc>
          <w:tcPr>
            <w:tcW w:w="2126" w:type="dxa"/>
            <w:tcMar>
              <w:top w:w="0" w:type="dxa"/>
              <w:left w:w="70" w:type="dxa"/>
              <w:bottom w:w="0" w:type="dxa"/>
              <w:right w:w="70" w:type="dxa"/>
            </w:tcMar>
          </w:tcPr>
          <w:p w14:paraId="40B791A3" w14:textId="135BFF03" w:rsidR="00431D66" w:rsidRDefault="00431D66" w:rsidP="000D2695">
            <w:pPr>
              <w:rPr>
                <w:lang w:eastAsia="de-DE"/>
              </w:rPr>
            </w:pPr>
            <w:r>
              <w:rPr>
                <w:lang w:eastAsia="de-DE"/>
              </w:rPr>
              <w:t>IF AG</w:t>
            </w:r>
          </w:p>
        </w:tc>
      </w:tr>
      <w:tr w:rsidR="00D53D21" w14:paraId="43FB6F6F" w14:textId="77777777" w:rsidTr="0084292B">
        <w:trPr>
          <w:trHeight w:val="360"/>
        </w:trPr>
        <w:tc>
          <w:tcPr>
            <w:tcW w:w="995" w:type="dxa"/>
            <w:tcMar>
              <w:top w:w="0" w:type="dxa"/>
              <w:left w:w="70" w:type="dxa"/>
              <w:bottom w:w="0" w:type="dxa"/>
              <w:right w:w="70" w:type="dxa"/>
            </w:tcMar>
          </w:tcPr>
          <w:p w14:paraId="3ED9BC16" w14:textId="309647DF" w:rsidR="00D53D21" w:rsidRDefault="00D53D21" w:rsidP="00902D12">
            <w:pPr>
              <w:rPr>
                <w:lang w:eastAsia="de-DE"/>
              </w:rPr>
            </w:pPr>
            <w:r>
              <w:rPr>
                <w:lang w:eastAsia="de-DE"/>
              </w:rPr>
              <w:t>0.0.4</w:t>
            </w:r>
          </w:p>
        </w:tc>
        <w:tc>
          <w:tcPr>
            <w:tcW w:w="1134" w:type="dxa"/>
            <w:tcMar>
              <w:top w:w="0" w:type="dxa"/>
              <w:left w:w="70" w:type="dxa"/>
              <w:bottom w:w="0" w:type="dxa"/>
              <w:right w:w="70" w:type="dxa"/>
            </w:tcMar>
          </w:tcPr>
          <w:p w14:paraId="42117EA5" w14:textId="5C6E83E1" w:rsidR="00D53D21" w:rsidRDefault="00D53D21" w:rsidP="00902D12">
            <w:pPr>
              <w:rPr>
                <w:lang w:eastAsia="de-DE"/>
              </w:rPr>
            </w:pPr>
            <w:r>
              <w:rPr>
                <w:lang w:eastAsia="de-DE"/>
              </w:rPr>
              <w:t>01.09.2016</w:t>
            </w:r>
          </w:p>
        </w:tc>
        <w:tc>
          <w:tcPr>
            <w:tcW w:w="5103" w:type="dxa"/>
            <w:tcMar>
              <w:top w:w="0" w:type="dxa"/>
              <w:left w:w="70" w:type="dxa"/>
              <w:bottom w:w="0" w:type="dxa"/>
              <w:right w:w="70" w:type="dxa"/>
            </w:tcMar>
          </w:tcPr>
          <w:p w14:paraId="343453F0" w14:textId="3790665A" w:rsidR="00D53D21" w:rsidRDefault="00D53D21" w:rsidP="00630EC3">
            <w:pPr>
              <w:rPr>
                <w:lang w:eastAsia="de-DE"/>
              </w:rPr>
            </w:pPr>
            <w:r>
              <w:rPr>
                <w:rFonts w:cs="Arial"/>
                <w:noProof/>
                <w:sz w:val="22"/>
              </w:rPr>
              <w:t>Impl Doc nochmals durchgegangen und fehlende Daten nachgetragen</w:t>
            </w:r>
          </w:p>
        </w:tc>
        <w:tc>
          <w:tcPr>
            <w:tcW w:w="2126" w:type="dxa"/>
            <w:tcMar>
              <w:top w:w="0" w:type="dxa"/>
              <w:left w:w="70" w:type="dxa"/>
              <w:bottom w:w="0" w:type="dxa"/>
              <w:right w:w="70" w:type="dxa"/>
            </w:tcMar>
          </w:tcPr>
          <w:p w14:paraId="5684E96A" w14:textId="682F2EFB" w:rsidR="00D53D21" w:rsidRDefault="00D53D21" w:rsidP="000D2695">
            <w:pPr>
              <w:rPr>
                <w:lang w:eastAsia="de-DE"/>
              </w:rPr>
            </w:pPr>
            <w:r>
              <w:rPr>
                <w:lang w:eastAsia="de-DE"/>
              </w:rPr>
              <w:t>IF AG</w:t>
            </w:r>
          </w:p>
        </w:tc>
      </w:tr>
    </w:tbl>
    <w:p w14:paraId="32687D42" w14:textId="77777777" w:rsidR="00902D12" w:rsidRDefault="00902D12" w:rsidP="00902D12">
      <w:bookmarkStart w:id="46" w:name="_Ref114284327"/>
      <w:bookmarkStart w:id="47" w:name="_Ref114284328"/>
      <w:bookmarkStart w:id="48" w:name="_Toc120515720"/>
    </w:p>
    <w:p w14:paraId="6D9A25EA"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DAD7326"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0B3842FE" w14:textId="77777777" w:rsidTr="005B565D">
        <w:tc>
          <w:tcPr>
            <w:tcW w:w="9645" w:type="dxa"/>
            <w:gridSpan w:val="2"/>
            <w:shd w:val="clear" w:color="auto" w:fill="E6E6E6"/>
          </w:tcPr>
          <w:p w14:paraId="12275D70"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1E484F8B" w14:textId="77777777" w:rsidTr="005B565D">
        <w:tc>
          <w:tcPr>
            <w:tcW w:w="2685" w:type="dxa"/>
          </w:tcPr>
          <w:p w14:paraId="086ED1AF" w14:textId="77777777" w:rsidR="00902D12" w:rsidRDefault="00902D12" w:rsidP="00902D12">
            <w:pPr>
              <w:rPr>
                <w:rFonts w:cs="Arial"/>
                <w:b/>
                <w:bCs/>
              </w:rPr>
            </w:pPr>
            <w:r>
              <w:rPr>
                <w:rFonts w:cs="Arial"/>
                <w:b/>
                <w:bCs/>
              </w:rPr>
              <w:t>Paketname</w:t>
            </w:r>
          </w:p>
        </w:tc>
        <w:tc>
          <w:tcPr>
            <w:tcW w:w="6960" w:type="dxa"/>
          </w:tcPr>
          <w:p w14:paraId="1E6EDE06" w14:textId="77777777" w:rsidR="00902D12" w:rsidRPr="00442D10" w:rsidRDefault="003700F9" w:rsidP="00442D10">
            <w:pPr>
              <w:rPr>
                <w:rFonts w:cs="Arial"/>
                <w:b/>
                <w:bCs/>
                <w:i/>
              </w:rPr>
            </w:pPr>
            <w:r>
              <w:t>MS_EXCH2013_Prereq_WindowsFeatures</w:t>
            </w:r>
          </w:p>
        </w:tc>
      </w:tr>
      <w:tr w:rsidR="00902D12" w14:paraId="71FC24DD" w14:textId="77777777" w:rsidTr="005B565D">
        <w:trPr>
          <w:trHeight w:val="1048"/>
        </w:trPr>
        <w:tc>
          <w:tcPr>
            <w:tcW w:w="2685" w:type="dxa"/>
          </w:tcPr>
          <w:p w14:paraId="57204649"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0C35409B" w14:textId="77777777" w:rsidR="00902D12" w:rsidRPr="00E17FFE" w:rsidRDefault="003700F9" w:rsidP="0085668A">
            <w:pPr>
              <w:rPr>
                <w:rFonts w:cs="Arial"/>
                <w:bCs/>
              </w:rPr>
            </w:pPr>
            <w:r>
              <w:rPr>
                <w:rFonts w:cs="Arial"/>
                <w:bCs/>
              </w:rPr>
              <w:t>V_0_1_0_0</w:t>
            </w:r>
          </w:p>
        </w:tc>
      </w:tr>
      <w:tr w:rsidR="00902D12" w14:paraId="3413C058" w14:textId="77777777" w:rsidTr="005B565D">
        <w:tc>
          <w:tcPr>
            <w:tcW w:w="2685" w:type="dxa"/>
          </w:tcPr>
          <w:p w14:paraId="711F3914"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55DDABC6" w14:textId="1D0B6328" w:rsidR="003134E8" w:rsidRDefault="00051952" w:rsidP="006B344E">
            <w:pPr>
              <w:pStyle w:val="Kopfzeile"/>
              <w:jc w:val="left"/>
              <w:rPr>
                <w:rFonts w:cs="Arial"/>
                <w:b w:val="0"/>
              </w:rPr>
            </w:pPr>
            <w:r>
              <w:rPr>
                <w:rFonts w:cs="Arial"/>
                <w:b w:val="0"/>
              </w:rPr>
              <w:t>Paket muss vor den Hotfixes für Exchange 2013 installiert werden, bzw. mindestens das Failover-Clustering Feature.</w:t>
            </w:r>
          </w:p>
        </w:tc>
      </w:tr>
      <w:tr w:rsidR="00902D12" w:rsidRPr="0085668A" w14:paraId="7B5BA623" w14:textId="77777777" w:rsidTr="005B565D">
        <w:tc>
          <w:tcPr>
            <w:tcW w:w="2685" w:type="dxa"/>
          </w:tcPr>
          <w:p w14:paraId="74C6BBA5"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07199451" w14:textId="77777777" w:rsidR="00902D12" w:rsidRPr="0085668A" w:rsidRDefault="003700F9" w:rsidP="009F6D4F">
            <w:pPr>
              <w:pStyle w:val="Kopfzeile"/>
              <w:jc w:val="left"/>
              <w:rPr>
                <w:rFonts w:cs="Arial"/>
                <w:b w:val="0"/>
              </w:rPr>
            </w:pPr>
            <w:r>
              <w:rPr>
                <w:rFonts w:cs="Arial"/>
                <w:b w:val="0"/>
                <w:lang w:val="en-US"/>
              </w:rPr>
              <w:t>PKG</w:t>
            </w:r>
          </w:p>
        </w:tc>
      </w:tr>
      <w:tr w:rsidR="00902D12" w14:paraId="3F17B887" w14:textId="77777777" w:rsidTr="005B565D">
        <w:tc>
          <w:tcPr>
            <w:tcW w:w="2685" w:type="dxa"/>
            <w:tcBorders>
              <w:top w:val="single" w:sz="12" w:space="0" w:color="auto"/>
            </w:tcBorders>
          </w:tcPr>
          <w:p w14:paraId="06018E3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4B8C2D9" w14:textId="77777777" w:rsidR="00902D12" w:rsidRPr="00365059" w:rsidRDefault="003700F9" w:rsidP="0085668A">
            <w:pPr>
              <w:rPr>
                <w:rFonts w:cs="Arial"/>
              </w:rPr>
            </w:pPr>
            <w:r>
              <w:rPr>
                <w:rFonts w:cs="Arial"/>
                <w:lang w:val="en-GB"/>
              </w:rPr>
              <w:t xml:space="preserve">Installation der Windows Features </w:t>
            </w:r>
          </w:p>
        </w:tc>
      </w:tr>
      <w:tr w:rsidR="00902D12" w14:paraId="51CC6FF9" w14:textId="77777777" w:rsidTr="005B565D">
        <w:trPr>
          <w:trHeight w:val="187"/>
        </w:trPr>
        <w:tc>
          <w:tcPr>
            <w:tcW w:w="2685" w:type="dxa"/>
          </w:tcPr>
          <w:p w14:paraId="0C0EE7A4" w14:textId="77777777" w:rsidR="00902D12" w:rsidRDefault="00902D12" w:rsidP="00902D12">
            <w:pPr>
              <w:rPr>
                <w:rFonts w:cs="Arial"/>
                <w:b/>
                <w:bCs/>
              </w:rPr>
            </w:pPr>
            <w:r>
              <w:rPr>
                <w:rFonts w:cs="Arial"/>
                <w:b/>
                <w:bCs/>
              </w:rPr>
              <w:t>Produktkurzbeschreibung</w:t>
            </w:r>
          </w:p>
        </w:tc>
        <w:tc>
          <w:tcPr>
            <w:tcW w:w="6960" w:type="dxa"/>
          </w:tcPr>
          <w:p w14:paraId="32D934D4" w14:textId="77777777" w:rsidR="00902D12" w:rsidRDefault="00902D12" w:rsidP="00B629AB">
            <w:pPr>
              <w:rPr>
                <w:rFonts w:cs="Arial"/>
              </w:rPr>
            </w:pPr>
          </w:p>
        </w:tc>
      </w:tr>
      <w:tr w:rsidR="00902D12" w14:paraId="7B7D3F80" w14:textId="77777777" w:rsidTr="005B565D">
        <w:trPr>
          <w:trHeight w:val="187"/>
        </w:trPr>
        <w:tc>
          <w:tcPr>
            <w:tcW w:w="2685" w:type="dxa"/>
          </w:tcPr>
          <w:p w14:paraId="2AF07DD2"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6717BD60" w14:textId="77777777" w:rsidR="003700F9" w:rsidRDefault="000D2695" w:rsidP="003D0917">
            <w:pPr>
              <w:rPr>
                <w:rFonts w:cs="Arial"/>
              </w:rPr>
            </w:pPr>
            <w:r>
              <w:rPr>
                <w:rFonts w:cs="Arial"/>
              </w:rPr>
              <w:t>Windows Server 2008 R2</w:t>
            </w:r>
          </w:p>
          <w:p w14:paraId="14C8EEC9" w14:textId="77777777" w:rsidR="00902D12" w:rsidRDefault="00902D12" w:rsidP="003D0917">
            <w:pPr>
              <w:rPr>
                <w:rFonts w:cs="Arial"/>
              </w:rPr>
            </w:pPr>
          </w:p>
        </w:tc>
      </w:tr>
      <w:tr w:rsidR="00902D12" w14:paraId="4930057D" w14:textId="77777777" w:rsidTr="005B565D">
        <w:trPr>
          <w:trHeight w:val="129"/>
        </w:trPr>
        <w:tc>
          <w:tcPr>
            <w:tcW w:w="2685" w:type="dxa"/>
          </w:tcPr>
          <w:p w14:paraId="0EFA1155" w14:textId="77777777" w:rsidR="00902D12" w:rsidRDefault="00902D12" w:rsidP="00902D12">
            <w:pPr>
              <w:rPr>
                <w:rFonts w:cs="Arial"/>
                <w:b/>
                <w:bCs/>
              </w:rPr>
            </w:pPr>
            <w:r>
              <w:rPr>
                <w:rFonts w:cs="Arial"/>
                <w:b/>
                <w:bCs/>
              </w:rPr>
              <w:t>Lizenzmodell</w:t>
            </w:r>
          </w:p>
        </w:tc>
        <w:tc>
          <w:tcPr>
            <w:tcW w:w="6960" w:type="dxa"/>
          </w:tcPr>
          <w:p w14:paraId="2A7798DC"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3F78E8DA" w14:textId="77777777" w:rsidTr="005B565D">
        <w:trPr>
          <w:trHeight w:val="129"/>
        </w:trPr>
        <w:tc>
          <w:tcPr>
            <w:tcW w:w="2685" w:type="dxa"/>
          </w:tcPr>
          <w:p w14:paraId="524F76E2" w14:textId="77777777" w:rsidR="00902D12" w:rsidRDefault="00902D12" w:rsidP="00902D12">
            <w:pPr>
              <w:rPr>
                <w:rFonts w:cs="Arial"/>
                <w:b/>
                <w:bCs/>
              </w:rPr>
            </w:pPr>
            <w:r>
              <w:rPr>
                <w:rFonts w:cs="Arial"/>
                <w:b/>
                <w:bCs/>
              </w:rPr>
              <w:t>Quelle</w:t>
            </w:r>
          </w:p>
        </w:tc>
        <w:tc>
          <w:tcPr>
            <w:tcW w:w="6960" w:type="dxa"/>
          </w:tcPr>
          <w:p w14:paraId="4D909A36"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6822A37B" w14:textId="77777777" w:rsidTr="005B565D">
        <w:trPr>
          <w:trHeight w:val="129"/>
        </w:trPr>
        <w:tc>
          <w:tcPr>
            <w:tcW w:w="2685" w:type="dxa"/>
          </w:tcPr>
          <w:p w14:paraId="1C89C7DE" w14:textId="77777777" w:rsidR="00FF1F0B" w:rsidRDefault="00FF1F0B" w:rsidP="00FF1F0B">
            <w:pPr>
              <w:rPr>
                <w:rFonts w:cs="Arial"/>
                <w:b/>
                <w:bCs/>
              </w:rPr>
            </w:pPr>
            <w:r>
              <w:rPr>
                <w:rFonts w:cs="Arial"/>
                <w:b/>
                <w:bCs/>
              </w:rPr>
              <w:t xml:space="preserve">Herstellerdateien </w:t>
            </w:r>
          </w:p>
        </w:tc>
        <w:tc>
          <w:tcPr>
            <w:tcW w:w="6960" w:type="dxa"/>
          </w:tcPr>
          <w:p w14:paraId="6CC54CDD" w14:textId="77777777" w:rsidR="00FF1F0B" w:rsidRPr="00B629AB" w:rsidRDefault="00FF1F0B" w:rsidP="00FF1F0B">
            <w:pPr>
              <w:rPr>
                <w:rFonts w:cs="Arial"/>
              </w:rPr>
            </w:pPr>
            <w:r w:rsidRPr="00B629AB">
              <w:rPr>
                <w:rFonts w:cs="Arial"/>
              </w:rPr>
              <w:t xml:space="preserve"> </w:t>
            </w:r>
            <w:r>
              <w:rPr>
                <w:rFonts w:cs="Arial"/>
              </w:rPr>
              <w:t>---</w:t>
            </w:r>
          </w:p>
        </w:tc>
      </w:tr>
      <w:tr w:rsidR="00902D12" w14:paraId="70F49377" w14:textId="77777777" w:rsidTr="005B565D">
        <w:trPr>
          <w:trHeight w:val="578"/>
        </w:trPr>
        <w:tc>
          <w:tcPr>
            <w:tcW w:w="2685" w:type="dxa"/>
          </w:tcPr>
          <w:p w14:paraId="13E6A6C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12994596" w14:textId="796D53F4" w:rsidR="00902D12" w:rsidRDefault="00FF1F0B" w:rsidP="00FF1F0B">
            <w:pPr>
              <w:keepNext/>
              <w:ind w:left="926" w:hanging="926"/>
              <w:rPr>
                <w:rFonts w:cs="Arial"/>
                <w:b/>
              </w:rPr>
            </w:pPr>
            <w:r>
              <w:rPr>
                <w:rFonts w:cs="Arial"/>
                <w:b/>
              </w:rPr>
              <w:t>Projekt:</w:t>
            </w:r>
            <w:r>
              <w:rPr>
                <w:rFonts w:cs="Arial"/>
                <w:b/>
              </w:rPr>
              <w:tab/>
            </w:r>
            <w:r w:rsidR="00AC08D8" w:rsidRPr="00AC08D8">
              <w:rPr>
                <w:rFonts w:cs="Arial"/>
                <w:b/>
              </w:rPr>
              <w:t>HAFIS</w:t>
            </w:r>
            <w:bookmarkStart w:id="52" w:name="_GoBack"/>
            <w:bookmarkEnd w:id="52"/>
          </w:p>
          <w:p w14:paraId="1D0F59CB" w14:textId="77777777" w:rsidR="00FF1F0B" w:rsidRDefault="00FF1F0B" w:rsidP="00FF1F0B">
            <w:pPr>
              <w:keepNext/>
              <w:ind w:left="926" w:hanging="926"/>
              <w:rPr>
                <w:rFonts w:cs="Arial"/>
              </w:rPr>
            </w:pPr>
            <w:r>
              <w:rPr>
                <w:rFonts w:cs="Arial"/>
                <w:b/>
              </w:rPr>
              <w:t>Ordner:</w:t>
            </w:r>
            <w:r>
              <w:rPr>
                <w:rFonts w:cs="Arial"/>
                <w:b/>
              </w:rPr>
              <w:tab/>
              <w:t>SWSource\Packages\</w:t>
            </w:r>
            <w:r w:rsidR="003700F9">
              <w:rPr>
                <w:rFonts w:cs="Arial"/>
                <w:b/>
              </w:rPr>
              <w:t>MS_EXCH2013_Prereq_WindowsFeatures</w:t>
            </w:r>
          </w:p>
        </w:tc>
      </w:tr>
      <w:tr w:rsidR="00902D12" w14:paraId="5C0C8D36" w14:textId="77777777" w:rsidTr="005B565D">
        <w:trPr>
          <w:cantSplit/>
          <w:trHeight w:val="577"/>
        </w:trPr>
        <w:tc>
          <w:tcPr>
            <w:tcW w:w="2685" w:type="dxa"/>
            <w:vMerge w:val="restart"/>
          </w:tcPr>
          <w:p w14:paraId="71CA2A7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73CB5F1B" w14:textId="77777777" w:rsidR="00902D12" w:rsidRDefault="00E220D1" w:rsidP="00D3632D">
            <w:pPr>
              <w:rPr>
                <w:rFonts w:cs="Arial"/>
              </w:rPr>
            </w:pPr>
            <w:sdt>
              <w:sdtPr>
                <w:rPr>
                  <w:rFonts w:cs="Arial"/>
                </w:rPr>
                <w:alias w:val="Kurzbeschreibung zur Inst- / Deinstallation (optional)"/>
                <w:tag w:val="Kurzbeschreibung zur Inst- / Deinstallation"/>
                <w:id w:val="2098442128"/>
                <w:placeholder>
                  <w:docPart w:val="A7102C03DBE84700BD4F8D743B7B1735"/>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14BE43B0" w14:textId="77777777" w:rsidTr="005B565D">
        <w:trPr>
          <w:cantSplit/>
          <w:trHeight w:val="405"/>
        </w:trPr>
        <w:tc>
          <w:tcPr>
            <w:tcW w:w="2685" w:type="dxa"/>
            <w:vMerge/>
          </w:tcPr>
          <w:p w14:paraId="68923AF0" w14:textId="77777777" w:rsidR="00902D12" w:rsidRDefault="00902D12" w:rsidP="00902D12">
            <w:pPr>
              <w:rPr>
                <w:rFonts w:cs="Arial"/>
                <w:b/>
                <w:bCs/>
              </w:rPr>
            </w:pPr>
          </w:p>
        </w:tc>
        <w:tc>
          <w:tcPr>
            <w:tcW w:w="6960" w:type="dxa"/>
          </w:tcPr>
          <w:p w14:paraId="4CEBFFB9"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4C42AEBD" w14:textId="77777777" w:rsidTr="005B565D">
        <w:trPr>
          <w:cantSplit/>
          <w:trHeight w:val="240"/>
        </w:trPr>
        <w:tc>
          <w:tcPr>
            <w:tcW w:w="2685" w:type="dxa"/>
            <w:vMerge/>
          </w:tcPr>
          <w:p w14:paraId="6237647E" w14:textId="77777777" w:rsidR="00902D12" w:rsidRDefault="00902D12" w:rsidP="00902D12">
            <w:pPr>
              <w:rPr>
                <w:rFonts w:cs="Arial"/>
                <w:b/>
                <w:bCs/>
                <w:lang w:val="en-GB"/>
              </w:rPr>
            </w:pPr>
          </w:p>
        </w:tc>
        <w:tc>
          <w:tcPr>
            <w:tcW w:w="6960" w:type="dxa"/>
          </w:tcPr>
          <w:p w14:paraId="02172067"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66BF23D3" w14:textId="77777777" w:rsidTr="005B565D">
        <w:trPr>
          <w:cantSplit/>
          <w:trHeight w:val="394"/>
        </w:trPr>
        <w:tc>
          <w:tcPr>
            <w:tcW w:w="2685" w:type="dxa"/>
            <w:vMerge/>
          </w:tcPr>
          <w:p w14:paraId="35365FA8" w14:textId="77777777" w:rsidR="00902D12" w:rsidRDefault="00902D12" w:rsidP="00902D12">
            <w:pPr>
              <w:rPr>
                <w:rFonts w:cs="Arial"/>
                <w:b/>
                <w:bCs/>
              </w:rPr>
            </w:pPr>
          </w:p>
        </w:tc>
        <w:tc>
          <w:tcPr>
            <w:tcW w:w="6960" w:type="dxa"/>
          </w:tcPr>
          <w:p w14:paraId="02007618"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3B31F5A4" w14:textId="77777777" w:rsidTr="005B565D">
        <w:trPr>
          <w:cantSplit/>
          <w:trHeight w:val="727"/>
        </w:trPr>
        <w:tc>
          <w:tcPr>
            <w:tcW w:w="2685" w:type="dxa"/>
            <w:vMerge/>
          </w:tcPr>
          <w:p w14:paraId="4DCE3CD5" w14:textId="77777777" w:rsidR="00902D12" w:rsidRDefault="00902D12" w:rsidP="00902D12">
            <w:pPr>
              <w:rPr>
                <w:rFonts w:cs="Arial"/>
                <w:b/>
                <w:bCs/>
              </w:rPr>
            </w:pPr>
          </w:p>
        </w:tc>
        <w:tc>
          <w:tcPr>
            <w:tcW w:w="6960" w:type="dxa"/>
          </w:tcPr>
          <w:p w14:paraId="7C00866D" w14:textId="77777777"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3700F9">
              <w:rPr>
                <w:rFonts w:cs="Arial"/>
                <w:lang w:val="en-GB"/>
              </w:rPr>
              <w:t>MS_EXCH2013_Prereq_WindowsFeatures</w:t>
            </w:r>
            <w:r w:rsidR="00243B9B" w:rsidRPr="00D3632D">
              <w:rPr>
                <w:rFonts w:cs="Arial"/>
                <w:lang w:val="en-US"/>
              </w:rPr>
              <w:t>.log</w:t>
            </w:r>
          </w:p>
        </w:tc>
      </w:tr>
      <w:tr w:rsidR="00902D12" w14:paraId="3C4C1410" w14:textId="77777777" w:rsidTr="005B565D">
        <w:trPr>
          <w:cantSplit/>
          <w:trHeight w:val="450"/>
        </w:trPr>
        <w:tc>
          <w:tcPr>
            <w:tcW w:w="2685" w:type="dxa"/>
            <w:vMerge/>
          </w:tcPr>
          <w:p w14:paraId="06A959BE" w14:textId="77777777" w:rsidR="00902D12" w:rsidRPr="00D3632D" w:rsidRDefault="00902D12" w:rsidP="00902D12">
            <w:pPr>
              <w:rPr>
                <w:rFonts w:cs="Arial"/>
                <w:b/>
                <w:bCs/>
                <w:lang w:val="en-US"/>
              </w:rPr>
            </w:pPr>
          </w:p>
        </w:tc>
        <w:tc>
          <w:tcPr>
            <w:tcW w:w="6960" w:type="dxa"/>
          </w:tcPr>
          <w:p w14:paraId="29E4743D" w14:textId="7777777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3700F9">
              <w:rPr>
                <w:rFonts w:cs="Arial"/>
              </w:rPr>
              <w:t>MS_EXCH2013_Prereq_WindowsFeatures</w:t>
            </w:r>
            <w:r w:rsidR="00243B9B">
              <w:rPr>
                <w:rFonts w:cs="Arial"/>
              </w:rPr>
              <w:t>.log</w:t>
            </w:r>
          </w:p>
        </w:tc>
      </w:tr>
    </w:tbl>
    <w:p w14:paraId="4DAA83BA"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1EC79FE3" w14:textId="77777777" w:rsidTr="00902D12">
        <w:tc>
          <w:tcPr>
            <w:tcW w:w="9645" w:type="dxa"/>
            <w:gridSpan w:val="2"/>
            <w:shd w:val="clear" w:color="auto" w:fill="E6E6E6"/>
          </w:tcPr>
          <w:p w14:paraId="218C4F36"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EBD85" w14:textId="77777777" w:rsidTr="00902D12">
        <w:tc>
          <w:tcPr>
            <w:tcW w:w="2687" w:type="dxa"/>
          </w:tcPr>
          <w:p w14:paraId="6B4D9610"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1A82D269" w14:textId="77777777" w:rsidR="00BF24B2" w:rsidRDefault="00E220D1" w:rsidP="00701D81">
            <w:pPr>
              <w:rPr>
                <w:rFonts w:cs="Arial"/>
              </w:rPr>
            </w:pPr>
            <w:sdt>
              <w:sdtPr>
                <w:rPr>
                  <w:rFonts w:cs="Arial"/>
                </w:rPr>
                <w:alias w:val="Abhängigkeiten zu Softwareprodukten"/>
                <w:tag w:val="Abhängigkeiten zu Softwareprodukten"/>
                <w:id w:val="773088544"/>
                <w:lock w:val="sdtLocked"/>
                <w:placeholder>
                  <w:docPart w:val="A90E909062AE42E5A4DB6E41BC0B3B1F"/>
                </w:placeholder>
                <w:comboBox>
                  <w:listItem w:displayText="Ja" w:value="Ja"/>
                  <w:listItem w:displayText="Nein" w:value="Nein"/>
                </w:comboBox>
              </w:sdtPr>
              <w:sdtEndPr/>
              <w:sdtContent>
                <w:r w:rsidR="000D2695">
                  <w:rPr>
                    <w:rFonts w:cs="Arial"/>
                  </w:rPr>
                  <w:t>Nein</w:t>
                </w:r>
              </w:sdtContent>
            </w:sdt>
          </w:p>
        </w:tc>
      </w:tr>
      <w:tr w:rsidR="00BF24B2" w14:paraId="3BC85E40" w14:textId="77777777" w:rsidTr="00902D12">
        <w:tc>
          <w:tcPr>
            <w:tcW w:w="2687" w:type="dxa"/>
          </w:tcPr>
          <w:p w14:paraId="414953B5"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351D3007" w14:textId="77777777" w:rsidR="00BF24B2" w:rsidRDefault="00E220D1" w:rsidP="0085668A">
            <w:sdt>
              <w:sdtPr>
                <w:rPr>
                  <w:rFonts w:cs="Arial"/>
                </w:rPr>
                <w:alias w:val="Abhängigkeiten zu Hardware- / Systemkomponenten"/>
                <w:tag w:val="Abhängigkeiten zu Hardware- / Systemkomponenten"/>
                <w:id w:val="773088556"/>
                <w:lock w:val="sdtLocked"/>
                <w:placeholder>
                  <w:docPart w:val="B0E1A61AE524435FAD0088D72DCA632F"/>
                </w:placeholder>
                <w:comboBox>
                  <w:listItem w:displayText="Ja" w:value="Ja"/>
                  <w:listItem w:displayText="Nein" w:value="Nein"/>
                </w:comboBox>
              </w:sdtPr>
              <w:sdtEndPr/>
              <w:sdtContent>
                <w:r w:rsidR="000D2695">
                  <w:rPr>
                    <w:rFonts w:cs="Arial"/>
                  </w:rPr>
                  <w:t>Nein</w:t>
                </w:r>
              </w:sdtContent>
            </w:sdt>
            <w:r w:rsidR="00BF24B2">
              <w:rPr>
                <w:rFonts w:cs="Arial"/>
              </w:rPr>
              <w:br/>
            </w:r>
          </w:p>
        </w:tc>
      </w:tr>
      <w:tr w:rsidR="00BF24B2" w:rsidRPr="0085668A" w14:paraId="6EDC9873" w14:textId="77777777" w:rsidTr="00902D12">
        <w:tc>
          <w:tcPr>
            <w:tcW w:w="2687" w:type="dxa"/>
          </w:tcPr>
          <w:p w14:paraId="10D491B3"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45E6285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3D08083A49144DB85D8091199EF8857"/>
                </w:placeholder>
                <w:comboBox>
                  <w:listItem w:displayText="Ja" w:value="Ja"/>
                  <w:listItem w:displayText="Nein" w:value="Nein"/>
                </w:comboBox>
              </w:sdtPr>
              <w:sdtEndPr/>
              <w:sdtContent>
                <w:r w:rsidR="000D2695">
                  <w:rPr>
                    <w:rFonts w:cs="Arial"/>
                  </w:rPr>
                  <w:t>Ja</w:t>
                </w:r>
              </w:sdtContent>
            </w:sdt>
          </w:p>
          <w:p w14:paraId="29A660CE"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BB59384F7BFF49079A2A1F39D0FC5A1D"/>
                </w:placeholder>
                <w:comboBox>
                  <w:listItem w:displayText="Ja" w:value="Ja"/>
                  <w:listItem w:displayText="Nein" w:value="Nein"/>
                </w:comboBox>
              </w:sdtPr>
              <w:sdtEndPr/>
              <w:sdtContent>
                <w:r w:rsidR="000D2695">
                  <w:rPr>
                    <w:rFonts w:cs="Arial"/>
                  </w:rPr>
                  <w:t>Ja</w:t>
                </w:r>
              </w:sdtContent>
            </w:sdt>
          </w:p>
        </w:tc>
      </w:tr>
      <w:tr w:rsidR="00BF24B2" w14:paraId="40784E3E" w14:textId="77777777" w:rsidTr="00902D12">
        <w:trPr>
          <w:trHeight w:val="375"/>
        </w:trPr>
        <w:tc>
          <w:tcPr>
            <w:tcW w:w="2687" w:type="dxa"/>
          </w:tcPr>
          <w:p w14:paraId="1FD156E9" w14:textId="77777777" w:rsidR="00BF24B2" w:rsidRDefault="00BF24B2" w:rsidP="00902D12">
            <w:pPr>
              <w:rPr>
                <w:rFonts w:cs="Arial"/>
                <w:b/>
                <w:bCs/>
              </w:rPr>
            </w:pPr>
            <w:r>
              <w:rPr>
                <w:rFonts w:cs="Arial"/>
                <w:b/>
                <w:bCs/>
              </w:rPr>
              <w:t>Parameterdatei</w:t>
            </w:r>
          </w:p>
        </w:tc>
        <w:tc>
          <w:tcPr>
            <w:tcW w:w="6958" w:type="dxa"/>
          </w:tcPr>
          <w:p w14:paraId="3CFFE81C" w14:textId="77777777" w:rsidR="00BF24B2" w:rsidRDefault="00E220D1" w:rsidP="000D2695">
            <w:pPr>
              <w:rPr>
                <w:rFonts w:cs="Arial"/>
              </w:rPr>
            </w:pPr>
            <w:sdt>
              <w:sdtPr>
                <w:rPr>
                  <w:rFonts w:cs="Arial"/>
                </w:rPr>
                <w:alias w:val="Parameterdatei"/>
                <w:tag w:val="Parameterdatei"/>
                <w:id w:val="773088574"/>
                <w:lock w:val="sdtLocked"/>
                <w:placeholder>
                  <w:docPart w:val="5D5C907860DF420DA0CEA43382FF7B27"/>
                </w:placeholder>
                <w:comboBox>
                  <w:listItem w:displayText="Ja" w:value="Ja"/>
                  <w:listItem w:displayText="Nein" w:value="Nein"/>
                </w:comboBox>
              </w:sdtPr>
              <w:sdtEndPr/>
              <w:sdtContent>
                <w:r w:rsidR="000D2695">
                  <w:rPr>
                    <w:rFonts w:cs="Arial"/>
                  </w:rPr>
                  <w:t>Nein</w:t>
                </w:r>
              </w:sdtContent>
            </w:sdt>
            <w:r w:rsidR="00BF24B2">
              <w:rPr>
                <w:rFonts w:cs="Arial"/>
              </w:rPr>
              <w:br/>
            </w:r>
            <w:sdt>
              <w:sdtPr>
                <w:rPr>
                  <w:rFonts w:cs="Arial"/>
                </w:rPr>
                <w:alias w:val="ggf. Dateiname"/>
                <w:tag w:val="ggf. Dateiname"/>
                <w:id w:val="-1478911079"/>
                <w:lock w:val="sdtLocked"/>
                <w:placeholder>
                  <w:docPart w:val="DEA5CE17B2FF4990B1D34FF245ADFAB5"/>
                </w:placeholder>
                <w:showingPlcHdr/>
                <w:text/>
              </w:sdtPr>
              <w:sdtEndPr/>
              <w:sdtContent>
                <w:r w:rsidR="000D2695" w:rsidRPr="0091074A">
                  <w:rPr>
                    <w:rStyle w:val="SchwacheHervorhebung"/>
                  </w:rPr>
                  <w:t>- falls „Ja“ Dateiname eingeben</w:t>
                </w:r>
              </w:sdtContent>
            </w:sdt>
          </w:p>
        </w:tc>
      </w:tr>
      <w:tr w:rsidR="00BF24B2" w:rsidRPr="00DD2788" w14:paraId="7EAE180B" w14:textId="77777777" w:rsidTr="00902D12">
        <w:trPr>
          <w:trHeight w:val="375"/>
        </w:trPr>
        <w:tc>
          <w:tcPr>
            <w:tcW w:w="2687" w:type="dxa"/>
          </w:tcPr>
          <w:p w14:paraId="625E72B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1066697F9A154D9D856B824BCA9394C6"/>
            </w:placeholder>
            <w:comboBox>
              <w:listItem w:displayText="Normal" w:value="Normal"/>
              <w:listItem w:displayText="Commandline-Installation" w:value="Commandline-Installation"/>
            </w:comboBox>
          </w:sdtPr>
          <w:sdtEndPr/>
          <w:sdtContent>
            <w:tc>
              <w:tcPr>
                <w:tcW w:w="6958" w:type="dxa"/>
              </w:tcPr>
              <w:p w14:paraId="5C63E0A6" w14:textId="77777777" w:rsidR="00BF24B2" w:rsidRPr="00DD2788" w:rsidRDefault="000D2695" w:rsidP="002A10E5">
                <w:pPr>
                  <w:rPr>
                    <w:rFonts w:cs="Arial"/>
                    <w:color w:val="FF0000"/>
                  </w:rPr>
                </w:pPr>
                <w:r>
                  <w:rPr>
                    <w:rFonts w:cs="Arial"/>
                    <w:color w:val="FF0000"/>
                  </w:rPr>
                  <w:t>Normal</w:t>
                </w:r>
              </w:p>
            </w:tc>
          </w:sdtContent>
        </w:sdt>
      </w:tr>
      <w:tr w:rsidR="003265E2" w14:paraId="402CA076" w14:textId="77777777" w:rsidTr="00902D12">
        <w:trPr>
          <w:trHeight w:val="375"/>
        </w:trPr>
        <w:tc>
          <w:tcPr>
            <w:tcW w:w="2687" w:type="dxa"/>
          </w:tcPr>
          <w:p w14:paraId="77DD52BB" w14:textId="77777777" w:rsidR="003265E2" w:rsidRDefault="003265E2" w:rsidP="00BF24B2">
            <w:pPr>
              <w:rPr>
                <w:rFonts w:cs="Arial"/>
                <w:b/>
                <w:bCs/>
              </w:rPr>
            </w:pPr>
            <w:r>
              <w:rPr>
                <w:rFonts w:cs="Arial"/>
                <w:b/>
                <w:bCs/>
              </w:rPr>
              <w:t>Manuelle Vorarbeiten</w:t>
            </w:r>
          </w:p>
        </w:tc>
        <w:tc>
          <w:tcPr>
            <w:tcW w:w="6958" w:type="dxa"/>
          </w:tcPr>
          <w:p w14:paraId="00BBD024" w14:textId="77777777" w:rsidR="003265E2" w:rsidRDefault="000D2695" w:rsidP="002A10E5">
            <w:pPr>
              <w:rPr>
                <w:rFonts w:cs="Arial"/>
              </w:rPr>
            </w:pPr>
            <w:r>
              <w:rPr>
                <w:rFonts w:cs="Arial"/>
              </w:rPr>
              <w:t>Keine</w:t>
            </w:r>
          </w:p>
        </w:tc>
      </w:tr>
      <w:tr w:rsidR="003265E2" w14:paraId="2D4B6CB0" w14:textId="77777777" w:rsidTr="00902D12">
        <w:trPr>
          <w:trHeight w:val="375"/>
        </w:trPr>
        <w:tc>
          <w:tcPr>
            <w:tcW w:w="2687" w:type="dxa"/>
          </w:tcPr>
          <w:p w14:paraId="0B14AF3B" w14:textId="77777777" w:rsidR="003265E2" w:rsidRDefault="003265E2" w:rsidP="00BF24B2">
            <w:pPr>
              <w:rPr>
                <w:rFonts w:cs="Arial"/>
                <w:b/>
                <w:bCs/>
              </w:rPr>
            </w:pPr>
            <w:r>
              <w:rPr>
                <w:rFonts w:cs="Arial"/>
                <w:b/>
                <w:bCs/>
              </w:rPr>
              <w:t>Manuelle Nacharbeiten</w:t>
            </w:r>
          </w:p>
        </w:tc>
        <w:tc>
          <w:tcPr>
            <w:tcW w:w="6958" w:type="dxa"/>
          </w:tcPr>
          <w:p w14:paraId="339319A4" w14:textId="77777777" w:rsidR="003265E2" w:rsidRDefault="000D2695" w:rsidP="002A10E5">
            <w:pPr>
              <w:rPr>
                <w:rFonts w:cs="Arial"/>
              </w:rPr>
            </w:pPr>
            <w:r>
              <w:rPr>
                <w:rFonts w:cs="Arial"/>
              </w:rPr>
              <w:t>Keine</w:t>
            </w:r>
          </w:p>
        </w:tc>
      </w:tr>
      <w:tr w:rsidR="003265E2" w14:paraId="7C4884E2" w14:textId="77777777" w:rsidTr="00902D12">
        <w:trPr>
          <w:trHeight w:val="375"/>
        </w:trPr>
        <w:tc>
          <w:tcPr>
            <w:tcW w:w="2687" w:type="dxa"/>
          </w:tcPr>
          <w:p w14:paraId="41957A0C" w14:textId="77777777" w:rsidR="003265E2" w:rsidRDefault="003265E2" w:rsidP="00BF24B2">
            <w:pPr>
              <w:rPr>
                <w:rFonts w:cs="Arial"/>
                <w:b/>
                <w:bCs/>
              </w:rPr>
            </w:pPr>
            <w:r>
              <w:rPr>
                <w:rFonts w:cs="Arial"/>
                <w:b/>
                <w:bCs/>
              </w:rPr>
              <w:t>Restart von Prozessen</w:t>
            </w:r>
          </w:p>
        </w:tc>
        <w:tc>
          <w:tcPr>
            <w:tcW w:w="6958" w:type="dxa"/>
          </w:tcPr>
          <w:p w14:paraId="1E77FD98" w14:textId="77777777" w:rsidR="003265E2" w:rsidRDefault="000D2695" w:rsidP="002A10E5">
            <w:pPr>
              <w:rPr>
                <w:rFonts w:cs="Arial"/>
              </w:rPr>
            </w:pPr>
            <w:r>
              <w:rPr>
                <w:rFonts w:cs="Arial"/>
              </w:rPr>
              <w:t>Kein Restart von Prozessen notwendig</w:t>
            </w:r>
          </w:p>
        </w:tc>
      </w:tr>
    </w:tbl>
    <w:p w14:paraId="051EDC0C"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0BEC7B4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56D5108C" w14:textId="77777777" w:rsidTr="000C57C2">
        <w:trPr>
          <w:cantSplit/>
          <w:trHeight w:val="337"/>
        </w:trPr>
        <w:tc>
          <w:tcPr>
            <w:tcW w:w="1418" w:type="dxa"/>
            <w:shd w:val="clear" w:color="auto" w:fill="D9D9D9" w:themeFill="background1" w:themeFillShade="D9"/>
            <w:vAlign w:val="center"/>
          </w:tcPr>
          <w:p w14:paraId="0A41E7C7" w14:textId="77777777" w:rsidR="004860B0" w:rsidRPr="00033262" w:rsidRDefault="0047108F" w:rsidP="000339C1">
            <w:pPr>
              <w:pStyle w:val="TabelleConfigDBTitel"/>
            </w:pPr>
            <w:r>
              <w:t>Variable</w:t>
            </w:r>
          </w:p>
        </w:tc>
        <w:sdt>
          <w:sdtPr>
            <w:alias w:val="Name der ConfigDB-Variable"/>
            <w:tag w:val="Name der ConfigDB-Variable"/>
            <w:id w:val="412276443"/>
            <w:placeholder>
              <w:docPart w:val="0EA24A2161D140A4ABFA3DB938532FBB"/>
            </w:placeholder>
            <w:showingPlcHdr/>
            <w:text/>
          </w:sdtPr>
          <w:sdtEndPr/>
          <w:sdtContent>
            <w:tc>
              <w:tcPr>
                <w:tcW w:w="8108" w:type="dxa"/>
                <w:shd w:val="clear" w:color="auto" w:fill="D9D9D9" w:themeFill="background1" w:themeFillShade="D9"/>
                <w:vAlign w:val="center"/>
              </w:tcPr>
              <w:p w14:paraId="1D656B60" w14:textId="77777777" w:rsidR="004860B0" w:rsidRPr="00033262" w:rsidRDefault="004860B0"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06680FF7" w14:textId="77777777" w:rsidTr="000C57C2">
        <w:trPr>
          <w:cantSplit/>
          <w:trHeight w:val="284"/>
        </w:trPr>
        <w:tc>
          <w:tcPr>
            <w:tcW w:w="1418" w:type="dxa"/>
            <w:shd w:val="clear" w:color="auto" w:fill="D9D9D9" w:themeFill="background1" w:themeFillShade="D9"/>
            <w:vAlign w:val="center"/>
          </w:tcPr>
          <w:p w14:paraId="46E8C06C"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6A2AC8D9" w14:textId="77777777" w:rsidR="004860B0" w:rsidRPr="0048635B" w:rsidRDefault="004860B0" w:rsidP="000339C1">
            <w:pPr>
              <w:pStyle w:val="TabelleConfigDB"/>
              <w:rPr>
                <w:rFonts w:cs="Arial"/>
                <w:szCs w:val="24"/>
              </w:rPr>
            </w:pPr>
          </w:p>
        </w:tc>
      </w:tr>
      <w:tr w:rsidR="004860B0" w:rsidRPr="0048635B" w14:paraId="6426961A" w14:textId="77777777" w:rsidTr="000C57C2">
        <w:trPr>
          <w:cantSplit/>
          <w:trHeight w:val="284"/>
        </w:trPr>
        <w:tc>
          <w:tcPr>
            <w:tcW w:w="1418" w:type="dxa"/>
            <w:shd w:val="clear" w:color="auto" w:fill="D9D9D9" w:themeFill="background1" w:themeFillShade="D9"/>
            <w:vAlign w:val="center"/>
          </w:tcPr>
          <w:p w14:paraId="6139361E"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6ADE105C" w14:textId="77777777" w:rsidR="004860B0" w:rsidRPr="00EF4E16" w:rsidRDefault="00E220D1" w:rsidP="00DB152B">
            <w:pPr>
              <w:pStyle w:val="TabelleConfigDBErfordernis"/>
            </w:pPr>
            <w:sdt>
              <w:sdtPr>
                <w:alias w:val="Erfordernis"/>
                <w:tag w:val="Erfordernis"/>
                <w:id w:val="-1616670446"/>
                <w:placeholder>
                  <w:docPart w:val="83498DD37E4A49B292FED5DE7C94A85B"/>
                </w:placeholder>
                <w:showingPlcHdr/>
                <w:dropDownList>
                  <w:listItem w:value="Wählen Sie ein Element aus."/>
                  <w:listItem w:displayText="Ja" w:value="1"/>
                  <w:listItem w:displayText="Nein" w:value="0"/>
                  <w:listItem w:displayText="Bedingt" w:value="-1"/>
                </w:dropDownList>
              </w:sdtPr>
              <w:sdtEndPr/>
              <w:sdtContent>
                <w:r w:rsidR="004860B0" w:rsidRPr="0097684E">
                  <w:rPr>
                    <w:rStyle w:val="Platzhaltertext"/>
                  </w:rPr>
                  <w:t xml:space="preserve">Wählen Sie </w:t>
                </w:r>
                <w:r w:rsidR="004860B0">
                  <w:rPr>
                    <w:rStyle w:val="Platzhaltertext"/>
                  </w:rPr>
                  <w:t>die Erfordernis</w:t>
                </w:r>
                <w:r w:rsidR="004860B0" w:rsidRPr="0097684E">
                  <w:rPr>
                    <w:rStyle w:val="Platzhaltertext"/>
                  </w:rPr>
                  <w:t xml:space="preserve"> aus.</w:t>
                </w:r>
              </w:sdtContent>
            </w:sdt>
            <w:r w:rsidR="004860B0">
              <w:tab/>
            </w:r>
          </w:p>
        </w:tc>
      </w:tr>
      <w:tr w:rsidR="004860B0" w:rsidRPr="0048635B" w14:paraId="76D08231"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75946E0"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7700DAA2" w14:textId="77777777" w:rsidR="004860B0" w:rsidRPr="009F1B81" w:rsidRDefault="004860B0" w:rsidP="000339C1">
            <w:pPr>
              <w:pStyle w:val="TabelleConfigDB"/>
            </w:pPr>
          </w:p>
        </w:tc>
      </w:tr>
      <w:tr w:rsidR="004860B0" w:rsidRPr="0048635B" w14:paraId="76040B5F"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381F900E"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DE64579" w14:textId="77777777" w:rsidR="004860B0" w:rsidRPr="009F1B81" w:rsidRDefault="004860B0" w:rsidP="000C57C2">
            <w:pPr>
              <w:pStyle w:val="TabelleConfigDB"/>
              <w:keepNext w:val="0"/>
            </w:pPr>
          </w:p>
        </w:tc>
      </w:tr>
    </w:tbl>
    <w:p w14:paraId="1435223E" w14:textId="77777777"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14:paraId="556F5932" w14:textId="77777777" w:rsidR="00B06B52" w:rsidRDefault="00B06B52" w:rsidP="00B06B52">
      <w:pPr>
        <w:pStyle w:val="Quelltext"/>
      </w:pPr>
      <w:r>
        <w:t>Variable[FS]&lt;Inhalt&gt;[FS]</w:t>
      </w:r>
    </w:p>
    <w:p w14:paraId="2BBDC79B" w14:textId="77777777" w:rsidR="004111D3" w:rsidRDefault="004111D3"/>
    <w:p w14:paraId="2A9F4320"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10749B83" w14:textId="77777777" w:rsidTr="00EE54D9">
        <w:tc>
          <w:tcPr>
            <w:tcW w:w="2263" w:type="dxa"/>
            <w:shd w:val="clear" w:color="auto" w:fill="D9D9D9" w:themeFill="background1" w:themeFillShade="D9"/>
          </w:tcPr>
          <w:p w14:paraId="3ADEF6D8"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16B09C9B" w14:textId="77777777" w:rsidR="00EE54D9" w:rsidRPr="00EE54D9" w:rsidRDefault="00EE54D9" w:rsidP="00EE54D9">
            <w:pPr>
              <w:pStyle w:val="berschrift2"/>
              <w:numPr>
                <w:ilvl w:val="0"/>
                <w:numId w:val="0"/>
              </w:numPr>
              <w:jc w:val="both"/>
            </w:pPr>
            <w:r w:rsidRPr="00EE54D9">
              <w:t>Funktion / Beschreibung</w:t>
            </w:r>
          </w:p>
        </w:tc>
      </w:tr>
      <w:tr w:rsidR="00EE54D9" w14:paraId="391F7931" w14:textId="77777777" w:rsidTr="00EE54D9">
        <w:tc>
          <w:tcPr>
            <w:tcW w:w="2263" w:type="dxa"/>
          </w:tcPr>
          <w:p w14:paraId="647EA2B7"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6935342C"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2473A06E" w14:textId="77777777" w:rsidTr="00EE54D9">
        <w:tc>
          <w:tcPr>
            <w:tcW w:w="2263" w:type="dxa"/>
          </w:tcPr>
          <w:p w14:paraId="07791449"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4B0BF2EF" w14:textId="77777777" w:rsidR="00EE54D9" w:rsidRDefault="000D2695" w:rsidP="00FF1F0B">
            <w:pPr>
              <w:pStyle w:val="Flietext"/>
            </w:pPr>
            <w:r>
              <w:t>Wird nicht benötigt, bleibt leer</w:t>
            </w:r>
          </w:p>
        </w:tc>
      </w:tr>
      <w:tr w:rsidR="00EE54D9" w14:paraId="5E7F22C1" w14:textId="77777777" w:rsidTr="00EE54D9">
        <w:tc>
          <w:tcPr>
            <w:tcW w:w="2263" w:type="dxa"/>
          </w:tcPr>
          <w:p w14:paraId="02DE5B21"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275AB930" w14:textId="77777777" w:rsidR="00EE54D9" w:rsidRDefault="00EE54D9" w:rsidP="00EE54D9">
            <w:pPr>
              <w:pStyle w:val="Flietext"/>
            </w:pPr>
            <w:r w:rsidRPr="00EE54D9">
              <w:t>Script zu</w:t>
            </w:r>
            <w:r>
              <w:t>r Übernahme von Inhalten aus den Herstellerdateien in das SWPackage.</w:t>
            </w:r>
          </w:p>
        </w:tc>
      </w:tr>
      <w:tr w:rsidR="00EE54D9" w14:paraId="12638189" w14:textId="77777777" w:rsidTr="00EE54D9">
        <w:tc>
          <w:tcPr>
            <w:tcW w:w="2263" w:type="dxa"/>
          </w:tcPr>
          <w:p w14:paraId="4E653F6C" w14:textId="77777777" w:rsidR="00EE54D9" w:rsidRPr="008C781D" w:rsidRDefault="00EE54D9" w:rsidP="00EE54D9">
            <w:pPr>
              <w:pStyle w:val="TabelleConfigDBTitel"/>
              <w:rPr>
                <w:rFonts w:cs="Arial"/>
                <w:b w:val="0"/>
                <w:szCs w:val="24"/>
              </w:rPr>
            </w:pPr>
          </w:p>
        </w:tc>
        <w:tc>
          <w:tcPr>
            <w:tcW w:w="7230" w:type="dxa"/>
          </w:tcPr>
          <w:p w14:paraId="1D3EEF00" w14:textId="77777777" w:rsidR="00EE54D9" w:rsidRDefault="00D3632D" w:rsidP="00FF1F0B">
            <w:pPr>
              <w:pStyle w:val="Flietext"/>
            </w:pPr>
            <w:r>
              <w:t>….weitere Dateien …..</w:t>
            </w:r>
          </w:p>
        </w:tc>
      </w:tr>
    </w:tbl>
    <w:p w14:paraId="0E6D1088" w14:textId="77777777" w:rsidR="00FF1F0B" w:rsidRDefault="00FF1F0B" w:rsidP="00FF1F0B">
      <w:pPr>
        <w:pStyle w:val="Flietext"/>
        <w:rPr>
          <w:rFonts w:cs="Arial"/>
        </w:rPr>
      </w:pPr>
    </w:p>
    <w:p w14:paraId="091FE7E2" w14:textId="77777777" w:rsidR="00D3632D" w:rsidRPr="00D3632D" w:rsidRDefault="00D3632D" w:rsidP="00D3632D">
      <w:pPr>
        <w:pStyle w:val="berschrift2"/>
      </w:pPr>
      <w:r>
        <w:t>Besonderheiten/Details zur Installation</w:t>
      </w:r>
    </w:p>
    <w:p w14:paraId="280F7E9A" w14:textId="615E2AD4" w:rsidR="00D3632D" w:rsidRDefault="00934023" w:rsidP="00934023">
      <w:pPr>
        <w:rPr>
          <w:lang w:eastAsia="de-DE"/>
        </w:rPr>
      </w:pPr>
      <w:r>
        <w:t xml:space="preserve">Das </w:t>
      </w:r>
      <w:r>
        <w:rPr>
          <w:lang w:eastAsia="de-DE"/>
        </w:rPr>
        <w:t>Module BaseLibraryEXCHANGE.psm1 muss nach C:\RIS\Lib kopiert werden, falls noch nicht vorhanden.</w:t>
      </w:r>
    </w:p>
    <w:p w14:paraId="7578A7F1" w14:textId="77777777" w:rsidR="00D3632D" w:rsidRDefault="00D3632D" w:rsidP="00D3632D">
      <w:pPr>
        <w:pStyle w:val="Flietext"/>
      </w:pPr>
    </w:p>
    <w:p w14:paraId="30CFCC20" w14:textId="77777777" w:rsidR="000D2695" w:rsidRPr="00D3632D" w:rsidRDefault="000D2695" w:rsidP="00D3632D">
      <w:pPr>
        <w:pStyle w:val="Flietext"/>
      </w:pPr>
    </w:p>
    <w:p w14:paraId="2ED6BFF8" w14:textId="77777777" w:rsidR="00D3632D" w:rsidRPr="00D3632D" w:rsidRDefault="00D3632D" w:rsidP="00D3632D">
      <w:pPr>
        <w:pStyle w:val="berschrift2"/>
      </w:pPr>
      <w:r>
        <w:t>Besonderheiten/Details zur Deinstallation</w:t>
      </w:r>
    </w:p>
    <w:p w14:paraId="7F8F467C" w14:textId="3A3283F3" w:rsidR="007B75FD" w:rsidRDefault="000D2695" w:rsidP="00FF1F0B">
      <w:pPr>
        <w:pStyle w:val="Flietext"/>
      </w:pPr>
      <w:r>
        <w:t xml:space="preserve">Das </w:t>
      </w:r>
      <w:r w:rsidRPr="000D2695">
        <w:t>Feature BITS-IIS-EXT</w:t>
      </w:r>
      <w:r>
        <w:t xml:space="preserve"> muss vor den restlichen Features deinstalliert werden, da es Abhängigkeiten gibt.</w:t>
      </w:r>
    </w:p>
    <w:p w14:paraId="13DF00B4" w14:textId="77777777" w:rsidR="00934023" w:rsidRDefault="00934023" w:rsidP="00934023">
      <w:pPr>
        <w:rPr>
          <w:lang w:eastAsia="de-DE"/>
        </w:rPr>
      </w:pPr>
      <w:r>
        <w:t xml:space="preserve">Das </w:t>
      </w:r>
      <w:r>
        <w:rPr>
          <w:lang w:eastAsia="de-DE"/>
        </w:rPr>
        <w:t>Module BaseLibraryEXCHANGE.psm1 muss nach C:\RIS\Lib kopiert werden, falls noch nicht vorhanden.</w:t>
      </w:r>
    </w:p>
    <w:p w14:paraId="3EFCD9EB" w14:textId="77777777" w:rsidR="00934023" w:rsidRDefault="00934023" w:rsidP="00FF1F0B">
      <w:pPr>
        <w:pStyle w:val="Flietext"/>
        <w:rPr>
          <w:rFonts w:cs="Arial"/>
        </w:rPr>
      </w:pPr>
    </w:p>
    <w:p w14:paraId="3690087F" w14:textId="77777777" w:rsidR="007B75FD" w:rsidRPr="007B75FD" w:rsidRDefault="007B75FD" w:rsidP="00FF1F0B">
      <w:pPr>
        <w:pStyle w:val="Flietext"/>
        <w:rPr>
          <w:rFonts w:cs="Arial"/>
        </w:rPr>
      </w:pPr>
    </w:p>
    <w:p w14:paraId="4EA2B6F2" w14:textId="77777777" w:rsidR="00D3632D" w:rsidRDefault="00D3632D" w:rsidP="00FF1F0B">
      <w:pPr>
        <w:pStyle w:val="Flietext"/>
        <w:rPr>
          <w:rFonts w:cs="Arial"/>
          <w:i/>
          <w:color w:val="808080" w:themeColor="background1" w:themeShade="80"/>
        </w:rPr>
      </w:pPr>
    </w:p>
    <w:p w14:paraId="53512E57" w14:textId="77777777" w:rsidR="00D3632D" w:rsidRDefault="00D3632D" w:rsidP="00D3632D">
      <w:pPr>
        <w:pStyle w:val="berschrift2"/>
      </w:pPr>
      <w:r>
        <w:lastRenderedPageBreak/>
        <w:t>Hinweise für Installationshandbuch bzw. Releasenotes</w:t>
      </w:r>
    </w:p>
    <w:p w14:paraId="6C6BA3EF" w14:textId="77777777" w:rsidR="00D3632D" w:rsidRDefault="00D3632D" w:rsidP="00D3632D">
      <w:pPr>
        <w:pStyle w:val="Flietext"/>
      </w:pPr>
      <w:commentRangeStart w:id="56"/>
      <w:r>
        <w:t>Text</w:t>
      </w:r>
      <w:commentRangeEnd w:id="56"/>
      <w:r w:rsidR="007B75FD">
        <w:rPr>
          <w:rStyle w:val="Kommentarzeichen"/>
        </w:rPr>
        <w:commentReference w:id="56"/>
      </w:r>
    </w:p>
    <w:p w14:paraId="787CE9FA" w14:textId="77777777" w:rsidR="007B75FD" w:rsidRDefault="007B75FD" w:rsidP="00D3632D">
      <w:pPr>
        <w:pStyle w:val="Flietext"/>
      </w:pPr>
    </w:p>
    <w:p w14:paraId="6B291A39" w14:textId="77777777" w:rsidR="007B75FD" w:rsidRDefault="007B75FD" w:rsidP="00D3632D">
      <w:pPr>
        <w:pStyle w:val="Flietext"/>
      </w:pPr>
    </w:p>
    <w:p w14:paraId="22DFE708" w14:textId="77777777" w:rsidR="007B75FD" w:rsidRPr="00D3632D" w:rsidRDefault="007B75FD" w:rsidP="00D3632D">
      <w:pPr>
        <w:pStyle w:val="Flietext"/>
      </w:pPr>
      <w:r>
        <w:t>EOF</w:t>
      </w:r>
    </w:p>
    <w:p w14:paraId="02AEEE29" w14:textId="77777777" w:rsidR="00D3632D" w:rsidRPr="00D3632D" w:rsidRDefault="00D3632D" w:rsidP="00D3632D">
      <w:pPr>
        <w:pStyle w:val="Flietext"/>
      </w:pPr>
    </w:p>
    <w:p w14:paraId="0BF33C9E" w14:textId="77777777" w:rsidR="00D3632D" w:rsidRPr="00FF1F0B" w:rsidRDefault="00D3632D" w:rsidP="00FF1F0B">
      <w:pPr>
        <w:pStyle w:val="Flietext"/>
      </w:pPr>
    </w:p>
    <w:sectPr w:rsidR="00D3632D" w:rsidRPr="00FF1F0B" w:rsidSect="00902D12">
      <w:headerReference w:type="default" r:id="rId16"/>
      <w:footerReference w:type="default" r:id="rId17"/>
      <w:pgSz w:w="11907" w:h="16840" w:code="9"/>
      <w:pgMar w:top="1134" w:right="1134" w:bottom="1134"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BaumH" w:date="2015-05-21T12:02:00Z" w:initials="HB">
    <w:p w14:paraId="13E11326" w14:textId="77777777" w:rsidR="007B75FD" w:rsidRPr="007B75FD" w:rsidRDefault="007B75FD" w:rsidP="007B75FD">
      <w:pPr>
        <w:pStyle w:val="Kommentartext"/>
      </w:pPr>
      <w:r>
        <w:rPr>
          <w:rStyle w:val="Kommentarzeichen"/>
        </w:rPr>
        <w:annotationRef/>
      </w:r>
      <w:r w:rsidRPr="007B75FD">
        <w:rPr>
          <w:rFonts w:cs="Arial"/>
          <w:i/>
        </w:rPr>
        <w:t>Hier sind die Informationen aufzunehmen, die für die Installation und Administration erforderlich sind und in die entsprechenden Handbücher oder Notes zu überführen sind.</w:t>
      </w:r>
    </w:p>
    <w:p w14:paraId="3CA859FE" w14:textId="77777777" w:rsidR="007B75FD" w:rsidRDefault="007B75FD">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A859F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82717" w14:textId="77777777" w:rsidR="00E220D1" w:rsidRDefault="00E220D1">
      <w:r>
        <w:separator/>
      </w:r>
    </w:p>
  </w:endnote>
  <w:endnote w:type="continuationSeparator" w:id="0">
    <w:p w14:paraId="1B87FF26" w14:textId="77777777" w:rsidR="00E220D1" w:rsidRDefault="00E22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083BE"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11639088" w14:textId="77777777">
      <w:trPr>
        <w:trHeight w:hRule="exact" w:val="966"/>
        <w:jc w:val="center"/>
      </w:trPr>
      <w:tc>
        <w:tcPr>
          <w:tcW w:w="2194" w:type="dxa"/>
          <w:vAlign w:val="center"/>
        </w:tcPr>
        <w:p w14:paraId="0F8AFFE5" w14:textId="6B48EE0A" w:rsidR="00AD2656" w:rsidRDefault="00AD2656" w:rsidP="00D53D21">
          <w:pPr>
            <w:pStyle w:val="Fuzeile"/>
            <w:ind w:left="68"/>
          </w:pPr>
          <w:r>
            <w:t xml:space="preserve">Version </w:t>
          </w:r>
          <w:r w:rsidR="00C906C1">
            <w:t>0.</w:t>
          </w:r>
          <w:r>
            <w:t>0.</w:t>
          </w:r>
          <w:r w:rsidR="00D53D21">
            <w:t>4</w:t>
          </w:r>
        </w:p>
      </w:tc>
      <w:tc>
        <w:tcPr>
          <w:tcW w:w="4961" w:type="dxa"/>
          <w:vAlign w:val="center"/>
        </w:tcPr>
        <w:p w14:paraId="6287AEEF" w14:textId="27F4E2B7" w:rsidR="00AD2656" w:rsidRPr="006B344E" w:rsidRDefault="0056108C">
          <w:pPr>
            <w:pStyle w:val="Fuzeile"/>
            <w:tabs>
              <w:tab w:val="clear" w:pos="4536"/>
            </w:tabs>
          </w:pPr>
          <w:fldSimple w:instr=" FILENAME  \* MERGEFORMAT ">
            <w:r w:rsidR="00463523">
              <w:rPr>
                <w:noProof/>
              </w:rPr>
              <w:t>ImplD_MS_EXCH2013_Prereq_WindowsFeatures_Vxxx.docx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AC08D8">
            <w:rPr>
              <w:noProof/>
            </w:rPr>
            <w:t>4</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AC08D8">
            <w:rPr>
              <w:noProof/>
            </w:rPr>
            <w:t>6</w:t>
          </w:r>
          <w:r w:rsidR="005F3441">
            <w:fldChar w:fldCharType="end"/>
          </w:r>
        </w:p>
      </w:tc>
      <w:tc>
        <w:tcPr>
          <w:tcW w:w="2194" w:type="dxa"/>
          <w:vAlign w:val="center"/>
        </w:tcPr>
        <w:p w14:paraId="0A4EF040" w14:textId="3E88EC44"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D53D21">
            <w:rPr>
              <w:noProof/>
            </w:rPr>
            <w:t>31.08.16</w:t>
          </w:r>
          <w:r w:rsidR="005F3441">
            <w:fldChar w:fldCharType="end"/>
          </w:r>
        </w:p>
      </w:tc>
    </w:tr>
  </w:tbl>
  <w:p w14:paraId="33AC7D9C"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9743D" w14:textId="77777777" w:rsidR="00E220D1" w:rsidRDefault="00E220D1">
      <w:r>
        <w:separator/>
      </w:r>
    </w:p>
  </w:footnote>
  <w:footnote w:type="continuationSeparator" w:id="0">
    <w:p w14:paraId="637F9227" w14:textId="77777777" w:rsidR="00E220D1" w:rsidRDefault="00E22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E3BFD"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50A5E36A" w14:textId="77777777">
      <w:trPr>
        <w:trHeight w:hRule="exact" w:val="1113"/>
        <w:jc w:val="center"/>
      </w:trPr>
      <w:tc>
        <w:tcPr>
          <w:tcW w:w="2194" w:type="dxa"/>
          <w:vAlign w:val="center"/>
        </w:tcPr>
        <w:p w14:paraId="32D00724" w14:textId="77777777" w:rsidR="00AD2656" w:rsidRDefault="00AA1699">
          <w:pPr>
            <w:pStyle w:val="Kopfzeile"/>
          </w:pPr>
          <w:r>
            <w:rPr>
              <w:noProof/>
              <w:lang w:eastAsia="de-DE"/>
            </w:rPr>
            <w:drawing>
              <wp:inline distT="0" distB="0" distL="0" distR="0" wp14:anchorId="360ED1CF" wp14:editId="7193CCA3">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71AECCB0" w14:textId="77777777" w:rsidR="00AD2656" w:rsidRDefault="00AD2656" w:rsidP="00894979">
          <w:pPr>
            <w:pStyle w:val="Kopfzeile"/>
          </w:pPr>
          <w:r>
            <w:t xml:space="preserve">Implementierungsdokumentation </w:t>
          </w:r>
          <w:r>
            <w:br/>
          </w:r>
          <w:r w:rsidR="003700F9">
            <w:t>MS_EXCH2013_Prereq_WindowsFeatures</w:t>
          </w:r>
        </w:p>
      </w:tc>
      <w:tc>
        <w:tcPr>
          <w:tcW w:w="2194" w:type="dxa"/>
          <w:vAlign w:val="center"/>
        </w:tcPr>
        <w:p w14:paraId="59EF6942" w14:textId="77777777" w:rsidR="00AD2656" w:rsidRDefault="00AA1699" w:rsidP="007456BE">
          <w:pPr>
            <w:pStyle w:val="Kopfzeile"/>
            <w:spacing w:before="60" w:after="60"/>
          </w:pPr>
          <w:r>
            <w:rPr>
              <w:b w:val="0"/>
              <w:noProof/>
              <w:lang w:eastAsia="de-DE"/>
            </w:rPr>
            <w:drawing>
              <wp:inline distT="0" distB="0" distL="0" distR="0" wp14:anchorId="4E1E6C45" wp14:editId="002C7201">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7123C91"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00F9"/>
    <w:rsid w:val="000023F3"/>
    <w:rsid w:val="00002A9B"/>
    <w:rsid w:val="00004D63"/>
    <w:rsid w:val="000073C2"/>
    <w:rsid w:val="0000760D"/>
    <w:rsid w:val="0001095E"/>
    <w:rsid w:val="00012641"/>
    <w:rsid w:val="0001334A"/>
    <w:rsid w:val="00015ACB"/>
    <w:rsid w:val="0002753F"/>
    <w:rsid w:val="000279FC"/>
    <w:rsid w:val="00030968"/>
    <w:rsid w:val="000318A2"/>
    <w:rsid w:val="00031953"/>
    <w:rsid w:val="0003421E"/>
    <w:rsid w:val="000376FF"/>
    <w:rsid w:val="000437DA"/>
    <w:rsid w:val="00051171"/>
    <w:rsid w:val="00051952"/>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02C"/>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2695"/>
    <w:rsid w:val="000D519F"/>
    <w:rsid w:val="000D56D8"/>
    <w:rsid w:val="000D68EC"/>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808DF"/>
    <w:rsid w:val="00281082"/>
    <w:rsid w:val="00281D1F"/>
    <w:rsid w:val="0028254F"/>
    <w:rsid w:val="00284DF6"/>
    <w:rsid w:val="002879EF"/>
    <w:rsid w:val="00287D6B"/>
    <w:rsid w:val="00293A47"/>
    <w:rsid w:val="00296763"/>
    <w:rsid w:val="00296CD7"/>
    <w:rsid w:val="002A094D"/>
    <w:rsid w:val="002A10E5"/>
    <w:rsid w:val="002A17CB"/>
    <w:rsid w:val="002B0B4B"/>
    <w:rsid w:val="002B3B99"/>
    <w:rsid w:val="002B668F"/>
    <w:rsid w:val="002C03DE"/>
    <w:rsid w:val="002C0DCF"/>
    <w:rsid w:val="002C4C58"/>
    <w:rsid w:val="002C6961"/>
    <w:rsid w:val="002D4057"/>
    <w:rsid w:val="002D4E1B"/>
    <w:rsid w:val="002D6028"/>
    <w:rsid w:val="002E0BE7"/>
    <w:rsid w:val="002E666F"/>
    <w:rsid w:val="002F3C12"/>
    <w:rsid w:val="002F4B3C"/>
    <w:rsid w:val="002F7FBA"/>
    <w:rsid w:val="00301796"/>
    <w:rsid w:val="0030584D"/>
    <w:rsid w:val="00307E65"/>
    <w:rsid w:val="00313424"/>
    <w:rsid w:val="003134E8"/>
    <w:rsid w:val="003150F5"/>
    <w:rsid w:val="003204C4"/>
    <w:rsid w:val="00320948"/>
    <w:rsid w:val="00322533"/>
    <w:rsid w:val="003265E2"/>
    <w:rsid w:val="00331209"/>
    <w:rsid w:val="00332790"/>
    <w:rsid w:val="00333B3B"/>
    <w:rsid w:val="003362A7"/>
    <w:rsid w:val="003400AE"/>
    <w:rsid w:val="0034108E"/>
    <w:rsid w:val="00341376"/>
    <w:rsid w:val="003420C0"/>
    <w:rsid w:val="003448D4"/>
    <w:rsid w:val="00346A3F"/>
    <w:rsid w:val="00346AC0"/>
    <w:rsid w:val="00351469"/>
    <w:rsid w:val="00354E90"/>
    <w:rsid w:val="00360663"/>
    <w:rsid w:val="003608A3"/>
    <w:rsid w:val="003614C0"/>
    <w:rsid w:val="00361AE3"/>
    <w:rsid w:val="00365059"/>
    <w:rsid w:val="00366F6A"/>
    <w:rsid w:val="003700F9"/>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3ED3"/>
    <w:rsid w:val="00406469"/>
    <w:rsid w:val="004076E9"/>
    <w:rsid w:val="00410363"/>
    <w:rsid w:val="004111D3"/>
    <w:rsid w:val="004113A3"/>
    <w:rsid w:val="00417119"/>
    <w:rsid w:val="0042686F"/>
    <w:rsid w:val="00430495"/>
    <w:rsid w:val="00431D66"/>
    <w:rsid w:val="00432173"/>
    <w:rsid w:val="00436273"/>
    <w:rsid w:val="00437652"/>
    <w:rsid w:val="00442D10"/>
    <w:rsid w:val="004512A3"/>
    <w:rsid w:val="004516EA"/>
    <w:rsid w:val="0045562B"/>
    <w:rsid w:val="00457781"/>
    <w:rsid w:val="004600D0"/>
    <w:rsid w:val="004608D1"/>
    <w:rsid w:val="004622EA"/>
    <w:rsid w:val="00462B3B"/>
    <w:rsid w:val="00463523"/>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08C"/>
    <w:rsid w:val="00561288"/>
    <w:rsid w:val="00563F35"/>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D63"/>
    <w:rsid w:val="00624FD6"/>
    <w:rsid w:val="00625160"/>
    <w:rsid w:val="006257ED"/>
    <w:rsid w:val="00630EC3"/>
    <w:rsid w:val="0063135D"/>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C02D1"/>
    <w:rsid w:val="006C143E"/>
    <w:rsid w:val="006C4CA6"/>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81720"/>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6B07"/>
    <w:rsid w:val="008F0937"/>
    <w:rsid w:val="008F162B"/>
    <w:rsid w:val="008F5276"/>
    <w:rsid w:val="009022A6"/>
    <w:rsid w:val="00902D12"/>
    <w:rsid w:val="00903E4D"/>
    <w:rsid w:val="00904084"/>
    <w:rsid w:val="00907198"/>
    <w:rsid w:val="009106D6"/>
    <w:rsid w:val="0091074A"/>
    <w:rsid w:val="00911077"/>
    <w:rsid w:val="00912F0D"/>
    <w:rsid w:val="0091359A"/>
    <w:rsid w:val="00917D56"/>
    <w:rsid w:val="009205CA"/>
    <w:rsid w:val="00924A81"/>
    <w:rsid w:val="00925950"/>
    <w:rsid w:val="00927BBF"/>
    <w:rsid w:val="00932773"/>
    <w:rsid w:val="00934023"/>
    <w:rsid w:val="00934947"/>
    <w:rsid w:val="00935442"/>
    <w:rsid w:val="00936DAF"/>
    <w:rsid w:val="00940633"/>
    <w:rsid w:val="009448A5"/>
    <w:rsid w:val="00944D3F"/>
    <w:rsid w:val="0095411A"/>
    <w:rsid w:val="00955641"/>
    <w:rsid w:val="0095736A"/>
    <w:rsid w:val="009616EB"/>
    <w:rsid w:val="00961F0A"/>
    <w:rsid w:val="00962067"/>
    <w:rsid w:val="0096227D"/>
    <w:rsid w:val="00962BF2"/>
    <w:rsid w:val="00962D15"/>
    <w:rsid w:val="0096393D"/>
    <w:rsid w:val="00966035"/>
    <w:rsid w:val="00966869"/>
    <w:rsid w:val="00971F76"/>
    <w:rsid w:val="009800CC"/>
    <w:rsid w:val="00980424"/>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7A08"/>
    <w:rsid w:val="00A90D54"/>
    <w:rsid w:val="00A91DF1"/>
    <w:rsid w:val="00AA0967"/>
    <w:rsid w:val="00AA1699"/>
    <w:rsid w:val="00AA1750"/>
    <w:rsid w:val="00AB202C"/>
    <w:rsid w:val="00AC08D8"/>
    <w:rsid w:val="00AC1509"/>
    <w:rsid w:val="00AD2262"/>
    <w:rsid w:val="00AD2656"/>
    <w:rsid w:val="00AD4164"/>
    <w:rsid w:val="00AD525B"/>
    <w:rsid w:val="00AD5CE4"/>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568"/>
    <w:rsid w:val="00C70020"/>
    <w:rsid w:val="00C704DA"/>
    <w:rsid w:val="00C70E6F"/>
    <w:rsid w:val="00C719BB"/>
    <w:rsid w:val="00C71BC8"/>
    <w:rsid w:val="00C721B6"/>
    <w:rsid w:val="00C772D5"/>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3D2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5B90"/>
    <w:rsid w:val="00E06AAC"/>
    <w:rsid w:val="00E075F0"/>
    <w:rsid w:val="00E10F6F"/>
    <w:rsid w:val="00E16756"/>
    <w:rsid w:val="00E17FFE"/>
    <w:rsid w:val="00E20CD7"/>
    <w:rsid w:val="00E220D1"/>
    <w:rsid w:val="00E22F1E"/>
    <w:rsid w:val="00E23B60"/>
    <w:rsid w:val="00E23C57"/>
    <w:rsid w:val="00E267A1"/>
    <w:rsid w:val="00E319B8"/>
    <w:rsid w:val="00E3298C"/>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4BAC5E"/>
  <w15:docId w15:val="{6B5DAD0D-1BF2-4EDE-BDAF-68900244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02C03DBE84700BD4F8D743B7B1735"/>
        <w:category>
          <w:name w:val="General"/>
          <w:gallery w:val="placeholder"/>
        </w:category>
        <w:types>
          <w:type w:val="bbPlcHdr"/>
        </w:types>
        <w:behaviors>
          <w:behavior w:val="content"/>
        </w:behaviors>
        <w:guid w:val="{EBC7345D-0B42-4F9F-A08A-0C4708CBBA24}"/>
      </w:docPartPr>
      <w:docPartBody>
        <w:p w:rsidR="00AC13D1" w:rsidRDefault="00EA7F65">
          <w:pPr>
            <w:pStyle w:val="A7102C03DBE84700BD4F8D743B7B1735"/>
          </w:pPr>
          <w:r w:rsidRPr="00B454A2">
            <w:rPr>
              <w:rStyle w:val="SchwacheHervorhebung"/>
            </w:rPr>
            <w:t>Kurzbeschreibung zur Inst- / Deinstallation</w:t>
          </w:r>
          <w:r>
            <w:rPr>
              <w:rStyle w:val="SchwacheHervorhebung"/>
            </w:rPr>
            <w:t xml:space="preserve"> (optional)</w:t>
          </w:r>
        </w:p>
      </w:docPartBody>
    </w:docPart>
    <w:docPart>
      <w:docPartPr>
        <w:name w:val="A90E909062AE42E5A4DB6E41BC0B3B1F"/>
        <w:category>
          <w:name w:val="General"/>
          <w:gallery w:val="placeholder"/>
        </w:category>
        <w:types>
          <w:type w:val="bbPlcHdr"/>
        </w:types>
        <w:behaviors>
          <w:behavior w:val="content"/>
        </w:behaviors>
        <w:guid w:val="{120A3E3A-E2E8-4AAC-9C7D-188006CB47A2}"/>
      </w:docPartPr>
      <w:docPartBody>
        <w:p w:rsidR="00AC13D1" w:rsidRDefault="00EA7F65">
          <w:pPr>
            <w:pStyle w:val="A90E909062AE42E5A4DB6E41BC0B3B1F"/>
          </w:pPr>
          <w:r w:rsidRPr="0085668A">
            <w:rPr>
              <w:rStyle w:val="SchwacheHervorhebung"/>
            </w:rPr>
            <w:t>Bitte auswählen.</w:t>
          </w:r>
        </w:p>
      </w:docPartBody>
    </w:docPart>
    <w:docPart>
      <w:docPartPr>
        <w:name w:val="B0E1A61AE524435FAD0088D72DCA632F"/>
        <w:category>
          <w:name w:val="General"/>
          <w:gallery w:val="placeholder"/>
        </w:category>
        <w:types>
          <w:type w:val="bbPlcHdr"/>
        </w:types>
        <w:behaviors>
          <w:behavior w:val="content"/>
        </w:behaviors>
        <w:guid w:val="{9E3C2A8E-5148-42A5-9D07-0288CC044CD4}"/>
      </w:docPartPr>
      <w:docPartBody>
        <w:p w:rsidR="00AC13D1" w:rsidRDefault="00EA7F65">
          <w:pPr>
            <w:pStyle w:val="B0E1A61AE524435FAD0088D72DCA632F"/>
          </w:pPr>
          <w:r w:rsidRPr="0085668A">
            <w:rPr>
              <w:rStyle w:val="SchwacheHervorhebung"/>
            </w:rPr>
            <w:t>Bitte auswählen</w:t>
          </w:r>
          <w:r>
            <w:rPr>
              <w:rStyle w:val="SchwacheHervorhebung"/>
            </w:rPr>
            <w:t>.</w:t>
          </w:r>
        </w:p>
      </w:docPartBody>
    </w:docPart>
    <w:docPart>
      <w:docPartPr>
        <w:name w:val="03D08083A49144DB85D8091199EF8857"/>
        <w:category>
          <w:name w:val="General"/>
          <w:gallery w:val="placeholder"/>
        </w:category>
        <w:types>
          <w:type w:val="bbPlcHdr"/>
        </w:types>
        <w:behaviors>
          <w:behavior w:val="content"/>
        </w:behaviors>
        <w:guid w:val="{3261A3B6-5E31-463C-9EF4-FDBB55C1B148}"/>
      </w:docPartPr>
      <w:docPartBody>
        <w:p w:rsidR="00AC13D1" w:rsidRDefault="00EA7F65">
          <w:pPr>
            <w:pStyle w:val="03D08083A49144DB85D8091199EF8857"/>
          </w:pPr>
          <w:r w:rsidRPr="0085668A">
            <w:rPr>
              <w:rStyle w:val="SchwacheHervorhebung"/>
            </w:rPr>
            <w:t>Bitte auswählen.</w:t>
          </w:r>
        </w:p>
      </w:docPartBody>
    </w:docPart>
    <w:docPart>
      <w:docPartPr>
        <w:name w:val="BB59384F7BFF49079A2A1F39D0FC5A1D"/>
        <w:category>
          <w:name w:val="General"/>
          <w:gallery w:val="placeholder"/>
        </w:category>
        <w:types>
          <w:type w:val="bbPlcHdr"/>
        </w:types>
        <w:behaviors>
          <w:behavior w:val="content"/>
        </w:behaviors>
        <w:guid w:val="{BD43AF6A-BA73-4454-A801-7D50EE52888A}"/>
      </w:docPartPr>
      <w:docPartBody>
        <w:p w:rsidR="00AC13D1" w:rsidRDefault="00EA7F65">
          <w:pPr>
            <w:pStyle w:val="BB59384F7BFF49079A2A1F39D0FC5A1D"/>
          </w:pPr>
          <w:r w:rsidRPr="0085668A">
            <w:rPr>
              <w:rStyle w:val="SchwacheHervorhebung"/>
            </w:rPr>
            <w:t>Bitte auswählen.</w:t>
          </w:r>
        </w:p>
      </w:docPartBody>
    </w:docPart>
    <w:docPart>
      <w:docPartPr>
        <w:name w:val="5D5C907860DF420DA0CEA43382FF7B27"/>
        <w:category>
          <w:name w:val="General"/>
          <w:gallery w:val="placeholder"/>
        </w:category>
        <w:types>
          <w:type w:val="bbPlcHdr"/>
        </w:types>
        <w:behaviors>
          <w:behavior w:val="content"/>
        </w:behaviors>
        <w:guid w:val="{931EBCA4-F6B2-43E9-AFDC-8981710961D6}"/>
      </w:docPartPr>
      <w:docPartBody>
        <w:p w:rsidR="00AC13D1" w:rsidRDefault="00EA7F65">
          <w:pPr>
            <w:pStyle w:val="5D5C907860DF420DA0CEA43382FF7B27"/>
          </w:pPr>
          <w:r>
            <w:rPr>
              <w:rStyle w:val="SchwacheHervorhebung"/>
            </w:rPr>
            <w:t>Bitte auswählen.</w:t>
          </w:r>
        </w:p>
      </w:docPartBody>
    </w:docPart>
    <w:docPart>
      <w:docPartPr>
        <w:name w:val="DEA5CE17B2FF4990B1D34FF245ADFAB5"/>
        <w:category>
          <w:name w:val="General"/>
          <w:gallery w:val="placeholder"/>
        </w:category>
        <w:types>
          <w:type w:val="bbPlcHdr"/>
        </w:types>
        <w:behaviors>
          <w:behavior w:val="content"/>
        </w:behaviors>
        <w:guid w:val="{7146A2E7-8866-47DD-B6D2-849E54EA4C86}"/>
      </w:docPartPr>
      <w:docPartBody>
        <w:p w:rsidR="00AC13D1" w:rsidRDefault="00EA7F65">
          <w:pPr>
            <w:pStyle w:val="DEA5CE17B2FF4990B1D34FF245ADFAB5"/>
          </w:pPr>
          <w:r w:rsidRPr="0091074A">
            <w:rPr>
              <w:rStyle w:val="SchwacheHervorhebung"/>
            </w:rPr>
            <w:t>- falls „Ja“ Dateiname eingeben</w:t>
          </w:r>
        </w:p>
      </w:docPartBody>
    </w:docPart>
    <w:docPart>
      <w:docPartPr>
        <w:name w:val="1066697F9A154D9D856B824BCA9394C6"/>
        <w:category>
          <w:name w:val="General"/>
          <w:gallery w:val="placeholder"/>
        </w:category>
        <w:types>
          <w:type w:val="bbPlcHdr"/>
        </w:types>
        <w:behaviors>
          <w:behavior w:val="content"/>
        </w:behaviors>
        <w:guid w:val="{FB036728-7510-4E92-8892-3BD6CBE8DFC1}"/>
      </w:docPartPr>
      <w:docPartBody>
        <w:p w:rsidR="00AC13D1" w:rsidRDefault="00EA7F65">
          <w:pPr>
            <w:pStyle w:val="1066697F9A154D9D856B824BCA9394C6"/>
          </w:pPr>
          <w:r>
            <w:rPr>
              <w:rStyle w:val="SchwacheHervorhebung"/>
            </w:rPr>
            <w:t>Bitte auswählen.</w:t>
          </w:r>
        </w:p>
      </w:docPartBody>
    </w:docPart>
    <w:docPart>
      <w:docPartPr>
        <w:name w:val="0EA24A2161D140A4ABFA3DB938532FBB"/>
        <w:category>
          <w:name w:val="General"/>
          <w:gallery w:val="placeholder"/>
        </w:category>
        <w:types>
          <w:type w:val="bbPlcHdr"/>
        </w:types>
        <w:behaviors>
          <w:behavior w:val="content"/>
        </w:behaviors>
        <w:guid w:val="{41095499-049E-4B8A-9385-E3EA91990880}"/>
      </w:docPartPr>
      <w:docPartBody>
        <w:p w:rsidR="00AC13D1" w:rsidRDefault="00EA7F65">
          <w:pPr>
            <w:pStyle w:val="0EA24A2161D140A4ABFA3DB938532FBB"/>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83498DD37E4A49B292FED5DE7C94A85B"/>
        <w:category>
          <w:name w:val="General"/>
          <w:gallery w:val="placeholder"/>
        </w:category>
        <w:types>
          <w:type w:val="bbPlcHdr"/>
        </w:types>
        <w:behaviors>
          <w:behavior w:val="content"/>
        </w:behaviors>
        <w:guid w:val="{EF5E2ADE-1436-40E4-97AF-49E8E791CB19}"/>
      </w:docPartPr>
      <w:docPartBody>
        <w:p w:rsidR="00AC13D1" w:rsidRDefault="00EA7F65">
          <w:pPr>
            <w:pStyle w:val="83498DD37E4A49B292FED5DE7C94A85B"/>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F65"/>
    <w:rsid w:val="004F4579"/>
    <w:rsid w:val="006E638F"/>
    <w:rsid w:val="00922A06"/>
    <w:rsid w:val="00AC13D1"/>
    <w:rsid w:val="00AF31B4"/>
    <w:rsid w:val="00B93BD2"/>
    <w:rsid w:val="00D54746"/>
    <w:rsid w:val="00EA7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EA7F65"/>
    <w:rPr>
      <w:i/>
      <w:iCs/>
      <w:color w:val="808080" w:themeColor="text1" w:themeTint="7F"/>
    </w:rPr>
  </w:style>
  <w:style w:type="paragraph" w:customStyle="1" w:styleId="A796E869A3D54586BCD55E4DE2AF00C6">
    <w:name w:val="A796E869A3D54586BCD55E4DE2AF00C6"/>
  </w:style>
  <w:style w:type="paragraph" w:customStyle="1" w:styleId="CB5C5E76C7AC428D9D44D7DB94C173CC">
    <w:name w:val="CB5C5E76C7AC428D9D44D7DB94C173CC"/>
  </w:style>
  <w:style w:type="paragraph" w:customStyle="1" w:styleId="E66A75EF36C74196A4C9C6BC68DA051B">
    <w:name w:val="E66A75EF36C74196A4C9C6BC68DA051B"/>
  </w:style>
  <w:style w:type="paragraph" w:customStyle="1" w:styleId="8D78D59C58B545FF8E6238EB26BC9271">
    <w:name w:val="8D78D59C58B545FF8E6238EB26BC9271"/>
  </w:style>
  <w:style w:type="paragraph" w:customStyle="1" w:styleId="C053C32F223E459E87E87A468922B690">
    <w:name w:val="C053C32F223E459E87E87A468922B690"/>
  </w:style>
  <w:style w:type="paragraph" w:customStyle="1" w:styleId="D0B85318C35B4F1F86238E24D4268F11">
    <w:name w:val="D0B85318C35B4F1F86238E24D4268F11"/>
  </w:style>
  <w:style w:type="paragraph" w:customStyle="1" w:styleId="3445A2C6C4D54C4289C1E3A158411E5D">
    <w:name w:val="3445A2C6C4D54C4289C1E3A158411E5D"/>
  </w:style>
  <w:style w:type="paragraph" w:customStyle="1" w:styleId="FE35303A99F942A4AEF6963FAC68E8B8">
    <w:name w:val="FE35303A99F942A4AEF6963FAC68E8B8"/>
  </w:style>
  <w:style w:type="paragraph" w:customStyle="1" w:styleId="4472665F90CF4186BCA87C2DF6553F9D">
    <w:name w:val="4472665F90CF4186BCA87C2DF6553F9D"/>
  </w:style>
  <w:style w:type="paragraph" w:customStyle="1" w:styleId="03283DAEFE58497B8BEE68C02418E043">
    <w:name w:val="03283DAEFE58497B8BEE68C02418E043"/>
  </w:style>
  <w:style w:type="paragraph" w:customStyle="1" w:styleId="9B555CCF3E05466491E9A0A46B8B0C76">
    <w:name w:val="9B555CCF3E05466491E9A0A46B8B0C76"/>
  </w:style>
  <w:style w:type="paragraph" w:customStyle="1" w:styleId="A7102C03DBE84700BD4F8D743B7B1735">
    <w:name w:val="A7102C03DBE84700BD4F8D743B7B1735"/>
  </w:style>
  <w:style w:type="paragraph" w:customStyle="1" w:styleId="A8EC165DA71F4A279209499E1FF6B308">
    <w:name w:val="A8EC165DA71F4A279209499E1FF6B308"/>
  </w:style>
  <w:style w:type="paragraph" w:customStyle="1" w:styleId="2ED9D8E859944AD1ABC42BC4D7D813E0">
    <w:name w:val="2ED9D8E859944AD1ABC42BC4D7D813E0"/>
  </w:style>
  <w:style w:type="paragraph" w:customStyle="1" w:styleId="A90E909062AE42E5A4DB6E41BC0B3B1F">
    <w:name w:val="A90E909062AE42E5A4DB6E41BC0B3B1F"/>
  </w:style>
  <w:style w:type="paragraph" w:customStyle="1" w:styleId="B0E1A61AE524435FAD0088D72DCA632F">
    <w:name w:val="B0E1A61AE524435FAD0088D72DCA632F"/>
  </w:style>
  <w:style w:type="paragraph" w:customStyle="1" w:styleId="03D08083A49144DB85D8091199EF8857">
    <w:name w:val="03D08083A49144DB85D8091199EF8857"/>
  </w:style>
  <w:style w:type="paragraph" w:customStyle="1" w:styleId="BB59384F7BFF49079A2A1F39D0FC5A1D">
    <w:name w:val="BB59384F7BFF49079A2A1F39D0FC5A1D"/>
  </w:style>
  <w:style w:type="paragraph" w:customStyle="1" w:styleId="5D5C907860DF420DA0CEA43382FF7B27">
    <w:name w:val="5D5C907860DF420DA0CEA43382FF7B27"/>
  </w:style>
  <w:style w:type="paragraph" w:customStyle="1" w:styleId="DEA5CE17B2FF4990B1D34FF245ADFAB5">
    <w:name w:val="DEA5CE17B2FF4990B1D34FF245ADFAB5"/>
  </w:style>
  <w:style w:type="paragraph" w:customStyle="1" w:styleId="1066697F9A154D9D856B824BCA9394C6">
    <w:name w:val="1066697F9A154D9D856B824BCA9394C6"/>
  </w:style>
  <w:style w:type="character" w:styleId="Platzhaltertext">
    <w:name w:val="Placeholder Text"/>
    <w:basedOn w:val="Absatz-Standardschriftart"/>
    <w:uiPriority w:val="99"/>
    <w:semiHidden/>
    <w:rPr>
      <w:color w:val="808080"/>
    </w:rPr>
  </w:style>
  <w:style w:type="paragraph" w:customStyle="1" w:styleId="0EA24A2161D140A4ABFA3DB938532FBB">
    <w:name w:val="0EA24A2161D140A4ABFA3DB938532FBB"/>
  </w:style>
  <w:style w:type="paragraph" w:customStyle="1" w:styleId="83498DD37E4A49B292FED5DE7C94A85B">
    <w:name w:val="83498DD37E4A49B292FED5DE7C94A85B"/>
  </w:style>
  <w:style w:type="paragraph" w:customStyle="1" w:styleId="A04CD51A97974F18AABA6DBBAF0E5E37">
    <w:name w:val="A04CD51A97974F18AABA6DBBAF0E5E37"/>
    <w:rsid w:val="00EA7F65"/>
  </w:style>
  <w:style w:type="paragraph" w:customStyle="1" w:styleId="7C83CD4DD1624670AC758C0C333923EF">
    <w:name w:val="7C83CD4DD1624670AC758C0C333923EF"/>
    <w:rsid w:val="00EA7F65"/>
  </w:style>
  <w:style w:type="paragraph" w:customStyle="1" w:styleId="5799E6210A7D4664A118598EA9D596A0">
    <w:name w:val="5799E6210A7D4664A118598EA9D596A0"/>
    <w:rsid w:val="00EA7F65"/>
  </w:style>
  <w:style w:type="paragraph" w:customStyle="1" w:styleId="94F9B1AD7745470D83B4B7152E1F0F83">
    <w:name w:val="94F9B1AD7745470D83B4B7152E1F0F83"/>
    <w:rsid w:val="00EA7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36793B3F-ACA2-4CA5-8EBB-A143ADBF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707</Words>
  <Characters>4461</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ImplD_Paketname_Vxxx</vt:lpstr>
      <vt:lpstr>ImplD_Paketname_Vxxx</vt:lpstr>
    </vt:vector>
  </TitlesOfParts>
  <Company>Atos IT Solutions and Services GmbH</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ImplD_MS_EXCH2013_Prereq_WindowsFeatures_Vxxx</dc:title>
  <dc:creator>IF AG</dc:creator>
  <cp:lastModifiedBy>Stefan Schmalz</cp:lastModifiedBy>
  <cp:revision>11</cp:revision>
  <dcterms:created xsi:type="dcterms:W3CDTF">2016-05-31T15:10:00Z</dcterms:created>
  <dcterms:modified xsi:type="dcterms:W3CDTF">2016-09-01T08:42:00Z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