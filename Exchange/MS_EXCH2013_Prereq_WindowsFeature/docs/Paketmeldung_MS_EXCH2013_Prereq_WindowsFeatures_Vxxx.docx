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420032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MS_EXCH2013_Prereq_WindowsFeatures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420032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BL_SW_INST_MS_EXCH2013_PREREQ_WINDOWSFEATURES_V_0_1_0_0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F00E8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F12D7860553C4C5BBC6721B410A6B0C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A0C19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B933A58A5115472DBC236C7C01E6D511"/>
                </w:placeholder>
                <w:date w:fullDate="2016-07-29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7A0C19">
                  <w:rPr>
                    <w:rFonts w:ascii="Arial" w:hAnsi="Arial" w:cs="Arial"/>
                    <w:noProof/>
                    <w:sz w:val="22"/>
                    <w:lang w:val="de-DE"/>
                  </w:rPr>
                  <w:t>29.07.2016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420032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F00E8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795E8687AF6E4BD48DE708680E757A34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A0C19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420032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7A0C19">
              <w:rPr>
                <w:rFonts w:ascii="Arial" w:hAnsi="Arial" w:cs="Arial"/>
                <w:noProof/>
                <w:sz w:val="22"/>
                <w:lang w:val="de-DE"/>
              </w:rPr>
              <w:t>4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FF00E8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08E8F3FFFAAB4245847659B5C3E99902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A0C19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FF00E8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5E900544C92C4A21BC1DB9648344CEE8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7A0C19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Exchange 2013</w:t>
            </w:r>
            <w:bookmarkStart w:id="1" w:name="_GoBack"/>
            <w:bookmarkEnd w:id="1"/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420032">
              <w:rPr>
                <w:rFonts w:ascii="Arial" w:hAnsi="Arial" w:cs="Arial"/>
                <w:noProof/>
                <w:sz w:val="22"/>
                <w:lang w:val="de-DE"/>
              </w:rPr>
              <w:t>MS_EXCH2013_Prereq_WindowsFeatures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420032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0032" w:rsidRDefault="00420032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2" w:name="pfmNeueDateien"/>
            <w:bookmarkEnd w:id="2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420032" w:rsidRDefault="00420032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  <w:p w:rsidR="00A12B86" w:rsidRPr="00081C21" w:rsidRDefault="00420032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build\pkgBuild.cmd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420032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3" w:name="pfmNeueOrdner"/>
            <w:bookmarkEnd w:id="3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bookmarkStart w:id="4" w:name="pkgISOPath"/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&lt;Hersteller&gt;\&lt;path&gt;</w:t>
            </w:r>
            <w:bookmarkEnd w:id="4"/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5" w:name="pkgISO1"/>
                  <w:bookmarkEnd w:id="5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6" w:name="pkgISORest"/>
                  <w:bookmarkEnd w:id="6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FF00E8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133FF0375B1D4F5AB71590E55145064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FF00E8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0DA2FBD3170745649C1158487D2BF55C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0E8" w:rsidRDefault="00FF00E8">
      <w:r>
        <w:separator/>
      </w:r>
    </w:p>
  </w:endnote>
  <w:endnote w:type="continuationSeparator" w:id="0">
    <w:p w:rsidR="00FF00E8" w:rsidRDefault="00FF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7A0C19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7A0C19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7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7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0E8" w:rsidRDefault="00FF00E8">
      <w:r>
        <w:separator/>
      </w:r>
    </w:p>
  </w:footnote>
  <w:footnote w:type="continuationSeparator" w:id="0">
    <w:p w:rsidR="00FF00E8" w:rsidRDefault="00FF0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0032"/>
    <w:rsid w:val="00003CE8"/>
    <w:rsid w:val="0004388B"/>
    <w:rsid w:val="0006165F"/>
    <w:rsid w:val="00081C21"/>
    <w:rsid w:val="0008303A"/>
    <w:rsid w:val="000B2862"/>
    <w:rsid w:val="000C6743"/>
    <w:rsid w:val="001A13A9"/>
    <w:rsid w:val="001A491F"/>
    <w:rsid w:val="001E6152"/>
    <w:rsid w:val="00242E18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20032"/>
    <w:rsid w:val="00441106"/>
    <w:rsid w:val="005243C3"/>
    <w:rsid w:val="00547C79"/>
    <w:rsid w:val="00551089"/>
    <w:rsid w:val="005B3E7B"/>
    <w:rsid w:val="005E05CB"/>
    <w:rsid w:val="00613139"/>
    <w:rsid w:val="00620D07"/>
    <w:rsid w:val="0063484C"/>
    <w:rsid w:val="00671FA3"/>
    <w:rsid w:val="006D55E2"/>
    <w:rsid w:val="006F03EA"/>
    <w:rsid w:val="00731A86"/>
    <w:rsid w:val="007466E6"/>
    <w:rsid w:val="00780790"/>
    <w:rsid w:val="007A0C19"/>
    <w:rsid w:val="007D19AB"/>
    <w:rsid w:val="007D53C3"/>
    <w:rsid w:val="008177C7"/>
    <w:rsid w:val="00850F1F"/>
    <w:rsid w:val="00881BF5"/>
    <w:rsid w:val="009511DD"/>
    <w:rsid w:val="009615FB"/>
    <w:rsid w:val="00964773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3348A"/>
    <w:rsid w:val="00E4500F"/>
    <w:rsid w:val="00E47826"/>
    <w:rsid w:val="00E9315F"/>
    <w:rsid w:val="00EA78B6"/>
    <w:rsid w:val="00EE5D04"/>
    <w:rsid w:val="00F1075F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  <w:rsid w:val="00F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1EADD6"/>
  <w15:docId w15:val="{2B05A7FB-C7A2-42CD-AFD2-7FDA9C25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2D7860553C4C5BBC6721B410A6B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F3701-B09C-4856-8EB1-64DAEA9F635D}"/>
      </w:docPartPr>
      <w:docPartBody>
        <w:p w:rsidR="00C0348C" w:rsidRDefault="009B21E4">
          <w:pPr>
            <w:pStyle w:val="F12D7860553C4C5BBC6721B410A6B0CF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B933A58A5115472DBC236C7C01E6D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1AB10-6D67-42B1-96BF-BEE492EAD2C1}"/>
      </w:docPartPr>
      <w:docPartBody>
        <w:p w:rsidR="00C0348C" w:rsidRDefault="009B21E4">
          <w:pPr>
            <w:pStyle w:val="B933A58A5115472DBC236C7C01E6D511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795E8687AF6E4BD48DE708680E757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CC0F4-8704-4090-83D5-030289412A1E}"/>
      </w:docPartPr>
      <w:docPartBody>
        <w:p w:rsidR="00C0348C" w:rsidRDefault="009B21E4">
          <w:pPr>
            <w:pStyle w:val="795E8687AF6E4BD48DE708680E757A34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08E8F3FFFAAB4245847659B5C3E99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7D268-8431-4DDD-BCBC-60DF452A9C75}"/>
      </w:docPartPr>
      <w:docPartBody>
        <w:p w:rsidR="00C0348C" w:rsidRDefault="009B21E4">
          <w:pPr>
            <w:pStyle w:val="08E8F3FFFAAB4245847659B5C3E9990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E900544C92C4A21BC1DB9648344C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A8879-E091-420C-B3B4-146D99DF0A0A}"/>
      </w:docPartPr>
      <w:docPartBody>
        <w:p w:rsidR="00C0348C" w:rsidRDefault="009B21E4">
          <w:pPr>
            <w:pStyle w:val="5E900544C92C4A21BC1DB9648344CEE8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33FF0375B1D4F5AB71590E551450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84841-9347-4FC1-A86D-597F52991C0D}"/>
      </w:docPartPr>
      <w:docPartBody>
        <w:p w:rsidR="00C0348C" w:rsidRDefault="009B21E4">
          <w:pPr>
            <w:pStyle w:val="133FF0375B1D4F5AB71590E551450649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0DA2FBD3170745649C1158487D2BF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B6BE0-7FE1-4B4F-B3F4-F69D027EA21B}"/>
      </w:docPartPr>
      <w:docPartBody>
        <w:p w:rsidR="00C0348C" w:rsidRDefault="009B21E4">
          <w:pPr>
            <w:pStyle w:val="0DA2FBD3170745649C1158487D2BF55C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48C"/>
    <w:rsid w:val="009B21E4"/>
    <w:rsid w:val="00C0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F12D7860553C4C5BBC6721B410A6B0CF">
    <w:name w:val="F12D7860553C4C5BBC6721B410A6B0CF"/>
  </w:style>
  <w:style w:type="paragraph" w:customStyle="1" w:styleId="B933A58A5115472DBC236C7C01E6D511">
    <w:name w:val="B933A58A5115472DBC236C7C01E6D511"/>
  </w:style>
  <w:style w:type="paragraph" w:customStyle="1" w:styleId="795E8687AF6E4BD48DE708680E757A34">
    <w:name w:val="795E8687AF6E4BD48DE708680E757A34"/>
  </w:style>
  <w:style w:type="paragraph" w:customStyle="1" w:styleId="08E8F3FFFAAB4245847659B5C3E99902">
    <w:name w:val="08E8F3FFFAAB4245847659B5C3E99902"/>
  </w:style>
  <w:style w:type="paragraph" w:customStyle="1" w:styleId="5E900544C92C4A21BC1DB9648344CEE8">
    <w:name w:val="5E900544C92C4A21BC1DB9648344CEE8"/>
  </w:style>
  <w:style w:type="paragraph" w:customStyle="1" w:styleId="36F4F426CF19411B8532DB7F4D1FB09B">
    <w:name w:val="36F4F426CF19411B8532DB7F4D1FB09B"/>
  </w:style>
  <w:style w:type="paragraph" w:customStyle="1" w:styleId="133FF0375B1D4F5AB71590E551450649">
    <w:name w:val="133FF0375B1D4F5AB71590E551450649"/>
  </w:style>
  <w:style w:type="paragraph" w:customStyle="1" w:styleId="0DA2FBD3170745649C1158487D2BF55C">
    <w:name w:val="0DA2FBD3170745649C1158487D2BF5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Props1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4</Pages>
  <Words>200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Paketmeldung_MS_EXCH2013_Prereq_WindowsFeatures_Vxxx</dc:title>
  <dc:creator>IF AG</dc:creator>
  <cp:lastModifiedBy>Stefan Schmalz</cp:lastModifiedBy>
  <cp:revision>2</cp:revision>
  <cp:lastPrinted>1901-01-01T00:00:00Z</cp:lastPrinted>
  <dcterms:created xsi:type="dcterms:W3CDTF">2016-05-31T15:10:00Z</dcterms:created>
  <dcterms:modified xsi:type="dcterms:W3CDTF">2016-09-01T08:42:00Z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